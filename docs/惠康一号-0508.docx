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02" w:type="dxa"/>
        <w:tblBorders>
          <w:top w:val="single" w:sz="12" w:space="0" w:color="007800"/>
          <w:left w:val="single" w:sz="12" w:space="0" w:color="007800"/>
          <w:bottom w:val="single" w:sz="12" w:space="0" w:color="007800"/>
          <w:right w:val="single" w:sz="12" w:space="0" w:color="007800"/>
          <w:insideH w:val="single" w:sz="12" w:space="0" w:color="007800"/>
          <w:insideV w:val="single" w:sz="12" w:space="0" w:color="007800"/>
        </w:tblBorders>
        <w:tblLayout w:type="fixed"/>
        <w:tblLook w:val="04A0"/>
      </w:tblPr>
      <w:tblGrid>
        <w:gridCol w:w="8190"/>
        <w:gridCol w:w="2083"/>
      </w:tblGrid>
      <w:tr w:rsidR="008265C7" w:rsidTr="008F3D7F">
        <w:trPr>
          <w:cantSplit/>
          <w:trHeight w:hRule="exact" w:val="2880"/>
        </w:trPr>
        <w:tc>
          <w:tcPr>
            <w:tcW w:w="8190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8265C7" w:rsidRDefault="00FE6956" w:rsidP="00721EB4">
            <w:pPr>
              <w:pStyle w:val="FSDocTitle"/>
              <w:ind w:right="-108"/>
              <w:rPr>
                <w:lang w:val="en-GB"/>
              </w:rPr>
            </w:pPr>
            <w:bookmarkStart w:id="0" w:name="_Toc270087195"/>
            <w:bookmarkStart w:id="1" w:name="_Toc270087646"/>
            <w:bookmarkStart w:id="2" w:name="_Toc270087745"/>
            <w:bookmarkStart w:id="3" w:name="_Toc270087961"/>
            <w:bookmarkStart w:id="4" w:name="_Toc270088282"/>
            <w:bookmarkStart w:id="5" w:name="_Toc270088508"/>
            <w:bookmarkStart w:id="6" w:name="_Toc270088609"/>
            <w:bookmarkStart w:id="7" w:name="_Toc270090011"/>
            <w:bookmarkStart w:id="8" w:name="_Toc270090087"/>
            <w:bookmarkStart w:id="9" w:name="_Toc270092292"/>
            <w:bookmarkStart w:id="10" w:name="_Toc270092364"/>
            <w:bookmarkStart w:id="11" w:name="_Toc270600834"/>
            <w:bookmarkStart w:id="12" w:name="_Ref58989206"/>
            <w:bookmarkStart w:id="13" w:name="_Ref61261600"/>
            <w:bookmarkStart w:id="14" w:name="_Toc68280660"/>
            <w:bookmarkStart w:id="15" w:name="_Ref1032968"/>
            <w:bookmarkStart w:id="16" w:name="_Ref1033012"/>
            <w:bookmarkStart w:id="17" w:name="_Toc43206809"/>
            <w:bookmarkStart w:id="18" w:name="_Ref68074900"/>
            <w:bookmarkStart w:id="19" w:name="_Toc68280792"/>
            <w:bookmarkStart w:id="20" w:name="_Toc206259608"/>
            <w:bookmarkStart w:id="21" w:name="_Toc210104094"/>
            <w:bookmarkStart w:id="22" w:name="_Toc263889716"/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3192" type="#_x0000_t75" style="position:absolute;margin-left:4.1pt;margin-top:26.7pt;width:109.95pt;height:83.1pt;z-index:251662336;mso-position-horizontal-relative:margin;mso-position-vertical-relative:margin">
                  <v:imagedata r:id="rId9" o:title=""/>
                  <w10:wrap type="square" anchorx="margin" anchory="margin"/>
                </v:shape>
                <o:OLEObject Type="Embed" ProgID="PBrush" ShapeID="_x0000_s3192" DrawAspect="Content" ObjectID="_1399104245" r:id="rId10"/>
              </w:pict>
            </w:r>
          </w:p>
        </w:tc>
        <w:tc>
          <w:tcPr>
            <w:tcW w:w="2083" w:type="dxa"/>
            <w:vMerge w:val="restart"/>
            <w:tcBorders>
              <w:top w:val="nil"/>
              <w:left w:val="single" w:sz="24" w:space="0" w:color="auto"/>
              <w:right w:val="nil"/>
            </w:tcBorders>
            <w:textDirection w:val="btLr"/>
            <w:vAlign w:val="center"/>
          </w:tcPr>
          <w:p w:rsidR="008265C7" w:rsidRPr="005C5D23" w:rsidRDefault="002E1FDD" w:rsidP="00721EB4">
            <w:pPr>
              <w:pStyle w:val="FSTitle0"/>
              <w:outlineLvl w:val="9"/>
              <w:rPr>
                <w:sz w:val="72"/>
                <w:szCs w:val="72"/>
                <w:lang w:eastAsia="zh-CN"/>
              </w:rPr>
            </w:pPr>
            <w:r>
              <w:rPr>
                <w:rFonts w:hint="eastAsia"/>
                <w:sz w:val="72"/>
                <w:szCs w:val="72"/>
                <w:lang w:eastAsia="zh-CN"/>
              </w:rPr>
              <w:t>系统</w:t>
            </w:r>
            <w:r w:rsidR="001503C0">
              <w:rPr>
                <w:rFonts w:hint="eastAsia"/>
                <w:sz w:val="72"/>
                <w:szCs w:val="72"/>
                <w:lang w:eastAsia="zh-CN"/>
              </w:rPr>
              <w:t>功能</w:t>
            </w:r>
            <w:r w:rsidR="00BE60E3">
              <w:rPr>
                <w:rFonts w:hint="eastAsia"/>
                <w:sz w:val="72"/>
                <w:szCs w:val="72"/>
                <w:lang w:eastAsia="zh-CN"/>
              </w:rPr>
              <w:t>说明书</w:t>
            </w:r>
          </w:p>
        </w:tc>
      </w:tr>
      <w:tr w:rsidR="008265C7" w:rsidTr="005C5D23">
        <w:trPr>
          <w:cantSplit/>
          <w:trHeight w:hRule="exact" w:val="7200"/>
        </w:trPr>
        <w:tc>
          <w:tcPr>
            <w:tcW w:w="8190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</w:tcPr>
          <w:p w:rsidR="008265C7" w:rsidRPr="00BE60E3" w:rsidRDefault="00BE60E3" w:rsidP="001503C0">
            <w:pPr>
              <w:pStyle w:val="FSDocTitle"/>
              <w:ind w:right="-108"/>
              <w:jc w:val="center"/>
              <w:rPr>
                <w:b/>
                <w:sz w:val="72"/>
                <w:lang w:val="en-GB"/>
              </w:rPr>
            </w:pPr>
            <w:r w:rsidRPr="00BE60E3">
              <w:rPr>
                <w:rFonts w:hint="eastAsia"/>
                <w:b/>
                <w:sz w:val="72"/>
                <w:lang w:val="en-GB"/>
              </w:rPr>
              <w:t>惠康一号</w:t>
            </w:r>
          </w:p>
          <w:p w:rsidR="008265C7" w:rsidRPr="00ED48EA" w:rsidRDefault="008265C7" w:rsidP="00811FE9">
            <w:pPr>
              <w:pStyle w:val="FSDocTitle"/>
              <w:ind w:right="-108"/>
              <w:rPr>
                <w:lang w:val="en-GB"/>
              </w:rPr>
            </w:pPr>
          </w:p>
          <w:p w:rsidR="00AE36F6" w:rsidRDefault="00AE36F6" w:rsidP="00811FE9">
            <w:pPr>
              <w:pStyle w:val="FSDocTitle"/>
              <w:ind w:right="-108"/>
              <w:rPr>
                <w:lang w:val="en-GB"/>
              </w:rPr>
            </w:pPr>
          </w:p>
          <w:p w:rsidR="008265C7" w:rsidRPr="00AE36F6" w:rsidRDefault="008265C7" w:rsidP="00B57110">
            <w:pPr>
              <w:pStyle w:val="FSDocTitle2"/>
              <w:rPr>
                <w:color w:val="075400"/>
                <w:sz w:val="44"/>
                <w:szCs w:val="44"/>
                <w:lang w:val="en-GB"/>
              </w:rPr>
            </w:pPr>
          </w:p>
        </w:tc>
        <w:tc>
          <w:tcPr>
            <w:tcW w:w="2083" w:type="dxa"/>
            <w:vMerge/>
            <w:tcBorders>
              <w:left w:val="single" w:sz="24" w:space="0" w:color="auto"/>
              <w:bottom w:val="single" w:sz="24" w:space="0" w:color="auto"/>
              <w:right w:val="nil"/>
            </w:tcBorders>
            <w:textDirection w:val="btLr"/>
            <w:vAlign w:val="center"/>
          </w:tcPr>
          <w:p w:rsidR="008265C7" w:rsidRDefault="008265C7" w:rsidP="00811FE9">
            <w:pPr>
              <w:pStyle w:val="FSTitle"/>
              <w:rPr>
                <w:lang w:val="en-GB"/>
              </w:rPr>
            </w:pPr>
          </w:p>
        </w:tc>
      </w:tr>
      <w:tr w:rsidR="0077635B" w:rsidTr="005C5D23">
        <w:trPr>
          <w:trHeight w:hRule="exact" w:val="3600"/>
        </w:trPr>
        <w:tc>
          <w:tcPr>
            <w:tcW w:w="8190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  <w:vAlign w:val="center"/>
          </w:tcPr>
          <w:tbl>
            <w:tblPr>
              <w:tblW w:w="7683" w:type="dxa"/>
              <w:jc w:val="center"/>
              <w:tblInd w:w="1101" w:type="dxa"/>
              <w:tblBorders>
                <w:top w:val="single" w:sz="12" w:space="0" w:color="548DD4" w:themeColor="text2" w:themeTint="99"/>
                <w:left w:val="single" w:sz="12" w:space="0" w:color="548DD4" w:themeColor="text2" w:themeTint="99"/>
                <w:bottom w:val="single" w:sz="12" w:space="0" w:color="548DD4" w:themeColor="text2" w:themeTint="99"/>
                <w:right w:val="single" w:sz="12" w:space="0" w:color="548DD4" w:themeColor="text2" w:themeTint="99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08" w:type="dxa"/>
                <w:bottom w:w="108" w:type="dxa"/>
              </w:tblCellMar>
              <w:tblLook w:val="01E0"/>
            </w:tblPr>
            <w:tblGrid>
              <w:gridCol w:w="1842"/>
              <w:gridCol w:w="5841"/>
            </w:tblGrid>
            <w:tr w:rsidR="001503C0" w:rsidRPr="001503C0" w:rsidTr="001503C0">
              <w:trPr>
                <w:trHeight w:val="567"/>
                <w:jc w:val="center"/>
              </w:trPr>
              <w:tc>
                <w:tcPr>
                  <w:tcW w:w="1842" w:type="dxa"/>
                  <w:tcMar>
                    <w:top w:w="0" w:type="dxa"/>
                    <w:bottom w:w="0" w:type="dxa"/>
                  </w:tcMar>
                  <w:vAlign w:val="center"/>
                </w:tcPr>
                <w:p w:rsidR="0077635B" w:rsidRPr="001503C0" w:rsidRDefault="00BE60E3" w:rsidP="005C5D23">
                  <w:pPr>
                    <w:pStyle w:val="FSTableTitle"/>
                    <w:rPr>
                      <w:rFonts w:cs="Calibri"/>
                    </w:rPr>
                  </w:pPr>
                  <w:r w:rsidRPr="001503C0">
                    <w:rPr>
                      <w:rFonts w:cs="Calibri" w:hint="eastAsia"/>
                    </w:rPr>
                    <w:t>更新日期</w:t>
                  </w:r>
                  <w:r w:rsidR="0077635B" w:rsidRPr="001503C0">
                    <w:rPr>
                      <w:rFonts w:cs="Calibri"/>
                    </w:rPr>
                    <w:t>:</w:t>
                  </w:r>
                </w:p>
              </w:tc>
              <w:tc>
                <w:tcPr>
                  <w:tcW w:w="5841" w:type="dxa"/>
                  <w:tcMar>
                    <w:top w:w="0" w:type="dxa"/>
                    <w:bottom w:w="0" w:type="dxa"/>
                  </w:tcMar>
                  <w:vAlign w:val="center"/>
                </w:tcPr>
                <w:p w:rsidR="0077635B" w:rsidRPr="001503C0" w:rsidRDefault="00FE6956" w:rsidP="009F0C7F">
                  <w:pPr>
                    <w:pStyle w:val="FSTableLink"/>
                    <w:rPr>
                      <w:rFonts w:cs="Calibri"/>
                    </w:rPr>
                  </w:pPr>
                  <w:r w:rsidRPr="001503C0">
                    <w:rPr>
                      <w:rFonts w:cs="Calibri"/>
                    </w:rPr>
                    <w:fldChar w:fldCharType="begin"/>
                  </w:r>
                  <w:r w:rsidR="00AD5234" w:rsidRPr="001503C0">
                    <w:rPr>
                      <w:rFonts w:cs="Calibri"/>
                    </w:rPr>
                    <w:instrText xml:space="preserve"> SAVEDATE \@ "d</w:instrText>
                  </w:r>
                  <w:r w:rsidR="00A60D9B" w:rsidRPr="001503C0">
                    <w:rPr>
                      <w:rFonts w:cs="Calibri"/>
                    </w:rPr>
                    <w:instrText>d</w:instrText>
                  </w:r>
                  <w:r w:rsidR="00AD5234" w:rsidRPr="001503C0">
                    <w:rPr>
                      <w:rFonts w:cs="Calibri"/>
                    </w:rPr>
                    <w:instrText xml:space="preserve">/M/yyyy" \* MERGEFORMAT </w:instrText>
                  </w:r>
                  <w:r w:rsidRPr="001503C0">
                    <w:rPr>
                      <w:rFonts w:cs="Calibri"/>
                    </w:rPr>
                    <w:fldChar w:fldCharType="separate"/>
                  </w:r>
                  <w:r w:rsidR="00AE2D57">
                    <w:rPr>
                      <w:rFonts w:cs="Calibri"/>
                    </w:rPr>
                    <w:t>17/5/2012</w:t>
                  </w:r>
                  <w:r w:rsidRPr="001503C0">
                    <w:rPr>
                      <w:rFonts w:cs="Calibri"/>
                    </w:rPr>
                    <w:fldChar w:fldCharType="end"/>
                  </w:r>
                </w:p>
              </w:tc>
            </w:tr>
            <w:tr w:rsidR="001503C0" w:rsidRPr="001503C0" w:rsidTr="001503C0">
              <w:trPr>
                <w:trHeight w:val="567"/>
                <w:jc w:val="center"/>
              </w:trPr>
              <w:tc>
                <w:tcPr>
                  <w:tcW w:w="1842" w:type="dxa"/>
                  <w:tcMar>
                    <w:top w:w="0" w:type="dxa"/>
                    <w:bottom w:w="0" w:type="dxa"/>
                  </w:tcMar>
                  <w:vAlign w:val="center"/>
                </w:tcPr>
                <w:p w:rsidR="0077635B" w:rsidRPr="001503C0" w:rsidRDefault="001503C0" w:rsidP="005C5D23">
                  <w:pPr>
                    <w:pStyle w:val="FSTableTitle"/>
                    <w:rPr>
                      <w:rFonts w:cs="Calibri"/>
                    </w:rPr>
                  </w:pPr>
                  <w:r w:rsidRPr="001503C0">
                    <w:rPr>
                      <w:rFonts w:cs="Calibri" w:hint="eastAsia"/>
                    </w:rPr>
                    <w:t>版本</w:t>
                  </w:r>
                  <w:r w:rsidR="0077635B" w:rsidRPr="001503C0">
                    <w:rPr>
                      <w:rFonts w:cs="Calibri"/>
                    </w:rPr>
                    <w:t>:</w:t>
                  </w:r>
                </w:p>
              </w:tc>
              <w:tc>
                <w:tcPr>
                  <w:tcW w:w="5841" w:type="dxa"/>
                  <w:tcMar>
                    <w:top w:w="0" w:type="dxa"/>
                    <w:bottom w:w="0" w:type="dxa"/>
                  </w:tcMar>
                  <w:vAlign w:val="center"/>
                </w:tcPr>
                <w:p w:rsidR="0077635B" w:rsidRPr="001503C0" w:rsidRDefault="00FE6956" w:rsidP="005C5D23">
                  <w:pPr>
                    <w:pStyle w:val="FSTableLink"/>
                    <w:rPr>
                      <w:rFonts w:cs="Calibri"/>
                    </w:rPr>
                  </w:pPr>
                  <w:fldSimple w:instr=" DOCPROPERTY  Comments  \* MERGEFORMAT ">
                    <w:r w:rsidR="00180E09" w:rsidRPr="00180E09">
                      <w:rPr>
                        <w:rFonts w:cs="Calibri"/>
                      </w:rPr>
                      <w:t>0.2</w:t>
                    </w:r>
                  </w:fldSimple>
                </w:p>
              </w:tc>
            </w:tr>
            <w:tr w:rsidR="001503C0" w:rsidRPr="001503C0" w:rsidTr="001503C0">
              <w:trPr>
                <w:trHeight w:val="567"/>
                <w:jc w:val="center"/>
              </w:trPr>
              <w:tc>
                <w:tcPr>
                  <w:tcW w:w="1842" w:type="dxa"/>
                  <w:tcMar>
                    <w:top w:w="0" w:type="dxa"/>
                    <w:bottom w:w="0" w:type="dxa"/>
                  </w:tcMar>
                  <w:vAlign w:val="center"/>
                </w:tcPr>
                <w:p w:rsidR="008F3D7F" w:rsidRPr="001503C0" w:rsidRDefault="001503C0" w:rsidP="005C5D23">
                  <w:pPr>
                    <w:pStyle w:val="FSTableTitle"/>
                    <w:rPr>
                      <w:rFonts w:cs="Calibri"/>
                    </w:rPr>
                  </w:pPr>
                  <w:r w:rsidRPr="001503C0">
                    <w:rPr>
                      <w:rFonts w:cs="Calibri" w:hint="eastAsia"/>
                    </w:rPr>
                    <w:t>普之康佳园签字</w:t>
                  </w:r>
                  <w:r w:rsidR="00C829DD" w:rsidRPr="001503C0">
                    <w:rPr>
                      <w:rFonts w:cs="Calibri"/>
                    </w:rPr>
                    <w:t>:</w:t>
                  </w:r>
                </w:p>
              </w:tc>
              <w:tc>
                <w:tcPr>
                  <w:tcW w:w="5841" w:type="dxa"/>
                  <w:tcMar>
                    <w:top w:w="0" w:type="dxa"/>
                    <w:bottom w:w="0" w:type="dxa"/>
                  </w:tcMar>
                  <w:vAlign w:val="center"/>
                </w:tcPr>
                <w:p w:rsidR="008F3D7F" w:rsidRPr="001503C0" w:rsidRDefault="008F3D7F" w:rsidP="005C5D23">
                  <w:pPr>
                    <w:pStyle w:val="FSTableLink"/>
                    <w:rPr>
                      <w:rFonts w:cs="Calibri"/>
                    </w:rPr>
                  </w:pPr>
                </w:p>
              </w:tc>
            </w:tr>
            <w:tr w:rsidR="001503C0" w:rsidRPr="001503C0" w:rsidTr="001503C0">
              <w:trPr>
                <w:trHeight w:val="567"/>
                <w:jc w:val="center"/>
              </w:trPr>
              <w:tc>
                <w:tcPr>
                  <w:tcW w:w="1842" w:type="dxa"/>
                  <w:tcMar>
                    <w:top w:w="0" w:type="dxa"/>
                    <w:bottom w:w="0" w:type="dxa"/>
                  </w:tcMar>
                  <w:vAlign w:val="center"/>
                </w:tcPr>
                <w:p w:rsidR="008F3D7F" w:rsidRPr="001503C0" w:rsidRDefault="001503C0" w:rsidP="005C5D23">
                  <w:pPr>
                    <w:pStyle w:val="FSTableTitle"/>
                    <w:rPr>
                      <w:rFonts w:cs="Calibri"/>
                    </w:rPr>
                  </w:pPr>
                  <w:r w:rsidRPr="001503C0">
                    <w:rPr>
                      <w:rFonts w:cs="Calibri" w:hint="eastAsia"/>
                    </w:rPr>
                    <w:t>项目经理签字</w:t>
                  </w:r>
                  <w:r w:rsidR="00C829DD" w:rsidRPr="001503C0">
                    <w:rPr>
                      <w:rFonts w:cs="Calibri"/>
                    </w:rPr>
                    <w:t>:</w:t>
                  </w:r>
                </w:p>
              </w:tc>
              <w:tc>
                <w:tcPr>
                  <w:tcW w:w="5841" w:type="dxa"/>
                  <w:tcMar>
                    <w:top w:w="0" w:type="dxa"/>
                    <w:bottom w:w="0" w:type="dxa"/>
                  </w:tcMar>
                  <w:vAlign w:val="center"/>
                </w:tcPr>
                <w:p w:rsidR="008F3D7F" w:rsidRPr="001503C0" w:rsidRDefault="008F3D7F" w:rsidP="005C5D23">
                  <w:pPr>
                    <w:pStyle w:val="FSTableLink"/>
                    <w:rPr>
                      <w:rFonts w:cs="Calibri"/>
                    </w:rPr>
                  </w:pPr>
                </w:p>
              </w:tc>
            </w:tr>
          </w:tbl>
          <w:p w:rsidR="0077635B" w:rsidRDefault="001503C0" w:rsidP="005C5D23">
            <w:pPr>
              <w:jc w:val="center"/>
              <w:rPr>
                <w:lang w:val="en-GB"/>
              </w:rPr>
            </w:pPr>
            <w:r w:rsidRPr="001503C0">
              <w:rPr>
                <w:rFonts w:hint="eastAsia"/>
                <w:sz w:val="14"/>
                <w:szCs w:val="14"/>
              </w:rPr>
              <w:t>上海普之康佳园科技有限公司</w:t>
            </w:r>
            <w:r w:rsidRPr="001503C0">
              <w:rPr>
                <w:rFonts w:hint="eastAsia"/>
                <w:sz w:val="14"/>
                <w:szCs w:val="14"/>
              </w:rPr>
              <w:t>(</w:t>
            </w:r>
            <w:r w:rsidRPr="001503C0">
              <w:rPr>
                <w:rFonts w:hint="eastAsia"/>
                <w:sz w:val="14"/>
                <w:szCs w:val="14"/>
              </w:rPr>
              <w:t>版权</w:t>
            </w:r>
            <w:r w:rsidRPr="001503C0">
              <w:rPr>
                <w:rFonts w:hint="eastAsia"/>
                <w:sz w:val="14"/>
                <w:szCs w:val="14"/>
              </w:rPr>
              <w:t>)</w:t>
            </w:r>
            <w:r w:rsidR="00AE36F6" w:rsidRPr="00BF275B">
              <w:rPr>
                <w:sz w:val="14"/>
                <w:szCs w:val="14"/>
              </w:rPr>
              <w:t>.</w:t>
            </w:r>
          </w:p>
        </w:tc>
        <w:tc>
          <w:tcPr>
            <w:tcW w:w="2083" w:type="dxa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  <w:vAlign w:val="center"/>
          </w:tcPr>
          <w:p w:rsidR="0077635B" w:rsidRDefault="0077635B" w:rsidP="005C5D23">
            <w:pPr>
              <w:jc w:val="center"/>
              <w:rPr>
                <w:lang w:val="en-GB"/>
              </w:rPr>
            </w:pPr>
          </w:p>
        </w:tc>
      </w:tr>
    </w:tbl>
    <w:p w:rsidR="0080245C" w:rsidRDefault="0080245C">
      <w:pPr>
        <w:spacing w:before="0" w:after="0"/>
        <w:rPr>
          <w:rStyle w:val="FSTitleChar0"/>
          <w:lang w:eastAsia="zh-CN"/>
        </w:rPr>
      </w:pPr>
      <w:bookmarkStart w:id="23" w:name="_Toc29823952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rStyle w:val="FSTitleChar0"/>
          <w:lang w:eastAsia="zh-CN"/>
        </w:rPr>
        <w:br w:type="page"/>
      </w:r>
    </w:p>
    <w:p w:rsidR="008138A2" w:rsidRPr="00C04B06" w:rsidRDefault="001503C0" w:rsidP="0080245C">
      <w:pPr>
        <w:jc w:val="center"/>
        <w:rPr>
          <w:sz w:val="32"/>
          <w:szCs w:val="32"/>
        </w:rPr>
      </w:pPr>
      <w:r>
        <w:rPr>
          <w:rStyle w:val="FSTitleChar0"/>
          <w:rFonts w:hint="eastAsia"/>
          <w:lang w:eastAsia="zh-CN"/>
        </w:rPr>
        <w:lastRenderedPageBreak/>
        <w:t>文档版本</w:t>
      </w:r>
    </w:p>
    <w:bookmarkEnd w:id="23"/>
    <w:p w:rsidR="00CA7AA1" w:rsidRPr="00ED48EA" w:rsidRDefault="00CA7AA1" w:rsidP="001B28AD">
      <w:pPr>
        <w:pStyle w:val="FSTitle2"/>
        <w:rPr>
          <w:lang w:val="en-GB"/>
        </w:rPr>
      </w:pPr>
    </w:p>
    <w:tbl>
      <w:tblPr>
        <w:tblW w:w="7478" w:type="dxa"/>
        <w:tblInd w:w="9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1240"/>
        <w:gridCol w:w="2340"/>
        <w:gridCol w:w="900"/>
        <w:gridCol w:w="2998"/>
      </w:tblGrid>
      <w:tr w:rsidR="006F551D" w:rsidRPr="00ED48EA" w:rsidTr="001503C0">
        <w:trPr>
          <w:tblHeader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/>
          </w:tcPr>
          <w:p w:rsidR="006F551D" w:rsidRPr="00052C67" w:rsidRDefault="001503C0" w:rsidP="007B574D">
            <w:pPr>
              <w:pStyle w:val="FSTableTitle"/>
              <w:rPr>
                <w:rFonts w:cs="Calibri"/>
                <w:lang w:val="en-GB"/>
              </w:rPr>
            </w:pPr>
            <w:bookmarkStart w:id="24" w:name="_Toc250983935"/>
            <w:bookmarkStart w:id="25" w:name="_Toc260083572"/>
            <w:bookmarkStart w:id="26" w:name="_Toc260088789"/>
            <w:bookmarkStart w:id="27" w:name="_Toc284155269"/>
            <w:r>
              <w:rPr>
                <w:rFonts w:cs="Calibri" w:hint="eastAsia"/>
                <w:lang w:val="en-GB"/>
              </w:rPr>
              <w:t>日期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5B3D7"/>
          </w:tcPr>
          <w:p w:rsidR="006F551D" w:rsidRPr="00052C67" w:rsidRDefault="001503C0" w:rsidP="007B574D">
            <w:pPr>
              <w:pStyle w:val="FSTableTitle"/>
              <w:rPr>
                <w:rFonts w:cs="Calibri"/>
                <w:lang w:val="en-GB"/>
              </w:rPr>
            </w:pPr>
            <w:r>
              <w:rPr>
                <w:rFonts w:cs="Calibri" w:hint="eastAsia"/>
                <w:lang w:val="en-GB"/>
              </w:rPr>
              <w:t>作者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5B3D7"/>
          </w:tcPr>
          <w:p w:rsidR="006F551D" w:rsidRPr="00052C67" w:rsidRDefault="001503C0" w:rsidP="007B574D">
            <w:pPr>
              <w:pStyle w:val="FSTableTitle"/>
              <w:rPr>
                <w:rFonts w:cs="Calibri"/>
                <w:lang w:val="en-GB"/>
              </w:rPr>
            </w:pPr>
            <w:r>
              <w:rPr>
                <w:rFonts w:cs="Calibri" w:hint="eastAsia"/>
                <w:lang w:val="en-GB"/>
              </w:rPr>
              <w:t>版本</w:t>
            </w:r>
          </w:p>
        </w:tc>
        <w:tc>
          <w:tcPr>
            <w:tcW w:w="2998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95B3D7"/>
          </w:tcPr>
          <w:p w:rsidR="006F551D" w:rsidRPr="00052C67" w:rsidRDefault="001503C0" w:rsidP="007B574D">
            <w:pPr>
              <w:pStyle w:val="FSTableTitle"/>
              <w:rPr>
                <w:rFonts w:cs="Calibri"/>
                <w:lang w:val="en-GB"/>
              </w:rPr>
            </w:pPr>
            <w:r>
              <w:rPr>
                <w:rFonts w:cs="Calibri" w:hint="eastAsia"/>
                <w:lang w:val="en-GB"/>
              </w:rPr>
              <w:t>描述</w:t>
            </w:r>
          </w:p>
        </w:tc>
      </w:tr>
      <w:tr w:rsidR="00AE7365" w:rsidRPr="00ED48EA" w:rsidTr="001503C0"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7365" w:rsidRPr="00052C67" w:rsidRDefault="001503C0" w:rsidP="007B574D">
            <w:pPr>
              <w:pStyle w:val="FSTableLink"/>
              <w:rPr>
                <w:rFonts w:cs="Calibri"/>
                <w:noProof w:val="0"/>
                <w:lang w:val="en-GB"/>
              </w:rPr>
            </w:pPr>
            <w:r>
              <w:rPr>
                <w:rFonts w:cs="Calibri"/>
                <w:noProof w:val="0"/>
                <w:lang w:val="en-GB"/>
              </w:rPr>
              <w:t>2012-05-03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365" w:rsidRPr="00052C67" w:rsidRDefault="001503C0" w:rsidP="007B574D">
            <w:pPr>
              <w:pStyle w:val="FSTableLink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黄聪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365" w:rsidRPr="00052C67" w:rsidRDefault="001503C0" w:rsidP="007B574D">
            <w:pPr>
              <w:pStyle w:val="FSTableLink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0.1</w:t>
            </w:r>
          </w:p>
        </w:tc>
        <w:tc>
          <w:tcPr>
            <w:tcW w:w="29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7365" w:rsidRPr="00052C67" w:rsidRDefault="001503C0" w:rsidP="007B574D">
            <w:pPr>
              <w:pStyle w:val="FSTableLink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起草</w:t>
            </w:r>
          </w:p>
        </w:tc>
      </w:tr>
      <w:tr w:rsidR="00AE7365" w:rsidRPr="00ED48EA" w:rsidTr="001503C0">
        <w:tc>
          <w:tcPr>
            <w:tcW w:w="12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7365" w:rsidRPr="009F0C7F" w:rsidRDefault="0007005A" w:rsidP="0007005A">
            <w:pPr>
              <w:pStyle w:val="FSTableLink"/>
              <w:rPr>
                <w:rFonts w:cs="Arial"/>
                <w:noProof w:val="0"/>
                <w:lang w:bidi="fa-IR"/>
              </w:rPr>
            </w:pPr>
            <w:r>
              <w:rPr>
                <w:rFonts w:cs="Arial" w:hint="eastAsia"/>
                <w:noProof w:val="0"/>
                <w:lang w:bidi="fa-IR"/>
              </w:rPr>
              <w:t>2012-05-12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365" w:rsidRPr="00052C67" w:rsidRDefault="0007005A" w:rsidP="007B574D">
            <w:pPr>
              <w:pStyle w:val="FSTableLink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黄聪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365" w:rsidRPr="00052C67" w:rsidRDefault="0007005A" w:rsidP="007B574D">
            <w:pPr>
              <w:pStyle w:val="FSTableLink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0.2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7365" w:rsidRPr="00052C67" w:rsidRDefault="0007005A" w:rsidP="007B574D">
            <w:pPr>
              <w:pStyle w:val="FSTableLink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更新到</w:t>
            </w:r>
            <w:r>
              <w:rPr>
                <w:rFonts w:cs="Calibri" w:hint="eastAsia"/>
                <w:noProof w:val="0"/>
                <w:lang w:val="en-GB"/>
              </w:rPr>
              <w:t>4.4</w:t>
            </w:r>
          </w:p>
        </w:tc>
      </w:tr>
      <w:tr w:rsidR="00BF6ADF" w:rsidRPr="00ED48EA" w:rsidTr="001503C0">
        <w:tc>
          <w:tcPr>
            <w:tcW w:w="12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6ADF" w:rsidRDefault="00BF6ADF" w:rsidP="007B574D">
            <w:pPr>
              <w:pStyle w:val="FSTableLink"/>
              <w:rPr>
                <w:rFonts w:cs="Arial"/>
                <w:noProof w:val="0"/>
                <w:lang w:bidi="fa-IR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ADF" w:rsidRDefault="00BF6ADF" w:rsidP="007B574D">
            <w:pPr>
              <w:pStyle w:val="FSTableLink"/>
              <w:rPr>
                <w:rFonts w:cs="Calibri"/>
                <w:noProof w:val="0"/>
                <w:lang w:val="en-GB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ADF" w:rsidRDefault="00BF6ADF" w:rsidP="007B574D">
            <w:pPr>
              <w:pStyle w:val="FSTableLink"/>
              <w:rPr>
                <w:rFonts w:cs="Calibri"/>
                <w:noProof w:val="0"/>
                <w:lang w:val="en-GB"/>
              </w:rPr>
            </w:pP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6ADF" w:rsidRDefault="00BF6ADF" w:rsidP="007B574D">
            <w:pPr>
              <w:pStyle w:val="FSTableLink"/>
              <w:rPr>
                <w:rFonts w:cs="Calibri"/>
                <w:noProof w:val="0"/>
                <w:lang w:val="en-GB"/>
              </w:rPr>
            </w:pPr>
          </w:p>
        </w:tc>
      </w:tr>
      <w:tr w:rsidR="00466F09" w:rsidRPr="00ED48EA" w:rsidTr="001503C0">
        <w:tc>
          <w:tcPr>
            <w:tcW w:w="12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66F09" w:rsidRDefault="00466F09" w:rsidP="007B574D">
            <w:pPr>
              <w:pStyle w:val="FSTableLink"/>
              <w:rPr>
                <w:rFonts w:cs="Arial"/>
                <w:noProof w:val="0"/>
                <w:lang w:bidi="fa-IR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F09" w:rsidRDefault="00466F09" w:rsidP="007B574D">
            <w:pPr>
              <w:pStyle w:val="FSTableLink"/>
              <w:rPr>
                <w:rFonts w:cs="Calibri"/>
                <w:noProof w:val="0"/>
                <w:lang w:val="en-GB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F09" w:rsidRDefault="00466F09" w:rsidP="007B574D">
            <w:pPr>
              <w:pStyle w:val="FSTableLink"/>
              <w:rPr>
                <w:rFonts w:cs="Calibri"/>
                <w:noProof w:val="0"/>
                <w:lang w:val="en-GB"/>
              </w:rPr>
            </w:pP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6F09" w:rsidRDefault="00466F09" w:rsidP="007B574D">
            <w:pPr>
              <w:pStyle w:val="FSTableLink"/>
              <w:rPr>
                <w:noProof w:val="0"/>
                <w:lang w:val="en-GB"/>
              </w:rPr>
            </w:pPr>
          </w:p>
        </w:tc>
      </w:tr>
      <w:tr w:rsidR="00B535E5" w:rsidRPr="00ED48EA" w:rsidTr="001503C0">
        <w:tc>
          <w:tcPr>
            <w:tcW w:w="12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535E5" w:rsidRDefault="00B535E5" w:rsidP="007B574D">
            <w:pPr>
              <w:pStyle w:val="FSTableLink"/>
              <w:rPr>
                <w:rFonts w:cs="Arial"/>
                <w:noProof w:val="0"/>
                <w:lang w:bidi="fa-IR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5E5" w:rsidRDefault="00B535E5" w:rsidP="007B574D">
            <w:pPr>
              <w:pStyle w:val="FSTableLink"/>
              <w:rPr>
                <w:rFonts w:cs="Calibri"/>
                <w:noProof w:val="0"/>
                <w:lang w:val="en-GB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5E5" w:rsidRDefault="00B535E5" w:rsidP="007B574D">
            <w:pPr>
              <w:pStyle w:val="FSTableLink"/>
              <w:rPr>
                <w:rFonts w:cs="Calibri"/>
                <w:noProof w:val="0"/>
                <w:lang w:val="en-GB"/>
              </w:rPr>
            </w:pP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535E5" w:rsidRPr="00325DFB" w:rsidRDefault="00B535E5" w:rsidP="008E2546">
            <w:pPr>
              <w:pStyle w:val="FSTableLink"/>
              <w:rPr>
                <w:noProof w:val="0"/>
                <w:lang w:val="fr-FR"/>
              </w:rPr>
            </w:pPr>
          </w:p>
        </w:tc>
      </w:tr>
      <w:tr w:rsidR="007E6ED7" w:rsidRPr="00ED48EA" w:rsidTr="001503C0">
        <w:tc>
          <w:tcPr>
            <w:tcW w:w="12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E6ED7" w:rsidRDefault="007E6ED7" w:rsidP="007B574D">
            <w:pPr>
              <w:pStyle w:val="FSTableLink"/>
              <w:rPr>
                <w:rFonts w:cs="Arial"/>
                <w:noProof w:val="0"/>
                <w:lang w:bidi="fa-IR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D7" w:rsidRDefault="007E6ED7" w:rsidP="007B574D">
            <w:pPr>
              <w:pStyle w:val="FSTableLink"/>
              <w:rPr>
                <w:rFonts w:cs="Calibri"/>
                <w:noProof w:val="0"/>
                <w:lang w:val="en-GB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D7" w:rsidRDefault="007E6ED7" w:rsidP="007B574D">
            <w:pPr>
              <w:pStyle w:val="FSTableLink"/>
              <w:rPr>
                <w:rFonts w:cs="Calibri"/>
                <w:noProof w:val="0"/>
                <w:lang w:val="en-GB"/>
              </w:rPr>
            </w:pP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E6ED7" w:rsidRDefault="007E6ED7" w:rsidP="005B11EA">
            <w:pPr>
              <w:pStyle w:val="FSTableLink"/>
              <w:rPr>
                <w:noProof w:val="0"/>
                <w:lang w:val="en-GB"/>
              </w:rPr>
            </w:pPr>
          </w:p>
        </w:tc>
      </w:tr>
      <w:tr w:rsidR="00B22360" w:rsidRPr="00ED48EA" w:rsidTr="001503C0">
        <w:tc>
          <w:tcPr>
            <w:tcW w:w="12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22360" w:rsidRDefault="00B22360" w:rsidP="007B574D">
            <w:pPr>
              <w:pStyle w:val="FSTableLink"/>
              <w:rPr>
                <w:rFonts w:cs="Arial"/>
                <w:noProof w:val="0"/>
                <w:lang w:bidi="fa-IR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360" w:rsidRDefault="00B22360" w:rsidP="007B574D">
            <w:pPr>
              <w:pStyle w:val="FSTableLink"/>
              <w:rPr>
                <w:rFonts w:cs="Calibri"/>
                <w:noProof w:val="0"/>
                <w:lang w:val="en-GB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360" w:rsidRDefault="00B22360" w:rsidP="007B574D">
            <w:pPr>
              <w:pStyle w:val="FSTableLink"/>
              <w:rPr>
                <w:rFonts w:cs="Calibri"/>
                <w:noProof w:val="0"/>
                <w:lang w:val="en-GB"/>
              </w:rPr>
            </w:pP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22360" w:rsidRDefault="00B22360" w:rsidP="005B11EA">
            <w:pPr>
              <w:pStyle w:val="FSTableLink"/>
              <w:rPr>
                <w:noProof w:val="0"/>
                <w:lang w:val="en-GB"/>
              </w:rPr>
            </w:pPr>
          </w:p>
        </w:tc>
      </w:tr>
      <w:tr w:rsidR="00E6178C" w:rsidRPr="00ED48EA" w:rsidTr="001503C0">
        <w:tc>
          <w:tcPr>
            <w:tcW w:w="12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6178C" w:rsidRDefault="00E6178C" w:rsidP="007B574D">
            <w:pPr>
              <w:pStyle w:val="FSTableLink"/>
              <w:rPr>
                <w:rFonts w:cs="Arial"/>
                <w:noProof w:val="0"/>
                <w:lang w:bidi="fa-IR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78C" w:rsidRDefault="00E6178C" w:rsidP="007B574D">
            <w:pPr>
              <w:pStyle w:val="FSTableLink"/>
              <w:rPr>
                <w:rFonts w:cs="Calibri"/>
                <w:noProof w:val="0"/>
                <w:lang w:val="en-GB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78C" w:rsidRDefault="00E6178C" w:rsidP="007B574D">
            <w:pPr>
              <w:pStyle w:val="FSTableLink"/>
              <w:rPr>
                <w:rFonts w:cs="Calibri"/>
                <w:noProof w:val="0"/>
                <w:lang w:val="en-GB"/>
              </w:rPr>
            </w:pP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6178C" w:rsidRDefault="00E6178C" w:rsidP="005B11EA">
            <w:pPr>
              <w:pStyle w:val="FSTableLink"/>
              <w:rPr>
                <w:noProof w:val="0"/>
                <w:lang w:val="en-GB"/>
              </w:rPr>
            </w:pPr>
          </w:p>
        </w:tc>
      </w:tr>
      <w:tr w:rsidR="00E474C0" w:rsidRPr="00ED48EA" w:rsidTr="001503C0">
        <w:tc>
          <w:tcPr>
            <w:tcW w:w="12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474C0" w:rsidRDefault="00E474C0" w:rsidP="007B574D">
            <w:pPr>
              <w:pStyle w:val="FSTableLink"/>
              <w:rPr>
                <w:rFonts w:cs="Arial"/>
                <w:noProof w:val="0"/>
                <w:lang w:bidi="fa-IR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474C0" w:rsidRDefault="00E474C0" w:rsidP="007B574D">
            <w:pPr>
              <w:pStyle w:val="FSTableLink"/>
              <w:rPr>
                <w:rFonts w:cs="Calibri"/>
                <w:noProof w:val="0"/>
                <w:lang w:val="en-GB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474C0" w:rsidRDefault="00E474C0" w:rsidP="007B574D">
            <w:pPr>
              <w:pStyle w:val="FSTableLink"/>
              <w:rPr>
                <w:rFonts w:cs="Calibri"/>
                <w:noProof w:val="0"/>
                <w:lang w:val="en-GB"/>
              </w:rPr>
            </w:pP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474C0" w:rsidRDefault="00E474C0" w:rsidP="005B11EA">
            <w:pPr>
              <w:pStyle w:val="FSTableLink"/>
              <w:rPr>
                <w:noProof w:val="0"/>
                <w:lang w:val="en-GB"/>
              </w:rPr>
            </w:pPr>
          </w:p>
        </w:tc>
      </w:tr>
      <w:bookmarkEnd w:id="24"/>
      <w:bookmarkEnd w:id="25"/>
      <w:bookmarkEnd w:id="26"/>
      <w:bookmarkEnd w:id="27"/>
    </w:tbl>
    <w:p w:rsidR="00CA7AA1" w:rsidRPr="001503C0" w:rsidRDefault="00CA7AA1" w:rsidP="00325DFB">
      <w:pPr>
        <w:jc w:val="center"/>
        <w:rPr>
          <w:b/>
          <w:sz w:val="44"/>
          <w:szCs w:val="28"/>
        </w:rPr>
      </w:pPr>
      <w:r w:rsidRPr="001503C0">
        <w:rPr>
          <w:b/>
          <w:sz w:val="36"/>
        </w:rPr>
        <w:br w:type="page"/>
      </w:r>
      <w:r w:rsidR="001503C0" w:rsidRPr="001503C0">
        <w:rPr>
          <w:rFonts w:hint="eastAsia"/>
          <w:b/>
          <w:sz w:val="36"/>
        </w:rPr>
        <w:lastRenderedPageBreak/>
        <w:t>目录</w:t>
      </w:r>
    </w:p>
    <w:p w:rsidR="00F23345" w:rsidRPr="00ED48EA" w:rsidRDefault="00F23345" w:rsidP="00F23345">
      <w:pPr>
        <w:rPr>
          <w:lang w:val="en-GB"/>
        </w:rPr>
      </w:pPr>
    </w:p>
    <w:bookmarkStart w:id="28" w:name="_Toc270087197"/>
    <w:bookmarkStart w:id="29" w:name="_Ref285809429"/>
    <w:bookmarkStart w:id="30" w:name="_Toc296947397"/>
    <w:bookmarkStart w:id="31" w:name="_Toc176234684"/>
    <w:p w:rsidR="0007005A" w:rsidRDefault="00FE6956">
      <w:pPr>
        <w:pStyle w:val="10"/>
        <w:rPr>
          <w:rFonts w:asciiTheme="minorHAnsi" w:eastAsiaTheme="minorEastAsia" w:hAnsiTheme="minorHAnsi" w:cstheme="minorBidi"/>
          <w:bCs w:val="0"/>
          <w:caps w:val="0"/>
          <w:kern w:val="2"/>
          <w:sz w:val="21"/>
          <w:szCs w:val="22"/>
          <w:lang w:val="en-US"/>
        </w:rPr>
      </w:pPr>
      <w:r w:rsidRPr="00FE6956">
        <w:rPr>
          <w:rFonts w:ascii="Arial" w:hAnsi="Arial" w:cs="Times New Roman"/>
          <w:bCs w:val="0"/>
          <w:caps w:val="0"/>
          <w:sz w:val="22"/>
        </w:rPr>
        <w:fldChar w:fldCharType="begin"/>
      </w:r>
      <w:r w:rsidR="00125497">
        <w:rPr>
          <w:rFonts w:ascii="Arial" w:hAnsi="Arial" w:cs="Times New Roman"/>
          <w:bCs w:val="0"/>
          <w:caps w:val="0"/>
          <w:sz w:val="22"/>
        </w:rPr>
        <w:instrText xml:space="preserve"> TOC \u \t "</w:instrText>
      </w:r>
      <w:r w:rsidR="00125497">
        <w:rPr>
          <w:rFonts w:ascii="Arial" w:hAnsi="Arial" w:cs="Times New Roman"/>
          <w:bCs w:val="0"/>
          <w:caps w:val="0"/>
          <w:sz w:val="22"/>
        </w:rPr>
        <w:instrText>标题</w:instrText>
      </w:r>
      <w:r w:rsidR="00125497">
        <w:rPr>
          <w:rFonts w:ascii="Arial" w:hAnsi="Arial" w:cs="Times New Roman"/>
          <w:bCs w:val="0"/>
          <w:caps w:val="0"/>
          <w:sz w:val="22"/>
        </w:rPr>
        <w:instrText xml:space="preserve"> 1,1,</w:instrText>
      </w:r>
      <w:r w:rsidR="00125497">
        <w:rPr>
          <w:rFonts w:ascii="Arial" w:hAnsi="Arial" w:cs="Times New Roman"/>
          <w:bCs w:val="0"/>
          <w:caps w:val="0"/>
          <w:sz w:val="22"/>
        </w:rPr>
        <w:instrText>标题</w:instrText>
      </w:r>
      <w:r w:rsidR="00125497">
        <w:rPr>
          <w:rFonts w:ascii="Arial" w:hAnsi="Arial" w:cs="Times New Roman"/>
          <w:bCs w:val="0"/>
          <w:caps w:val="0"/>
          <w:sz w:val="22"/>
        </w:rPr>
        <w:instrText xml:space="preserve"> 2,2,</w:instrText>
      </w:r>
      <w:r w:rsidR="00125497">
        <w:rPr>
          <w:rFonts w:ascii="Arial" w:hAnsi="Arial" w:cs="Times New Roman"/>
          <w:bCs w:val="0"/>
          <w:caps w:val="0"/>
          <w:sz w:val="22"/>
        </w:rPr>
        <w:instrText>标题</w:instrText>
      </w:r>
      <w:r w:rsidR="00125497">
        <w:rPr>
          <w:rFonts w:ascii="Arial" w:hAnsi="Arial" w:cs="Times New Roman"/>
          <w:bCs w:val="0"/>
          <w:caps w:val="0"/>
          <w:sz w:val="22"/>
        </w:rPr>
        <w:instrText xml:space="preserve"> 3,3" </w:instrText>
      </w:r>
      <w:r w:rsidRPr="00FE6956">
        <w:rPr>
          <w:rFonts w:ascii="Arial" w:hAnsi="Arial" w:cs="Times New Roman"/>
          <w:bCs w:val="0"/>
          <w:caps w:val="0"/>
          <w:sz w:val="22"/>
        </w:rPr>
        <w:fldChar w:fldCharType="separate"/>
      </w:r>
      <w:r w:rsidR="0007005A">
        <w:t>1.</w:t>
      </w:r>
      <w:r w:rsidR="0007005A">
        <w:rPr>
          <w:rFonts w:asciiTheme="minorHAnsi" w:eastAsiaTheme="minorEastAsia" w:hAnsiTheme="minorHAnsi" w:cstheme="minorBidi"/>
          <w:bCs w:val="0"/>
          <w:caps w:val="0"/>
          <w:kern w:val="2"/>
          <w:sz w:val="21"/>
          <w:szCs w:val="22"/>
          <w:lang w:val="en-US"/>
        </w:rPr>
        <w:tab/>
      </w:r>
      <w:r w:rsidR="0007005A">
        <w:rPr>
          <w:rFonts w:hint="eastAsia"/>
        </w:rPr>
        <w:t>介绍</w:t>
      </w:r>
      <w:r w:rsidR="0007005A">
        <w:tab/>
      </w:r>
      <w:r>
        <w:fldChar w:fldCharType="begin"/>
      </w:r>
      <w:r w:rsidR="0007005A">
        <w:instrText xml:space="preserve"> PAGEREF _Toc324713489 \h </w:instrText>
      </w:r>
      <w:r>
        <w:fldChar w:fldCharType="separate"/>
      </w:r>
      <w:r w:rsidR="0007005A">
        <w:t>7</w:t>
      </w:r>
      <w:r>
        <w:fldChar w:fldCharType="end"/>
      </w:r>
    </w:p>
    <w:p w:rsidR="0007005A" w:rsidRDefault="0007005A">
      <w:pPr>
        <w:pStyle w:val="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>
        <w:t>1.1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ab/>
      </w:r>
      <w:r>
        <w:rPr>
          <w:rFonts w:hint="eastAsia"/>
        </w:rPr>
        <w:t>目的</w:t>
      </w:r>
      <w:r>
        <w:tab/>
      </w:r>
      <w:r w:rsidR="00FE6956">
        <w:fldChar w:fldCharType="begin"/>
      </w:r>
      <w:r>
        <w:instrText xml:space="preserve"> PAGEREF _Toc324713490 \h </w:instrText>
      </w:r>
      <w:r w:rsidR="00FE6956">
        <w:fldChar w:fldCharType="separate"/>
      </w:r>
      <w:r>
        <w:t>7</w:t>
      </w:r>
      <w:r w:rsidR="00FE6956">
        <w:fldChar w:fldCharType="end"/>
      </w:r>
    </w:p>
    <w:p w:rsidR="0007005A" w:rsidRDefault="0007005A">
      <w:pPr>
        <w:pStyle w:val="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>
        <w:t>1.2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ab/>
      </w:r>
      <w:r>
        <w:rPr>
          <w:rFonts w:hint="eastAsia"/>
        </w:rPr>
        <w:t>文档结构</w:t>
      </w:r>
      <w:r>
        <w:tab/>
      </w:r>
      <w:r w:rsidR="00FE6956">
        <w:fldChar w:fldCharType="begin"/>
      </w:r>
      <w:r>
        <w:instrText xml:space="preserve"> PAGEREF _Toc324713491 \h </w:instrText>
      </w:r>
      <w:r w:rsidR="00FE6956">
        <w:fldChar w:fldCharType="separate"/>
      </w:r>
      <w:r>
        <w:t>7</w:t>
      </w:r>
      <w:r w:rsidR="00FE6956">
        <w:fldChar w:fldCharType="end"/>
      </w:r>
    </w:p>
    <w:p w:rsidR="0007005A" w:rsidRDefault="0007005A">
      <w:pPr>
        <w:pStyle w:val="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>
        <w:t>1.3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ab/>
      </w:r>
      <w:r>
        <w:rPr>
          <w:rFonts w:hint="eastAsia"/>
        </w:rPr>
        <w:t>文档约定</w:t>
      </w:r>
      <w:r>
        <w:tab/>
      </w:r>
      <w:r w:rsidR="00FE6956">
        <w:fldChar w:fldCharType="begin"/>
      </w:r>
      <w:r>
        <w:instrText xml:space="preserve"> PAGEREF _Toc324713492 \h </w:instrText>
      </w:r>
      <w:r w:rsidR="00FE6956">
        <w:fldChar w:fldCharType="separate"/>
      </w:r>
      <w:r>
        <w:t>7</w:t>
      </w:r>
      <w:r w:rsidR="00FE6956">
        <w:fldChar w:fldCharType="end"/>
      </w:r>
    </w:p>
    <w:p w:rsidR="0007005A" w:rsidRDefault="0007005A">
      <w:pPr>
        <w:pStyle w:val="10"/>
        <w:rPr>
          <w:rFonts w:asciiTheme="minorHAnsi" w:eastAsiaTheme="minorEastAsia" w:hAnsiTheme="minorHAnsi" w:cstheme="minorBidi"/>
          <w:bCs w:val="0"/>
          <w:caps w:val="0"/>
          <w:kern w:val="2"/>
          <w:sz w:val="21"/>
          <w:szCs w:val="22"/>
          <w:lang w:val="en-US"/>
        </w:rPr>
      </w:pPr>
      <w:r>
        <w:t>2.</w:t>
      </w:r>
      <w:r>
        <w:rPr>
          <w:rFonts w:asciiTheme="minorHAnsi" w:eastAsiaTheme="minorEastAsia" w:hAnsiTheme="minorHAnsi" w:cstheme="minorBidi"/>
          <w:bCs w:val="0"/>
          <w:caps w:val="0"/>
          <w:kern w:val="2"/>
          <w:sz w:val="21"/>
          <w:szCs w:val="22"/>
          <w:lang w:val="en-US"/>
        </w:rPr>
        <w:tab/>
      </w:r>
      <w:r>
        <w:rPr>
          <w:rFonts w:hint="eastAsia"/>
        </w:rPr>
        <w:t>系统要求</w:t>
      </w:r>
      <w:r>
        <w:tab/>
      </w:r>
      <w:r w:rsidR="00FE6956">
        <w:fldChar w:fldCharType="begin"/>
      </w:r>
      <w:r>
        <w:instrText xml:space="preserve"> PAGEREF _Toc324713493 \h </w:instrText>
      </w:r>
      <w:r w:rsidR="00FE6956">
        <w:fldChar w:fldCharType="separate"/>
      </w:r>
      <w:r>
        <w:t>8</w:t>
      </w:r>
      <w:r w:rsidR="00FE6956">
        <w:fldChar w:fldCharType="end"/>
      </w:r>
    </w:p>
    <w:p w:rsidR="0007005A" w:rsidRDefault="0007005A">
      <w:pPr>
        <w:pStyle w:val="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 w:rsidRPr="00425B71">
        <w:rPr>
          <w:lang w:val="en-GB"/>
        </w:rPr>
        <w:t>2.1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ab/>
      </w:r>
      <w:r w:rsidRPr="00425B71">
        <w:rPr>
          <w:rFonts w:hint="eastAsia"/>
          <w:lang w:val="en-GB"/>
        </w:rPr>
        <w:t>技术平台</w:t>
      </w:r>
      <w:r>
        <w:tab/>
      </w:r>
      <w:r w:rsidR="00FE6956">
        <w:fldChar w:fldCharType="begin"/>
      </w:r>
      <w:r>
        <w:instrText xml:space="preserve"> PAGEREF _Toc324713494 \h </w:instrText>
      </w:r>
      <w:r w:rsidR="00FE6956">
        <w:fldChar w:fldCharType="separate"/>
      </w:r>
      <w:r>
        <w:t>8</w:t>
      </w:r>
      <w:r w:rsidR="00FE6956">
        <w:fldChar w:fldCharType="end"/>
      </w:r>
    </w:p>
    <w:p w:rsidR="0007005A" w:rsidRDefault="0007005A">
      <w:pPr>
        <w:pStyle w:val="10"/>
        <w:rPr>
          <w:rFonts w:asciiTheme="minorHAnsi" w:eastAsiaTheme="minorEastAsia" w:hAnsiTheme="minorHAnsi" w:cstheme="minorBidi"/>
          <w:bCs w:val="0"/>
          <w:caps w:val="0"/>
          <w:kern w:val="2"/>
          <w:sz w:val="21"/>
          <w:szCs w:val="22"/>
          <w:lang w:val="en-US"/>
        </w:rPr>
      </w:pPr>
      <w:r>
        <w:t>3.</w:t>
      </w:r>
      <w:r>
        <w:rPr>
          <w:rFonts w:asciiTheme="minorHAnsi" w:eastAsiaTheme="minorEastAsia" w:hAnsiTheme="minorHAnsi" w:cstheme="minorBidi"/>
          <w:bCs w:val="0"/>
          <w:caps w:val="0"/>
          <w:kern w:val="2"/>
          <w:sz w:val="21"/>
          <w:szCs w:val="22"/>
          <w:lang w:val="en-US"/>
        </w:rPr>
        <w:tab/>
      </w:r>
      <w:r>
        <w:rPr>
          <w:rFonts w:hint="eastAsia"/>
        </w:rPr>
        <w:t>模块功能</w:t>
      </w:r>
      <w:r>
        <w:tab/>
      </w:r>
      <w:r w:rsidR="00FE6956">
        <w:fldChar w:fldCharType="begin"/>
      </w:r>
      <w:r>
        <w:instrText xml:space="preserve"> PAGEREF _Toc324713495 \h </w:instrText>
      </w:r>
      <w:r w:rsidR="00FE6956">
        <w:fldChar w:fldCharType="separate"/>
      </w:r>
      <w:r>
        <w:t>9</w:t>
      </w:r>
      <w:r w:rsidR="00FE6956">
        <w:fldChar w:fldCharType="end"/>
      </w:r>
    </w:p>
    <w:p w:rsidR="0007005A" w:rsidRDefault="0007005A">
      <w:pPr>
        <w:pStyle w:val="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 w:rsidRPr="00425B71">
        <w:rPr>
          <w:lang w:val="en-GB"/>
        </w:rPr>
        <w:t>3.1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ab/>
      </w:r>
      <w:r w:rsidRPr="00425B71">
        <w:rPr>
          <w:rFonts w:hint="eastAsia"/>
          <w:lang w:val="en-GB"/>
        </w:rPr>
        <w:t>系统管理</w:t>
      </w:r>
      <w:r>
        <w:tab/>
      </w:r>
      <w:r w:rsidR="00FE6956">
        <w:fldChar w:fldCharType="begin"/>
      </w:r>
      <w:r>
        <w:instrText xml:space="preserve"> PAGEREF _Toc324713496 \h </w:instrText>
      </w:r>
      <w:r w:rsidR="00FE6956">
        <w:fldChar w:fldCharType="separate"/>
      </w:r>
      <w:r>
        <w:t>9</w:t>
      </w:r>
      <w:r w:rsidR="00FE6956">
        <w:fldChar w:fldCharType="end"/>
      </w:r>
    </w:p>
    <w:p w:rsidR="0007005A" w:rsidRDefault="0007005A">
      <w:pPr>
        <w:pStyle w:val="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 w:rsidRPr="00425B71">
        <w:rPr>
          <w:lang w:val="en-GB"/>
        </w:rPr>
        <w:t>3.2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ab/>
      </w:r>
      <w:r w:rsidRPr="00425B71">
        <w:rPr>
          <w:rFonts w:hint="eastAsia"/>
          <w:lang w:val="en-GB"/>
        </w:rPr>
        <w:t>工作管理</w:t>
      </w:r>
      <w:r>
        <w:tab/>
      </w:r>
      <w:r w:rsidR="00FE6956">
        <w:fldChar w:fldCharType="begin"/>
      </w:r>
      <w:r>
        <w:instrText xml:space="preserve"> PAGEREF _Toc324713497 \h </w:instrText>
      </w:r>
      <w:r w:rsidR="00FE6956">
        <w:fldChar w:fldCharType="separate"/>
      </w:r>
      <w:r>
        <w:t>10</w:t>
      </w:r>
      <w:r w:rsidR="00FE6956">
        <w:fldChar w:fldCharType="end"/>
      </w:r>
    </w:p>
    <w:p w:rsidR="0007005A" w:rsidRDefault="0007005A">
      <w:pPr>
        <w:pStyle w:val="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 w:rsidRPr="00425B71">
        <w:rPr>
          <w:lang w:val="en-GB"/>
        </w:rPr>
        <w:t>3.3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ab/>
      </w:r>
      <w:r w:rsidRPr="00425B71">
        <w:rPr>
          <w:rFonts w:hint="eastAsia"/>
          <w:lang w:val="en-GB"/>
        </w:rPr>
        <w:t>日程管理</w:t>
      </w:r>
      <w:r>
        <w:tab/>
      </w:r>
      <w:r w:rsidR="00FE6956">
        <w:fldChar w:fldCharType="begin"/>
      </w:r>
      <w:r>
        <w:instrText xml:space="preserve"> PAGEREF _Toc324713498 \h </w:instrText>
      </w:r>
      <w:r w:rsidR="00FE6956">
        <w:fldChar w:fldCharType="separate"/>
      </w:r>
      <w:r>
        <w:t>11</w:t>
      </w:r>
      <w:r w:rsidR="00FE6956">
        <w:fldChar w:fldCharType="end"/>
      </w:r>
    </w:p>
    <w:p w:rsidR="0007005A" w:rsidRDefault="0007005A">
      <w:pPr>
        <w:pStyle w:val="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>
        <w:t>3.4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ab/>
      </w:r>
      <w:r>
        <w:rPr>
          <w:rFonts w:hint="eastAsia"/>
        </w:rPr>
        <w:t>用例访问权限</w:t>
      </w:r>
      <w:r>
        <w:tab/>
      </w:r>
      <w:r w:rsidR="00FE6956">
        <w:fldChar w:fldCharType="begin"/>
      </w:r>
      <w:r>
        <w:instrText xml:space="preserve"> PAGEREF _Toc324713499 \h </w:instrText>
      </w:r>
      <w:r w:rsidR="00FE6956">
        <w:fldChar w:fldCharType="separate"/>
      </w:r>
      <w:r>
        <w:t>12</w:t>
      </w:r>
      <w:r w:rsidR="00FE6956">
        <w:fldChar w:fldCharType="end"/>
      </w:r>
    </w:p>
    <w:p w:rsidR="0007005A" w:rsidRDefault="0007005A">
      <w:pPr>
        <w:pStyle w:val="10"/>
        <w:rPr>
          <w:rFonts w:asciiTheme="minorHAnsi" w:eastAsiaTheme="minorEastAsia" w:hAnsiTheme="minorHAnsi" w:cstheme="minorBidi"/>
          <w:bCs w:val="0"/>
          <w:caps w:val="0"/>
          <w:kern w:val="2"/>
          <w:sz w:val="21"/>
          <w:szCs w:val="22"/>
          <w:lang w:val="en-US"/>
        </w:rPr>
      </w:pPr>
      <w:r>
        <w:t>4.</w:t>
      </w:r>
      <w:r>
        <w:rPr>
          <w:rFonts w:asciiTheme="minorHAnsi" w:eastAsiaTheme="minorEastAsia" w:hAnsiTheme="minorHAnsi" w:cstheme="minorBidi"/>
          <w:bCs w:val="0"/>
          <w:caps w:val="0"/>
          <w:kern w:val="2"/>
          <w:sz w:val="21"/>
          <w:szCs w:val="22"/>
          <w:lang w:val="en-US"/>
        </w:rPr>
        <w:tab/>
      </w:r>
      <w:r>
        <w:rPr>
          <w:rFonts w:hint="eastAsia"/>
        </w:rPr>
        <w:t>用例描述</w:t>
      </w:r>
      <w:r>
        <w:tab/>
      </w:r>
      <w:r w:rsidR="00FE6956">
        <w:fldChar w:fldCharType="begin"/>
      </w:r>
      <w:r>
        <w:instrText xml:space="preserve"> PAGEREF _Toc324713500 \h </w:instrText>
      </w:r>
      <w:r w:rsidR="00FE6956">
        <w:fldChar w:fldCharType="separate"/>
      </w:r>
      <w:r>
        <w:t>13</w:t>
      </w:r>
      <w:r w:rsidR="00FE6956">
        <w:fldChar w:fldCharType="end"/>
      </w:r>
    </w:p>
    <w:p w:rsidR="0007005A" w:rsidRDefault="0007005A">
      <w:pPr>
        <w:pStyle w:val="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 w:rsidRPr="00425B71">
        <w:rPr>
          <w:lang w:val="en-GB"/>
        </w:rPr>
        <w:t>4.1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ab/>
      </w:r>
      <w:r w:rsidRPr="00425B71">
        <w:rPr>
          <w:lang w:val="en-GB"/>
        </w:rPr>
        <w:t>DL01-</w:t>
      </w:r>
      <w:r w:rsidRPr="00425B71">
        <w:rPr>
          <w:rFonts w:hint="eastAsia"/>
          <w:lang w:val="en-GB"/>
        </w:rPr>
        <w:t>导入患者信息</w:t>
      </w:r>
      <w:r>
        <w:tab/>
      </w:r>
      <w:r w:rsidR="00FE6956">
        <w:fldChar w:fldCharType="begin"/>
      </w:r>
      <w:r>
        <w:instrText xml:space="preserve"> PAGEREF _Toc324713501 \h </w:instrText>
      </w:r>
      <w:r w:rsidR="00FE6956">
        <w:fldChar w:fldCharType="separate"/>
      </w:r>
      <w:r>
        <w:t>13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4.1.1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用例介绍</w:t>
      </w:r>
      <w:r>
        <w:tab/>
      </w:r>
      <w:r w:rsidR="00FE6956">
        <w:fldChar w:fldCharType="begin"/>
      </w:r>
      <w:r>
        <w:instrText xml:space="preserve"> PAGEREF _Toc324713502 \h </w:instrText>
      </w:r>
      <w:r w:rsidR="00FE6956">
        <w:fldChar w:fldCharType="separate"/>
      </w:r>
      <w:r>
        <w:t>13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4.1.2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用例</w:t>
      </w:r>
      <w:r>
        <w:tab/>
      </w:r>
      <w:r w:rsidR="00FE6956">
        <w:fldChar w:fldCharType="begin"/>
      </w:r>
      <w:r>
        <w:instrText xml:space="preserve"> PAGEREF _Toc324713503 \h </w:instrText>
      </w:r>
      <w:r w:rsidR="00FE6956">
        <w:fldChar w:fldCharType="separate"/>
      </w:r>
      <w:r>
        <w:t>13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>
        <w:t>4.1.3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>
        <w:rPr>
          <w:rFonts w:hint="eastAsia"/>
        </w:rPr>
        <w:t>业务规则</w:t>
      </w:r>
      <w:r>
        <w:tab/>
      </w:r>
      <w:r w:rsidR="00FE6956">
        <w:fldChar w:fldCharType="begin"/>
      </w:r>
      <w:r>
        <w:instrText xml:space="preserve"> PAGEREF _Toc324713504 \h </w:instrText>
      </w:r>
      <w:r w:rsidR="00FE6956">
        <w:fldChar w:fldCharType="separate"/>
      </w:r>
      <w:r>
        <w:t>14</w:t>
      </w:r>
      <w:r w:rsidR="00FE6956">
        <w:fldChar w:fldCharType="end"/>
      </w:r>
    </w:p>
    <w:p w:rsidR="0007005A" w:rsidRDefault="0007005A">
      <w:pPr>
        <w:pStyle w:val="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 w:rsidRPr="00425B71">
        <w:rPr>
          <w:lang w:val="en-GB"/>
        </w:rPr>
        <w:t>4.2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ab/>
      </w:r>
      <w:r w:rsidRPr="00425B71">
        <w:rPr>
          <w:lang w:val="en-GB"/>
        </w:rPr>
        <w:t>DL02-</w:t>
      </w:r>
      <w:r w:rsidRPr="00425B71">
        <w:rPr>
          <w:rFonts w:hint="eastAsia"/>
          <w:lang w:val="en-GB"/>
        </w:rPr>
        <w:t>导入临床信息</w:t>
      </w:r>
      <w:r>
        <w:tab/>
      </w:r>
      <w:r w:rsidR="00FE6956">
        <w:fldChar w:fldCharType="begin"/>
      </w:r>
      <w:r>
        <w:instrText xml:space="preserve"> PAGEREF _Toc324713505 \h </w:instrText>
      </w:r>
      <w:r w:rsidR="00FE6956">
        <w:fldChar w:fldCharType="separate"/>
      </w:r>
      <w:r>
        <w:t>14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4.2.1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用例介绍</w:t>
      </w:r>
      <w:r>
        <w:tab/>
      </w:r>
      <w:r w:rsidR="00FE6956">
        <w:fldChar w:fldCharType="begin"/>
      </w:r>
      <w:r>
        <w:instrText xml:space="preserve"> PAGEREF _Toc324713506 \h </w:instrText>
      </w:r>
      <w:r w:rsidR="00FE6956">
        <w:fldChar w:fldCharType="separate"/>
      </w:r>
      <w:r>
        <w:t>14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4.2.2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用例</w:t>
      </w:r>
      <w:r>
        <w:tab/>
      </w:r>
      <w:r w:rsidR="00FE6956">
        <w:fldChar w:fldCharType="begin"/>
      </w:r>
      <w:r>
        <w:instrText xml:space="preserve"> PAGEREF _Toc324713507 \h </w:instrText>
      </w:r>
      <w:r w:rsidR="00FE6956">
        <w:fldChar w:fldCharType="separate"/>
      </w:r>
      <w:r>
        <w:t>14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>
        <w:t>4.2.3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>
        <w:rPr>
          <w:rFonts w:hint="eastAsia"/>
        </w:rPr>
        <w:t>业务规则</w:t>
      </w:r>
      <w:r>
        <w:tab/>
      </w:r>
      <w:r w:rsidR="00FE6956">
        <w:fldChar w:fldCharType="begin"/>
      </w:r>
      <w:r>
        <w:instrText xml:space="preserve"> PAGEREF _Toc324713508 \h </w:instrText>
      </w:r>
      <w:r w:rsidR="00FE6956">
        <w:fldChar w:fldCharType="separate"/>
      </w:r>
      <w:r>
        <w:t>15</w:t>
      </w:r>
      <w:r w:rsidR="00FE6956">
        <w:fldChar w:fldCharType="end"/>
      </w:r>
    </w:p>
    <w:p w:rsidR="0007005A" w:rsidRDefault="0007005A">
      <w:pPr>
        <w:pStyle w:val="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 w:rsidRPr="00425B71">
        <w:rPr>
          <w:lang w:val="en-GB"/>
        </w:rPr>
        <w:t>4.3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ab/>
      </w:r>
      <w:r w:rsidRPr="00425B71">
        <w:rPr>
          <w:lang w:val="en-GB"/>
        </w:rPr>
        <w:t>DL03-</w:t>
      </w:r>
      <w:r w:rsidRPr="00425B71">
        <w:rPr>
          <w:rFonts w:hint="eastAsia"/>
          <w:lang w:val="en-GB"/>
        </w:rPr>
        <w:t>配置病种</w:t>
      </w:r>
      <w:r>
        <w:tab/>
      </w:r>
      <w:r w:rsidR="00FE6956">
        <w:fldChar w:fldCharType="begin"/>
      </w:r>
      <w:r>
        <w:instrText xml:space="preserve"> PAGEREF _Toc324713509 \h </w:instrText>
      </w:r>
      <w:r w:rsidR="00FE6956">
        <w:fldChar w:fldCharType="separate"/>
      </w:r>
      <w:r>
        <w:t>15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4.3.1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用例介绍</w:t>
      </w:r>
      <w:r>
        <w:tab/>
      </w:r>
      <w:r w:rsidR="00FE6956">
        <w:fldChar w:fldCharType="begin"/>
      </w:r>
      <w:r>
        <w:instrText xml:space="preserve"> PAGEREF _Toc324713510 \h </w:instrText>
      </w:r>
      <w:r w:rsidR="00FE6956">
        <w:fldChar w:fldCharType="separate"/>
      </w:r>
      <w:r>
        <w:t>15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4.3.2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用例</w:t>
      </w:r>
      <w:r>
        <w:tab/>
      </w:r>
      <w:r w:rsidR="00FE6956">
        <w:fldChar w:fldCharType="begin"/>
      </w:r>
      <w:r>
        <w:instrText xml:space="preserve"> PAGEREF _Toc324713511 \h </w:instrText>
      </w:r>
      <w:r w:rsidR="00FE6956">
        <w:fldChar w:fldCharType="separate"/>
      </w:r>
      <w:r>
        <w:t>15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>
        <w:t>4.3.3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>
        <w:rPr>
          <w:rFonts w:hint="eastAsia"/>
        </w:rPr>
        <w:t>业务规则</w:t>
      </w:r>
      <w:r>
        <w:tab/>
      </w:r>
      <w:r w:rsidR="00FE6956">
        <w:fldChar w:fldCharType="begin"/>
      </w:r>
      <w:r>
        <w:instrText xml:space="preserve"> PAGEREF _Toc324713512 \h </w:instrText>
      </w:r>
      <w:r w:rsidR="00FE6956">
        <w:fldChar w:fldCharType="separate"/>
      </w:r>
      <w:r>
        <w:t>16</w:t>
      </w:r>
      <w:r w:rsidR="00FE6956">
        <w:fldChar w:fldCharType="end"/>
      </w:r>
    </w:p>
    <w:p w:rsidR="0007005A" w:rsidRDefault="0007005A">
      <w:pPr>
        <w:pStyle w:val="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 w:rsidRPr="00425B71">
        <w:rPr>
          <w:lang w:val="en-GB"/>
        </w:rPr>
        <w:t>4.4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ab/>
      </w:r>
      <w:r w:rsidRPr="00425B71">
        <w:rPr>
          <w:lang w:val="en-GB"/>
        </w:rPr>
        <w:t xml:space="preserve">WM01 – </w:t>
      </w:r>
      <w:r w:rsidRPr="00425B71">
        <w:rPr>
          <w:rFonts w:hint="eastAsia"/>
          <w:lang w:val="en-GB"/>
        </w:rPr>
        <w:t>应急处理患者</w:t>
      </w:r>
      <w:r>
        <w:tab/>
      </w:r>
      <w:r w:rsidR="00FE6956">
        <w:fldChar w:fldCharType="begin"/>
      </w:r>
      <w:r>
        <w:instrText xml:space="preserve"> PAGEREF _Toc324713513 \h </w:instrText>
      </w:r>
      <w:r w:rsidR="00FE6956">
        <w:fldChar w:fldCharType="separate"/>
      </w:r>
      <w:r>
        <w:t>16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4.4.1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用例介绍</w:t>
      </w:r>
      <w:r>
        <w:tab/>
      </w:r>
      <w:r w:rsidR="00FE6956">
        <w:fldChar w:fldCharType="begin"/>
      </w:r>
      <w:r>
        <w:instrText xml:space="preserve"> PAGEREF _Toc324713514 \h </w:instrText>
      </w:r>
      <w:r w:rsidR="00FE6956">
        <w:fldChar w:fldCharType="separate"/>
      </w:r>
      <w:r>
        <w:t>16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4.4.2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用例</w:t>
      </w:r>
      <w:r>
        <w:tab/>
      </w:r>
      <w:r w:rsidR="00FE6956">
        <w:fldChar w:fldCharType="begin"/>
      </w:r>
      <w:r>
        <w:instrText xml:space="preserve"> PAGEREF _Toc324713515 \h </w:instrText>
      </w:r>
      <w:r w:rsidR="00FE6956">
        <w:fldChar w:fldCharType="separate"/>
      </w:r>
      <w:r>
        <w:t>16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>
        <w:t>4.4.3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>
        <w:rPr>
          <w:rFonts w:hint="eastAsia"/>
        </w:rPr>
        <w:t>业务规则</w:t>
      </w:r>
      <w:r>
        <w:tab/>
      </w:r>
      <w:r w:rsidR="00FE6956">
        <w:fldChar w:fldCharType="begin"/>
      </w:r>
      <w:r>
        <w:instrText xml:space="preserve"> PAGEREF _Toc324713516 \h </w:instrText>
      </w:r>
      <w:r w:rsidR="00FE6956">
        <w:fldChar w:fldCharType="separate"/>
      </w:r>
      <w:r>
        <w:t>17</w:t>
      </w:r>
      <w:r w:rsidR="00FE6956">
        <w:fldChar w:fldCharType="end"/>
      </w:r>
    </w:p>
    <w:p w:rsidR="0007005A" w:rsidRDefault="0007005A">
      <w:pPr>
        <w:pStyle w:val="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 w:rsidRPr="00425B71">
        <w:rPr>
          <w:lang w:val="en-GB"/>
        </w:rPr>
        <w:t>4.5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ab/>
      </w:r>
      <w:r w:rsidRPr="00425B71">
        <w:rPr>
          <w:lang w:val="en-GB"/>
        </w:rPr>
        <w:t xml:space="preserve">WM02 – </w:t>
      </w:r>
      <w:r w:rsidRPr="00425B71">
        <w:rPr>
          <w:rFonts w:hint="eastAsia"/>
          <w:lang w:val="en-GB"/>
        </w:rPr>
        <w:t>发邮件给患者</w:t>
      </w:r>
      <w:r>
        <w:tab/>
      </w:r>
      <w:r w:rsidR="00FE6956">
        <w:fldChar w:fldCharType="begin"/>
      </w:r>
      <w:r>
        <w:instrText xml:space="preserve"> PAGEREF _Toc324713517 \h </w:instrText>
      </w:r>
      <w:r w:rsidR="00FE6956">
        <w:fldChar w:fldCharType="separate"/>
      </w:r>
      <w:r>
        <w:t>17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4.5.1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用例介绍</w:t>
      </w:r>
      <w:r>
        <w:tab/>
      </w:r>
      <w:r w:rsidR="00FE6956">
        <w:fldChar w:fldCharType="begin"/>
      </w:r>
      <w:r>
        <w:instrText xml:space="preserve"> PAGEREF _Toc324713518 \h </w:instrText>
      </w:r>
      <w:r w:rsidR="00FE6956">
        <w:fldChar w:fldCharType="separate"/>
      </w:r>
      <w:r>
        <w:t>17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4.5.2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用例</w:t>
      </w:r>
      <w:r>
        <w:tab/>
      </w:r>
      <w:r w:rsidR="00FE6956">
        <w:fldChar w:fldCharType="begin"/>
      </w:r>
      <w:r>
        <w:instrText xml:space="preserve"> PAGEREF _Toc324713519 \h </w:instrText>
      </w:r>
      <w:r w:rsidR="00FE6956">
        <w:fldChar w:fldCharType="separate"/>
      </w:r>
      <w:r>
        <w:t>17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>
        <w:t>4.5.3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>
        <w:rPr>
          <w:rFonts w:hint="eastAsia"/>
        </w:rPr>
        <w:t>业务规则</w:t>
      </w:r>
      <w:r>
        <w:tab/>
      </w:r>
      <w:r w:rsidR="00FE6956">
        <w:fldChar w:fldCharType="begin"/>
      </w:r>
      <w:r>
        <w:instrText xml:space="preserve"> PAGEREF _Toc324713520 \h </w:instrText>
      </w:r>
      <w:r w:rsidR="00FE6956">
        <w:fldChar w:fldCharType="separate"/>
      </w:r>
      <w:r>
        <w:t>17</w:t>
      </w:r>
      <w:r w:rsidR="00FE6956">
        <w:fldChar w:fldCharType="end"/>
      </w:r>
    </w:p>
    <w:p w:rsidR="0007005A" w:rsidRDefault="0007005A">
      <w:pPr>
        <w:pStyle w:val="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 w:rsidRPr="00425B71">
        <w:rPr>
          <w:lang w:val="en-GB"/>
        </w:rPr>
        <w:t>4.6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ab/>
      </w:r>
      <w:r w:rsidRPr="00425B71">
        <w:rPr>
          <w:lang w:val="en-GB"/>
        </w:rPr>
        <w:t xml:space="preserve">WM03 – </w:t>
      </w:r>
      <w:r w:rsidRPr="00425B71">
        <w:rPr>
          <w:rFonts w:hint="eastAsia"/>
          <w:lang w:val="en-GB"/>
        </w:rPr>
        <w:t>发短信给患者</w:t>
      </w:r>
      <w:r>
        <w:tab/>
      </w:r>
      <w:r w:rsidR="00FE6956">
        <w:fldChar w:fldCharType="begin"/>
      </w:r>
      <w:r>
        <w:instrText xml:space="preserve"> PAGEREF _Toc324713521 \h </w:instrText>
      </w:r>
      <w:r w:rsidR="00FE6956">
        <w:fldChar w:fldCharType="separate"/>
      </w:r>
      <w:r>
        <w:t>18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4.6.1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用例介绍</w:t>
      </w:r>
      <w:r>
        <w:tab/>
      </w:r>
      <w:r w:rsidR="00FE6956">
        <w:fldChar w:fldCharType="begin"/>
      </w:r>
      <w:r>
        <w:instrText xml:space="preserve"> PAGEREF _Toc324713522 \h </w:instrText>
      </w:r>
      <w:r w:rsidR="00FE6956">
        <w:fldChar w:fldCharType="separate"/>
      </w:r>
      <w:r>
        <w:t>18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4.6.2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用例</w:t>
      </w:r>
      <w:r>
        <w:tab/>
      </w:r>
      <w:r w:rsidR="00FE6956">
        <w:fldChar w:fldCharType="begin"/>
      </w:r>
      <w:r>
        <w:instrText xml:space="preserve"> PAGEREF _Toc324713523 \h </w:instrText>
      </w:r>
      <w:r w:rsidR="00FE6956">
        <w:fldChar w:fldCharType="separate"/>
      </w:r>
      <w:r>
        <w:t>18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>
        <w:t>4.6.3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>
        <w:rPr>
          <w:rFonts w:hint="eastAsia"/>
        </w:rPr>
        <w:t>业务规则</w:t>
      </w:r>
      <w:r>
        <w:tab/>
      </w:r>
      <w:r w:rsidR="00FE6956">
        <w:fldChar w:fldCharType="begin"/>
      </w:r>
      <w:r>
        <w:instrText xml:space="preserve"> PAGEREF _Toc324713524 \h </w:instrText>
      </w:r>
      <w:r w:rsidR="00FE6956">
        <w:fldChar w:fldCharType="separate"/>
      </w:r>
      <w:r>
        <w:t>18</w:t>
      </w:r>
      <w:r w:rsidR="00FE6956">
        <w:fldChar w:fldCharType="end"/>
      </w:r>
    </w:p>
    <w:p w:rsidR="0007005A" w:rsidRDefault="0007005A">
      <w:pPr>
        <w:pStyle w:val="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 w:rsidRPr="00425B71">
        <w:rPr>
          <w:lang w:val="en-GB"/>
        </w:rPr>
        <w:t>4.7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ab/>
      </w:r>
      <w:r w:rsidRPr="00425B71">
        <w:rPr>
          <w:lang w:val="en-GB"/>
        </w:rPr>
        <w:t xml:space="preserve">WM04 – </w:t>
      </w:r>
      <w:r w:rsidRPr="00425B71">
        <w:rPr>
          <w:rFonts w:hint="eastAsia"/>
          <w:lang w:val="en-GB"/>
        </w:rPr>
        <w:t>日程创建工作单</w:t>
      </w:r>
      <w:r>
        <w:tab/>
      </w:r>
      <w:r w:rsidR="00FE6956">
        <w:fldChar w:fldCharType="begin"/>
      </w:r>
      <w:r>
        <w:instrText xml:space="preserve"> PAGEREF _Toc324713525 \h </w:instrText>
      </w:r>
      <w:r w:rsidR="00FE6956">
        <w:fldChar w:fldCharType="separate"/>
      </w:r>
      <w:r>
        <w:t>18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4.7.1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用例介绍</w:t>
      </w:r>
      <w:r>
        <w:tab/>
      </w:r>
      <w:r w:rsidR="00FE6956">
        <w:fldChar w:fldCharType="begin"/>
      </w:r>
      <w:r>
        <w:instrText xml:space="preserve"> PAGEREF _Toc324713526 \h </w:instrText>
      </w:r>
      <w:r w:rsidR="00FE6956">
        <w:fldChar w:fldCharType="separate"/>
      </w:r>
      <w:r>
        <w:t>18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lastRenderedPageBreak/>
        <w:t>4.7.2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用例</w:t>
      </w:r>
      <w:r>
        <w:tab/>
      </w:r>
      <w:r w:rsidR="00FE6956">
        <w:fldChar w:fldCharType="begin"/>
      </w:r>
      <w:r>
        <w:instrText xml:space="preserve"> PAGEREF _Toc324713527 \h </w:instrText>
      </w:r>
      <w:r w:rsidR="00FE6956">
        <w:fldChar w:fldCharType="separate"/>
      </w:r>
      <w:r>
        <w:t>18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>
        <w:t>4.7.3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>
        <w:rPr>
          <w:rFonts w:hint="eastAsia"/>
        </w:rPr>
        <w:t>业务规则</w:t>
      </w:r>
      <w:r>
        <w:tab/>
      </w:r>
      <w:r w:rsidR="00FE6956">
        <w:fldChar w:fldCharType="begin"/>
      </w:r>
      <w:r>
        <w:instrText xml:space="preserve"> PAGEREF _Toc324713528 \h </w:instrText>
      </w:r>
      <w:r w:rsidR="00FE6956">
        <w:fldChar w:fldCharType="separate"/>
      </w:r>
      <w:r>
        <w:t>18</w:t>
      </w:r>
      <w:r w:rsidR="00FE6956">
        <w:fldChar w:fldCharType="end"/>
      </w:r>
    </w:p>
    <w:p w:rsidR="0007005A" w:rsidRDefault="0007005A">
      <w:pPr>
        <w:pStyle w:val="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 w:rsidRPr="00425B71">
        <w:rPr>
          <w:lang w:val="en-GB"/>
        </w:rPr>
        <w:t>4.8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ab/>
      </w:r>
      <w:r w:rsidRPr="00425B71">
        <w:rPr>
          <w:lang w:val="en-GB"/>
        </w:rPr>
        <w:t>WM02 –</w:t>
      </w:r>
      <w:r w:rsidRPr="00425B71">
        <w:rPr>
          <w:rFonts w:hint="eastAsia"/>
          <w:lang w:val="en-GB"/>
        </w:rPr>
        <w:t>预约教育培训</w:t>
      </w:r>
      <w:r>
        <w:tab/>
      </w:r>
      <w:r w:rsidR="00FE6956">
        <w:fldChar w:fldCharType="begin"/>
      </w:r>
      <w:r>
        <w:instrText xml:space="preserve"> PAGEREF _Toc324713529 \h </w:instrText>
      </w:r>
      <w:r w:rsidR="00FE6956">
        <w:fldChar w:fldCharType="separate"/>
      </w:r>
      <w:r>
        <w:t>19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4.8.1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用例介绍</w:t>
      </w:r>
      <w:r>
        <w:tab/>
      </w:r>
      <w:r w:rsidR="00FE6956">
        <w:fldChar w:fldCharType="begin"/>
      </w:r>
      <w:r>
        <w:instrText xml:space="preserve"> PAGEREF _Toc324713530 \h </w:instrText>
      </w:r>
      <w:r w:rsidR="00FE6956">
        <w:fldChar w:fldCharType="separate"/>
      </w:r>
      <w:r>
        <w:t>19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4.8.2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用例</w:t>
      </w:r>
      <w:r>
        <w:tab/>
      </w:r>
      <w:r w:rsidR="00FE6956">
        <w:fldChar w:fldCharType="begin"/>
      </w:r>
      <w:r>
        <w:instrText xml:space="preserve"> PAGEREF _Toc324713531 \h </w:instrText>
      </w:r>
      <w:r w:rsidR="00FE6956">
        <w:fldChar w:fldCharType="separate"/>
      </w:r>
      <w:r>
        <w:t>19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>
        <w:t>4.8.3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>
        <w:rPr>
          <w:rFonts w:hint="eastAsia"/>
        </w:rPr>
        <w:t>业务规则</w:t>
      </w:r>
      <w:r>
        <w:tab/>
      </w:r>
      <w:r w:rsidR="00FE6956">
        <w:fldChar w:fldCharType="begin"/>
      </w:r>
      <w:r>
        <w:instrText xml:space="preserve"> PAGEREF _Toc324713532 \h </w:instrText>
      </w:r>
      <w:r w:rsidR="00FE6956">
        <w:fldChar w:fldCharType="separate"/>
      </w:r>
      <w:r>
        <w:t>19</w:t>
      </w:r>
      <w:r w:rsidR="00FE6956">
        <w:fldChar w:fldCharType="end"/>
      </w:r>
    </w:p>
    <w:p w:rsidR="0007005A" w:rsidRDefault="0007005A">
      <w:pPr>
        <w:pStyle w:val="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 w:rsidRPr="00425B71">
        <w:rPr>
          <w:lang w:val="en-GB"/>
        </w:rPr>
        <w:t>4.9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ab/>
      </w:r>
      <w:r w:rsidRPr="00425B71">
        <w:rPr>
          <w:lang w:val="en-GB"/>
        </w:rPr>
        <w:t>WM02 –</w:t>
      </w:r>
      <w:r w:rsidRPr="00425B71">
        <w:rPr>
          <w:rFonts w:hint="eastAsia"/>
          <w:lang w:val="en-GB"/>
        </w:rPr>
        <w:t>预约专科医院</w:t>
      </w:r>
      <w:r>
        <w:tab/>
      </w:r>
      <w:r w:rsidR="00FE6956">
        <w:fldChar w:fldCharType="begin"/>
      </w:r>
      <w:r>
        <w:instrText xml:space="preserve"> PAGEREF _Toc324713533 \h </w:instrText>
      </w:r>
      <w:r w:rsidR="00FE6956">
        <w:fldChar w:fldCharType="separate"/>
      </w:r>
      <w:r>
        <w:t>19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4.9.1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用例介绍</w:t>
      </w:r>
      <w:r>
        <w:tab/>
      </w:r>
      <w:r w:rsidR="00FE6956">
        <w:fldChar w:fldCharType="begin"/>
      </w:r>
      <w:r>
        <w:instrText xml:space="preserve"> PAGEREF _Toc324713534 \h </w:instrText>
      </w:r>
      <w:r w:rsidR="00FE6956">
        <w:fldChar w:fldCharType="separate"/>
      </w:r>
      <w:r>
        <w:t>19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4.9.2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用例</w:t>
      </w:r>
      <w:r>
        <w:tab/>
      </w:r>
      <w:r w:rsidR="00FE6956">
        <w:fldChar w:fldCharType="begin"/>
      </w:r>
      <w:r>
        <w:instrText xml:space="preserve"> PAGEREF _Toc324713535 \h </w:instrText>
      </w:r>
      <w:r w:rsidR="00FE6956">
        <w:fldChar w:fldCharType="separate"/>
      </w:r>
      <w:r>
        <w:t>19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>
        <w:t>4.9.3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>
        <w:rPr>
          <w:rFonts w:hint="eastAsia"/>
        </w:rPr>
        <w:t>业务规则</w:t>
      </w:r>
      <w:r>
        <w:tab/>
      </w:r>
      <w:r w:rsidR="00FE6956">
        <w:fldChar w:fldCharType="begin"/>
      </w:r>
      <w:r>
        <w:instrText xml:space="preserve"> PAGEREF _Toc324713536 \h </w:instrText>
      </w:r>
      <w:r w:rsidR="00FE6956">
        <w:fldChar w:fldCharType="separate"/>
      </w:r>
      <w:r>
        <w:t>20</w:t>
      </w:r>
      <w:r w:rsidR="00FE6956">
        <w:fldChar w:fldCharType="end"/>
      </w:r>
    </w:p>
    <w:p w:rsidR="0007005A" w:rsidRDefault="0007005A">
      <w:pPr>
        <w:pStyle w:val="10"/>
        <w:rPr>
          <w:rFonts w:asciiTheme="minorHAnsi" w:eastAsiaTheme="minorEastAsia" w:hAnsiTheme="minorHAnsi" w:cstheme="minorBidi"/>
          <w:bCs w:val="0"/>
          <w:caps w:val="0"/>
          <w:kern w:val="2"/>
          <w:sz w:val="21"/>
          <w:szCs w:val="22"/>
          <w:lang w:val="en-US"/>
        </w:rPr>
      </w:pPr>
      <w:r>
        <w:t>5.</w:t>
      </w:r>
      <w:r>
        <w:rPr>
          <w:rFonts w:asciiTheme="minorHAnsi" w:eastAsiaTheme="minorEastAsia" w:hAnsiTheme="minorHAnsi" w:cstheme="minorBidi"/>
          <w:bCs w:val="0"/>
          <w:caps w:val="0"/>
          <w:kern w:val="2"/>
          <w:sz w:val="21"/>
          <w:szCs w:val="22"/>
          <w:lang w:val="en-US"/>
        </w:rPr>
        <w:tab/>
      </w:r>
      <w:r>
        <w:rPr>
          <w:rFonts w:hint="eastAsia"/>
        </w:rPr>
        <w:t>主要实体</w:t>
      </w:r>
      <w:r>
        <w:tab/>
      </w:r>
      <w:r w:rsidR="00FE6956">
        <w:fldChar w:fldCharType="begin"/>
      </w:r>
      <w:r>
        <w:instrText xml:space="preserve"> PAGEREF _Toc324713537 \h </w:instrText>
      </w:r>
      <w:r w:rsidR="00FE6956">
        <w:fldChar w:fldCharType="separate"/>
      </w:r>
      <w:r>
        <w:t>21</w:t>
      </w:r>
      <w:r w:rsidR="00FE6956">
        <w:fldChar w:fldCharType="end"/>
      </w:r>
    </w:p>
    <w:p w:rsidR="0007005A" w:rsidRDefault="0007005A">
      <w:pPr>
        <w:pStyle w:val="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 w:rsidRPr="00425B71">
        <w:rPr>
          <w:lang w:val="en-GB"/>
        </w:rPr>
        <w:t>5.1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ab/>
      </w:r>
      <w:r w:rsidRPr="00425B71">
        <w:rPr>
          <w:rFonts w:hint="eastAsia"/>
          <w:lang w:val="en-GB"/>
        </w:rPr>
        <w:t>实体图</w:t>
      </w:r>
      <w:r>
        <w:tab/>
      </w:r>
      <w:r w:rsidR="00FE6956">
        <w:fldChar w:fldCharType="begin"/>
      </w:r>
      <w:r>
        <w:instrText xml:space="preserve"> PAGEREF _Toc324713538 \h </w:instrText>
      </w:r>
      <w:r w:rsidR="00FE6956">
        <w:fldChar w:fldCharType="separate"/>
      </w:r>
      <w:r>
        <w:t>21</w:t>
      </w:r>
      <w:r w:rsidR="00FE6956">
        <w:fldChar w:fldCharType="end"/>
      </w:r>
    </w:p>
    <w:p w:rsidR="0007005A" w:rsidRDefault="0007005A">
      <w:pPr>
        <w:pStyle w:val="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 w:rsidRPr="00425B71">
        <w:rPr>
          <w:lang w:val="en-GB"/>
        </w:rPr>
        <w:t>5.2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ab/>
      </w:r>
      <w:r w:rsidRPr="00425B71">
        <w:rPr>
          <w:rFonts w:hint="eastAsia"/>
          <w:lang w:val="en-GB"/>
        </w:rPr>
        <w:t>工作单</w:t>
      </w:r>
      <w:r>
        <w:tab/>
      </w:r>
      <w:r w:rsidR="00FE6956">
        <w:fldChar w:fldCharType="begin"/>
      </w:r>
      <w:r>
        <w:instrText xml:space="preserve"> PAGEREF _Toc324713539 \h </w:instrText>
      </w:r>
      <w:r w:rsidR="00FE6956">
        <w:fldChar w:fldCharType="separate"/>
      </w:r>
      <w:r>
        <w:t>21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5.2.1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实体介绍</w:t>
      </w:r>
      <w:r>
        <w:tab/>
      </w:r>
      <w:r w:rsidR="00FE6956">
        <w:fldChar w:fldCharType="begin"/>
      </w:r>
      <w:r>
        <w:instrText xml:space="preserve"> PAGEREF _Toc324713540 \h </w:instrText>
      </w:r>
      <w:r w:rsidR="00FE6956">
        <w:fldChar w:fldCharType="separate"/>
      </w:r>
      <w:r>
        <w:t>21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5.2.2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数据结构</w:t>
      </w:r>
      <w:r>
        <w:tab/>
      </w:r>
      <w:r w:rsidR="00FE6956">
        <w:fldChar w:fldCharType="begin"/>
      </w:r>
      <w:r>
        <w:instrText xml:space="preserve"> PAGEREF _Toc324713541 \h </w:instrText>
      </w:r>
      <w:r w:rsidR="00FE6956">
        <w:fldChar w:fldCharType="separate"/>
      </w:r>
      <w:r>
        <w:t>21</w:t>
      </w:r>
      <w:r w:rsidR="00FE6956">
        <w:fldChar w:fldCharType="end"/>
      </w:r>
    </w:p>
    <w:p w:rsidR="0007005A" w:rsidRDefault="0007005A">
      <w:pPr>
        <w:pStyle w:val="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 w:rsidRPr="00425B71">
        <w:rPr>
          <w:lang w:val="en-GB"/>
        </w:rPr>
        <w:t>5.3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ab/>
      </w:r>
      <w:r w:rsidRPr="00425B71">
        <w:rPr>
          <w:rFonts w:hint="eastAsia"/>
          <w:lang w:val="en-GB"/>
        </w:rPr>
        <w:t>患者信息</w:t>
      </w:r>
      <w:r>
        <w:tab/>
      </w:r>
      <w:r w:rsidR="00FE6956">
        <w:fldChar w:fldCharType="begin"/>
      </w:r>
      <w:r>
        <w:instrText xml:space="preserve"> PAGEREF _Toc324713542 \h </w:instrText>
      </w:r>
      <w:r w:rsidR="00FE6956">
        <w:fldChar w:fldCharType="separate"/>
      </w:r>
      <w:r>
        <w:t>22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5.3.1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实体介绍</w:t>
      </w:r>
      <w:r>
        <w:tab/>
      </w:r>
      <w:r w:rsidR="00FE6956">
        <w:fldChar w:fldCharType="begin"/>
      </w:r>
      <w:r>
        <w:instrText xml:space="preserve"> PAGEREF _Toc324713543 \h </w:instrText>
      </w:r>
      <w:r w:rsidR="00FE6956">
        <w:fldChar w:fldCharType="separate"/>
      </w:r>
      <w:r>
        <w:t>22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5.3.2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数据结构</w:t>
      </w:r>
      <w:r>
        <w:tab/>
      </w:r>
      <w:r w:rsidR="00FE6956">
        <w:fldChar w:fldCharType="begin"/>
      </w:r>
      <w:r>
        <w:instrText xml:space="preserve"> PAGEREF _Toc324713544 \h </w:instrText>
      </w:r>
      <w:r w:rsidR="00FE6956">
        <w:fldChar w:fldCharType="separate"/>
      </w:r>
      <w:r>
        <w:t>22</w:t>
      </w:r>
      <w:r w:rsidR="00FE6956">
        <w:fldChar w:fldCharType="end"/>
      </w:r>
    </w:p>
    <w:p w:rsidR="0007005A" w:rsidRDefault="0007005A">
      <w:pPr>
        <w:pStyle w:val="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 w:rsidRPr="00425B71">
        <w:rPr>
          <w:lang w:val="en-GB"/>
        </w:rPr>
        <w:t>5.4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ab/>
      </w:r>
      <w:r w:rsidRPr="00425B71">
        <w:rPr>
          <w:rFonts w:hint="eastAsia"/>
          <w:lang w:val="en-GB"/>
        </w:rPr>
        <w:t>临床信息</w:t>
      </w:r>
      <w:r>
        <w:tab/>
      </w:r>
      <w:r w:rsidR="00FE6956">
        <w:fldChar w:fldCharType="begin"/>
      </w:r>
      <w:r>
        <w:instrText xml:space="preserve"> PAGEREF _Toc324713545 \h </w:instrText>
      </w:r>
      <w:r w:rsidR="00FE6956">
        <w:fldChar w:fldCharType="separate"/>
      </w:r>
      <w:r>
        <w:t>22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5.4.1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实体介绍</w:t>
      </w:r>
      <w:r>
        <w:tab/>
      </w:r>
      <w:r w:rsidR="00FE6956">
        <w:fldChar w:fldCharType="begin"/>
      </w:r>
      <w:r>
        <w:instrText xml:space="preserve"> PAGEREF _Toc324713546 \h </w:instrText>
      </w:r>
      <w:r w:rsidR="00FE6956">
        <w:fldChar w:fldCharType="separate"/>
      </w:r>
      <w:r>
        <w:t>22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5.4.2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数据结构</w:t>
      </w:r>
      <w:r>
        <w:tab/>
      </w:r>
      <w:r w:rsidR="00FE6956">
        <w:fldChar w:fldCharType="begin"/>
      </w:r>
      <w:r>
        <w:instrText xml:space="preserve"> PAGEREF _Toc324713547 \h </w:instrText>
      </w:r>
      <w:r w:rsidR="00FE6956">
        <w:fldChar w:fldCharType="separate"/>
      </w:r>
      <w:r>
        <w:t>23</w:t>
      </w:r>
      <w:r w:rsidR="00FE6956">
        <w:fldChar w:fldCharType="end"/>
      </w:r>
    </w:p>
    <w:p w:rsidR="0007005A" w:rsidRDefault="0007005A">
      <w:pPr>
        <w:pStyle w:val="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 w:rsidRPr="00425B71">
        <w:rPr>
          <w:lang w:val="en-GB"/>
        </w:rPr>
        <w:t>5.5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ab/>
      </w:r>
      <w:r w:rsidRPr="00425B71">
        <w:rPr>
          <w:rFonts w:hint="eastAsia"/>
          <w:lang w:val="en-GB"/>
        </w:rPr>
        <w:t>医生</w:t>
      </w:r>
      <w:r>
        <w:tab/>
      </w:r>
      <w:r w:rsidR="00FE6956">
        <w:fldChar w:fldCharType="begin"/>
      </w:r>
      <w:r>
        <w:instrText xml:space="preserve"> PAGEREF _Toc324713548 \h </w:instrText>
      </w:r>
      <w:r w:rsidR="00FE6956">
        <w:fldChar w:fldCharType="separate"/>
      </w:r>
      <w:r>
        <w:t>23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5.5.1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实体介绍</w:t>
      </w:r>
      <w:r>
        <w:tab/>
      </w:r>
      <w:r w:rsidR="00FE6956">
        <w:fldChar w:fldCharType="begin"/>
      </w:r>
      <w:r>
        <w:instrText xml:space="preserve"> PAGEREF _Toc324713549 \h </w:instrText>
      </w:r>
      <w:r w:rsidR="00FE6956">
        <w:fldChar w:fldCharType="separate"/>
      </w:r>
      <w:r>
        <w:t>23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5.5.2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数据结构</w:t>
      </w:r>
      <w:r>
        <w:tab/>
      </w:r>
      <w:r w:rsidR="00FE6956">
        <w:fldChar w:fldCharType="begin"/>
      </w:r>
      <w:r>
        <w:instrText xml:space="preserve"> PAGEREF _Toc324713550 \h </w:instrText>
      </w:r>
      <w:r w:rsidR="00FE6956">
        <w:fldChar w:fldCharType="separate"/>
      </w:r>
      <w:r>
        <w:t>23</w:t>
      </w:r>
      <w:r w:rsidR="00FE6956">
        <w:fldChar w:fldCharType="end"/>
      </w:r>
    </w:p>
    <w:p w:rsidR="0007005A" w:rsidRDefault="0007005A">
      <w:pPr>
        <w:pStyle w:val="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 w:rsidRPr="00425B71">
        <w:rPr>
          <w:lang w:val="en-GB"/>
        </w:rPr>
        <w:t>5.6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ab/>
      </w:r>
      <w:r w:rsidRPr="00425B71">
        <w:rPr>
          <w:rFonts w:hint="eastAsia"/>
          <w:lang w:val="en-GB"/>
        </w:rPr>
        <w:t>病种</w:t>
      </w:r>
      <w:r>
        <w:tab/>
      </w:r>
      <w:r w:rsidR="00FE6956">
        <w:fldChar w:fldCharType="begin"/>
      </w:r>
      <w:r>
        <w:instrText xml:space="preserve"> PAGEREF _Toc324713551 \h </w:instrText>
      </w:r>
      <w:r w:rsidR="00FE6956">
        <w:fldChar w:fldCharType="separate"/>
      </w:r>
      <w:r>
        <w:t>24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5.6.1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实体介绍</w:t>
      </w:r>
      <w:r>
        <w:tab/>
      </w:r>
      <w:r w:rsidR="00FE6956">
        <w:fldChar w:fldCharType="begin"/>
      </w:r>
      <w:r>
        <w:instrText xml:space="preserve"> PAGEREF _Toc324713552 \h </w:instrText>
      </w:r>
      <w:r w:rsidR="00FE6956">
        <w:fldChar w:fldCharType="separate"/>
      </w:r>
      <w:r>
        <w:t>24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5.6.2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数据结构</w:t>
      </w:r>
      <w:r>
        <w:tab/>
      </w:r>
      <w:r w:rsidR="00FE6956">
        <w:fldChar w:fldCharType="begin"/>
      </w:r>
      <w:r>
        <w:instrText xml:space="preserve"> PAGEREF _Toc324713553 \h </w:instrText>
      </w:r>
      <w:r w:rsidR="00FE6956">
        <w:fldChar w:fldCharType="separate"/>
      </w:r>
      <w:r>
        <w:t>24</w:t>
      </w:r>
      <w:r w:rsidR="00FE6956">
        <w:fldChar w:fldCharType="end"/>
      </w:r>
    </w:p>
    <w:p w:rsidR="0007005A" w:rsidRDefault="0007005A">
      <w:pPr>
        <w:pStyle w:val="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 w:rsidRPr="00425B71">
        <w:rPr>
          <w:lang w:val="en-GB"/>
        </w:rPr>
        <w:t>5.7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ab/>
      </w:r>
      <w:r w:rsidRPr="00425B71">
        <w:rPr>
          <w:rFonts w:hint="eastAsia"/>
          <w:lang w:val="en-GB"/>
        </w:rPr>
        <w:t>共享结构</w:t>
      </w:r>
      <w:r>
        <w:tab/>
      </w:r>
      <w:r w:rsidR="00FE6956">
        <w:fldChar w:fldCharType="begin"/>
      </w:r>
      <w:r>
        <w:instrText xml:space="preserve"> PAGEREF _Toc324713554 \h </w:instrText>
      </w:r>
      <w:r w:rsidR="00FE6956">
        <w:fldChar w:fldCharType="separate"/>
      </w:r>
      <w:r>
        <w:t>25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5.7.1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地址</w:t>
      </w:r>
      <w:r>
        <w:tab/>
      </w:r>
      <w:r w:rsidR="00FE6956">
        <w:fldChar w:fldCharType="begin"/>
      </w:r>
      <w:r>
        <w:instrText xml:space="preserve"> PAGEREF _Toc324713555 \h </w:instrText>
      </w:r>
      <w:r w:rsidR="00FE6956">
        <w:fldChar w:fldCharType="separate"/>
      </w:r>
      <w:r>
        <w:t>25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5.7.2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联系人</w:t>
      </w:r>
      <w:r>
        <w:tab/>
      </w:r>
      <w:r w:rsidR="00FE6956">
        <w:fldChar w:fldCharType="begin"/>
      </w:r>
      <w:r>
        <w:instrText xml:space="preserve"> PAGEREF _Toc324713556 \h </w:instrText>
      </w:r>
      <w:r w:rsidR="00FE6956">
        <w:fldChar w:fldCharType="separate"/>
      </w:r>
      <w:r>
        <w:t>25</w:t>
      </w:r>
      <w:r w:rsidR="00FE6956">
        <w:fldChar w:fldCharType="end"/>
      </w:r>
    </w:p>
    <w:p w:rsidR="0007005A" w:rsidRDefault="0007005A">
      <w:pPr>
        <w:pStyle w:val="10"/>
        <w:rPr>
          <w:rFonts w:asciiTheme="minorHAnsi" w:eastAsiaTheme="minorEastAsia" w:hAnsiTheme="minorHAnsi" w:cstheme="minorBidi"/>
          <w:bCs w:val="0"/>
          <w:caps w:val="0"/>
          <w:kern w:val="2"/>
          <w:sz w:val="21"/>
          <w:szCs w:val="22"/>
          <w:lang w:val="en-US"/>
        </w:rPr>
      </w:pPr>
      <w:r>
        <w:t>6.</w:t>
      </w:r>
      <w:r>
        <w:rPr>
          <w:rFonts w:asciiTheme="minorHAnsi" w:eastAsiaTheme="minorEastAsia" w:hAnsiTheme="minorHAnsi" w:cstheme="minorBidi"/>
          <w:bCs w:val="0"/>
          <w:caps w:val="0"/>
          <w:kern w:val="2"/>
          <w:sz w:val="21"/>
          <w:szCs w:val="22"/>
          <w:lang w:val="en-US"/>
        </w:rPr>
        <w:tab/>
      </w:r>
      <w:r>
        <w:rPr>
          <w:rFonts w:hint="eastAsia"/>
        </w:rPr>
        <w:t>界面</w:t>
      </w:r>
      <w:r>
        <w:tab/>
      </w:r>
      <w:r w:rsidR="00FE6956">
        <w:fldChar w:fldCharType="begin"/>
      </w:r>
      <w:r>
        <w:instrText xml:space="preserve"> PAGEREF _Toc324713557 \h </w:instrText>
      </w:r>
      <w:r w:rsidR="00FE6956">
        <w:fldChar w:fldCharType="separate"/>
      </w:r>
      <w:r>
        <w:t>26</w:t>
      </w:r>
      <w:r w:rsidR="00FE6956">
        <w:fldChar w:fldCharType="end"/>
      </w:r>
    </w:p>
    <w:p w:rsidR="0007005A" w:rsidRDefault="0007005A">
      <w:pPr>
        <w:pStyle w:val="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 w:rsidRPr="00425B71">
        <w:rPr>
          <w:lang w:val="en-GB"/>
        </w:rPr>
        <w:t>6.1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ab/>
      </w:r>
      <w:r w:rsidRPr="00425B71">
        <w:rPr>
          <w:lang w:val="en-GB"/>
        </w:rPr>
        <w:t xml:space="preserve">UI01- </w:t>
      </w:r>
      <w:r w:rsidRPr="00425B71">
        <w:rPr>
          <w:rFonts w:hint="eastAsia"/>
          <w:lang w:val="en-GB"/>
        </w:rPr>
        <w:t>患者数据导入</w:t>
      </w:r>
      <w:r>
        <w:tab/>
      </w:r>
      <w:r w:rsidR="00FE6956">
        <w:fldChar w:fldCharType="begin"/>
      </w:r>
      <w:r>
        <w:instrText xml:space="preserve"> PAGEREF _Toc324713558 \h </w:instrText>
      </w:r>
      <w:r w:rsidR="00FE6956">
        <w:fldChar w:fldCharType="separate"/>
      </w:r>
      <w:r>
        <w:t>26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6.1.1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介绍</w:t>
      </w:r>
      <w:r>
        <w:tab/>
      </w:r>
      <w:r w:rsidR="00FE6956">
        <w:fldChar w:fldCharType="begin"/>
      </w:r>
      <w:r>
        <w:instrText xml:space="preserve"> PAGEREF _Toc324713559 \h </w:instrText>
      </w:r>
      <w:r w:rsidR="00FE6956">
        <w:fldChar w:fldCharType="separate"/>
      </w:r>
      <w:r>
        <w:t>26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6.1.2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原型界面</w:t>
      </w:r>
      <w:r>
        <w:tab/>
      </w:r>
      <w:r w:rsidR="00FE6956">
        <w:fldChar w:fldCharType="begin"/>
      </w:r>
      <w:r>
        <w:instrText xml:space="preserve"> PAGEREF _Toc324713560 \h </w:instrText>
      </w:r>
      <w:r w:rsidR="00FE6956">
        <w:fldChar w:fldCharType="separate"/>
      </w:r>
      <w:r>
        <w:t>26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6.1.3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界面元素</w:t>
      </w:r>
      <w:r>
        <w:tab/>
      </w:r>
      <w:r w:rsidR="00FE6956">
        <w:fldChar w:fldCharType="begin"/>
      </w:r>
      <w:r>
        <w:instrText xml:space="preserve"> PAGEREF _Toc324713561 \h </w:instrText>
      </w:r>
      <w:r w:rsidR="00FE6956">
        <w:fldChar w:fldCharType="separate"/>
      </w:r>
      <w:r>
        <w:t>26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rPr>
          <w:lang w:val="fr-FR"/>
        </w:rPr>
        <w:t>6.1.4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  <w:lang w:val="fr-FR"/>
        </w:rPr>
        <w:t>可能的操作</w:t>
      </w:r>
      <w:r>
        <w:tab/>
      </w:r>
      <w:r w:rsidR="00FE6956">
        <w:fldChar w:fldCharType="begin"/>
      </w:r>
      <w:r>
        <w:instrText xml:space="preserve"> PAGEREF _Toc324713562 \h </w:instrText>
      </w:r>
      <w:r w:rsidR="00FE6956">
        <w:fldChar w:fldCharType="separate"/>
      </w:r>
      <w:r>
        <w:t>27</w:t>
      </w:r>
      <w:r w:rsidR="00FE6956">
        <w:fldChar w:fldCharType="end"/>
      </w:r>
    </w:p>
    <w:p w:rsidR="0007005A" w:rsidRDefault="0007005A">
      <w:pPr>
        <w:pStyle w:val="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>
        <w:t>6.2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ab/>
      </w:r>
      <w:r>
        <w:t>UI01-1</w:t>
      </w:r>
      <w:r>
        <w:rPr>
          <w:rFonts w:hint="eastAsia"/>
        </w:rPr>
        <w:t>添加字段</w:t>
      </w:r>
      <w:r>
        <w:tab/>
      </w:r>
      <w:r w:rsidR="00FE6956">
        <w:fldChar w:fldCharType="begin"/>
      </w:r>
      <w:r>
        <w:instrText xml:space="preserve"> PAGEREF _Toc324713563 \h </w:instrText>
      </w:r>
      <w:r w:rsidR="00FE6956">
        <w:fldChar w:fldCharType="separate"/>
      </w:r>
      <w:r>
        <w:t>27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6.2.1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介绍</w:t>
      </w:r>
      <w:r>
        <w:tab/>
      </w:r>
      <w:r w:rsidR="00FE6956">
        <w:fldChar w:fldCharType="begin"/>
      </w:r>
      <w:r>
        <w:instrText xml:space="preserve"> PAGEREF _Toc324713564 \h </w:instrText>
      </w:r>
      <w:r w:rsidR="00FE6956">
        <w:fldChar w:fldCharType="separate"/>
      </w:r>
      <w:r>
        <w:t>27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6.2.2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原型界面</w:t>
      </w:r>
      <w:r>
        <w:tab/>
      </w:r>
      <w:r w:rsidR="00FE6956">
        <w:fldChar w:fldCharType="begin"/>
      </w:r>
      <w:r>
        <w:instrText xml:space="preserve"> PAGEREF _Toc324713565 \h </w:instrText>
      </w:r>
      <w:r w:rsidR="00FE6956">
        <w:fldChar w:fldCharType="separate"/>
      </w:r>
      <w:r>
        <w:t>27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6.2.3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界面元素</w:t>
      </w:r>
      <w:r>
        <w:tab/>
      </w:r>
      <w:r w:rsidR="00FE6956">
        <w:fldChar w:fldCharType="begin"/>
      </w:r>
      <w:r>
        <w:instrText xml:space="preserve"> PAGEREF _Toc324713566 \h </w:instrText>
      </w:r>
      <w:r w:rsidR="00FE6956">
        <w:fldChar w:fldCharType="separate"/>
      </w:r>
      <w:r>
        <w:t>27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rPr>
          <w:lang w:val="fr-FR"/>
        </w:rPr>
        <w:t>6.2.4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  <w:lang w:val="fr-FR"/>
        </w:rPr>
        <w:t>可能的操作</w:t>
      </w:r>
      <w:r>
        <w:tab/>
      </w:r>
      <w:r w:rsidR="00FE6956">
        <w:fldChar w:fldCharType="begin"/>
      </w:r>
      <w:r>
        <w:instrText xml:space="preserve"> PAGEREF _Toc324713567 \h </w:instrText>
      </w:r>
      <w:r w:rsidR="00FE6956">
        <w:fldChar w:fldCharType="separate"/>
      </w:r>
      <w:r>
        <w:t>27</w:t>
      </w:r>
      <w:r w:rsidR="00FE6956">
        <w:fldChar w:fldCharType="end"/>
      </w:r>
    </w:p>
    <w:p w:rsidR="0007005A" w:rsidRDefault="0007005A">
      <w:pPr>
        <w:pStyle w:val="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>
        <w:t>6.3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ab/>
      </w:r>
      <w:r>
        <w:t>UI01-2</w:t>
      </w:r>
      <w:r>
        <w:rPr>
          <w:rFonts w:hint="eastAsia"/>
        </w:rPr>
        <w:t>映射模版选择</w:t>
      </w:r>
      <w:r>
        <w:tab/>
      </w:r>
      <w:r w:rsidR="00FE6956">
        <w:fldChar w:fldCharType="begin"/>
      </w:r>
      <w:r>
        <w:instrText xml:space="preserve"> PAGEREF _Toc324713568 \h </w:instrText>
      </w:r>
      <w:r w:rsidR="00FE6956">
        <w:fldChar w:fldCharType="separate"/>
      </w:r>
      <w:r>
        <w:t>27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6.3.1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介绍</w:t>
      </w:r>
      <w:r>
        <w:tab/>
      </w:r>
      <w:r w:rsidR="00FE6956">
        <w:fldChar w:fldCharType="begin"/>
      </w:r>
      <w:r>
        <w:instrText xml:space="preserve"> PAGEREF _Toc324713569 \h </w:instrText>
      </w:r>
      <w:r w:rsidR="00FE6956">
        <w:fldChar w:fldCharType="separate"/>
      </w:r>
      <w:r>
        <w:t>27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lastRenderedPageBreak/>
        <w:t>6.3.2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原型界面</w:t>
      </w:r>
      <w:r>
        <w:tab/>
      </w:r>
      <w:r w:rsidR="00FE6956">
        <w:fldChar w:fldCharType="begin"/>
      </w:r>
      <w:r>
        <w:instrText xml:space="preserve"> PAGEREF _Toc324713570 \h </w:instrText>
      </w:r>
      <w:r w:rsidR="00FE6956">
        <w:fldChar w:fldCharType="separate"/>
      </w:r>
      <w:r>
        <w:t>27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6.3.3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界面元素</w:t>
      </w:r>
      <w:r>
        <w:tab/>
      </w:r>
      <w:r w:rsidR="00FE6956">
        <w:fldChar w:fldCharType="begin"/>
      </w:r>
      <w:r>
        <w:instrText xml:space="preserve"> PAGEREF _Toc324713571 \h </w:instrText>
      </w:r>
      <w:r w:rsidR="00FE6956">
        <w:fldChar w:fldCharType="separate"/>
      </w:r>
      <w:r>
        <w:t>28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rPr>
          <w:lang w:val="fr-FR"/>
        </w:rPr>
        <w:t>6.3.4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  <w:lang w:val="fr-FR"/>
        </w:rPr>
        <w:t>可能的操作</w:t>
      </w:r>
      <w:r>
        <w:tab/>
      </w:r>
      <w:r w:rsidR="00FE6956">
        <w:fldChar w:fldCharType="begin"/>
      </w:r>
      <w:r>
        <w:instrText xml:space="preserve"> PAGEREF _Toc324713572 \h </w:instrText>
      </w:r>
      <w:r w:rsidR="00FE6956">
        <w:fldChar w:fldCharType="separate"/>
      </w:r>
      <w:r>
        <w:t>28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rPr>
          <w:lang w:val="fr-FR"/>
        </w:rPr>
        <w:t>6.3.5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  <w:lang w:val="fr-FR"/>
        </w:rPr>
        <w:t>业务规则</w:t>
      </w:r>
      <w:r>
        <w:tab/>
      </w:r>
      <w:r w:rsidR="00FE6956">
        <w:fldChar w:fldCharType="begin"/>
      </w:r>
      <w:r>
        <w:instrText xml:space="preserve"> PAGEREF _Toc324713573 \h </w:instrText>
      </w:r>
      <w:r w:rsidR="00FE6956">
        <w:fldChar w:fldCharType="separate"/>
      </w:r>
      <w:r>
        <w:t>28</w:t>
      </w:r>
      <w:r w:rsidR="00FE6956">
        <w:fldChar w:fldCharType="end"/>
      </w:r>
    </w:p>
    <w:p w:rsidR="0007005A" w:rsidRDefault="0007005A">
      <w:pPr>
        <w:pStyle w:val="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 w:rsidRPr="00425B71">
        <w:rPr>
          <w:lang w:val="en-GB"/>
        </w:rPr>
        <w:t>6.4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ab/>
      </w:r>
      <w:r w:rsidRPr="00425B71">
        <w:rPr>
          <w:lang w:val="en-GB"/>
        </w:rPr>
        <w:t>UI02-</w:t>
      </w:r>
      <w:r w:rsidRPr="00425B71">
        <w:rPr>
          <w:rFonts w:hint="eastAsia"/>
          <w:lang w:val="en-GB"/>
        </w:rPr>
        <w:t>临床信息导入</w:t>
      </w:r>
      <w:r>
        <w:tab/>
      </w:r>
      <w:r w:rsidR="00FE6956">
        <w:fldChar w:fldCharType="begin"/>
      </w:r>
      <w:r>
        <w:instrText xml:space="preserve"> PAGEREF _Toc324713574 \h </w:instrText>
      </w:r>
      <w:r w:rsidR="00FE6956">
        <w:fldChar w:fldCharType="separate"/>
      </w:r>
      <w:r>
        <w:t>28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6.4.1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介绍</w:t>
      </w:r>
      <w:r>
        <w:tab/>
      </w:r>
      <w:r w:rsidR="00FE6956">
        <w:fldChar w:fldCharType="begin"/>
      </w:r>
      <w:r>
        <w:instrText xml:space="preserve"> PAGEREF _Toc324713575 \h </w:instrText>
      </w:r>
      <w:r w:rsidR="00FE6956">
        <w:fldChar w:fldCharType="separate"/>
      </w:r>
      <w:r>
        <w:t>28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6.4.2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原型界面</w:t>
      </w:r>
      <w:r>
        <w:tab/>
      </w:r>
      <w:r w:rsidR="00FE6956">
        <w:fldChar w:fldCharType="begin"/>
      </w:r>
      <w:r>
        <w:instrText xml:space="preserve"> PAGEREF _Toc324713576 \h </w:instrText>
      </w:r>
      <w:r w:rsidR="00FE6956">
        <w:fldChar w:fldCharType="separate"/>
      </w:r>
      <w:r>
        <w:t>28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6.4.3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界面元素</w:t>
      </w:r>
      <w:r>
        <w:tab/>
      </w:r>
      <w:r w:rsidR="00FE6956">
        <w:fldChar w:fldCharType="begin"/>
      </w:r>
      <w:r>
        <w:instrText xml:space="preserve"> PAGEREF _Toc324713577 \h </w:instrText>
      </w:r>
      <w:r w:rsidR="00FE6956">
        <w:fldChar w:fldCharType="separate"/>
      </w:r>
      <w:r>
        <w:t>28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rPr>
          <w:lang w:val="fr-FR"/>
        </w:rPr>
        <w:t>6.4.4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  <w:lang w:val="fr-FR"/>
        </w:rPr>
        <w:t>可能的操作</w:t>
      </w:r>
      <w:r>
        <w:tab/>
      </w:r>
      <w:r w:rsidR="00FE6956">
        <w:fldChar w:fldCharType="begin"/>
      </w:r>
      <w:r>
        <w:instrText xml:space="preserve"> PAGEREF _Toc324713578 \h </w:instrText>
      </w:r>
      <w:r w:rsidR="00FE6956">
        <w:fldChar w:fldCharType="separate"/>
      </w:r>
      <w:r>
        <w:t>29</w:t>
      </w:r>
      <w:r w:rsidR="00FE6956">
        <w:fldChar w:fldCharType="end"/>
      </w:r>
    </w:p>
    <w:p w:rsidR="0007005A" w:rsidRDefault="0007005A">
      <w:pPr>
        <w:pStyle w:val="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 w:rsidRPr="00425B71">
        <w:rPr>
          <w:lang w:val="en-GB"/>
        </w:rPr>
        <w:t>6.5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ab/>
      </w:r>
      <w:r w:rsidRPr="00425B71">
        <w:rPr>
          <w:lang w:val="en-GB"/>
        </w:rPr>
        <w:t>UI03-</w:t>
      </w:r>
      <w:r w:rsidRPr="00425B71">
        <w:rPr>
          <w:rFonts w:hint="eastAsia"/>
          <w:lang w:val="en-GB"/>
        </w:rPr>
        <w:t>检索工作</w:t>
      </w:r>
      <w:r>
        <w:tab/>
      </w:r>
      <w:r w:rsidR="00FE6956">
        <w:fldChar w:fldCharType="begin"/>
      </w:r>
      <w:r>
        <w:instrText xml:space="preserve"> PAGEREF _Toc324713579 \h </w:instrText>
      </w:r>
      <w:r w:rsidR="00FE6956">
        <w:fldChar w:fldCharType="separate"/>
      </w:r>
      <w:r>
        <w:t>29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6.5.1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介绍</w:t>
      </w:r>
      <w:r>
        <w:tab/>
      </w:r>
      <w:r w:rsidR="00FE6956">
        <w:fldChar w:fldCharType="begin"/>
      </w:r>
      <w:r>
        <w:instrText xml:space="preserve"> PAGEREF _Toc324713580 \h </w:instrText>
      </w:r>
      <w:r w:rsidR="00FE6956">
        <w:fldChar w:fldCharType="separate"/>
      </w:r>
      <w:r>
        <w:t>29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6.5.2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原型界面</w:t>
      </w:r>
      <w:r>
        <w:tab/>
      </w:r>
      <w:r w:rsidR="00FE6956">
        <w:fldChar w:fldCharType="begin"/>
      </w:r>
      <w:r>
        <w:instrText xml:space="preserve"> PAGEREF _Toc324713581 \h </w:instrText>
      </w:r>
      <w:r w:rsidR="00FE6956">
        <w:fldChar w:fldCharType="separate"/>
      </w:r>
      <w:r>
        <w:t>30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6.5.3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界面元素</w:t>
      </w:r>
      <w:r>
        <w:tab/>
      </w:r>
      <w:r w:rsidR="00FE6956">
        <w:fldChar w:fldCharType="begin"/>
      </w:r>
      <w:r>
        <w:instrText xml:space="preserve"> PAGEREF _Toc324713582 \h </w:instrText>
      </w:r>
      <w:r w:rsidR="00FE6956">
        <w:fldChar w:fldCharType="separate"/>
      </w:r>
      <w:r>
        <w:t>30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rPr>
          <w:lang w:val="fr-FR"/>
        </w:rPr>
        <w:t>6.5.4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  <w:lang w:val="fr-FR"/>
        </w:rPr>
        <w:t>可能的操作</w:t>
      </w:r>
      <w:r>
        <w:tab/>
      </w:r>
      <w:r w:rsidR="00FE6956">
        <w:fldChar w:fldCharType="begin"/>
      </w:r>
      <w:r>
        <w:instrText xml:space="preserve"> PAGEREF _Toc324713583 \h </w:instrText>
      </w:r>
      <w:r w:rsidR="00FE6956">
        <w:fldChar w:fldCharType="separate"/>
      </w:r>
      <w:r>
        <w:t>30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rPr>
          <w:lang w:val="fr-FR"/>
        </w:rPr>
        <w:t>6.5.5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  <w:lang w:val="fr-FR"/>
        </w:rPr>
        <w:t>业务规则</w:t>
      </w:r>
      <w:r>
        <w:tab/>
      </w:r>
      <w:r w:rsidR="00FE6956">
        <w:fldChar w:fldCharType="begin"/>
      </w:r>
      <w:r>
        <w:instrText xml:space="preserve"> PAGEREF _Toc324713584 \h </w:instrText>
      </w:r>
      <w:r w:rsidR="00FE6956">
        <w:fldChar w:fldCharType="separate"/>
      </w:r>
      <w:r>
        <w:t>31</w:t>
      </w:r>
      <w:r w:rsidR="00FE6956">
        <w:fldChar w:fldCharType="end"/>
      </w:r>
    </w:p>
    <w:p w:rsidR="0007005A" w:rsidRDefault="0007005A">
      <w:pPr>
        <w:pStyle w:val="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 w:rsidRPr="00425B71">
        <w:rPr>
          <w:lang w:val="en-GB"/>
        </w:rPr>
        <w:t>6.6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ab/>
      </w:r>
      <w:r w:rsidRPr="00425B71">
        <w:rPr>
          <w:lang w:val="en-GB"/>
        </w:rPr>
        <w:t>UI04-</w:t>
      </w:r>
      <w:r w:rsidRPr="00425B71">
        <w:rPr>
          <w:rFonts w:hint="eastAsia"/>
          <w:lang w:val="en-GB"/>
        </w:rPr>
        <w:t>电子病例</w:t>
      </w:r>
      <w:r>
        <w:tab/>
      </w:r>
      <w:r w:rsidR="00FE6956">
        <w:fldChar w:fldCharType="begin"/>
      </w:r>
      <w:r>
        <w:instrText xml:space="preserve"> PAGEREF _Toc324713585 \h </w:instrText>
      </w:r>
      <w:r w:rsidR="00FE6956">
        <w:fldChar w:fldCharType="separate"/>
      </w:r>
      <w:r>
        <w:t>31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6.6.1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介绍</w:t>
      </w:r>
      <w:r>
        <w:tab/>
      </w:r>
      <w:r w:rsidR="00FE6956">
        <w:fldChar w:fldCharType="begin"/>
      </w:r>
      <w:r>
        <w:instrText xml:space="preserve"> PAGEREF _Toc324713586 \h </w:instrText>
      </w:r>
      <w:r w:rsidR="00FE6956">
        <w:fldChar w:fldCharType="separate"/>
      </w:r>
      <w:r>
        <w:t>31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6.6.2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原型界面</w:t>
      </w:r>
      <w:r>
        <w:tab/>
      </w:r>
      <w:r w:rsidR="00FE6956">
        <w:fldChar w:fldCharType="begin"/>
      </w:r>
      <w:r>
        <w:instrText xml:space="preserve"> PAGEREF _Toc324713587 \h </w:instrText>
      </w:r>
      <w:r w:rsidR="00FE6956">
        <w:fldChar w:fldCharType="separate"/>
      </w:r>
      <w:r>
        <w:t>31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6.6.3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界面元素</w:t>
      </w:r>
      <w:r>
        <w:tab/>
      </w:r>
      <w:r w:rsidR="00FE6956">
        <w:fldChar w:fldCharType="begin"/>
      </w:r>
      <w:r>
        <w:instrText xml:space="preserve"> PAGEREF _Toc324713588 \h </w:instrText>
      </w:r>
      <w:r w:rsidR="00FE6956">
        <w:fldChar w:fldCharType="separate"/>
      </w:r>
      <w:r>
        <w:t>31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rPr>
          <w:lang w:val="fr-FR"/>
        </w:rPr>
        <w:t>6.6.4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  <w:lang w:val="fr-FR"/>
        </w:rPr>
        <w:t>可能的操作</w:t>
      </w:r>
      <w:r>
        <w:tab/>
      </w:r>
      <w:r w:rsidR="00FE6956">
        <w:fldChar w:fldCharType="begin"/>
      </w:r>
      <w:r>
        <w:instrText xml:space="preserve"> PAGEREF _Toc324713589 \h </w:instrText>
      </w:r>
      <w:r w:rsidR="00FE6956">
        <w:fldChar w:fldCharType="separate"/>
      </w:r>
      <w:r>
        <w:t>32</w:t>
      </w:r>
      <w:r w:rsidR="00FE6956">
        <w:fldChar w:fldCharType="end"/>
      </w:r>
    </w:p>
    <w:p w:rsidR="0007005A" w:rsidRDefault="0007005A">
      <w:pPr>
        <w:pStyle w:val="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 w:rsidRPr="00425B71">
        <w:rPr>
          <w:lang w:val="en-GB"/>
        </w:rPr>
        <w:t>6.7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ab/>
      </w:r>
      <w:r w:rsidRPr="00425B71">
        <w:rPr>
          <w:lang w:val="en-GB"/>
        </w:rPr>
        <w:t>UI05-</w:t>
      </w:r>
      <w:r w:rsidRPr="00425B71">
        <w:rPr>
          <w:rFonts w:hint="eastAsia"/>
          <w:lang w:val="en-GB"/>
        </w:rPr>
        <w:t>健康管理</w:t>
      </w:r>
      <w:r>
        <w:tab/>
      </w:r>
      <w:r w:rsidR="00FE6956">
        <w:fldChar w:fldCharType="begin"/>
      </w:r>
      <w:r>
        <w:instrText xml:space="preserve"> PAGEREF _Toc324713590 \h </w:instrText>
      </w:r>
      <w:r w:rsidR="00FE6956">
        <w:fldChar w:fldCharType="separate"/>
      </w:r>
      <w:r>
        <w:t>32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6.7.1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介绍</w:t>
      </w:r>
      <w:r>
        <w:tab/>
      </w:r>
      <w:r w:rsidR="00FE6956">
        <w:fldChar w:fldCharType="begin"/>
      </w:r>
      <w:r>
        <w:instrText xml:space="preserve"> PAGEREF _Toc324713591 \h </w:instrText>
      </w:r>
      <w:r w:rsidR="00FE6956">
        <w:fldChar w:fldCharType="separate"/>
      </w:r>
      <w:r>
        <w:t>32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6.7.2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原型界面</w:t>
      </w:r>
      <w:r>
        <w:tab/>
      </w:r>
      <w:r w:rsidR="00FE6956">
        <w:fldChar w:fldCharType="begin"/>
      </w:r>
      <w:r>
        <w:instrText xml:space="preserve"> PAGEREF _Toc324713592 \h </w:instrText>
      </w:r>
      <w:r w:rsidR="00FE6956">
        <w:fldChar w:fldCharType="separate"/>
      </w:r>
      <w:r>
        <w:t>32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6.7.3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界面元素</w:t>
      </w:r>
      <w:r>
        <w:tab/>
      </w:r>
      <w:r w:rsidR="00FE6956">
        <w:fldChar w:fldCharType="begin"/>
      </w:r>
      <w:r>
        <w:instrText xml:space="preserve"> PAGEREF _Toc324713593 \h </w:instrText>
      </w:r>
      <w:r w:rsidR="00FE6956">
        <w:fldChar w:fldCharType="separate"/>
      </w:r>
      <w:r>
        <w:t>32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rPr>
          <w:lang w:val="fr-FR"/>
        </w:rPr>
        <w:t>6.7.4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  <w:lang w:val="fr-FR"/>
        </w:rPr>
        <w:t>可能的操作</w:t>
      </w:r>
      <w:r>
        <w:tab/>
      </w:r>
      <w:r w:rsidR="00FE6956">
        <w:fldChar w:fldCharType="begin"/>
      </w:r>
      <w:r>
        <w:instrText xml:space="preserve"> PAGEREF _Toc324713594 \h </w:instrText>
      </w:r>
      <w:r w:rsidR="00FE6956">
        <w:fldChar w:fldCharType="separate"/>
      </w:r>
      <w:r>
        <w:t>33</w:t>
      </w:r>
      <w:r w:rsidR="00FE6956">
        <w:fldChar w:fldCharType="end"/>
      </w:r>
    </w:p>
    <w:p w:rsidR="0007005A" w:rsidRDefault="0007005A">
      <w:pPr>
        <w:pStyle w:val="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 w:rsidRPr="00425B71">
        <w:rPr>
          <w:lang w:val="en-GB"/>
        </w:rPr>
        <w:t>6.8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ab/>
      </w:r>
      <w:r w:rsidRPr="00425B71">
        <w:rPr>
          <w:lang w:val="en-GB"/>
        </w:rPr>
        <w:t>UI06-</w:t>
      </w:r>
      <w:r w:rsidRPr="00425B71">
        <w:rPr>
          <w:rFonts w:hint="eastAsia"/>
          <w:lang w:val="en-GB"/>
        </w:rPr>
        <w:t>病种配置</w:t>
      </w:r>
      <w:r>
        <w:tab/>
      </w:r>
      <w:r w:rsidR="00FE6956">
        <w:fldChar w:fldCharType="begin"/>
      </w:r>
      <w:r>
        <w:instrText xml:space="preserve"> PAGEREF _Toc324713595 \h </w:instrText>
      </w:r>
      <w:r w:rsidR="00FE6956">
        <w:fldChar w:fldCharType="separate"/>
      </w:r>
      <w:r>
        <w:t>33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6.8.1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介绍</w:t>
      </w:r>
      <w:r>
        <w:tab/>
      </w:r>
      <w:r w:rsidR="00FE6956">
        <w:fldChar w:fldCharType="begin"/>
      </w:r>
      <w:r>
        <w:instrText xml:space="preserve"> PAGEREF _Toc324713596 \h </w:instrText>
      </w:r>
      <w:r w:rsidR="00FE6956">
        <w:fldChar w:fldCharType="separate"/>
      </w:r>
      <w:r>
        <w:t>33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6.8.2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原型界面</w:t>
      </w:r>
      <w:r>
        <w:tab/>
      </w:r>
      <w:r w:rsidR="00FE6956">
        <w:fldChar w:fldCharType="begin"/>
      </w:r>
      <w:r>
        <w:instrText xml:space="preserve"> PAGEREF _Toc324713597 \h </w:instrText>
      </w:r>
      <w:r w:rsidR="00FE6956">
        <w:fldChar w:fldCharType="separate"/>
      </w:r>
      <w:r>
        <w:t>33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6.8.3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界面元素</w:t>
      </w:r>
      <w:r>
        <w:tab/>
      </w:r>
      <w:r w:rsidR="00FE6956">
        <w:fldChar w:fldCharType="begin"/>
      </w:r>
      <w:r>
        <w:instrText xml:space="preserve"> PAGEREF _Toc324713598 \h </w:instrText>
      </w:r>
      <w:r w:rsidR="00FE6956">
        <w:fldChar w:fldCharType="separate"/>
      </w:r>
      <w:r>
        <w:t>33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rPr>
          <w:lang w:val="fr-FR"/>
        </w:rPr>
        <w:t>6.8.4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  <w:lang w:val="fr-FR"/>
        </w:rPr>
        <w:t>可能的操作</w:t>
      </w:r>
      <w:r>
        <w:tab/>
      </w:r>
      <w:r w:rsidR="00FE6956">
        <w:fldChar w:fldCharType="begin"/>
      </w:r>
      <w:r>
        <w:instrText xml:space="preserve"> PAGEREF _Toc324713599 \h </w:instrText>
      </w:r>
      <w:r w:rsidR="00FE6956">
        <w:fldChar w:fldCharType="separate"/>
      </w:r>
      <w:r>
        <w:t>34</w:t>
      </w:r>
      <w:r w:rsidR="00FE6956">
        <w:fldChar w:fldCharType="end"/>
      </w:r>
    </w:p>
    <w:p w:rsidR="0007005A" w:rsidRDefault="0007005A">
      <w:pPr>
        <w:pStyle w:val="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 w:rsidRPr="00425B71">
        <w:rPr>
          <w:lang w:val="en-GB"/>
        </w:rPr>
        <w:t>6.9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ab/>
      </w:r>
      <w:r w:rsidRPr="00425B71">
        <w:rPr>
          <w:lang w:val="en-GB"/>
        </w:rPr>
        <w:t>UI07-</w:t>
      </w:r>
      <w:r w:rsidRPr="00425B71">
        <w:rPr>
          <w:rFonts w:hint="eastAsia"/>
          <w:lang w:val="en-GB"/>
        </w:rPr>
        <w:t>检索患者</w:t>
      </w:r>
      <w:r>
        <w:tab/>
      </w:r>
      <w:r w:rsidR="00FE6956">
        <w:fldChar w:fldCharType="begin"/>
      </w:r>
      <w:r>
        <w:instrText xml:space="preserve"> PAGEREF _Toc324713600 \h </w:instrText>
      </w:r>
      <w:r w:rsidR="00FE6956">
        <w:fldChar w:fldCharType="separate"/>
      </w:r>
      <w:r>
        <w:t>34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6.9.1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介绍</w:t>
      </w:r>
      <w:r>
        <w:tab/>
      </w:r>
      <w:r w:rsidR="00FE6956">
        <w:fldChar w:fldCharType="begin"/>
      </w:r>
      <w:r>
        <w:instrText xml:space="preserve"> PAGEREF _Toc324713601 \h </w:instrText>
      </w:r>
      <w:r w:rsidR="00FE6956">
        <w:fldChar w:fldCharType="separate"/>
      </w:r>
      <w:r>
        <w:t>34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6.9.2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原型界面</w:t>
      </w:r>
      <w:r>
        <w:tab/>
      </w:r>
      <w:r w:rsidR="00FE6956">
        <w:fldChar w:fldCharType="begin"/>
      </w:r>
      <w:r>
        <w:instrText xml:space="preserve"> PAGEREF _Toc324713602 \h </w:instrText>
      </w:r>
      <w:r w:rsidR="00FE6956">
        <w:fldChar w:fldCharType="separate"/>
      </w:r>
      <w:r>
        <w:t>34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6.9.3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界面元素</w:t>
      </w:r>
      <w:r>
        <w:tab/>
      </w:r>
      <w:r w:rsidR="00FE6956">
        <w:fldChar w:fldCharType="begin"/>
      </w:r>
      <w:r>
        <w:instrText xml:space="preserve"> PAGEREF _Toc324713603 \h </w:instrText>
      </w:r>
      <w:r w:rsidR="00FE6956">
        <w:fldChar w:fldCharType="separate"/>
      </w:r>
      <w:r>
        <w:t>34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rPr>
          <w:lang w:val="fr-FR"/>
        </w:rPr>
        <w:t>6.9.4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  <w:lang w:val="fr-FR"/>
        </w:rPr>
        <w:t>可能的操作</w:t>
      </w:r>
      <w:r>
        <w:tab/>
      </w:r>
      <w:r w:rsidR="00FE6956">
        <w:fldChar w:fldCharType="begin"/>
      </w:r>
      <w:r>
        <w:instrText xml:space="preserve"> PAGEREF _Toc324713604 \h </w:instrText>
      </w:r>
      <w:r w:rsidR="00FE6956">
        <w:fldChar w:fldCharType="separate"/>
      </w:r>
      <w:r>
        <w:t>35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rPr>
          <w:lang w:val="fr-FR"/>
        </w:rPr>
        <w:t>6.9.5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  <w:lang w:val="fr-FR"/>
        </w:rPr>
        <w:t>可能的操作</w:t>
      </w:r>
      <w:r>
        <w:tab/>
      </w:r>
      <w:r w:rsidR="00FE6956">
        <w:fldChar w:fldCharType="begin"/>
      </w:r>
      <w:r>
        <w:instrText xml:space="preserve"> PAGEREF _Toc324713605 \h </w:instrText>
      </w:r>
      <w:r w:rsidR="00FE6956">
        <w:fldChar w:fldCharType="separate"/>
      </w:r>
      <w:r>
        <w:t>35</w:t>
      </w:r>
      <w:r w:rsidR="00FE6956">
        <w:fldChar w:fldCharType="end"/>
      </w:r>
    </w:p>
    <w:p w:rsidR="0007005A" w:rsidRDefault="0007005A">
      <w:pPr>
        <w:pStyle w:val="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 w:rsidRPr="00425B71">
        <w:rPr>
          <w:lang w:val="en-GB"/>
        </w:rPr>
        <w:t>6.10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ab/>
      </w:r>
      <w:r w:rsidRPr="00425B71">
        <w:rPr>
          <w:lang w:val="en-GB"/>
        </w:rPr>
        <w:t>UI06-</w:t>
      </w:r>
      <w:r w:rsidRPr="00425B71">
        <w:rPr>
          <w:rFonts w:hint="eastAsia"/>
          <w:lang w:val="en-GB"/>
        </w:rPr>
        <w:t>日程安排</w:t>
      </w:r>
      <w:r>
        <w:tab/>
      </w:r>
      <w:r w:rsidR="00FE6956">
        <w:fldChar w:fldCharType="begin"/>
      </w:r>
      <w:r>
        <w:instrText xml:space="preserve"> PAGEREF _Toc324713606 \h </w:instrText>
      </w:r>
      <w:r w:rsidR="00FE6956">
        <w:fldChar w:fldCharType="separate"/>
      </w:r>
      <w:r>
        <w:t>35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6.10.1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介绍</w:t>
      </w:r>
      <w:r>
        <w:tab/>
      </w:r>
      <w:r w:rsidR="00FE6956">
        <w:fldChar w:fldCharType="begin"/>
      </w:r>
      <w:r>
        <w:instrText xml:space="preserve"> PAGEREF _Toc324713607 \h </w:instrText>
      </w:r>
      <w:r w:rsidR="00FE6956">
        <w:fldChar w:fldCharType="separate"/>
      </w:r>
      <w:r>
        <w:t>35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6.10.2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原型界面</w:t>
      </w:r>
      <w:r>
        <w:tab/>
      </w:r>
      <w:r w:rsidR="00FE6956">
        <w:fldChar w:fldCharType="begin"/>
      </w:r>
      <w:r>
        <w:instrText xml:space="preserve"> PAGEREF _Toc324713608 \h </w:instrText>
      </w:r>
      <w:r w:rsidR="00FE6956">
        <w:fldChar w:fldCharType="separate"/>
      </w:r>
      <w:r>
        <w:t>35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6.10.3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界面元素</w:t>
      </w:r>
      <w:r>
        <w:tab/>
      </w:r>
      <w:r w:rsidR="00FE6956">
        <w:fldChar w:fldCharType="begin"/>
      </w:r>
      <w:r>
        <w:instrText xml:space="preserve"> PAGEREF _Toc324713609 \h </w:instrText>
      </w:r>
      <w:r w:rsidR="00FE6956">
        <w:fldChar w:fldCharType="separate"/>
      </w:r>
      <w:r>
        <w:t>36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rPr>
          <w:lang w:val="fr-FR"/>
        </w:rPr>
        <w:t>6.10.4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  <w:lang w:val="fr-FR"/>
        </w:rPr>
        <w:t>可能的操作</w:t>
      </w:r>
      <w:r>
        <w:tab/>
      </w:r>
      <w:r w:rsidR="00FE6956">
        <w:fldChar w:fldCharType="begin"/>
      </w:r>
      <w:r>
        <w:instrText xml:space="preserve"> PAGEREF _Toc324713610 \h </w:instrText>
      </w:r>
      <w:r w:rsidR="00FE6956">
        <w:fldChar w:fldCharType="separate"/>
      </w:r>
      <w:r>
        <w:t>36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rPr>
          <w:lang w:val="fr-FR"/>
        </w:rPr>
        <w:t>6.10.5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  <w:lang w:val="fr-FR"/>
        </w:rPr>
        <w:t>规则</w:t>
      </w:r>
      <w:r>
        <w:tab/>
      </w:r>
      <w:r w:rsidR="00FE6956">
        <w:fldChar w:fldCharType="begin"/>
      </w:r>
      <w:r>
        <w:instrText xml:space="preserve"> PAGEREF _Toc324713611 \h </w:instrText>
      </w:r>
      <w:r w:rsidR="00FE6956">
        <w:fldChar w:fldCharType="separate"/>
      </w:r>
      <w:r>
        <w:t>36</w:t>
      </w:r>
      <w:r w:rsidR="00FE6956">
        <w:fldChar w:fldCharType="end"/>
      </w:r>
    </w:p>
    <w:p w:rsidR="0007005A" w:rsidRDefault="0007005A">
      <w:pPr>
        <w:pStyle w:val="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 w:rsidRPr="00425B71">
        <w:rPr>
          <w:lang w:val="en-GB"/>
        </w:rPr>
        <w:t>6.11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ab/>
      </w:r>
      <w:r w:rsidRPr="00425B71">
        <w:rPr>
          <w:lang w:val="en-GB"/>
        </w:rPr>
        <w:t>UI06-</w:t>
      </w:r>
      <w:r w:rsidRPr="00425B71">
        <w:rPr>
          <w:rFonts w:hint="eastAsia"/>
          <w:lang w:val="en-GB"/>
        </w:rPr>
        <w:t>日程明细</w:t>
      </w:r>
      <w:r>
        <w:tab/>
      </w:r>
      <w:r w:rsidR="00FE6956">
        <w:fldChar w:fldCharType="begin"/>
      </w:r>
      <w:r>
        <w:instrText xml:space="preserve"> PAGEREF _Toc324713612 \h </w:instrText>
      </w:r>
      <w:r w:rsidR="00FE6956">
        <w:fldChar w:fldCharType="separate"/>
      </w:r>
      <w:r>
        <w:t>36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6.11.1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介绍</w:t>
      </w:r>
      <w:r>
        <w:tab/>
      </w:r>
      <w:r w:rsidR="00FE6956">
        <w:fldChar w:fldCharType="begin"/>
      </w:r>
      <w:r>
        <w:instrText xml:space="preserve"> PAGEREF _Toc324713613 \h </w:instrText>
      </w:r>
      <w:r w:rsidR="00FE6956">
        <w:fldChar w:fldCharType="separate"/>
      </w:r>
      <w:r>
        <w:t>36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6.11.2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原型界面</w:t>
      </w:r>
      <w:r>
        <w:tab/>
      </w:r>
      <w:r w:rsidR="00FE6956">
        <w:fldChar w:fldCharType="begin"/>
      </w:r>
      <w:r>
        <w:instrText xml:space="preserve"> PAGEREF _Toc324713614 \h </w:instrText>
      </w:r>
      <w:r w:rsidR="00FE6956">
        <w:fldChar w:fldCharType="separate"/>
      </w:r>
      <w:r>
        <w:t>36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lastRenderedPageBreak/>
        <w:t>6.11.3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界面元素</w:t>
      </w:r>
      <w:r>
        <w:tab/>
      </w:r>
      <w:r w:rsidR="00FE6956">
        <w:fldChar w:fldCharType="begin"/>
      </w:r>
      <w:r>
        <w:instrText xml:space="preserve"> PAGEREF _Toc324713615 \h </w:instrText>
      </w:r>
      <w:r w:rsidR="00FE6956">
        <w:fldChar w:fldCharType="separate"/>
      </w:r>
      <w:r>
        <w:t>36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rPr>
          <w:lang w:val="fr-FR"/>
        </w:rPr>
        <w:t>6.11.4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  <w:lang w:val="fr-FR"/>
        </w:rPr>
        <w:t>可能的操作</w:t>
      </w:r>
      <w:r>
        <w:tab/>
      </w:r>
      <w:r w:rsidR="00FE6956">
        <w:fldChar w:fldCharType="begin"/>
      </w:r>
      <w:r>
        <w:instrText xml:space="preserve"> PAGEREF _Toc324713616 \h </w:instrText>
      </w:r>
      <w:r w:rsidR="00FE6956">
        <w:fldChar w:fldCharType="separate"/>
      </w:r>
      <w:r>
        <w:t>37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rPr>
          <w:lang w:val="fr-FR"/>
        </w:rPr>
        <w:t>6.11.5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  <w:lang w:val="fr-FR"/>
        </w:rPr>
        <w:t>规则</w:t>
      </w:r>
      <w:r>
        <w:tab/>
      </w:r>
      <w:r w:rsidR="00FE6956">
        <w:fldChar w:fldCharType="begin"/>
      </w:r>
      <w:r>
        <w:instrText xml:space="preserve"> PAGEREF _Toc324713617 \h </w:instrText>
      </w:r>
      <w:r w:rsidR="00FE6956">
        <w:fldChar w:fldCharType="separate"/>
      </w:r>
      <w:r>
        <w:t>37</w:t>
      </w:r>
      <w:r w:rsidR="00FE6956">
        <w:fldChar w:fldCharType="end"/>
      </w:r>
    </w:p>
    <w:p w:rsidR="0007005A" w:rsidRDefault="0007005A">
      <w:pPr>
        <w:pStyle w:val="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 w:rsidRPr="00425B71">
        <w:rPr>
          <w:lang w:val="en-GB"/>
        </w:rPr>
        <w:t>6.12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ab/>
      </w:r>
      <w:r w:rsidRPr="00425B71">
        <w:rPr>
          <w:lang w:val="en-GB"/>
        </w:rPr>
        <w:t>UI07-</w:t>
      </w:r>
      <w:r w:rsidRPr="00425B71">
        <w:rPr>
          <w:rFonts w:hint="eastAsia"/>
          <w:lang w:val="en-GB"/>
        </w:rPr>
        <w:t>预约界面</w:t>
      </w:r>
      <w:r>
        <w:tab/>
      </w:r>
      <w:r w:rsidR="00FE6956">
        <w:fldChar w:fldCharType="begin"/>
      </w:r>
      <w:r>
        <w:instrText xml:space="preserve"> PAGEREF _Toc324713618 \h </w:instrText>
      </w:r>
      <w:r w:rsidR="00FE6956">
        <w:fldChar w:fldCharType="separate"/>
      </w:r>
      <w:r>
        <w:t>37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6.12.1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介绍</w:t>
      </w:r>
      <w:r>
        <w:tab/>
      </w:r>
      <w:r w:rsidR="00FE6956">
        <w:fldChar w:fldCharType="begin"/>
      </w:r>
      <w:r>
        <w:instrText xml:space="preserve"> PAGEREF _Toc324713619 \h </w:instrText>
      </w:r>
      <w:r w:rsidR="00FE6956">
        <w:fldChar w:fldCharType="separate"/>
      </w:r>
      <w:r>
        <w:t>37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6.12.2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原型界面</w:t>
      </w:r>
      <w:r>
        <w:tab/>
      </w:r>
      <w:r w:rsidR="00FE6956">
        <w:fldChar w:fldCharType="begin"/>
      </w:r>
      <w:r>
        <w:instrText xml:space="preserve"> PAGEREF _Toc324713620 \h </w:instrText>
      </w:r>
      <w:r w:rsidR="00FE6956">
        <w:fldChar w:fldCharType="separate"/>
      </w:r>
      <w:r>
        <w:t>38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6.12.3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界面元素</w:t>
      </w:r>
      <w:r>
        <w:tab/>
      </w:r>
      <w:r w:rsidR="00FE6956">
        <w:fldChar w:fldCharType="begin"/>
      </w:r>
      <w:r>
        <w:instrText xml:space="preserve"> PAGEREF _Toc324713621 \h </w:instrText>
      </w:r>
      <w:r w:rsidR="00FE6956">
        <w:fldChar w:fldCharType="separate"/>
      </w:r>
      <w:r>
        <w:t>38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rPr>
          <w:lang w:val="fr-FR"/>
        </w:rPr>
        <w:t>6.12.4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  <w:lang w:val="fr-FR"/>
        </w:rPr>
        <w:t>可能的操作</w:t>
      </w:r>
      <w:r>
        <w:tab/>
      </w:r>
      <w:r w:rsidR="00FE6956">
        <w:fldChar w:fldCharType="begin"/>
      </w:r>
      <w:r>
        <w:instrText xml:space="preserve"> PAGEREF _Toc324713622 \h </w:instrText>
      </w:r>
      <w:r w:rsidR="00FE6956">
        <w:fldChar w:fldCharType="separate"/>
      </w:r>
      <w:r>
        <w:t>38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rPr>
          <w:lang w:val="fr-FR"/>
        </w:rPr>
        <w:t>6.12.5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  <w:lang w:val="fr-FR"/>
        </w:rPr>
        <w:t>规则</w:t>
      </w:r>
      <w:r>
        <w:tab/>
      </w:r>
      <w:r w:rsidR="00FE6956">
        <w:fldChar w:fldCharType="begin"/>
      </w:r>
      <w:r>
        <w:instrText xml:space="preserve"> PAGEREF _Toc324713623 \h </w:instrText>
      </w:r>
      <w:r w:rsidR="00FE6956">
        <w:fldChar w:fldCharType="separate"/>
      </w:r>
      <w:r>
        <w:t>39</w:t>
      </w:r>
      <w:r w:rsidR="00FE6956">
        <w:fldChar w:fldCharType="end"/>
      </w:r>
    </w:p>
    <w:p w:rsidR="0007005A" w:rsidRDefault="0007005A">
      <w:pPr>
        <w:pStyle w:val="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 w:rsidRPr="00425B71">
        <w:rPr>
          <w:lang w:val="en-GB"/>
        </w:rPr>
        <w:t>6.13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ab/>
      </w:r>
      <w:r w:rsidRPr="00425B71">
        <w:rPr>
          <w:lang w:val="en-GB"/>
        </w:rPr>
        <w:t>UI07-</w:t>
      </w:r>
      <w:r w:rsidRPr="00425B71">
        <w:rPr>
          <w:rFonts w:hint="eastAsia"/>
          <w:lang w:val="en-GB"/>
        </w:rPr>
        <w:t>患者服务</w:t>
      </w:r>
      <w:r>
        <w:tab/>
      </w:r>
      <w:r w:rsidR="00FE6956">
        <w:fldChar w:fldCharType="begin"/>
      </w:r>
      <w:r>
        <w:instrText xml:space="preserve"> PAGEREF _Toc324713624 \h </w:instrText>
      </w:r>
      <w:r w:rsidR="00FE6956">
        <w:fldChar w:fldCharType="separate"/>
      </w:r>
      <w:r>
        <w:t>39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6.13.1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介绍</w:t>
      </w:r>
      <w:r>
        <w:tab/>
      </w:r>
      <w:r w:rsidR="00FE6956">
        <w:fldChar w:fldCharType="begin"/>
      </w:r>
      <w:r>
        <w:instrText xml:space="preserve"> PAGEREF _Toc324713625 \h </w:instrText>
      </w:r>
      <w:r w:rsidR="00FE6956">
        <w:fldChar w:fldCharType="separate"/>
      </w:r>
      <w:r>
        <w:t>39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6.13.2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原型界面</w:t>
      </w:r>
      <w:r>
        <w:tab/>
      </w:r>
      <w:r w:rsidR="00FE6956">
        <w:fldChar w:fldCharType="begin"/>
      </w:r>
      <w:r>
        <w:instrText xml:space="preserve"> PAGEREF _Toc324713626 \h </w:instrText>
      </w:r>
      <w:r w:rsidR="00FE6956">
        <w:fldChar w:fldCharType="separate"/>
      </w:r>
      <w:r>
        <w:t>39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t>6.13.3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</w:rPr>
        <w:t>界面元素</w:t>
      </w:r>
      <w:r>
        <w:tab/>
      </w:r>
      <w:r w:rsidR="00FE6956">
        <w:fldChar w:fldCharType="begin"/>
      </w:r>
      <w:r>
        <w:instrText xml:space="preserve"> PAGEREF _Toc324713627 \h </w:instrText>
      </w:r>
      <w:r w:rsidR="00FE6956">
        <w:fldChar w:fldCharType="separate"/>
      </w:r>
      <w:r>
        <w:t>39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rPr>
          <w:lang w:val="fr-FR"/>
        </w:rPr>
        <w:t>6.13.4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  <w:lang w:val="fr-FR"/>
        </w:rPr>
        <w:t>可能的操作</w:t>
      </w:r>
      <w:r>
        <w:tab/>
      </w:r>
      <w:r w:rsidR="00FE6956">
        <w:fldChar w:fldCharType="begin"/>
      </w:r>
      <w:r>
        <w:instrText xml:space="preserve"> PAGEREF _Toc324713628 \h </w:instrText>
      </w:r>
      <w:r w:rsidR="00FE6956">
        <w:fldChar w:fldCharType="separate"/>
      </w:r>
      <w:r>
        <w:t>40</w:t>
      </w:r>
      <w:r w:rsidR="00FE6956">
        <w:fldChar w:fldCharType="end"/>
      </w:r>
    </w:p>
    <w:p w:rsidR="0007005A" w:rsidRDefault="0007005A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r w:rsidRPr="00425B71">
        <w:rPr>
          <w:lang w:val="fr-FR"/>
        </w:rPr>
        <w:t>6.13.5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tab/>
      </w:r>
      <w:r w:rsidRPr="00425B71">
        <w:rPr>
          <w:rFonts w:hint="eastAsia"/>
          <w:lang w:val="fr-FR"/>
        </w:rPr>
        <w:t>规则</w:t>
      </w:r>
      <w:r>
        <w:tab/>
      </w:r>
      <w:r w:rsidR="00FE6956">
        <w:fldChar w:fldCharType="begin"/>
      </w:r>
      <w:r>
        <w:instrText xml:space="preserve"> PAGEREF _Toc324713629 \h </w:instrText>
      </w:r>
      <w:r w:rsidR="00FE6956">
        <w:fldChar w:fldCharType="separate"/>
      </w:r>
      <w:r>
        <w:t>40</w:t>
      </w:r>
      <w:r w:rsidR="00FE6956">
        <w:fldChar w:fldCharType="end"/>
      </w:r>
    </w:p>
    <w:p w:rsidR="0007005A" w:rsidRDefault="0007005A">
      <w:pPr>
        <w:pStyle w:val="10"/>
        <w:rPr>
          <w:rFonts w:asciiTheme="minorHAnsi" w:eastAsiaTheme="minorEastAsia" w:hAnsiTheme="minorHAnsi" w:cstheme="minorBidi"/>
          <w:bCs w:val="0"/>
          <w:caps w:val="0"/>
          <w:kern w:val="2"/>
          <w:sz w:val="21"/>
          <w:szCs w:val="22"/>
          <w:lang w:val="en-US"/>
        </w:rPr>
      </w:pPr>
      <w:r>
        <w:t>7.</w:t>
      </w:r>
      <w:r>
        <w:rPr>
          <w:rFonts w:asciiTheme="minorHAnsi" w:eastAsiaTheme="minorEastAsia" w:hAnsiTheme="minorHAnsi" w:cstheme="minorBidi"/>
          <w:bCs w:val="0"/>
          <w:caps w:val="0"/>
          <w:kern w:val="2"/>
          <w:sz w:val="21"/>
          <w:szCs w:val="22"/>
          <w:lang w:val="en-US"/>
        </w:rPr>
        <w:tab/>
      </w:r>
      <w:r>
        <w:rPr>
          <w:rFonts w:hint="eastAsia"/>
        </w:rPr>
        <w:t>数据字典</w:t>
      </w:r>
      <w:r>
        <w:tab/>
      </w:r>
      <w:r w:rsidR="00FE6956">
        <w:fldChar w:fldCharType="begin"/>
      </w:r>
      <w:r>
        <w:instrText xml:space="preserve"> PAGEREF _Toc324713630 \h </w:instrText>
      </w:r>
      <w:r w:rsidR="00FE6956">
        <w:fldChar w:fldCharType="separate"/>
      </w:r>
      <w:r>
        <w:t>41</w:t>
      </w:r>
      <w:r w:rsidR="00FE6956">
        <w:fldChar w:fldCharType="end"/>
      </w:r>
    </w:p>
    <w:p w:rsidR="0007005A" w:rsidRDefault="0007005A">
      <w:pPr>
        <w:pStyle w:val="10"/>
        <w:rPr>
          <w:rFonts w:asciiTheme="minorHAnsi" w:eastAsiaTheme="minorEastAsia" w:hAnsiTheme="minorHAnsi" w:cstheme="minorBidi"/>
          <w:bCs w:val="0"/>
          <w:caps w:val="0"/>
          <w:kern w:val="2"/>
          <w:sz w:val="21"/>
          <w:szCs w:val="22"/>
          <w:lang w:val="en-US"/>
        </w:rPr>
      </w:pPr>
      <w:r>
        <w:t>8.</w:t>
      </w:r>
      <w:r>
        <w:rPr>
          <w:rFonts w:asciiTheme="minorHAnsi" w:eastAsiaTheme="minorEastAsia" w:hAnsiTheme="minorHAnsi" w:cstheme="minorBidi"/>
          <w:bCs w:val="0"/>
          <w:caps w:val="0"/>
          <w:kern w:val="2"/>
          <w:sz w:val="21"/>
          <w:szCs w:val="22"/>
          <w:lang w:val="en-US"/>
        </w:rPr>
        <w:tab/>
      </w:r>
      <w:r>
        <w:rPr>
          <w:rFonts w:hint="eastAsia"/>
        </w:rPr>
        <w:t>接口</w:t>
      </w:r>
      <w:r>
        <w:tab/>
      </w:r>
      <w:r w:rsidR="00FE6956">
        <w:fldChar w:fldCharType="begin"/>
      </w:r>
      <w:r>
        <w:instrText xml:space="preserve"> PAGEREF _Toc324713631 \h </w:instrText>
      </w:r>
      <w:r w:rsidR="00FE6956">
        <w:fldChar w:fldCharType="separate"/>
      </w:r>
      <w:r>
        <w:t>42</w:t>
      </w:r>
      <w:r w:rsidR="00FE6956">
        <w:fldChar w:fldCharType="end"/>
      </w:r>
    </w:p>
    <w:p w:rsidR="0007005A" w:rsidRDefault="0007005A">
      <w:pPr>
        <w:pStyle w:val="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 w:rsidRPr="00425B71">
        <w:rPr>
          <w:lang w:val="en-GB"/>
        </w:rPr>
        <w:t>8.1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ab/>
      </w:r>
      <w:r w:rsidRPr="00425B71">
        <w:rPr>
          <w:rFonts w:hint="eastAsia"/>
          <w:lang w:val="en-GB"/>
        </w:rPr>
        <w:t>通信模块</w:t>
      </w:r>
      <w:r>
        <w:tab/>
      </w:r>
      <w:r w:rsidR="00FE6956">
        <w:fldChar w:fldCharType="begin"/>
      </w:r>
      <w:r>
        <w:instrText xml:space="preserve"> PAGEREF _Toc324713632 \h </w:instrText>
      </w:r>
      <w:r w:rsidR="00FE6956">
        <w:fldChar w:fldCharType="separate"/>
      </w:r>
      <w:r>
        <w:t>42</w:t>
      </w:r>
      <w:r w:rsidR="00FE6956">
        <w:fldChar w:fldCharType="end"/>
      </w:r>
    </w:p>
    <w:p w:rsidR="0007005A" w:rsidRDefault="0007005A">
      <w:pPr>
        <w:pStyle w:val="10"/>
        <w:rPr>
          <w:rFonts w:asciiTheme="minorHAnsi" w:eastAsiaTheme="minorEastAsia" w:hAnsiTheme="minorHAnsi" w:cstheme="minorBidi"/>
          <w:bCs w:val="0"/>
          <w:caps w:val="0"/>
          <w:kern w:val="2"/>
          <w:sz w:val="21"/>
          <w:szCs w:val="22"/>
          <w:lang w:val="en-US"/>
        </w:rPr>
      </w:pPr>
      <w:r>
        <w:t>9.</w:t>
      </w:r>
      <w:r>
        <w:rPr>
          <w:rFonts w:asciiTheme="minorHAnsi" w:eastAsiaTheme="minorEastAsia" w:hAnsiTheme="minorHAnsi" w:cstheme="minorBidi"/>
          <w:bCs w:val="0"/>
          <w:caps w:val="0"/>
          <w:kern w:val="2"/>
          <w:sz w:val="21"/>
          <w:szCs w:val="22"/>
          <w:lang w:val="en-US"/>
        </w:rPr>
        <w:tab/>
      </w:r>
      <w:r>
        <w:rPr>
          <w:rFonts w:hint="eastAsia"/>
        </w:rPr>
        <w:t>问题列表</w:t>
      </w:r>
      <w:r>
        <w:tab/>
      </w:r>
      <w:r w:rsidR="00FE6956">
        <w:fldChar w:fldCharType="begin"/>
      </w:r>
      <w:r>
        <w:instrText xml:space="preserve"> PAGEREF _Toc324713633 \h </w:instrText>
      </w:r>
      <w:r w:rsidR="00FE6956">
        <w:fldChar w:fldCharType="separate"/>
      </w:r>
      <w:r>
        <w:t>43</w:t>
      </w:r>
      <w:r w:rsidR="00FE6956">
        <w:fldChar w:fldCharType="end"/>
      </w:r>
    </w:p>
    <w:p w:rsidR="0007005A" w:rsidRDefault="0007005A">
      <w:pPr>
        <w:pStyle w:val="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>
        <w:t>9.1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ab/>
      </w:r>
      <w:r>
        <w:rPr>
          <w:rFonts w:hint="eastAsia"/>
        </w:rPr>
        <w:t>需求问题</w:t>
      </w:r>
      <w:r>
        <w:tab/>
      </w:r>
      <w:r w:rsidR="00FE6956">
        <w:fldChar w:fldCharType="begin"/>
      </w:r>
      <w:r>
        <w:instrText xml:space="preserve"> PAGEREF _Toc324713634 \h </w:instrText>
      </w:r>
      <w:r w:rsidR="00FE6956">
        <w:fldChar w:fldCharType="separate"/>
      </w:r>
      <w:r>
        <w:t>43</w:t>
      </w:r>
      <w:r w:rsidR="00FE6956">
        <w:fldChar w:fldCharType="end"/>
      </w:r>
    </w:p>
    <w:p w:rsidR="0007005A" w:rsidRDefault="0007005A">
      <w:pPr>
        <w:pStyle w:val="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>
        <w:t>9.2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ab/>
      </w:r>
      <w:r>
        <w:rPr>
          <w:rFonts w:hint="eastAsia"/>
        </w:rPr>
        <w:t>方案问题</w:t>
      </w:r>
      <w:r>
        <w:tab/>
      </w:r>
      <w:r w:rsidR="00FE6956">
        <w:fldChar w:fldCharType="begin"/>
      </w:r>
      <w:r>
        <w:instrText xml:space="preserve"> PAGEREF _Toc324713635 \h </w:instrText>
      </w:r>
      <w:r w:rsidR="00FE6956">
        <w:fldChar w:fldCharType="separate"/>
      </w:r>
      <w:r>
        <w:t>43</w:t>
      </w:r>
      <w:r w:rsidR="00FE6956">
        <w:fldChar w:fldCharType="end"/>
      </w:r>
    </w:p>
    <w:p w:rsidR="0007005A" w:rsidRDefault="0007005A">
      <w:pPr>
        <w:pStyle w:val="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>
        <w:t>9.3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ab/>
      </w:r>
      <w:r>
        <w:rPr>
          <w:rFonts w:hint="eastAsia"/>
        </w:rPr>
        <w:t>其他</w:t>
      </w:r>
      <w:r>
        <w:tab/>
      </w:r>
      <w:r w:rsidR="00FE6956">
        <w:fldChar w:fldCharType="begin"/>
      </w:r>
      <w:r>
        <w:instrText xml:space="preserve"> PAGEREF _Toc324713636 \h </w:instrText>
      </w:r>
      <w:r w:rsidR="00FE6956">
        <w:fldChar w:fldCharType="separate"/>
      </w:r>
      <w:r>
        <w:t>43</w:t>
      </w:r>
      <w:r w:rsidR="00FE6956">
        <w:fldChar w:fldCharType="end"/>
      </w:r>
    </w:p>
    <w:p w:rsidR="00186DDE" w:rsidRDefault="00FE6956" w:rsidP="00186DDE">
      <w:pPr>
        <w:pStyle w:val="1"/>
      </w:pPr>
      <w:r>
        <w:rPr>
          <w:rFonts w:ascii="Arial" w:hAnsi="Arial" w:cs="Times New Roman"/>
          <w:bCs/>
          <w:caps/>
          <w:noProof/>
          <w:sz w:val="22"/>
          <w:szCs w:val="26"/>
          <w:lang w:val="fr-FR"/>
        </w:rPr>
        <w:lastRenderedPageBreak/>
        <w:fldChar w:fldCharType="end"/>
      </w:r>
      <w:bookmarkStart w:id="32" w:name="_Ref324412462"/>
      <w:bookmarkStart w:id="33" w:name="_Toc324713489"/>
      <w:bookmarkEnd w:id="28"/>
      <w:bookmarkEnd w:id="29"/>
      <w:bookmarkEnd w:id="30"/>
      <w:bookmarkEnd w:id="31"/>
      <w:r w:rsidR="001503C0">
        <w:rPr>
          <w:rFonts w:hint="eastAsia"/>
        </w:rPr>
        <w:t>介绍</w:t>
      </w:r>
      <w:bookmarkEnd w:id="32"/>
      <w:bookmarkEnd w:id="33"/>
    </w:p>
    <w:p w:rsidR="00186DDE" w:rsidRDefault="001503C0" w:rsidP="00186DDE">
      <w:pPr>
        <w:pStyle w:val="2"/>
      </w:pPr>
      <w:bookmarkStart w:id="34" w:name="_Toc324713490"/>
      <w:r>
        <w:rPr>
          <w:rFonts w:hint="eastAsia"/>
        </w:rPr>
        <w:t>目的</w:t>
      </w:r>
      <w:bookmarkEnd w:id="34"/>
    </w:p>
    <w:p w:rsidR="00186DDE" w:rsidRDefault="006D3D81" w:rsidP="00186DDE">
      <w:r>
        <w:rPr>
          <w:rFonts w:hint="eastAsia"/>
        </w:rPr>
        <w:t>本文用来</w:t>
      </w:r>
      <w:r w:rsidR="005A63E3">
        <w:rPr>
          <w:rFonts w:hint="eastAsia"/>
        </w:rPr>
        <w:t>界定</w:t>
      </w:r>
      <w:r w:rsidR="00DA55CE">
        <w:rPr>
          <w:rFonts w:hint="eastAsia"/>
        </w:rPr>
        <w:t>惠康一号</w:t>
      </w:r>
      <w:r w:rsidR="005A63E3">
        <w:rPr>
          <w:rFonts w:hint="eastAsia"/>
        </w:rPr>
        <w:t>模块的功能范围，确定本功能模块的实现细节。</w:t>
      </w:r>
    </w:p>
    <w:p w:rsidR="00186DDE" w:rsidRDefault="00CE504B" w:rsidP="00186DDE">
      <w:pPr>
        <w:pStyle w:val="2"/>
      </w:pPr>
      <w:bookmarkStart w:id="35" w:name="_Toc324713491"/>
      <w:r>
        <w:rPr>
          <w:rFonts w:hint="eastAsia"/>
        </w:rPr>
        <w:t>文档</w:t>
      </w:r>
      <w:r w:rsidR="006D3D81">
        <w:rPr>
          <w:rFonts w:hint="eastAsia"/>
        </w:rPr>
        <w:t>结构</w:t>
      </w:r>
      <w:bookmarkEnd w:id="35"/>
    </w:p>
    <w:p w:rsidR="00CE504B" w:rsidRDefault="00CE504B" w:rsidP="00CE504B">
      <w:r>
        <w:rPr>
          <w:rFonts w:hint="eastAsia"/>
        </w:rPr>
        <w:t>本文主要用用例加原型来描述系统功能的实现：</w:t>
      </w:r>
    </w:p>
    <w:p w:rsidR="00CE504B" w:rsidRDefault="00CE504B" w:rsidP="00134FA7">
      <w:pPr>
        <w:pStyle w:val="af5"/>
        <w:numPr>
          <w:ilvl w:val="0"/>
          <w:numId w:val="5"/>
        </w:numPr>
      </w:pPr>
      <w:r>
        <w:rPr>
          <w:rFonts w:hint="eastAsia"/>
        </w:rPr>
        <w:t>用例：详细描述系统完成客户需求的方式，配合界面原型</w:t>
      </w:r>
    </w:p>
    <w:p w:rsidR="00CE504B" w:rsidRDefault="00CE504B" w:rsidP="00134FA7">
      <w:pPr>
        <w:pStyle w:val="af5"/>
        <w:numPr>
          <w:ilvl w:val="0"/>
          <w:numId w:val="5"/>
        </w:numPr>
      </w:pPr>
      <w:r>
        <w:rPr>
          <w:rFonts w:hint="eastAsia"/>
        </w:rPr>
        <w:t>实体：系统中需要处理的实体和之间关系，包含实体每个元素的详细定义</w:t>
      </w:r>
    </w:p>
    <w:p w:rsidR="00CE504B" w:rsidRDefault="00CE504B" w:rsidP="00134FA7">
      <w:pPr>
        <w:pStyle w:val="af5"/>
        <w:numPr>
          <w:ilvl w:val="0"/>
          <w:numId w:val="5"/>
        </w:numPr>
      </w:pPr>
      <w:r>
        <w:rPr>
          <w:rFonts w:hint="eastAsia"/>
        </w:rPr>
        <w:t>界面：描述界面构成以及相关规则</w:t>
      </w:r>
    </w:p>
    <w:p w:rsidR="00CE504B" w:rsidRDefault="00CE504B" w:rsidP="00134FA7">
      <w:pPr>
        <w:pStyle w:val="af5"/>
        <w:numPr>
          <w:ilvl w:val="0"/>
          <w:numId w:val="5"/>
        </w:numPr>
      </w:pPr>
      <w:r>
        <w:rPr>
          <w:rFonts w:hint="eastAsia"/>
        </w:rPr>
        <w:t>接口：描述同外部系统的接口的功能定义</w:t>
      </w:r>
    </w:p>
    <w:p w:rsidR="002D67F9" w:rsidRPr="00CE504B" w:rsidRDefault="002D67F9" w:rsidP="00134FA7">
      <w:pPr>
        <w:pStyle w:val="af5"/>
        <w:numPr>
          <w:ilvl w:val="0"/>
          <w:numId w:val="5"/>
        </w:numPr>
      </w:pPr>
      <w:r>
        <w:rPr>
          <w:rFonts w:hint="eastAsia"/>
        </w:rPr>
        <w:t>问题列表：一些功能讨论的遗留问题，比如需要更多思考，无法在会议中确认的问题</w:t>
      </w:r>
    </w:p>
    <w:p w:rsidR="006D3D81" w:rsidRDefault="003A01BD" w:rsidP="00163A29">
      <w:pPr>
        <w:pStyle w:val="2"/>
      </w:pPr>
      <w:bookmarkStart w:id="36" w:name="_Toc324713492"/>
      <w:r>
        <w:rPr>
          <w:rFonts w:hint="eastAsia"/>
        </w:rPr>
        <w:t>文档约定</w:t>
      </w:r>
      <w:bookmarkEnd w:id="36"/>
    </w:p>
    <w:p w:rsidR="003A01BD" w:rsidRPr="003A01BD" w:rsidRDefault="003A01BD" w:rsidP="003A01BD">
      <w:pPr>
        <w:rPr>
          <w:b/>
        </w:rPr>
      </w:pPr>
      <w:r w:rsidRPr="003A01BD">
        <w:rPr>
          <w:rFonts w:hint="eastAsia"/>
          <w:b/>
        </w:rPr>
        <w:t>格式</w:t>
      </w:r>
      <w:r>
        <w:rPr>
          <w:rFonts w:hint="eastAsia"/>
          <w:b/>
        </w:rPr>
        <w:t>定义</w:t>
      </w:r>
      <w:r w:rsidRPr="003A01BD">
        <w:rPr>
          <w:rFonts w:hint="eastAsia"/>
          <w:b/>
        </w:rPr>
        <w:t>：</w:t>
      </w:r>
    </w:p>
    <w:p w:rsidR="00163A29" w:rsidRPr="00AC0378" w:rsidRDefault="00163A29" w:rsidP="00134FA7">
      <w:pPr>
        <w:pStyle w:val="CList"/>
        <w:numPr>
          <w:ilvl w:val="0"/>
          <w:numId w:val="6"/>
        </w:numPr>
        <w:tabs>
          <w:tab w:val="left" w:pos="810"/>
        </w:tabs>
        <w:suppressAutoHyphens/>
        <w:spacing w:before="0" w:after="0"/>
        <w:ind w:left="1068"/>
      </w:pPr>
      <w:r w:rsidRPr="00AC0378">
        <w:t xml:space="preserve">A: </w:t>
      </w:r>
      <w:r>
        <w:rPr>
          <w:rFonts w:hint="eastAsia"/>
          <w:lang w:eastAsia="zh-CN"/>
        </w:rPr>
        <w:t>大写字母</w:t>
      </w:r>
    </w:p>
    <w:p w:rsidR="00163A29" w:rsidRPr="00AC0378" w:rsidRDefault="00163A29" w:rsidP="00134FA7">
      <w:pPr>
        <w:pStyle w:val="CList"/>
        <w:numPr>
          <w:ilvl w:val="0"/>
          <w:numId w:val="6"/>
        </w:numPr>
        <w:tabs>
          <w:tab w:val="left" w:pos="810"/>
        </w:tabs>
        <w:suppressAutoHyphens/>
        <w:spacing w:before="0" w:after="0"/>
        <w:ind w:left="1068"/>
      </w:pPr>
      <w:r w:rsidRPr="00AC0378">
        <w:t>AN:</w:t>
      </w:r>
      <w:r>
        <w:rPr>
          <w:rFonts w:hint="eastAsia"/>
          <w:lang w:eastAsia="zh-CN"/>
        </w:rPr>
        <w:t>大写字母或数字</w:t>
      </w:r>
    </w:p>
    <w:p w:rsidR="00163A29" w:rsidRPr="00AC0378" w:rsidRDefault="00163A29" w:rsidP="00134FA7">
      <w:pPr>
        <w:pStyle w:val="CList"/>
        <w:numPr>
          <w:ilvl w:val="0"/>
          <w:numId w:val="6"/>
        </w:numPr>
        <w:tabs>
          <w:tab w:val="left" w:pos="810"/>
        </w:tabs>
        <w:suppressAutoHyphens/>
        <w:spacing w:before="0" w:after="0"/>
        <w:ind w:left="1068"/>
      </w:pPr>
      <w:r w:rsidRPr="00AC0378">
        <w:t xml:space="preserve">an: </w:t>
      </w:r>
      <w:r>
        <w:rPr>
          <w:rFonts w:hint="eastAsia"/>
          <w:lang w:eastAsia="zh-CN"/>
        </w:rPr>
        <w:t>大小写都允许的字母或数字</w:t>
      </w:r>
    </w:p>
    <w:p w:rsidR="00163A29" w:rsidRPr="00AC0378" w:rsidRDefault="00163A29" w:rsidP="00134FA7">
      <w:pPr>
        <w:pStyle w:val="CList"/>
        <w:numPr>
          <w:ilvl w:val="0"/>
          <w:numId w:val="6"/>
        </w:numPr>
        <w:tabs>
          <w:tab w:val="left" w:pos="810"/>
        </w:tabs>
        <w:suppressAutoHyphens/>
        <w:spacing w:before="0" w:after="0"/>
        <w:ind w:left="1068"/>
      </w:pPr>
      <w:r w:rsidRPr="00AC0378">
        <w:t xml:space="preserve">N: </w:t>
      </w:r>
      <w:r>
        <w:rPr>
          <w:rFonts w:hint="eastAsia"/>
          <w:lang w:eastAsia="zh-CN"/>
        </w:rPr>
        <w:t>数字</w:t>
      </w:r>
    </w:p>
    <w:p w:rsidR="00163A29" w:rsidRPr="00AC0378" w:rsidRDefault="00163A29" w:rsidP="00134FA7">
      <w:pPr>
        <w:pStyle w:val="CList"/>
        <w:numPr>
          <w:ilvl w:val="0"/>
          <w:numId w:val="6"/>
        </w:numPr>
        <w:tabs>
          <w:tab w:val="left" w:pos="810"/>
        </w:tabs>
        <w:suppressAutoHyphens/>
        <w:spacing w:before="0" w:after="0"/>
        <w:ind w:left="1068"/>
      </w:pPr>
      <w:r w:rsidRPr="00AC0378">
        <w:t xml:space="preserve">N..x.y: </w:t>
      </w:r>
      <w:r>
        <w:rPr>
          <w:rFonts w:hint="eastAsia"/>
          <w:lang w:eastAsia="zh-CN"/>
        </w:rPr>
        <w:t>小数，最大不超过</w:t>
      </w:r>
      <w:r w:rsidRPr="00AC0378">
        <w:t>x+y</w:t>
      </w:r>
      <w:r>
        <w:rPr>
          <w:rFonts w:hint="eastAsia"/>
          <w:lang w:eastAsia="zh-CN"/>
        </w:rPr>
        <w:t>长度，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为整数位数，</w:t>
      </w:r>
      <w:r>
        <w:rPr>
          <w:rFonts w:hint="eastAsia"/>
          <w:lang w:eastAsia="zh-CN"/>
        </w:rPr>
        <w:t>y</w:t>
      </w:r>
      <w:r>
        <w:rPr>
          <w:rFonts w:hint="eastAsia"/>
          <w:lang w:eastAsia="zh-CN"/>
        </w:rPr>
        <w:t>为小数位数</w:t>
      </w:r>
    </w:p>
    <w:p w:rsidR="00163A29" w:rsidRPr="00AC0378" w:rsidRDefault="00163A29" w:rsidP="00134FA7">
      <w:pPr>
        <w:pStyle w:val="CList"/>
        <w:numPr>
          <w:ilvl w:val="0"/>
          <w:numId w:val="6"/>
        </w:numPr>
        <w:tabs>
          <w:tab w:val="left" w:pos="810"/>
        </w:tabs>
        <w:suppressAutoHyphens/>
        <w:spacing w:before="0" w:after="0"/>
        <w:ind w:left="1068"/>
      </w:pPr>
      <w:r w:rsidRPr="00AC0378">
        <w:t xml:space="preserve">B: </w:t>
      </w:r>
      <w:r>
        <w:rPr>
          <w:rFonts w:hint="eastAsia"/>
          <w:lang w:eastAsia="zh-CN"/>
        </w:rPr>
        <w:t>布尔型</w:t>
      </w:r>
      <w:r w:rsidRPr="00AC0378">
        <w:t xml:space="preserve"> ("True" </w:t>
      </w:r>
      <w:r w:rsidR="00CD106F">
        <w:t>or "False")</w:t>
      </w:r>
    </w:p>
    <w:p w:rsidR="00163A29" w:rsidRPr="00AC0378" w:rsidRDefault="00163A29" w:rsidP="00134FA7">
      <w:pPr>
        <w:pStyle w:val="CList"/>
        <w:numPr>
          <w:ilvl w:val="0"/>
          <w:numId w:val="6"/>
        </w:numPr>
        <w:tabs>
          <w:tab w:val="left" w:pos="810"/>
        </w:tabs>
        <w:suppressAutoHyphens/>
        <w:spacing w:before="0" w:after="0"/>
        <w:ind w:left="1068"/>
      </w:pPr>
      <w:r w:rsidRPr="00AC0378">
        <w:t xml:space="preserve">D: </w:t>
      </w:r>
      <w:r>
        <w:rPr>
          <w:rFonts w:hint="eastAsia"/>
          <w:lang w:eastAsia="zh-CN"/>
        </w:rPr>
        <w:t>日期类型</w:t>
      </w:r>
    </w:p>
    <w:p w:rsidR="00163A29" w:rsidRDefault="00163A29" w:rsidP="00134FA7">
      <w:pPr>
        <w:pStyle w:val="CList"/>
        <w:numPr>
          <w:ilvl w:val="0"/>
          <w:numId w:val="6"/>
        </w:numPr>
        <w:tabs>
          <w:tab w:val="left" w:pos="810"/>
        </w:tabs>
        <w:suppressAutoHyphens/>
        <w:spacing w:before="0" w:after="0"/>
        <w:ind w:left="1068"/>
      </w:pPr>
      <w:r w:rsidRPr="00AC0378">
        <w:t xml:space="preserve">DTM: </w:t>
      </w:r>
      <w:r>
        <w:rPr>
          <w:rFonts w:hint="eastAsia"/>
          <w:lang w:eastAsia="zh-CN"/>
        </w:rPr>
        <w:t>带时间的日期</w:t>
      </w:r>
    </w:p>
    <w:p w:rsidR="00CD106F" w:rsidRDefault="00CD106F" w:rsidP="00134FA7">
      <w:pPr>
        <w:pStyle w:val="CList"/>
        <w:numPr>
          <w:ilvl w:val="0"/>
          <w:numId w:val="6"/>
        </w:numPr>
        <w:tabs>
          <w:tab w:val="left" w:pos="810"/>
        </w:tabs>
        <w:suppressAutoHyphens/>
        <w:spacing w:before="0" w:after="0"/>
        <w:ind w:left="1068"/>
      </w:pPr>
      <w:r>
        <w:rPr>
          <w:rFonts w:hint="eastAsia"/>
          <w:lang w:eastAsia="zh-CN"/>
        </w:rPr>
        <w:t xml:space="preserve">LIST: </w:t>
      </w:r>
      <w:r>
        <w:rPr>
          <w:rFonts w:hint="eastAsia"/>
          <w:lang w:eastAsia="zh-CN"/>
        </w:rPr>
        <w:t>列表项</w:t>
      </w:r>
    </w:p>
    <w:p w:rsidR="00163A29" w:rsidRPr="003A01BD" w:rsidRDefault="003A01BD" w:rsidP="00163A29">
      <w:pPr>
        <w:rPr>
          <w:b/>
        </w:rPr>
      </w:pPr>
      <w:r w:rsidRPr="003A01BD">
        <w:rPr>
          <w:rFonts w:hint="eastAsia"/>
          <w:b/>
        </w:rPr>
        <w:t>访问</w:t>
      </w:r>
      <w:r>
        <w:rPr>
          <w:rFonts w:hint="eastAsia"/>
          <w:b/>
        </w:rPr>
        <w:t>定义</w:t>
      </w:r>
      <w:r w:rsidRPr="003A01BD">
        <w:rPr>
          <w:rFonts w:hint="eastAsia"/>
          <w:b/>
        </w:rPr>
        <w:t>：</w:t>
      </w:r>
    </w:p>
    <w:p w:rsidR="003A01BD" w:rsidRPr="00AC0378" w:rsidRDefault="003A01BD" w:rsidP="00134FA7">
      <w:pPr>
        <w:pStyle w:val="CList"/>
        <w:numPr>
          <w:ilvl w:val="0"/>
          <w:numId w:val="6"/>
        </w:numPr>
        <w:tabs>
          <w:tab w:val="left" w:pos="810"/>
        </w:tabs>
        <w:suppressAutoHyphens/>
        <w:spacing w:before="0" w:after="0"/>
        <w:ind w:left="1068"/>
      </w:pPr>
      <w:r>
        <w:t xml:space="preserve">O: </w:t>
      </w:r>
      <w:r>
        <w:rPr>
          <w:rFonts w:hint="eastAsia"/>
          <w:lang w:eastAsia="zh-CN"/>
        </w:rPr>
        <w:t>可选</w:t>
      </w:r>
    </w:p>
    <w:p w:rsidR="003A01BD" w:rsidRPr="00AC0378" w:rsidRDefault="003A01BD" w:rsidP="00134FA7">
      <w:pPr>
        <w:pStyle w:val="CList"/>
        <w:numPr>
          <w:ilvl w:val="0"/>
          <w:numId w:val="6"/>
        </w:numPr>
        <w:tabs>
          <w:tab w:val="left" w:pos="810"/>
        </w:tabs>
        <w:suppressAutoHyphens/>
        <w:spacing w:before="0" w:after="0"/>
        <w:ind w:left="1068"/>
      </w:pPr>
      <w:r w:rsidRPr="00AC0378">
        <w:t xml:space="preserve">M: </w:t>
      </w:r>
      <w:r>
        <w:rPr>
          <w:rFonts w:hint="eastAsia"/>
          <w:lang w:eastAsia="zh-CN"/>
        </w:rPr>
        <w:t>必填</w:t>
      </w:r>
    </w:p>
    <w:p w:rsidR="003A01BD" w:rsidRDefault="003A01BD" w:rsidP="00134FA7">
      <w:pPr>
        <w:pStyle w:val="CList"/>
        <w:numPr>
          <w:ilvl w:val="0"/>
          <w:numId w:val="6"/>
        </w:numPr>
        <w:tabs>
          <w:tab w:val="left" w:pos="810"/>
        </w:tabs>
        <w:suppressAutoHyphens/>
        <w:spacing w:before="0" w:after="0"/>
        <w:ind w:left="1068"/>
      </w:pPr>
      <w:r>
        <w:rPr>
          <w:rFonts w:hint="eastAsia"/>
          <w:lang w:eastAsia="zh-CN"/>
        </w:rPr>
        <w:t xml:space="preserve">C: </w:t>
      </w:r>
      <w:r>
        <w:rPr>
          <w:rFonts w:hint="eastAsia"/>
          <w:lang w:eastAsia="zh-CN"/>
        </w:rPr>
        <w:t>条件</w:t>
      </w:r>
    </w:p>
    <w:p w:rsidR="003A01BD" w:rsidRPr="00AC0378" w:rsidRDefault="003A01BD" w:rsidP="00134FA7">
      <w:pPr>
        <w:pStyle w:val="CList"/>
        <w:numPr>
          <w:ilvl w:val="0"/>
          <w:numId w:val="6"/>
        </w:numPr>
        <w:tabs>
          <w:tab w:val="left" w:pos="810"/>
        </w:tabs>
        <w:suppressAutoHyphens/>
        <w:spacing w:before="0" w:after="0"/>
        <w:ind w:left="1068"/>
      </w:pPr>
      <w:r w:rsidRPr="00AC0378">
        <w:t xml:space="preserve">X: </w:t>
      </w:r>
      <w:r>
        <w:rPr>
          <w:rFonts w:hint="eastAsia"/>
          <w:lang w:eastAsia="zh-CN"/>
        </w:rPr>
        <w:t>不可填</w:t>
      </w:r>
    </w:p>
    <w:p w:rsidR="003A01BD" w:rsidRPr="00AC0378" w:rsidRDefault="003A01BD" w:rsidP="00134FA7">
      <w:pPr>
        <w:pStyle w:val="CList"/>
        <w:numPr>
          <w:ilvl w:val="0"/>
          <w:numId w:val="6"/>
        </w:numPr>
        <w:tabs>
          <w:tab w:val="left" w:pos="810"/>
        </w:tabs>
        <w:suppressAutoHyphens/>
        <w:spacing w:before="0" w:after="0"/>
        <w:ind w:left="1068"/>
      </w:pPr>
      <w:r w:rsidRPr="00AC0378">
        <w:t xml:space="preserve">D: </w:t>
      </w:r>
      <w:r>
        <w:rPr>
          <w:rFonts w:hint="eastAsia"/>
          <w:lang w:eastAsia="zh-CN"/>
        </w:rPr>
        <w:t>只读</w:t>
      </w:r>
    </w:p>
    <w:p w:rsidR="003A01BD" w:rsidRPr="00AC0378" w:rsidRDefault="003A01BD" w:rsidP="00134FA7">
      <w:pPr>
        <w:pStyle w:val="CList"/>
        <w:numPr>
          <w:ilvl w:val="0"/>
          <w:numId w:val="6"/>
        </w:numPr>
        <w:tabs>
          <w:tab w:val="left" w:pos="810"/>
        </w:tabs>
        <w:suppressAutoHyphens/>
        <w:spacing w:before="0" w:after="0"/>
        <w:ind w:left="1068"/>
      </w:pPr>
      <w:r w:rsidRPr="00AC0378">
        <w:t xml:space="preserve">H: </w:t>
      </w:r>
      <w:r>
        <w:rPr>
          <w:rFonts w:hint="eastAsia"/>
          <w:lang w:eastAsia="zh-CN"/>
        </w:rPr>
        <w:t>隐藏</w:t>
      </w:r>
    </w:p>
    <w:p w:rsidR="009804D6" w:rsidRPr="006D3D81" w:rsidRDefault="009804D6" w:rsidP="006D3D81"/>
    <w:p w:rsidR="00186DDE" w:rsidRPr="00981C9B" w:rsidRDefault="00186DDE" w:rsidP="009804D6"/>
    <w:p w:rsidR="00F27D63" w:rsidRDefault="00F27D63" w:rsidP="00186DDE">
      <w:pPr>
        <w:pStyle w:val="1"/>
      </w:pPr>
      <w:bookmarkStart w:id="37" w:name="_Toc324713493"/>
      <w:bookmarkStart w:id="38" w:name="_Toc271130145"/>
      <w:bookmarkStart w:id="39" w:name="_Toc270087200"/>
      <w:bookmarkStart w:id="40" w:name="_Toc296947400"/>
      <w:r>
        <w:rPr>
          <w:rFonts w:hint="eastAsia"/>
        </w:rPr>
        <w:lastRenderedPageBreak/>
        <w:t>系统要求</w:t>
      </w:r>
      <w:bookmarkEnd w:id="37"/>
    </w:p>
    <w:p w:rsidR="00F27D63" w:rsidRDefault="00F27D63" w:rsidP="00F27D63">
      <w:pPr>
        <w:pStyle w:val="2"/>
        <w:rPr>
          <w:lang w:val="en-GB"/>
        </w:rPr>
      </w:pPr>
      <w:bookmarkStart w:id="41" w:name="_Toc324713494"/>
      <w:r>
        <w:rPr>
          <w:rFonts w:hint="eastAsia"/>
          <w:lang w:val="en-GB"/>
        </w:rPr>
        <w:t>技术平台</w:t>
      </w:r>
      <w:bookmarkEnd w:id="41"/>
    </w:p>
    <w:p w:rsidR="008126E4" w:rsidRDefault="00F27D63" w:rsidP="00F27D63">
      <w:pPr>
        <w:rPr>
          <w:lang w:val="en-GB"/>
        </w:rPr>
      </w:pPr>
      <w:r>
        <w:rPr>
          <w:rFonts w:hint="eastAsia"/>
          <w:lang w:val="en-GB"/>
        </w:rPr>
        <w:t>系统</w:t>
      </w:r>
      <w:r w:rsidR="008126E4">
        <w:rPr>
          <w:rFonts w:hint="eastAsia"/>
          <w:lang w:val="en-GB"/>
        </w:rPr>
        <w:t>使用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技术</w:t>
      </w:r>
      <w:r w:rsidR="008126E4">
        <w:rPr>
          <w:rFonts w:hint="eastAsia"/>
          <w:lang w:val="en-GB"/>
        </w:rPr>
        <w:t>结合</w:t>
      </w:r>
      <w:r w:rsidR="008126E4">
        <w:rPr>
          <w:rFonts w:hint="eastAsia"/>
          <w:lang w:val="en-GB"/>
        </w:rPr>
        <w:t>HTML + JAVASCRIPT</w:t>
      </w:r>
      <w:r w:rsidR="008126E4">
        <w:rPr>
          <w:rFonts w:hint="eastAsia"/>
          <w:lang w:val="en-GB"/>
        </w:rPr>
        <w:t>开发</w:t>
      </w:r>
      <w:r>
        <w:rPr>
          <w:rFonts w:hint="eastAsia"/>
          <w:lang w:val="en-GB"/>
        </w:rPr>
        <w:t>，数据库使用</w:t>
      </w:r>
      <w:r>
        <w:rPr>
          <w:rFonts w:hint="eastAsia"/>
          <w:lang w:val="en-GB"/>
        </w:rPr>
        <w:t>MYSQL 5.1</w:t>
      </w:r>
      <w:r>
        <w:rPr>
          <w:rFonts w:hint="eastAsia"/>
          <w:lang w:val="en-GB"/>
        </w:rPr>
        <w:t>，应用服务器使用</w:t>
      </w:r>
      <w:r>
        <w:rPr>
          <w:rFonts w:hint="eastAsia"/>
          <w:lang w:val="en-GB"/>
        </w:rPr>
        <w:t>TOMCAT 7.0</w:t>
      </w:r>
      <w:r w:rsidR="008126E4">
        <w:rPr>
          <w:rFonts w:hint="eastAsia"/>
          <w:lang w:val="en-GB"/>
        </w:rPr>
        <w:t>。系统保证主流浏览器（</w:t>
      </w:r>
      <w:r w:rsidR="008126E4">
        <w:rPr>
          <w:rFonts w:hint="eastAsia"/>
          <w:lang w:val="en-GB"/>
        </w:rPr>
        <w:t xml:space="preserve">FIREFOX 5+, CHROME 11+, SAFARI 4.0+, IE </w:t>
      </w:r>
      <w:r w:rsidR="0059708D">
        <w:rPr>
          <w:rFonts w:hint="eastAsia"/>
          <w:lang w:val="en-GB"/>
        </w:rPr>
        <w:t>6</w:t>
      </w:r>
      <w:r w:rsidR="008126E4">
        <w:rPr>
          <w:rFonts w:hint="eastAsia"/>
          <w:lang w:val="en-GB"/>
        </w:rPr>
        <w:t>+</w:t>
      </w:r>
      <w:r w:rsidR="008126E4">
        <w:rPr>
          <w:rFonts w:hint="eastAsia"/>
          <w:lang w:val="en-GB"/>
        </w:rPr>
        <w:t>）的兼容性。</w:t>
      </w:r>
    </w:p>
    <w:p w:rsidR="00F27D63" w:rsidRDefault="00F27D63" w:rsidP="00F27D63">
      <w:pPr>
        <w:rPr>
          <w:lang w:val="en-GB"/>
        </w:rPr>
      </w:pPr>
      <w:r>
        <w:rPr>
          <w:rFonts w:hint="eastAsia"/>
          <w:lang w:val="en-GB"/>
        </w:rPr>
        <w:t>开发工具使用</w:t>
      </w:r>
      <w:r>
        <w:rPr>
          <w:rFonts w:hint="eastAsia"/>
          <w:lang w:val="en-GB"/>
        </w:rPr>
        <w:t>ECLIPSE 3.6</w:t>
      </w:r>
      <w:r>
        <w:rPr>
          <w:rFonts w:hint="eastAsia"/>
          <w:lang w:val="en-GB"/>
        </w:rPr>
        <w:t>。</w:t>
      </w:r>
    </w:p>
    <w:p w:rsidR="009A73E5" w:rsidRDefault="009A73E5" w:rsidP="00F27D63">
      <w:pPr>
        <w:rPr>
          <w:lang w:val="en-GB"/>
        </w:rPr>
      </w:pPr>
    </w:p>
    <w:p w:rsidR="009A73E5" w:rsidRPr="00F27D63" w:rsidRDefault="009A73E5" w:rsidP="00F27D63">
      <w:pPr>
        <w:rPr>
          <w:lang w:val="en-GB"/>
        </w:rPr>
      </w:pPr>
      <w:r>
        <w:rPr>
          <w:rFonts w:hint="eastAsia"/>
          <w:lang w:val="en-GB"/>
        </w:rPr>
        <w:t>系统采用标准的</w:t>
      </w:r>
      <w:r>
        <w:rPr>
          <w:rFonts w:hint="eastAsia"/>
          <w:lang w:val="en-GB"/>
        </w:rPr>
        <w:t>JAVA  I18N</w:t>
      </w:r>
      <w:r>
        <w:rPr>
          <w:rFonts w:hint="eastAsia"/>
          <w:lang w:val="en-GB"/>
        </w:rPr>
        <w:t>解决方案提供多语言的解决方案。系统的所有的消息根据语言标识存储于</w:t>
      </w:r>
      <w:r w:rsidR="00C42991">
        <w:rPr>
          <w:rFonts w:hint="eastAsia"/>
          <w:lang w:val="en-GB"/>
        </w:rPr>
        <w:t>相应的</w:t>
      </w:r>
      <w:r>
        <w:rPr>
          <w:rFonts w:hint="eastAsia"/>
          <w:lang w:val="en-GB"/>
        </w:rPr>
        <w:t xml:space="preserve">RESOURCE </w:t>
      </w:r>
      <w:r>
        <w:rPr>
          <w:rFonts w:hint="eastAsia"/>
          <w:lang w:val="en-GB"/>
        </w:rPr>
        <w:t>文件。</w:t>
      </w:r>
    </w:p>
    <w:p w:rsidR="00186DDE" w:rsidRPr="00ED48EA" w:rsidRDefault="001503C0" w:rsidP="00186DDE">
      <w:pPr>
        <w:pStyle w:val="1"/>
      </w:pPr>
      <w:bookmarkStart w:id="42" w:name="_Toc324713495"/>
      <w:r>
        <w:rPr>
          <w:rFonts w:hint="eastAsia"/>
        </w:rPr>
        <w:lastRenderedPageBreak/>
        <w:t>模块功能</w:t>
      </w:r>
      <w:bookmarkEnd w:id="42"/>
    </w:p>
    <w:p w:rsidR="00523285" w:rsidRDefault="00F27D63" w:rsidP="00186DDE">
      <w:pPr>
        <w:pStyle w:val="2"/>
        <w:rPr>
          <w:lang w:val="en-GB"/>
        </w:rPr>
      </w:pPr>
      <w:bookmarkStart w:id="43" w:name="_Toc324713496"/>
      <w:r>
        <w:rPr>
          <w:rFonts w:hint="eastAsia"/>
          <w:lang w:val="en-GB"/>
        </w:rPr>
        <w:t>系统管理</w:t>
      </w:r>
      <w:bookmarkEnd w:id="43"/>
    </w:p>
    <w:p w:rsidR="00523285" w:rsidRDefault="00FE6956" w:rsidP="00523285">
      <w:pPr>
        <w:rPr>
          <w:lang w:val="en-GB"/>
        </w:rPr>
      </w:pPr>
      <w:r w:rsidRPr="00FE6956">
        <w:rPr>
          <w:noProof/>
          <w:lang w:val="en-GB"/>
        </w:rPr>
      </w:r>
      <w:r>
        <w:rPr>
          <w:noProof/>
          <w:lang w:val="en-GB"/>
        </w:rPr>
        <w:pict>
          <v:group id="Canvas 6" o:spid="_x0000_s3218" editas="canvas" style="width:6in;height:603.85pt;mso-position-horizontal-relative:char;mso-position-vertical-relative:line" coordorigin="1418,2231" coordsize="8640,12077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">
            <v:shape id="_x0000_s3219" type="#_x0000_t75" style="position:absolute;left:1418;top:2231;width:8640;height:12077;visibility:visible">
              <v:fill o:detectmouseclick="t"/>
              <v:path o:connecttype="none"/>
            </v:shape>
            <v:shape id="Picture 4" o:spid="_x0000_s3220" type="#_x0000_t75" style="position:absolute;left:2486;top:4651;width:703;height:78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eqrvEAAAA2gAAAA8AAABkcnMvZG93bnJldi54bWxEj09rAjEUxO9Cv0N4BW8127IW3RqlrQge&#10;PNQ/4PV185pd3Lwsm2jWfvpGKHgcZuY3zGzR20ZcqPO1YwXPowwEcel0zUbBYb96moDwAVlj45gU&#10;XMnDYv4wmGGhXeQtXXbBiARhX6CCKoS2kNKXFVn0I9cSJ+/HdRZDkp2RusOY4LaRL1n2Ki3WnBYq&#10;bOmzovK0O1sF3+Pjh45jn8fNib+MyZc8jb9KDR/79zcQgfpwD/+311pBDrcr6QbI+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UeqrvEAAAA2gAAAA8AAAAAAAAAAAAAAAAA&#10;nwIAAGRycy9kb3ducmV2LnhtbFBLBQYAAAAABAAEAPcAAACQAwAAAAA=&#10;">
              <v:imagedata r:id="rId11" o:title=""/>
            </v:shape>
            <v:oval id="Oval 23" o:spid="_x0000_s3238" style="position:absolute;left:4948;top:4761;width:2740;height:6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pIAMUA&#10;AADbAAAADwAAAGRycy9kb3ducmV2LnhtbESPQWvCQBSE74L/YXlCb3UTW0Sjq1hpobSHUhW8PrPP&#10;bDT7Ns2uJv33XaHgcZiZb5j5srOVuFLjS8cK0mECgjh3uuRCwW779jgB4QOyxsoxKfglD8tFvzfH&#10;TLuWv+m6CYWIEPYZKjAh1JmUPjdk0Q9dTRy9o2sshiibQuoG2wi3lRwlyVhaLDkuGKxpbSg/by5W&#10;QSsv6frwsy+mXx/4/Lo7mc8yfVHqYdCtZiACdeEe/m+/awWjJ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+kgAxQAAANsAAAAPAAAAAAAAAAAAAAAAAJgCAABkcnMv&#10;ZG93bnJldi54bWxQSwUGAAAAAAQABAD1AAAAigMAAAAA&#10;" fillcolor="#4f81bd [3204]" strokecolor="#4579b8 [3044]">
              <v:fill color2="#a7bfde [1620]" rotate="t" angle="180" focus="100%" type="gradient">
                <o:fill v:ext="view" type="gradientUnscaled"/>
              </v:fill>
              <v:shadow on="t" color="black" opacity="22937f" origin=",.5" offset="0,.63889mm"/>
              <v:textbox style="mso-next-textbox:#Oval 23" inset="0,0,0,0">
                <w:txbxContent>
                  <w:p w:rsidR="00770419" w:rsidRPr="00495834" w:rsidRDefault="00770419" w:rsidP="00523285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DL</w:t>
                    </w:r>
                    <w:r w:rsidRPr="00495834">
                      <w:rPr>
                        <w:rFonts w:hint="eastAsia"/>
                        <w:sz w:val="18"/>
                        <w:szCs w:val="18"/>
                      </w:rPr>
                      <w:t>0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2-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导入患者体检报告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4" o:spid="_x0000_s3239" type="#_x0000_t32" style="position:absolute;left:3189;top:5044;width:1759;height:2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/D3sQAAADbAAAADwAAAGRycy9kb3ducmV2LnhtbESPW2sCMRSE3wv+h3AE32pWsaVsjSKi&#10;ILQW1sv76eZ0d+3mZEmyl/57Uyj0cZiZb5jlejC16Mj5yrKC2TQBQZxbXXGh4HLeP76A8AFZY22Z&#10;FPyQh/Vq9LDEVNueM+pOoRARwj5FBWUITSqlz0sy6Ke2IY7el3UGQ5SukNphH+GmlvMkeZYGK44L&#10;JTa0LSn/PrVGwdPOZZvm9n7+uDq/b2316Y63N6Um42HzCiLQEP7Df+2DVjBfwO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v8PexAAAANsAAAAPAAAAAAAAAAAA&#10;AAAAAKECAABkcnMvZG93bnJldi54bWxQSwUGAAAAAAQABAD5AAAAkgMAAAAA&#10;" strokecolor="#4f81bd [3204]" strokeweight="2pt">
              <v:stroke endarrow="open"/>
              <v:shadow on="t" color="black" opacity="24903f" origin=",.5" offset="0,.55556mm"/>
            </v:shape>
            <v:oval id="Oval 25" o:spid="_x0000_s3240" style="position:absolute;left:4983;top:3751;width:2612;height:6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9178UA&#10;AADbAAAADwAAAGRycy9kb3ducmV2LnhtbESPQWvCQBSE74L/YXlCb3UTaUWjq1hpobSHUhW8PrPP&#10;bDT7Ns2uJv33XaHgcZiZb5j5srOVuFLjS8cK0mECgjh3uuRCwW779jgB4QOyxsoxKfglD8tFvzfH&#10;TLuWv+m6CYWIEPYZKjAh1JmUPjdk0Q9dTRy9o2sshiibQuoG2wi3lRwlyVhaLDkuGKxpbSg/by5W&#10;QSsv6frwsy+mXx/49Lo7mc8yfVHqYdCtZiACdeEe/m+/awWjZ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3XvxQAAANsAAAAPAAAAAAAAAAAAAAAAAJgCAABkcnMv&#10;ZG93bnJldi54bWxQSwUGAAAAAAQABAD1AAAAigMAAAAA&#10;" fillcolor="#4f81bd [3204]" strokecolor="#4579b8 [3044]">
              <v:fill color2="#a7bfde [1620]" rotate="t" angle="180" focus="100%" type="gradient">
                <o:fill v:ext="view" type="gradientUnscaled"/>
              </v:fill>
              <v:shadow on="t" color="black" opacity="22937f" origin=",.5" offset="0,.63889mm"/>
              <v:textbox style="mso-next-textbox:#Oval 25" inset="0,0,0,0">
                <w:txbxContent>
                  <w:p w:rsidR="00770419" w:rsidRPr="00125497" w:rsidRDefault="00770419" w:rsidP="00125497">
                    <w:pPr>
                      <w:rPr>
                        <w:sz w:val="18"/>
                        <w:szCs w:val="18"/>
                      </w:rPr>
                    </w:pPr>
                    <w:r w:rsidRPr="00125497">
                      <w:rPr>
                        <w:rFonts w:hint="eastAsia"/>
                        <w:sz w:val="18"/>
                        <w:szCs w:val="18"/>
                      </w:rPr>
                      <w:t>DL01-</w:t>
                    </w:r>
                    <w:r w:rsidRPr="00125497">
                      <w:rPr>
                        <w:rFonts w:hint="eastAsia"/>
                        <w:sz w:val="18"/>
                        <w:szCs w:val="18"/>
                      </w:rPr>
                      <w:t>导入患者信息</w:t>
                    </w:r>
                  </w:p>
                </w:txbxContent>
              </v:textbox>
            </v:oval>
            <v:shape id="Straight Arrow Connector 26" o:spid="_x0000_s3241" type="#_x0000_t32" style="position:absolute;left:3189;top:4055;width:1794;height:98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263sQAAADbAAAADwAAAGRycy9kb3ducmV2LnhtbESPT4vCMBTE7wt+h/AEb2uqoEjXKCJo&#10;PYj/dg8eH83btmzzUppYWz+9EYQ9DjPzG2a+bE0pGqpdYVnBaBiBIE6tLjhT8PO9+ZyBcB5ZY2mZ&#10;FHTkYLnofcwx1vbOZ2ouPhMBwi5GBbn3VSylS3My6Ia2Ig7er60N+iDrTOoa7wFuSjmOoqk0WHBY&#10;yLGidU7p3+VmFGRncz0lXXfsttfHYd+YZOLbRKlBv119gfDU+v/wu73TCsZTeH0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LbrexAAAANsAAAAPAAAAAAAAAAAA&#10;AAAAAKECAABkcnMvZG93bnJldi54bWxQSwUGAAAAAAQABAD5AAAAkgMAAAAA&#10;" strokecolor="#4f81bd [3204]" strokeweight="2pt">
              <v:stroke endarrow="open"/>
              <v:shadow on="t" color="black" opacity="24903f" origin=",.5" offset="0,.55556mm"/>
            </v:shape>
            <v:oval id="Oval 23" o:spid="_x0000_s3243" style="position:absolute;left:4983;top:5803;width:2612;height:6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pIAMUA&#10;AADbAAAADwAAAGRycy9kb3ducmV2LnhtbESPQWvCQBSE74L/YXlCb3UTW0Sjq1hpobSHUhW8PrPP&#10;bDT7Ns2uJv33XaHgcZiZb5j5srOVuFLjS8cK0mECgjh3uuRCwW779jgB4QOyxsoxKfglD8tFvzfH&#10;TLuWv+m6CYWIEPYZKjAh1JmUPjdk0Q9dTRy9o2sshiibQuoG2wi3lRwlyVhaLDkuGKxpbSg/by5W&#10;QSsv6frwsy+mXx/4/Lo7mc8yfVHqYdCtZiACdeEe/m+/awWjJ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+kgAxQAAANsAAAAPAAAAAAAAAAAAAAAAAJgCAABkcnMv&#10;ZG93bnJldi54bWxQSwUGAAAAAAQABAD1AAAAigMAAAAA&#10;" fillcolor="#4f81bd [3204]" strokecolor="#4579b8 [3044]">
              <v:fill color2="#a7bfde [1620]" rotate="t" angle="180" focus="100%" type="gradient">
                <o:fill v:ext="view" type="gradientUnscaled"/>
              </v:fill>
              <v:shadow on="t" color="black" opacity="22937f" origin=",.5" offset="0,.63889mm"/>
              <v:textbox inset="0,0,0,0">
                <w:txbxContent>
                  <w:p w:rsidR="00770419" w:rsidRPr="00495834" w:rsidRDefault="00770419" w:rsidP="00523285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DL03-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配置新病种</w:t>
                    </w:r>
                  </w:p>
                </w:txbxContent>
              </v:textbox>
            </v:oval>
            <v:shape id="Straight Arrow Connector 26" o:spid="_x0000_s3244" type="#_x0000_t32" style="position:absolute;left:3189;top:5065;width:1794;height:99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263sQAAADbAAAADwAAAGRycy9kb3ducmV2LnhtbESPT4vCMBTE7wt+h/AEb2uqoEjXKCJo&#10;PYj/dg8eH83btmzzUppYWz+9EYQ9DjPzG2a+bE0pGqpdYVnBaBiBIE6tLjhT8PO9+ZyBcB5ZY2mZ&#10;FHTkYLnofcwx1vbOZ2ouPhMBwi5GBbn3VSylS3My6Ia2Ig7er60N+iDrTOoa7wFuSjmOoqk0WHBY&#10;yLGidU7p3+VmFGRncz0lXXfsttfHYd+YZOLbRKlBv119gfDU+v/wu73TCsZTeH0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LbrexAAAANsAAAAPAAAAAAAAAAAA&#10;AAAAAKECAABkcnMvZG93bnJldi54bWxQSwUGAAAAAAQABAD5AAAAkgMAAAAA&#10;" strokecolor="#4f81bd [3204]" strokeweight="2pt">
              <v:stroke endarrow="open"/>
              <v:shadow on="t" color="black" opacity="24903f" origin=",.5" offset="0,.55556mm"/>
            </v:shape>
            <v:oval id="Oval 23" o:spid="_x0000_s3257" style="position:absolute;left:4948;top:6782;width:2612;height:6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pIAMUA&#10;AADbAAAADwAAAGRycy9kb3ducmV2LnhtbESPQWvCQBSE74L/YXlCb3UTW0Sjq1hpobSHUhW8PrPP&#10;bDT7Ns2uJv33XaHgcZiZb5j5srOVuFLjS8cK0mECgjh3uuRCwW779jgB4QOyxsoxKfglD8tFvzfH&#10;TLuWv+m6CYWIEPYZKjAh1JmUPjdk0Q9dTRy9o2sshiibQuoG2wi3lRwlyVhaLDkuGKxpbSg/by5W&#10;QSsv6frwsy+mXx/4/Lo7mc8yfVHqYdCtZiACdeEe/m+/awWjJ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+kgAxQAAANsAAAAPAAAAAAAAAAAAAAAAAJgCAABkcnMv&#10;ZG93bnJldi54bWxQSwUGAAAAAAQABAD1AAAAigMAAAAA&#10;" fillcolor="#4f81bd [3204]" strokecolor="#4579b8 [3044]">
              <v:fill color2="#a7bfde [1620]" rotate="t" angle="180" focus="100%" type="gradient">
                <o:fill v:ext="view" type="gradientUnscaled"/>
              </v:fill>
              <v:shadow on="t" color="black" opacity="22937f" origin=",.5" offset="0,.63889mm"/>
              <v:textbox inset="0,0,0,0">
                <w:txbxContent>
                  <w:p w:rsidR="00770419" w:rsidRPr="00495834" w:rsidRDefault="00770419" w:rsidP="00523285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DL04-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用户维护</w:t>
                    </w:r>
                  </w:p>
                </w:txbxContent>
              </v:textbox>
            </v:oval>
            <v:shape id="Straight Arrow Connector 26" o:spid="_x0000_s3258" type="#_x0000_t32" style="position:absolute;left:3189;top:5133;width:1759;height:190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263sQAAADbAAAADwAAAGRycy9kb3ducmV2LnhtbESPT4vCMBTE7wt+h/AEb2uqoEjXKCJo&#10;PYj/dg8eH83btmzzUppYWz+9EYQ9DjPzG2a+bE0pGqpdYVnBaBiBIE6tLjhT8PO9+ZyBcB5ZY2mZ&#10;FHTkYLnofcwx1vbOZ2ouPhMBwi5GBbn3VSylS3My6Ia2Ig7er60N+iDrTOoa7wFuSjmOoqk0WHBY&#10;yLGidU7p3+VmFGRncz0lXXfsttfHYd+YZOLbRKlBv119gfDU+v/wu73TCsZTeH0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LbrexAAAANsAAAAPAAAAAAAAAAAA&#10;AAAAAKECAABkcnMvZG93bnJldi54bWxQSwUGAAAAAAQABAD5AAAAkgMAAAAA&#10;" strokecolor="#4f81bd [3204]" strokeweight="2pt">
              <v:stroke endarrow="open"/>
              <v:shadow on="t" color="black" opacity="24903f" origin=",.5" offset="0,.55556mm"/>
            </v:shape>
            <v:oval id="Oval 23" o:spid="_x0000_s3267" style="position:absolute;left:4948;top:7794;width:2612;height:6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pIAMUA&#10;AADbAAAADwAAAGRycy9kb3ducmV2LnhtbESPQWvCQBSE74L/YXlCb3UTW0Sjq1hpobSHUhW8PrPP&#10;bDT7Ns2uJv33XaHgcZiZb5j5srOVuFLjS8cK0mECgjh3uuRCwW779jgB4QOyxsoxKfglD8tFvzfH&#10;TLuWv+m6CYWIEPYZKjAh1JmUPjdk0Q9dTRy9o2sshiibQuoG2wi3lRwlyVhaLDkuGKxpbSg/by5W&#10;QSsv6frwsy+mXx/4/Lo7mc8yfVHqYdCtZiACdeEe/m+/awWjJ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+kgAxQAAANsAAAAPAAAAAAAAAAAAAAAAAJgCAABkcnMv&#10;ZG93bnJldi54bWxQSwUGAAAAAAQABAD1AAAAigMAAAAA&#10;" fillcolor="#4f81bd [3204]" strokecolor="#4579b8 [3044]">
              <v:fill color2="#a7bfde [1620]" rotate="t" angle="180" focus="100%" type="gradient">
                <o:fill v:ext="view" type="gradientUnscaled"/>
              </v:fill>
              <v:shadow on="t" color="black" opacity="22937f" origin=",.5" offset="0,.63889mm"/>
              <v:textbox inset="0,0,0,0">
                <w:txbxContent>
                  <w:p w:rsidR="00770419" w:rsidRPr="00495834" w:rsidRDefault="00770419" w:rsidP="00523285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DL05-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患者维护</w:t>
                    </w:r>
                  </w:p>
                </w:txbxContent>
              </v:textbox>
            </v:oval>
            <v:shape id="Straight Arrow Connector 26" o:spid="_x0000_s3268" type="#_x0000_t32" style="position:absolute;left:3189;top:5133;width:1759;height:297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263sQAAADbAAAADwAAAGRycy9kb3ducmV2LnhtbESPT4vCMBTE7wt+h/AEb2uqoEjXKCJo&#10;PYj/dg8eH83btmzzUppYWz+9EYQ9DjPzG2a+bE0pGqpdYVnBaBiBIE6tLjhT8PO9+ZyBcB5ZY2mZ&#10;FHTkYLnofcwx1vbOZ2ouPhMBwi5GBbn3VSylS3My6Ia2Ig7er60N+iDrTOoa7wFuSjmOoqk0WHBY&#10;yLGidU7p3+VmFGRncz0lXXfsttfHYd+YZOLbRKlBv119gfDU+v/wu73TCsZTeH0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LbrexAAAANsAAAAPAAAAAAAAAAAA&#10;AAAAAKECAABkcnMvZG93bnJldi54bWxQSwUGAAAAAAQABAD5AAAAkgMAAAAA&#10;" strokecolor="#4f81bd [3204]" strokeweight="2pt">
              <v:stroke endarrow="open"/>
              <v:shadow on="t" color="black" opacity="24903f" origin=",.5" offset="0,.55556mm"/>
            </v:shape>
            <v:oval id="Oval 23" o:spid="_x0000_s3269" style="position:absolute;left:4996;top:8811;width:2612;height:6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pIAMUA&#10;AADbAAAADwAAAGRycy9kb3ducmV2LnhtbESPQWvCQBSE74L/YXlCb3UTW0Sjq1hpobSHUhW8PrPP&#10;bDT7Ns2uJv33XaHgcZiZb5j5srOVuFLjS8cK0mECgjh3uuRCwW779jgB4QOyxsoxKfglD8tFvzfH&#10;TLuWv+m6CYWIEPYZKjAh1JmUPjdk0Q9dTRy9o2sshiibQuoG2wi3lRwlyVhaLDkuGKxpbSg/by5W&#10;QSsv6frwsy+mXx/4/Lo7mc8yfVHqYdCtZiACdeEe/m+/awWjJ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+kgAxQAAANsAAAAPAAAAAAAAAAAAAAAAAJgCAABkcnMv&#10;ZG93bnJldi54bWxQSwUGAAAAAAQABAD1AAAAigMAAAAA&#10;" fillcolor="#4f81bd [3204]" strokecolor="#4579b8 [3044]">
              <v:fill color2="#a7bfde [1620]" rotate="t" angle="180" focus="100%" type="gradient">
                <o:fill v:ext="view" type="gradientUnscaled"/>
              </v:fill>
              <v:shadow on="t" color="black" opacity="22937f" origin=",.5" offset="0,.63889mm"/>
              <v:textbox inset="0,0,0,0">
                <w:txbxContent>
                  <w:p w:rsidR="00770419" w:rsidRPr="00495834" w:rsidRDefault="00770419" w:rsidP="00523285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DL06-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患者组管理</w:t>
                    </w:r>
                  </w:p>
                </w:txbxContent>
              </v:textbox>
            </v:oval>
            <v:oval id="Oval 23" o:spid="_x0000_s3270" style="position:absolute;left:4983;top:9778;width:2612;height:6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pIAMUA&#10;AADbAAAADwAAAGRycy9kb3ducmV2LnhtbESPQWvCQBSE74L/YXlCb3UTW0Sjq1hpobSHUhW8PrPP&#10;bDT7Ns2uJv33XaHgcZiZb5j5srOVuFLjS8cK0mECgjh3uuRCwW779jgB4QOyxsoxKfglD8tFvzfH&#10;TLuWv+m6CYWIEPYZKjAh1JmUPjdk0Q9dTRy9o2sshiibQuoG2wi3lRwlyVhaLDkuGKxpbSg/by5W&#10;QSsv6frwsy+mXx/4/Lo7mc8yfVHqYdCtZiACdeEe/m+/awWjJ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+kgAxQAAANsAAAAPAAAAAAAAAAAAAAAAAJgCAABkcnMv&#10;ZG93bnJldi54bWxQSwUGAAAAAAQABAD1AAAAigMAAAAA&#10;" fillcolor="#4f81bd [3204]" strokecolor="#4579b8 [3044]">
              <v:fill color2="#a7bfde [1620]" rotate="t" angle="180" focus="100%" type="gradient">
                <o:fill v:ext="view" type="gradientUnscaled"/>
              </v:fill>
              <v:shadow on="t" color="black" opacity="22937f" origin=",.5" offset="0,.63889mm"/>
              <v:textbox inset="0,0,0,0">
                <w:txbxContent>
                  <w:p w:rsidR="00770419" w:rsidRPr="00495834" w:rsidRDefault="00770419" w:rsidP="00523285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DL07-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配置短信模版</w:t>
                    </w:r>
                  </w:p>
                </w:txbxContent>
              </v:textbox>
            </v:oval>
            <v:oval id="Oval 23" o:spid="_x0000_s3272" style="position:absolute;left:1867;top:7744;width:2612;height:6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pIAMUA&#10;AADbAAAADwAAAGRycy9kb3ducmV2LnhtbESPQWvCQBSE74L/YXlCb3UTW0Sjq1hpobSHUhW8PrPP&#10;bDT7Ns2uJv33XaHgcZiZb5j5srOVuFLjS8cK0mECgjh3uuRCwW779jgB4QOyxsoxKfglD8tFvzfH&#10;TLuWv+m6CYWIEPYZKjAh1JmUPjdk0Q9dTRy9o2sshiibQuoG2wi3lRwlyVhaLDkuGKxpbSg/by5W&#10;QSsv6frwsy+mXx/4/Lo7mc8yfVHqYdCtZiACdeEe/m+/awWjJ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+kgAxQAAANsAAAAPAAAAAAAAAAAAAAAAAJgCAABkcnMv&#10;ZG93bnJldi54bWxQSwUGAAAAAAQABAD1AAAAigMAAAAA&#10;" fillcolor="#4f81bd [3204]" strokecolor="#4579b8 [3044]">
              <v:fill color2="#a7bfde [1620]" rotate="t" angle="180" focus="100%" type="gradient">
                <o:fill v:ext="view" type="gradientUnscaled"/>
              </v:fill>
              <v:shadow on="t" color="black" opacity="22937f" origin=",.5" offset="0,.63889mm"/>
              <v:textbox inset="0,0,0,0">
                <w:txbxContent>
                  <w:p w:rsidR="00770419" w:rsidRPr="00495834" w:rsidRDefault="00770419" w:rsidP="00523285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DL04-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用户组维护</w:t>
                    </w:r>
                  </w:p>
                </w:txbxContent>
              </v:textbox>
            </v:oval>
            <v:oval id="Oval 23" o:spid="_x0000_s3273" style="position:absolute;left:4948;top:11047;width:2612;height:6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pIAMUA&#10;AADbAAAADwAAAGRycy9kb3ducmV2LnhtbESPQWvCQBSE74L/YXlCb3UTW0Sjq1hpobSHUhW8PrPP&#10;bDT7Ns2uJv33XaHgcZiZb5j5srOVuFLjS8cK0mECgjh3uuRCwW779jgB4QOyxsoxKfglD8tFvzfH&#10;TLuWv+m6CYWIEPYZKjAh1JmUPjdk0Q9dTRy9o2sshiibQuoG2wi3lRwlyVhaLDkuGKxpbSg/by5W&#10;QSsv6frwsy+mXx/4/Lo7mc8yfVHqYdCtZiACdeEe/m+/awWjJ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+kgAxQAAANsAAAAPAAAAAAAAAAAAAAAAAJgCAABkcnMv&#10;ZG93bnJldi54bWxQSwUGAAAAAAQABAD1AAAAigMAAAAA&#10;" fillcolor="#4f81bd [3204]" strokecolor="#4579b8 [3044]">
              <v:fill color2="#a7bfde [1620]" rotate="t" angle="180" focus="100%" type="gradient">
                <o:fill v:ext="view" type="gradientUnscaled"/>
              </v:fill>
              <v:shadow on="t" color="black" opacity="22937f" origin=",.5" offset="0,.63889mm"/>
              <v:textbox inset="0,0,0,0">
                <w:txbxContent>
                  <w:p w:rsidR="00770419" w:rsidRPr="00495834" w:rsidRDefault="00770419" w:rsidP="00523285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DL04-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日程创建工作单</w:t>
                    </w:r>
                  </w:p>
                </w:txbxContent>
              </v:textbox>
            </v:oval>
            <w10:wrap type="none"/>
            <w10:anchorlock/>
          </v:group>
        </w:pict>
      </w:r>
    </w:p>
    <w:p w:rsidR="00523285" w:rsidRDefault="00523285" w:rsidP="00523285">
      <w:pPr>
        <w:rPr>
          <w:lang w:val="en-GB"/>
        </w:rPr>
      </w:pPr>
    </w:p>
    <w:p w:rsidR="00523285" w:rsidRPr="00523285" w:rsidRDefault="00523285" w:rsidP="00523285">
      <w:pPr>
        <w:rPr>
          <w:lang w:val="en-GB"/>
        </w:rPr>
      </w:pPr>
    </w:p>
    <w:p w:rsidR="00523285" w:rsidRDefault="00523285" w:rsidP="00186DDE">
      <w:pPr>
        <w:pStyle w:val="2"/>
        <w:rPr>
          <w:lang w:val="en-GB"/>
        </w:rPr>
      </w:pPr>
      <w:bookmarkStart w:id="44" w:name="_Toc324713497"/>
      <w:r>
        <w:rPr>
          <w:rFonts w:hint="eastAsia"/>
          <w:lang w:val="en-GB"/>
        </w:rPr>
        <w:lastRenderedPageBreak/>
        <w:t>工作管理</w:t>
      </w:r>
      <w:bookmarkEnd w:id="44"/>
    </w:p>
    <w:p w:rsidR="00523285" w:rsidRPr="00523285" w:rsidRDefault="00FE6956" w:rsidP="00523285">
      <w:pPr>
        <w:rPr>
          <w:lang w:val="en-GB"/>
        </w:rPr>
      </w:pPr>
      <w:r w:rsidRPr="00FE6956">
        <w:rPr>
          <w:noProof/>
          <w:lang w:val="en-GB"/>
        </w:rPr>
      </w:r>
      <w:r>
        <w:rPr>
          <w:noProof/>
          <w:lang w:val="en-GB"/>
        </w:rPr>
        <w:pict>
          <v:group id="_x0000_s3194" editas="canvas" style="width:6in;height:603.85pt;mso-position-horizontal-relative:char;mso-position-vertical-relative:line" coordorigin="1418,1508" coordsize="8640,12077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">
            <v:shape id="_x0000_s3195" type="#_x0000_t75" style="position:absolute;left:1418;top:1508;width:8640;height:12077;visibility:visible">
              <v:fill o:detectmouseclick="t"/>
              <v:path o:connecttype="none"/>
            </v:shape>
            <v:shape id="Picture 4" o:spid="_x0000_s3196" type="#_x0000_t75" style="position:absolute;left:1894;top:9466;width:703;height:78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eqrvEAAAA2gAAAA8AAABkcnMvZG93bnJldi54bWxEj09rAjEUxO9Cv0N4BW8127IW3RqlrQge&#10;PNQ/4PV185pd3Lwsm2jWfvpGKHgcZuY3zGzR20ZcqPO1YwXPowwEcel0zUbBYb96moDwAVlj45gU&#10;XMnDYv4wmGGhXeQtXXbBiARhX6CCKoS2kNKXFVn0I9cSJ+/HdRZDkp2RusOY4LaRL1n2Ki3WnBYq&#10;bOmzovK0O1sF3+Pjh45jn8fNib+MyZc8jb9KDR/79zcQgfpwD/+311pBDrcr6QbI+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UeqrvEAAAA2gAAAA8AAAAAAAAAAAAAAAAA&#10;nwIAAGRycy9kb3ducmV2LnhtbFBLBQYAAAAABAAEAPcAAACQAwAAAAA=&#10;">
              <v:imagedata r:id="rId11" o:title=""/>
            </v:shape>
            <v:oval id="Oval 2" o:spid="_x0000_s3197" style="position:absolute;left:4426;top:2065;width:2379;height:6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B04sQA&#10;AADaAAAADwAAAGRycy9kb3ducmV2LnhtbESPT2vCQBTE74V+h+UVvNVNRIpGV2mlhVIP4h/w+sw+&#10;s7HZt2l2Nem3dwXB4zAzv2Gm885W4kKNLx0rSPsJCOLc6ZILBbvt1+sIhA/IGivHpOCfPMxnz09T&#10;zLRreU2XTShEhLDPUIEJoc6k9Lkhi77vauLoHV1jMUTZFFI32Ea4reQgSd6kxZLjgsGaFoby383Z&#10;KmjlOV0c/vbFePWDw8/dySzL9EOp3kv3PgERqAuP8L39rRUM4HYl3gA5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gdOLEAAAA2gAAAA8AAAAAAAAAAAAAAAAAmAIAAGRycy9k&#10;b3ducmV2LnhtbFBLBQYAAAAABAAEAPUAAACJAwAAAAA=&#10;" fillcolor="#4f81bd [3204]" strokecolor="#4579b8 [3044]">
              <v:fill color2="#a7bfde [1620]" rotate="t" angle="180" focus="100%" type="gradient">
                <o:fill v:ext="view" type="gradientUnscaled"/>
              </v:fill>
              <v:shadow on="t" color="black" opacity="22937f" origin=",.5" offset="0,.63889mm"/>
              <v:textbox style="mso-next-textbox:#Oval 2" inset="0,0,0,0">
                <w:txbxContent>
                  <w:p w:rsidR="00770419" w:rsidRPr="00495834" w:rsidRDefault="00770419" w:rsidP="00523285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WM</w:t>
                    </w:r>
                    <w:r w:rsidRPr="00495834">
                      <w:rPr>
                        <w:rFonts w:hint="eastAsia"/>
                        <w:sz w:val="18"/>
                      </w:rPr>
                      <w:t>01-</w:t>
                    </w:r>
                    <w:r>
                      <w:rPr>
                        <w:rFonts w:hint="eastAsia"/>
                        <w:sz w:val="18"/>
                      </w:rPr>
                      <w:t>应急</w:t>
                    </w:r>
                    <w:r w:rsidRPr="00495834">
                      <w:rPr>
                        <w:rFonts w:hint="eastAsia"/>
                        <w:sz w:val="18"/>
                      </w:rPr>
                      <w:t>处理患者</w:t>
                    </w:r>
                  </w:p>
                </w:txbxContent>
              </v:textbox>
            </v:oval>
            <v:oval id="Oval 7" o:spid="_x0000_s3198" style="position:absolute;left:4391;top:2987;width:2356;height:6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fXesUA&#10;AADaAAAADwAAAGRycy9kb3ducmV2LnhtbESPT2vCQBTE74LfYXlCb7pJKa1GV2mlhdIexD/g9Zl9&#10;ZqPZt2l2Nem37xYEj8PM/IaZLTpbiSs1vnSsIB0lIIhzp0suFOy2H8MxCB+QNVaOScEveVjM+70Z&#10;Ztq1vKbrJhQiQthnqMCEUGdS+tyQRT9yNXH0jq6xGKJsCqkbbCPcVvIxSZ6lxZLjgsGaloby8+Zi&#10;FbTyki4PP/tisvrCp/fdyXyX6ZtSD4PudQoiUBfu4Vv7Uyt4gf8r8Qb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l9d6xQAAANoAAAAPAAAAAAAAAAAAAAAAAJgCAABkcnMv&#10;ZG93bnJldi54bWxQSwUGAAAAAAQABAD1AAAAigMAAAAA&#10;" fillcolor="#4f81bd [3204]" strokecolor="#4579b8 [3044]">
              <v:fill color2="#a7bfde [1620]" rotate="t" angle="180" focus="100%" type="gradient">
                <o:fill v:ext="view" type="gradientUnscaled"/>
              </v:fill>
              <v:shadow on="t" color="black" opacity="22937f" origin=",.5" offset="0,.63889mm"/>
              <v:textbox style="mso-next-textbox:#Oval 7" inset="0,0,0,0">
                <w:txbxContent>
                  <w:p w:rsidR="00770419" w:rsidRPr="00495834" w:rsidRDefault="00770419" w:rsidP="00523285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WM02-</w:t>
                    </w:r>
                    <w:r w:rsidRPr="00495834">
                      <w:rPr>
                        <w:rFonts w:hint="eastAsia"/>
                        <w:sz w:val="18"/>
                        <w:szCs w:val="18"/>
                      </w:rPr>
                      <w:t>给患者发邮件</w:t>
                    </w:r>
                  </w:p>
                </w:txbxContent>
              </v:textbox>
            </v:oval>
            <v:oval id="Oval 8" o:spid="_x0000_s3199" style="position:absolute;left:4356;top:3854;width:2391;height:6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hDCMEA&#10;AADaAAAADwAAAGRycy9kb3ducmV2LnhtbERPz2vCMBS+C/sfwhvspmllDNeZlk02ED2ITtj12Tyb&#10;bs1LbaLt/ntzEDx+fL/nxWAbcaHO144VpJMEBHHpdM2Vgv3313gGwgdkjY1jUvBPHor8YTTHTLue&#10;t3TZhUrEEPYZKjAhtJmUvjRk0U9cSxy5o+sshgi7SuoO+xhuGzlNkhdpsebYYLClhaHyb3e2Cnp5&#10;TheH00/1ulnh8+f+16zr9EOpp8fh/Q1EoCHcxTf3UiuIW+OVeANkf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IQwjBAAAA2gAAAA8AAAAAAAAAAAAAAAAAmAIAAGRycy9kb3du&#10;cmV2LnhtbFBLBQYAAAAABAAEAPUAAACGAwAAAAA=&#10;" fillcolor="#4f81bd [3204]" strokecolor="#4579b8 [3044]">
              <v:fill color2="#a7bfde [1620]" rotate="t" angle="180" focus="100%" type="gradient">
                <o:fill v:ext="view" type="gradientUnscaled"/>
              </v:fill>
              <v:shadow on="t" color="black" opacity="22937f" origin=",.5" offset="0,.63889mm"/>
              <v:textbox style="mso-next-textbox:#Oval 8" inset="0,0,0,0">
                <w:txbxContent>
                  <w:p w:rsidR="00770419" w:rsidRPr="00495834" w:rsidRDefault="00770419" w:rsidP="00523285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WM03-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给患者</w:t>
                    </w:r>
                    <w:r w:rsidRPr="00495834">
                      <w:rPr>
                        <w:rFonts w:hint="eastAsia"/>
                        <w:sz w:val="18"/>
                        <w:szCs w:val="18"/>
                      </w:rPr>
                      <w:t>发短信</w:t>
                    </w:r>
                  </w:p>
                </w:txbxContent>
              </v:textbox>
            </v:oval>
            <v:shape id="Picture 5" o:spid="_x0000_s3202" type="#_x0000_t75" style="position:absolute;left:1987;top:3582;width:580;height:9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ewpjGAAAA2gAAAA8AAABkcnMvZG93bnJldi54bWxEj09rwkAUxO8Fv8PyBG/NRtvaGt0EKQi9&#10;FOofEG+v2WcSzb6N2VVTP71bKPQ4zMxvmFnWmVpcqHWVZQXDKAZBnFtdcaFgs148voFwHlljbZkU&#10;/JCDLO09zDDR9spLuqx8IQKEXYIKSu+bREqXl2TQRbYhDt7etgZ9kG0hdYvXADe1HMXxWBqsOCyU&#10;2NB7SflxdTYKvp42N1OPP9fb3eTWnZ4Pr3Juv5Ua9Lv5FISnzv+H/9ofWsEL/F4JN0Cm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F7CmMYAAADaAAAADwAAAAAAAAAAAAAA&#10;AACfAgAAZHJzL2Rvd25yZXYueG1sUEsFBgAAAAAEAAQA9wAAAJIDAAAAAA==&#10;">
              <v:imagedata r:id="rId12" o:title=""/>
              <v:path arrowok="t"/>
            </v:shape>
            <v:shape id="Straight Arrow Connector 11" o:spid="_x0000_s3203" type="#_x0000_t32" style="position:absolute;left:2567;top:2369;width:1859;height:166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joF8IAAADbAAAADwAAAGRycy9kb3ducmV2LnhtbERPS4vCMBC+L/gfwgje1tQFl6UaRQS3&#10;HmRdHwePQzO2xWZSmlhbf70RBG/z8T1nOm9NKRqqXWFZwWgYgSBOrS44U3A8rD5/QDiPrLG0TAo6&#10;cjCf9T6mGGt74x01e5+JEMIuRgW591UspUtzMuiGtiIO3NnWBn2AdSZ1jbcQbkr5FUXf0mDBoSHH&#10;ipY5pZf91SjIdub0n3Tdtvs93f82jUnGvk2UGvTbxQSEp9a/xS/3Wof5I3j+Eg6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qjoF8IAAADbAAAADwAAAAAAAAAAAAAA&#10;AAChAgAAZHJzL2Rvd25yZXYueG1sUEsFBgAAAAAEAAQA+QAAAJADAAAAAA==&#10;" strokecolor="#4f81bd [3204]" strokeweight="2pt">
              <v:stroke endarrow="open"/>
              <v:shadow on="t" color="black" opacity="24903f" origin=",.5" offset="0,.55556mm"/>
            </v:shape>
            <v:shape id="Straight Arrow Connector 12" o:spid="_x0000_s3204" type="#_x0000_t32" style="position:absolute;left:2567;top:3290;width:1824;height:74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p2YMEAAADbAAAADwAAAGRycy9kb3ducmV2LnhtbERPS4vCMBC+C/sfwizsTVOFFalGEWG3&#10;exDfB49DM7bFZlKabG399UYQvM3H95zZojWlaKh2hWUFw0EEgji1uuBMwen405+AcB5ZY2mZFHTk&#10;YDH/6M0w1vbGe2oOPhMhhF2MCnLvq1hKl+Zk0A1sRRy4i60N+gDrTOoabyHclHIURWNpsODQkGNF&#10;q5zS6+HfKMj25rxLum7b/Z7vm3Vjkm/fJkp9fbbLKQhPrX+LX+4/HeaP4PlLOEDO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enZgwQAAANsAAAAPAAAAAAAAAAAAAAAA&#10;AKECAABkcnMvZG93bnJldi54bWxQSwUGAAAAAAQABAD5AAAAjwMAAAAA&#10;" strokecolor="#4f81bd [3204]" strokeweight="2pt">
              <v:stroke endarrow="open"/>
              <v:shadow on="t" color="black" opacity="24903f" origin=",.5" offset="0,.55556mm"/>
            </v:shape>
            <v:shape id="Straight Arrow Connector 13" o:spid="_x0000_s3205" type="#_x0000_t32" style="position:absolute;left:2567;top:4037;width:1789;height:1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qRF8IAAADbAAAADwAAAGRycy9kb3ducmV2LnhtbERP32vCMBB+H/g/hBP2NlM3JtIZRcaE&#10;gTqwde+35tZWm0tJYtv992Yg+HYf389brAbTiI6cry0rmE4SEMSF1TWXCo755mkOwgdkjY1lUvBH&#10;HlbL0cMCU217PlCXhVLEEPYpKqhCaFMpfVGRQT+xLXHkfq0zGCJ0pdQO+xhuGvmcJDNpsObYUGFL&#10;7xUV5+xiFLx+uMO6Pe3yr2/nNxdb/7j9aavU43hYv4EINIS7+Ob+1HH+C/z/Eg+Qy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TqRF8IAAADbAAAADwAAAAAAAAAAAAAA&#10;AAChAgAAZHJzL2Rvd25yZXYueG1sUEsFBgAAAAAEAAQA+QAAAJADAAAAAA==&#10;" strokecolor="#4f81bd [3204]" strokeweight="2pt">
              <v:stroke endarrow="open"/>
              <v:shadow on="t" color="black" opacity="24903f" origin=",.5" offset="0,.55556mm"/>
            </v:shape>
            <v:oval id="Oval 16" o:spid="_x0000_s3208" style="position:absolute;left:7724;top:3932;width:2239;height:6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EhJcMA&#10;AADbAAAADwAAAGRycy9kb3ducmV2LnhtbERPTWvCQBC9F/wPywje6ialSE1dpZUWxB5EDXidZsds&#10;bHY2za4m/vuuUPA2j/c5s0Vva3Gh1leOFaTjBARx4XTFpYJ8//n4AsIHZI21Y1JwJQ+L+eBhhpl2&#10;HW/psguliCHsM1RgQmgyKX1hyKIfu4Y4ckfXWgwRtqXULXYx3NbyKUkm0mLFscFgQ0tDxc/ubBV0&#10;8pwuv38P5XSzxueP/GS+qvRdqdGwf3sFEagPd/G/e6Xj/AncfokH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EhJcMAAADbAAAADwAAAAAAAAAAAAAAAACYAgAAZHJzL2Rv&#10;d25yZXYueG1sUEsFBgAAAAAEAAQA9QAAAIgDAAAAAA==&#10;" fillcolor="#4f81bd [3204]" strokecolor="#4579b8 [3044]">
              <v:fill color2="#a7bfde [1620]" rotate="t" angle="180" focus="100%" type="gradient">
                <o:fill v:ext="view" type="gradientUnscaled"/>
              </v:fill>
              <v:shadow on="t" color="black" opacity="22937f" origin=",.5" offset="0,.63889mm"/>
              <v:textbox style="mso-next-textbox:#Oval 16" inset="0,0,0,0">
                <w:txbxContent>
                  <w:p w:rsidR="00770419" w:rsidRPr="00495834" w:rsidRDefault="00770419" w:rsidP="00523285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95834">
                      <w:rPr>
                        <w:rFonts w:hint="eastAsia"/>
                        <w:sz w:val="18"/>
                        <w:szCs w:val="18"/>
                      </w:rPr>
                      <w:t>UC06-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检索工作单</w:t>
                    </w:r>
                  </w:p>
                </w:txbxContent>
              </v:textbox>
            </v:oval>
            <v:shape id="Straight Arrow Connector 17" o:spid="_x0000_s3209" type="#_x0000_t32" style="position:absolute;left:6805;top:2369;width:2038;height:156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GXFMIAAADbAAAADwAAAGRycy9kb3ducmV2LnhtbERP32vCMBB+H/g/hBP2NlMHm9IZRcaE&#10;gTqwde+35tZWm0tJYtv992Yg+HYf389brAbTiI6cry0rmE4SEMSF1TWXCo755mkOwgdkjY1lUvBH&#10;HlbL0cMCU217PlCXhVLEEPYpKqhCaFMpfVGRQT+xLXHkfq0zGCJ0pdQO+xhuGvmcJK/SYM2xocKW&#10;3isqztnFKHj5cId1e9rlX9/Oby62/nH701apx/GwfgMRaAh38c39qeP8Gfz/Eg+Qy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gGXFMIAAADbAAAADwAAAAAAAAAAAAAA&#10;AAChAgAAZHJzL2Rvd25yZXYueG1sUEsFBgAAAAAEAAQA+QAAAJADAAAAAA==&#10;" strokecolor="#4f81bd [3204]" strokeweight="2pt">
              <v:stroke endarrow="open"/>
              <v:shadow on="t" color="black" opacity="24903f" origin=",.5" offset="0,.55556mm"/>
            </v:shape>
            <v:shape id="Straight Arrow Connector 18" o:spid="_x0000_s3210" type="#_x0000_t32" style="position:absolute;left:6747;top:3290;width:1305;height:73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4DZsQAAADbAAAADwAAAGRycy9kb3ducmV2LnhtbESPT2sCQQzF7wW/w5CCtzpboVK2jiKi&#10;IFQF//Se7qS7qzuZZWbU9dubg9Bbwnt575fxtHONulKItWcD74MMFHHhbc2lgeNh+fYJKiZki41n&#10;MnCnCNNJ72WMufU33tF1n0olIRxzNFCl1OZax6Iih3HgW2LR/nxwmGQNpbYBbxLuGj3MspF2WLM0&#10;VNjSvKLivL84Ax+LsJu1p/Vh+xPi8uLr37A5fRvTf+1mX6ASdenf/LxeWcEXWPlFBtC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ngNmxAAAANsAAAAPAAAAAAAAAAAA&#10;AAAAAKECAABkcnMvZG93bnJldi54bWxQSwUGAAAAAAQABAD5AAAAkgMAAAAA&#10;" strokecolor="#4f81bd [3204]" strokeweight="2pt">
              <v:stroke endarrow="open"/>
              <v:shadow on="t" color="black" opacity="24903f" origin=",.5" offset="0,.55556mm"/>
            </v:shape>
            <v:shape id="Straight Arrow Connector 19" o:spid="_x0000_s3211" type="#_x0000_t32" style="position:absolute;left:6747;top:4157;width:977;height:7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Km/cIAAADbAAAADwAAAGRycy9kb3ducmV2LnhtbERP32vCMBB+H/g/hBP2NlMHG9oZRcaE&#10;gTqwde+35tZWm0tJYtv992Yg+HYf389brAbTiI6cry0rmE4SEMSF1TWXCo755mkGwgdkjY1lUvBH&#10;HlbL0cMCU217PlCXhVLEEPYpKqhCaFMpfVGRQT+xLXHkfq0zGCJ0pdQO+xhuGvmcJK/SYM2xocKW&#10;3isqztnFKHj5cId1e9rlX9/Oby62/nH701apx/GwfgMRaAh38c39qeP8Ofz/Eg+Qy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NKm/cIAAADbAAAADwAAAAAAAAAAAAAA&#10;AAChAgAAZHJzL2Rvd25yZXYueG1sUEsFBgAAAAAEAAQA+QAAAJADAAAAAA==&#10;" strokecolor="#4f81bd [3204]" strokeweight="2pt">
              <v:stroke endarrow="open"/>
              <v:shadow on="t" color="black" opacity="24903f" origin=",.5" offset="0,.55556mm"/>
            </v:shape>
            <v:shape id="Straight Arrow Connector 21" o:spid="_x0000_s3212" type="#_x0000_t32" style="position:absolute;left:6747;top:4157;width:2097;height:38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QiqsUAAADbAAAADwAAAGRycy9kb3ducmV2LnhtbESPT2vCQBTE7wW/w/KE3pqNgUqJrlIK&#10;mh6KrdZDjo/sMwlm34bsNn/66buC0OMwM79h1tvRNKKnztWWFSyiGARxYXXNpYLz9+7pBYTzyBob&#10;y6RgIgfbzexhjam2Ax+pP/lSBAi7FBVU3replK6oyKCLbEscvIvtDPogu1LqDocAN41M4ngpDdYc&#10;Fips6a2i4nr6MQrKo8m/smn6nPb57+GjN9mzHzOlHufj6wqEp9H/h+/td60gWcDtS/gB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MQiqsUAAADbAAAADwAAAAAAAAAA&#10;AAAAAAChAgAAZHJzL2Rvd25yZXYueG1sUEsFBgAAAAAEAAQA+QAAAJMDAAAAAA==&#10;" strokecolor="#4f81bd [3204]" strokeweight="2pt">
              <v:stroke endarrow="open"/>
              <v:shadow on="t" color="black" opacity="24903f" origin=",.5" offset="0,.55556mm"/>
            </v:shape>
            <v:shape id="Straight Arrow Connector 22" o:spid="_x0000_s3213" type="#_x0000_t32" style="position:absolute;left:6747;top:4157;width:2097;height:38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a83cUAAADbAAAADwAAAGRycy9kb3ducmV2LnhtbESPQWvCQBSE70L/w/IKvemmgYqkboIU&#10;2ngQa2wPHh/Z1ySYfRuya0z89d1CweMwM98w62w0rRiod41lBc+LCARxaXXDlYLvr/f5CoTzyBpb&#10;y6RgIgdZ+jBbY6LtlQsajr4SAcIuQQW1910ipStrMugWtiMO3o/tDfog+0rqHq8BbloZR9FSGmw4&#10;LNTY0VtN5fl4MQqqwpwO+TR9Th+n2343mPzFj7lST4/j5hWEp9Hfw//trVYQx/D3JfwAmf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Ba83cUAAADbAAAADwAAAAAAAAAA&#10;AAAAAAChAgAAZHJzL2Rvd25yZXYueG1sUEsFBgAAAAAEAAQA+QAAAJMDAAAAAA==&#10;" strokecolor="#4f81bd [3204]" strokeweight="2pt">
              <v:stroke endarrow="open"/>
              <v:shadow on="t" color="black" opacity="24903f" origin=",.5" offset="0,.55556mm"/>
            </v:shape>
            <v:oval id="Oval 25" o:spid="_x0000_s3216" style="position:absolute;left:4391;top:9466;width:2239;height:6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9178UA&#10;AADbAAAADwAAAGRycy9kb3ducmV2LnhtbESPQWvCQBSE74L/YXlCb3UTaUWjq1hpobSHUhW8PrPP&#10;bDT7Ns2uJv33XaHgcZiZb5j5srOVuFLjS8cK0mECgjh3uuRCwW779jgB4QOyxsoxKfglD8tFvzfH&#10;TLuWv+m6CYWIEPYZKjAh1JmUPjdk0Q9dTRy9o2sshiibQuoG2wi3lRwlyVhaLDkuGKxpbSg/by5W&#10;QSsv6frwsy+mXx/49Lo7mc8yfVHqYdCtZiACdeEe/m+/awWjZ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3XvxQAAANsAAAAPAAAAAAAAAAAAAAAAAJgCAABkcnMv&#10;ZG93bnJldi54bWxQSwUGAAAAAAQABAD1AAAAigMAAAAA&#10;" fillcolor="#c0504d [3205]" strokecolor="#f2f2f2 [3041]" strokeweight="3pt">
              <v:fill rotate="t"/>
              <v:shadow on="t" type="perspective" color="#622423 [1605]" opacity=".5" offset="1pt" offset2="-1pt"/>
              <v:textbox inset="0,0,0,0">
                <w:txbxContent>
                  <w:p w:rsidR="00770419" w:rsidRPr="00495834" w:rsidRDefault="00770419" w:rsidP="00523285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WM</w:t>
                    </w:r>
                    <w:r w:rsidRPr="00495834">
                      <w:rPr>
                        <w:rFonts w:hint="eastAsia"/>
                        <w:sz w:val="18"/>
                        <w:szCs w:val="18"/>
                      </w:rPr>
                      <w:t>07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-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工作分配</w:t>
                    </w:r>
                  </w:p>
                </w:txbxContent>
              </v:textbox>
            </v:oval>
            <v:shape id="Straight Arrow Connector 26" o:spid="_x0000_s3217" type="#_x0000_t32" style="position:absolute;left:2567;top:9770;width:1859;height:9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263sQAAADbAAAADwAAAGRycy9kb3ducmV2LnhtbESPT4vCMBTE7wt+h/AEb2uqoEjXKCJo&#10;PYj/dg8eH83btmzzUppYWz+9EYQ9DjPzG2a+bE0pGqpdYVnBaBiBIE6tLjhT8PO9+ZyBcB5ZY2mZ&#10;FHTkYLnofcwx1vbOZ2ouPhMBwi5GBbn3VSylS3My6Ia2Ig7er60N+iDrTOoa7wFuSjmOoqk0WHBY&#10;yLGidU7p3+VmFGRncz0lXXfsttfHYd+YZOLbRKlBv119gfDU+v/wu73TCsZTeH0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LbrexAAAANsAAAAPAAAAAAAAAAAA&#10;AAAAAKECAABkcnMvZG93bnJldi54bWxQSwUGAAAAAAQABAD5AAAAkgMAAAAA&#10;" strokecolor="#4f81bd [3204]" strokeweight="2pt">
              <v:stroke endarrow="open"/>
              <v:shadow on="t" color="black" opacity="24903f" origin=",.5" offset="0,.55556mm"/>
            </v:shape>
            <v:oval id="Oval 8" o:spid="_x0000_s3255" style="position:absolute;left:4053;top:4796;width:2880;height:6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hDCMEA&#10;AADaAAAADwAAAGRycy9kb3ducmV2LnhtbERPz2vCMBS+C/sfwhvspmllDNeZlk02ED2ITtj12Tyb&#10;bs1LbaLt/ntzEDx+fL/nxWAbcaHO144VpJMEBHHpdM2Vgv3313gGwgdkjY1jUvBPHor8YTTHTLue&#10;t3TZhUrEEPYZKjAhtJmUvjRk0U9cSxy5o+sshgi7SuoO+xhuGzlNkhdpsebYYLClhaHyb3e2Cnp5&#10;TheH00/1ulnh8+f+16zr9EOpp8fh/Q1EoCHcxTf3UiuIW+OVeANkf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IQwjBAAAA2gAAAA8AAAAAAAAAAAAAAAAAmAIAAGRycy9kb3du&#10;cmV2LnhtbFBLBQYAAAAABAAEAPUAAACGAwAAAAA=&#10;" fillcolor="#4f81bd [3204]" strokecolor="#4579b8 [3044]">
              <v:fill color2="#a7bfde [1620]" rotate="t" angle="180" focus="100%" type="gradient">
                <o:fill v:ext="view" type="gradientUnscaled"/>
              </v:fill>
              <v:shadow on="t" color="black" opacity="22937f" origin=",.5" offset="0,.63889mm"/>
              <v:textbox inset="0,0,0,0">
                <w:txbxContent>
                  <w:p w:rsidR="00770419" w:rsidRPr="00495834" w:rsidRDefault="00770419" w:rsidP="00523285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WM04-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患者基本信息维护</w:t>
                    </w:r>
                  </w:p>
                </w:txbxContent>
              </v:textbox>
            </v:oval>
            <v:oval id="Oval 8" o:spid="_x0000_s3256" style="position:absolute;left:4239;top:5818;width:2532;height:6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hDCMEA&#10;AADaAAAADwAAAGRycy9kb3ducmV2LnhtbERPz2vCMBS+C/sfwhvspmllDNeZlk02ED2ITtj12Tyb&#10;bs1LbaLt/ntzEDx+fL/nxWAbcaHO144VpJMEBHHpdM2Vgv3313gGwgdkjY1jUvBPHor8YTTHTLue&#10;t3TZhUrEEPYZKjAhtJmUvjRk0U9cSxy5o+sshgi7SuoO+xhuGzlNkhdpsebYYLClhaHyb3e2Cnp5&#10;TheH00/1ulnh8+f+16zr9EOpp8fh/Q1EoCHcxTf3UiuIW+OVeANkf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IQwjBAAAA2gAAAA8AAAAAAAAAAAAAAAAAmAIAAGRycy9kb3du&#10;cmV2LnhtbFBLBQYAAAAABAAEAPUAAACGAwAAAAA=&#10;" fillcolor="#4f81bd [3204]" strokecolor="#4579b8 [3044]">
              <v:fill color2="#a7bfde [1620]" rotate="t" angle="180" focus="100%" type="gradient">
                <o:fill v:ext="view" type="gradientUnscaled"/>
              </v:fill>
              <v:shadow on="t" color="black" opacity="22937f" origin=",.5" offset="0,.63889mm"/>
              <v:textbox inset="0,0,0,0">
                <w:txbxContent>
                  <w:p w:rsidR="00770419" w:rsidRPr="00495834" w:rsidRDefault="00770419" w:rsidP="00523285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WM05-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预约教育培训</w:t>
                    </w:r>
                  </w:p>
                </w:txbxContent>
              </v:textbox>
            </v:oval>
            <v:oval id="Oval 8" o:spid="_x0000_s3260" style="position:absolute;left:4215;top:6837;width:2532;height:6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hDCMEA&#10;AADaAAAADwAAAGRycy9kb3ducmV2LnhtbERPz2vCMBS+C/sfwhvspmllDNeZlk02ED2ITtj12Tyb&#10;bs1LbaLt/ntzEDx+fL/nxWAbcaHO144VpJMEBHHpdM2Vgv3313gGwgdkjY1jUvBPHor8YTTHTLue&#10;t3TZhUrEEPYZKjAhtJmUvjRk0U9cSxy5o+sshgi7SuoO+xhuGzlNkhdpsebYYLClhaHyb3e2Cnp5&#10;TheH00/1ulnh8+f+16zr9EOpp8fh/Q1EoCHcxTf3UiuIW+OVeANkf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IQwjBAAAA2gAAAA8AAAAAAAAAAAAAAAAAmAIAAGRycy9kb3du&#10;cmV2LnhtbFBLBQYAAAAABAAEAPUAAACGAwAAAAA=&#10;" fillcolor="#c0504d [3205]" strokecolor="#f2f2f2 [3041]" strokeweight="3pt">
              <v:fill rotate="t"/>
              <v:shadow on="t" type="perspective" color="#622423 [1605]" opacity=".5" offset="1pt" offset2="-1pt"/>
              <v:textbox inset="0,0,0,0">
                <w:txbxContent>
                  <w:p w:rsidR="00770419" w:rsidRPr="00495834" w:rsidRDefault="00770419" w:rsidP="00523285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WM05-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预约专科医院</w:t>
                    </w:r>
                  </w:p>
                </w:txbxContent>
              </v:textbox>
            </v:oval>
            <v:oval id="Oval 8" o:spid="_x0000_s3275" style="position:absolute;left:4215;top:7855;width:2532;height:6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hDCMEA&#10;AADaAAAADwAAAGRycy9kb3ducmV2LnhtbERPz2vCMBS+C/sfwhvspmllDNeZlk02ED2ITtj12Tyb&#10;bs1LbaLt/ntzEDx+fL/nxWAbcaHO144VpJMEBHHpdM2Vgv3313gGwgdkjY1jUvBPHor8YTTHTLue&#10;t3TZhUrEEPYZKjAhtJmUvjRk0U9cSxy5o+sshgi7SuoO+xhuGzlNkhdpsebYYLClhaHyb3e2Cnp5&#10;TheH00/1ulnh8+f+16zr9EOpp8fh/Q1EoCHcxTf3UiuIW+OVeANkf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IQwjBAAAA2gAAAA8AAAAAAAAAAAAAAAAAmAIAAGRycy9kb3du&#10;cmV2LnhtbFBLBQYAAAAABAAEAPUAAACGAwAAAAA=&#10;" fillcolor="#4f81bd [3204]" strokecolor="#4579b8 [3044]">
              <v:fill color2="#a7bfde [1620]" rotate="t" angle="180" focus="100%" type="gradient">
                <o:fill v:ext="view" type="gradientUnscaled"/>
              </v:fill>
              <v:shadow on="t" color="black" opacity="22937f" origin=",.5" offset="0,.63889mm"/>
              <v:textbox inset="0,0,0,0">
                <w:txbxContent>
                  <w:p w:rsidR="00770419" w:rsidRPr="00495834" w:rsidRDefault="00770419" w:rsidP="00523285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WM05-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关闭工作单</w:t>
                    </w:r>
                  </w:p>
                </w:txbxContent>
              </v:textbox>
            </v:oval>
            <w10:wrap type="none"/>
            <w10:anchorlock/>
          </v:group>
        </w:pict>
      </w:r>
    </w:p>
    <w:p w:rsidR="00186DDE" w:rsidRPr="00F44ECA" w:rsidRDefault="00523285" w:rsidP="00186DDE">
      <w:pPr>
        <w:pStyle w:val="2"/>
        <w:rPr>
          <w:lang w:val="en-GB"/>
        </w:rPr>
      </w:pPr>
      <w:bookmarkStart w:id="45" w:name="_Toc324713498"/>
      <w:r>
        <w:rPr>
          <w:rFonts w:hint="eastAsia"/>
          <w:lang w:val="en-GB"/>
        </w:rPr>
        <w:lastRenderedPageBreak/>
        <w:t>日程管理</w:t>
      </w:r>
      <w:bookmarkEnd w:id="45"/>
    </w:p>
    <w:p w:rsidR="00186DDE" w:rsidRPr="00D708D9" w:rsidRDefault="00FE6956" w:rsidP="00186DDE">
      <w:pPr>
        <w:rPr>
          <w:lang w:val="en-GB"/>
        </w:rPr>
      </w:pPr>
      <w:r w:rsidRPr="00FE6956">
        <w:rPr>
          <w:noProof/>
          <w:lang w:val="en-GB"/>
        </w:rPr>
      </w:r>
      <w:r>
        <w:rPr>
          <w:noProof/>
          <w:lang w:val="en-GB"/>
        </w:rPr>
        <w:pict>
          <v:group id="_x0000_s1026" editas="canvas" style="width:6in;height:603.85pt;mso-position-horizontal-relative:char;mso-position-vertical-relative:line" coordorigin="1418,2232" coordsize="8640,12077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">
            <v:shape id="_x0000_s1027" type="#_x0000_t75" style="position:absolute;left:1418;top:2232;width:8640;height:12077;visibility:visible">
              <v:fill o:detectmouseclick="t"/>
              <v:path o:connecttype="none"/>
            </v:shape>
            <v:shape id="Picture 4" o:spid="_x0000_s1028" type="#_x0000_t75" style="position:absolute;left:2080;top:6392;width:703;height:78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eqrvEAAAA2gAAAA8AAABkcnMvZG93bnJldi54bWxEj09rAjEUxO9Cv0N4BW8127IW3RqlrQge&#10;PNQ/4PV185pd3Lwsm2jWfvpGKHgcZuY3zGzR20ZcqPO1YwXPowwEcel0zUbBYb96moDwAVlj45gU&#10;XMnDYv4wmGGhXeQtXXbBiARhX6CCKoS2kNKXFVn0I9cSJ+/HdRZDkp2RusOY4LaRL1n2Ki3WnBYq&#10;bOmzovK0O1sF3+Pjh45jn8fNib+MyZc8jb9KDR/79zcQgfpwD/+311pBDrcr6QbI+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UeqrvEAAAA2gAAAA8AAAAAAAAAAAAAAAAA&#10;nwIAAGRycy9kb3ducmV2LnhtbFBLBQYAAAAABAAEAPcAAACQAwAAAAA=&#10;">
              <v:imagedata r:id="rId11" o:title=""/>
            </v:shape>
            <v:oval id="Oval 2" o:spid="_x0000_s1029" style="position:absolute;left:4512;top:3396;width:2239;height:6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B04sQA&#10;AADaAAAADwAAAGRycy9kb3ducmV2LnhtbESPT2vCQBTE74V+h+UVvNVNRIpGV2mlhVIP4h/w+sw+&#10;s7HZt2l2Nem3dwXB4zAzv2Gm885W4kKNLx0rSPsJCOLc6ZILBbvt1+sIhA/IGivHpOCfPMxnz09T&#10;zLRreU2XTShEhLDPUIEJoc6k9Lkhi77vauLoHV1jMUTZFFI32Ea4reQgSd6kxZLjgsGaFoby383Z&#10;KmjlOV0c/vbFePWDw8/dySzL9EOp3kv3PgERqAuP8L39rRUM4HYl3gA5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gdOLEAAAA2gAAAA8AAAAAAAAAAAAAAAAAmAIAAGRycy9k&#10;b3ducmV2LnhtbFBLBQYAAAAABAAEAPUAAACJAwAAAAA=&#10;" fillcolor="#4f81bd [3204]" strokecolor="#4579b8 [3044]">
              <v:fill color2="#a7bfde [1620]" rotate="t" angle="180" focus="100%" type="gradient">
                <o:fill v:ext="view" type="gradientUnscaled"/>
              </v:fill>
              <v:shadow on="t" color="black" opacity="22937f" origin=",.5" offset="0,.63889mm"/>
              <v:textbox inset="0,0,0,0">
                <w:txbxContent>
                  <w:p w:rsidR="00770419" w:rsidRPr="00495834" w:rsidRDefault="00770419" w:rsidP="00495834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CL</w:t>
                    </w:r>
                    <w:r w:rsidRPr="00495834">
                      <w:rPr>
                        <w:rFonts w:hint="eastAsia"/>
                        <w:sz w:val="18"/>
                      </w:rPr>
                      <w:t>01-</w:t>
                    </w:r>
                    <w:r>
                      <w:rPr>
                        <w:rFonts w:hint="eastAsia"/>
                        <w:sz w:val="18"/>
                      </w:rPr>
                      <w:t>添加个人日程</w:t>
                    </w:r>
                  </w:p>
                </w:txbxContent>
              </v:textbox>
            </v:oval>
            <v:oval id="Oval 7" o:spid="_x0000_s1030" style="position:absolute;left:4512;top:4516;width:2239;height:6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fXesUA&#10;AADaAAAADwAAAGRycy9kb3ducmV2LnhtbESPT2vCQBTE74LfYXlCb7pJKa1GV2mlhdIexD/g9Zl9&#10;ZqPZt2l2Nem37xYEj8PM/IaZLTpbiSs1vnSsIB0lIIhzp0suFOy2H8MxCB+QNVaOScEveVjM+70Z&#10;Ztq1vKbrJhQiQthnqMCEUGdS+tyQRT9yNXH0jq6xGKJsCqkbbCPcVvIxSZ6lxZLjgsGaloby8+Zi&#10;FbTyki4PP/tisvrCp/fdyXyX6ZtSD4PudQoiUBfu4Vv7Uyt4gf8r8Qb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l9d6xQAAANoAAAAPAAAAAAAAAAAAAAAAAJgCAABkcnMv&#10;ZG93bnJldi54bWxQSwUGAAAAAAQABAD1AAAAigMAAAAA&#10;" fillcolor="#4f81bd [3204]" strokecolor="#4579b8 [3044]">
              <v:fill color2="#a7bfde [1620]" rotate="t" angle="180" focus="100%" type="gradient">
                <o:fill v:ext="view" type="gradientUnscaled"/>
              </v:fill>
              <v:shadow on="t" color="black" opacity="22937f" origin=",.5" offset="0,.63889mm"/>
              <v:textbox inset="0,0,0,0">
                <w:txbxContent>
                  <w:p w:rsidR="00770419" w:rsidRPr="00495834" w:rsidRDefault="00770419" w:rsidP="00495834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CL02-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取消个人日程</w:t>
                    </w:r>
                  </w:p>
                </w:txbxContent>
              </v:textbox>
            </v:oval>
            <v:shape id="Picture 5" o:spid="_x0000_s1034" type="#_x0000_t75" style="position:absolute;left:1987;top:4306;width:580;height:9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ewpjGAAAA2gAAAA8AAABkcnMvZG93bnJldi54bWxEj09rwkAUxO8Fv8PyBG/NRtvaGt0EKQi9&#10;FOofEG+v2WcSzb6N2VVTP71bKPQ4zMxvmFnWmVpcqHWVZQXDKAZBnFtdcaFgs148voFwHlljbZkU&#10;/JCDLO09zDDR9spLuqx8IQKEXYIKSu+bREqXl2TQRbYhDt7etgZ9kG0hdYvXADe1HMXxWBqsOCyU&#10;2NB7SflxdTYKvp42N1OPP9fb3eTWnZ4Pr3Juv5Ua9Lv5FISnzv+H/9ofWsEL/F4JN0Cm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F7CmMYAAADaAAAADwAAAAAAAAAAAAAA&#10;AACfAgAAZHJzL2Rvd25yZXYueG1sUEsFBgAAAAAEAAQA9wAAAJIDAAAAAA==&#10;">
              <v:imagedata r:id="rId12" o:title=""/>
              <v:path arrowok="t"/>
            </v:shape>
            <v:shape id="Straight Arrow Connector 11" o:spid="_x0000_s1035" type="#_x0000_t32" style="position:absolute;left:2567;top:3670;width:1945;height:109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joF8IAAADbAAAADwAAAGRycy9kb3ducmV2LnhtbERPS4vCMBC+L/gfwgje1tQFl6UaRQS3&#10;HmRdHwePQzO2xWZSmlhbf70RBG/z8T1nOm9NKRqqXWFZwWgYgSBOrS44U3A8rD5/QDiPrLG0TAo6&#10;cjCf9T6mGGt74x01e5+JEMIuRgW591UspUtzMuiGtiIO3NnWBn2AdSZ1jbcQbkr5FUXf0mDBoSHH&#10;ipY5pZf91SjIdub0n3Tdtvs93f82jUnGvk2UGvTbxQSEp9a/xS/3Wof5I3j+Eg6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qjoF8IAAADbAAAADwAAAAAAAAAAAAAA&#10;AAChAgAAZHJzL2Rvd25yZXYueG1sUEsFBgAAAAAEAAQA+QAAAJADAAAAAA==&#10;" strokecolor="#4f81bd [3204]" strokeweight="2pt">
              <v:stroke endarrow="open"/>
              <v:shadow on="t" color="black" opacity="24903f" origin=",.5" offset="0,.55556mm"/>
            </v:shape>
            <v:shape id="Straight Arrow Connector 12" o:spid="_x0000_s1036" type="#_x0000_t32" style="position:absolute;left:2567;top:4761;width:1945;height:7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p2YMEAAADbAAAADwAAAGRycy9kb3ducmV2LnhtbERPS4vCMBC+C/sfwizsTVOFFalGEWG3&#10;exDfB49DM7bFZlKabG399UYQvM3H95zZojWlaKh2hWUFw0EEgji1uuBMwen405+AcB5ZY2mZFHTk&#10;YDH/6M0w1vbGe2oOPhMhhF2MCnLvq1hKl+Zk0A1sRRy4i60N+gDrTOoabyHclHIURWNpsODQkGNF&#10;q5zS6+HfKMj25rxLum7b/Z7vm3Vjkm/fJkp9fbbLKQhPrX+LX+4/HeaP4PlLOEDO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enZgwQAAANsAAAAPAAAAAAAAAAAAAAAA&#10;AKECAABkcnMvZG93bnJldi54bWxQSwUGAAAAAAQABAD5AAAAjwMAAAAA&#10;" strokecolor="#4f81bd [3204]" strokeweight="2pt">
              <v:stroke endarrow="open"/>
              <v:shadow on="t" color="black" opacity="24903f" origin=",.5" offset="0,.55556mm"/>
            </v:shape>
            <v:oval id="Oval 25" o:spid="_x0000_s1048" style="position:absolute;left:4593;top:6506;width:2239;height:6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9178UA&#10;AADbAAAADwAAAGRycy9kb3ducmV2LnhtbESPQWvCQBSE74L/YXlCb3UTaUWjq1hpobSHUhW8PrPP&#10;bDT7Ns2uJv33XaHgcZiZb5j5srOVuFLjS8cK0mECgjh3uuRCwW779jgB4QOyxsoxKfglD8tFvzfH&#10;TLuWv+m6CYWIEPYZKjAh1JmUPjdk0Q9dTRy9o2sshiibQuoG2wi3lRwlyVhaLDkuGKxpbSg/by5W&#10;QSsv6frwsy+mXx/49Lo7mc8yfVHqYdCtZiACdeEe/m+/awWjZ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3XvxQAAANsAAAAPAAAAAAAAAAAAAAAAAJgCAABkcnMv&#10;ZG93bnJldi54bWxQSwUGAAAAAAQABAD1AAAAigMAAAAA&#10;" fillcolor="#4f81bd [3204]" strokecolor="#4579b8 [3044]">
              <v:fill color2="#a7bfde [1620]" rotate="t" angle="180" focus="100%" type="gradient">
                <o:fill v:ext="view" type="gradientUnscaled"/>
              </v:fill>
              <v:shadow on="t" color="black" opacity="22937f" origin=",.5" offset="0,.63889mm"/>
              <v:textbox inset="0,0,0,0">
                <w:txbxContent>
                  <w:p w:rsidR="00770419" w:rsidRPr="00495834" w:rsidRDefault="00770419" w:rsidP="00495834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CL</w:t>
                    </w:r>
                    <w:r w:rsidRPr="00495834">
                      <w:rPr>
                        <w:rFonts w:hint="eastAsia"/>
                        <w:sz w:val="18"/>
                        <w:szCs w:val="18"/>
                      </w:rPr>
                      <w:t>0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3-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公共日程维护</w:t>
                    </w:r>
                  </w:p>
                </w:txbxContent>
              </v:textbox>
            </v:oval>
            <v:shape id="Straight Arrow Connector 26" o:spid="_x0000_s1049" type="#_x0000_t32" style="position:absolute;left:2783;top:6810;width:1810;height:3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263sQAAADbAAAADwAAAGRycy9kb3ducmV2LnhtbESPT4vCMBTE7wt+h/AEb2uqoEjXKCJo&#10;PYj/dg8eH83btmzzUppYWz+9EYQ9DjPzG2a+bE0pGqpdYVnBaBiBIE6tLjhT8PO9+ZyBcB5ZY2mZ&#10;FHTkYLnofcwx1vbOZ2ouPhMBwi5GBbn3VSylS3My6Ia2Ig7er60N+iDrTOoa7wFuSjmOoqk0WHBY&#10;yLGidU7p3+VmFGRncz0lXXfsttfHYd+YZOLbRKlBv119gfDU+v/wu73TCsZTeH0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LbrexAAAANsAAAAPAAAAAAAAAAAA&#10;AAAAAKECAABkcnMvZG93bnJldi54bWxQSwUGAAAAAAQABAD5AAAAkgMAAAAA&#10;" strokecolor="#4f81bd [3204]" strokeweight="2pt">
              <v:stroke endarrow="open"/>
              <v:shadow on="t" color="black" opacity="24903f" origin=",.5" offset="0,.55556mm"/>
            </v:shape>
            <w10:wrap type="none"/>
            <w10:anchorlock/>
          </v:group>
        </w:pict>
      </w:r>
    </w:p>
    <w:p w:rsidR="001503C0" w:rsidRDefault="001503C0" w:rsidP="00186DDE">
      <w:pPr>
        <w:pStyle w:val="2"/>
        <w:pageBreakBefore/>
      </w:pPr>
      <w:bookmarkStart w:id="46" w:name="_Toc324713499"/>
      <w:r>
        <w:rPr>
          <w:rFonts w:hint="eastAsia"/>
        </w:rPr>
        <w:lastRenderedPageBreak/>
        <w:t>用例</w:t>
      </w:r>
      <w:r w:rsidR="005A63E3">
        <w:rPr>
          <w:rFonts w:hint="eastAsia"/>
        </w:rPr>
        <w:t>访问权限</w:t>
      </w:r>
      <w:bookmarkEnd w:id="46"/>
    </w:p>
    <w:tbl>
      <w:tblPr>
        <w:tblW w:w="87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062"/>
        <w:gridCol w:w="1559"/>
        <w:gridCol w:w="1134"/>
      </w:tblGrid>
      <w:tr w:rsidR="005A63E3" w:rsidRPr="00EA6CEC" w:rsidTr="00540644">
        <w:trPr>
          <w:cantSplit/>
          <w:trHeight w:val="50"/>
          <w:tblHeader/>
        </w:trPr>
        <w:tc>
          <w:tcPr>
            <w:tcW w:w="6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5A63E3" w:rsidRPr="00711F4C" w:rsidRDefault="005A63E3" w:rsidP="00033783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用例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5A63E3" w:rsidRPr="00711F4C" w:rsidRDefault="005A63E3" w:rsidP="007557E5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系统管理员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95B3D7"/>
          </w:tcPr>
          <w:p w:rsidR="005A63E3" w:rsidRPr="00711F4C" w:rsidRDefault="005A63E3" w:rsidP="007557E5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医生</w:t>
            </w:r>
          </w:p>
        </w:tc>
      </w:tr>
      <w:tr w:rsidR="005A63E3" w:rsidRPr="00EA6CEC" w:rsidTr="00540644">
        <w:trPr>
          <w:cantSplit/>
        </w:trPr>
        <w:tc>
          <w:tcPr>
            <w:tcW w:w="606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A63E3" w:rsidRPr="007557E5" w:rsidRDefault="007557E5" w:rsidP="007557E5">
            <w:r w:rsidRPr="007557E5">
              <w:rPr>
                <w:rFonts w:hint="eastAsia"/>
              </w:rPr>
              <w:t>UC01-</w:t>
            </w:r>
            <w:r w:rsidRPr="007557E5">
              <w:rPr>
                <w:rFonts w:hint="eastAsia"/>
              </w:rPr>
              <w:t>紧急处理患者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A63E3" w:rsidRPr="00711F4C" w:rsidRDefault="007557E5" w:rsidP="007557E5">
            <w:pPr>
              <w:pStyle w:val="FSTableLink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N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5A63E3" w:rsidRPr="004858CF" w:rsidRDefault="007557E5" w:rsidP="007557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</w:tr>
      <w:tr w:rsidR="005A63E3" w:rsidRPr="00EA6CEC" w:rsidTr="00540644">
        <w:trPr>
          <w:cantSplit/>
        </w:trPr>
        <w:tc>
          <w:tcPr>
            <w:tcW w:w="60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A63E3" w:rsidRPr="00711F4C" w:rsidRDefault="007557E5" w:rsidP="007557E5">
            <w:pPr>
              <w:pStyle w:val="FSTableLink"/>
              <w:rPr>
                <w:rFonts w:cs="Calibri"/>
              </w:rPr>
            </w:pPr>
            <w:r w:rsidRPr="007557E5">
              <w:rPr>
                <w:rFonts w:hint="eastAsia"/>
                <w:sz w:val="22"/>
              </w:rPr>
              <w:t>UC0</w:t>
            </w:r>
            <w:r>
              <w:rPr>
                <w:rFonts w:hint="eastAsia"/>
                <w:sz w:val="22"/>
              </w:rPr>
              <w:t>2</w:t>
            </w:r>
            <w:r w:rsidRPr="007557E5">
              <w:rPr>
                <w:rFonts w:hint="eastAsia"/>
                <w:sz w:val="22"/>
              </w:rPr>
              <w:t>-</w:t>
            </w:r>
            <w:r w:rsidRPr="007557E5">
              <w:rPr>
                <w:rFonts w:hint="eastAsia"/>
                <w:sz w:val="22"/>
              </w:rPr>
              <w:t>给患者发邮件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A63E3" w:rsidRPr="00711F4C" w:rsidRDefault="007557E5" w:rsidP="007557E5">
            <w:pPr>
              <w:pStyle w:val="FSTableLink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5A63E3" w:rsidRPr="004858CF" w:rsidRDefault="007557E5" w:rsidP="007557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</w:tr>
      <w:tr w:rsidR="005A63E3" w:rsidRPr="00EA6CEC" w:rsidTr="00540644">
        <w:trPr>
          <w:cantSplit/>
        </w:trPr>
        <w:tc>
          <w:tcPr>
            <w:tcW w:w="60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63E3" w:rsidRPr="007557E5" w:rsidRDefault="007557E5" w:rsidP="007557E5">
            <w:r w:rsidRPr="007557E5">
              <w:rPr>
                <w:rFonts w:hint="eastAsia"/>
              </w:rPr>
              <w:t>UC03-</w:t>
            </w:r>
            <w:r>
              <w:rPr>
                <w:rFonts w:hint="eastAsia"/>
              </w:rPr>
              <w:t>给患者发短信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63E3" w:rsidRPr="00711F4C" w:rsidRDefault="007557E5" w:rsidP="007557E5">
            <w:pPr>
              <w:pStyle w:val="FSTableLink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5A63E3" w:rsidRPr="004858CF" w:rsidRDefault="007557E5" w:rsidP="007557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</w:tr>
      <w:tr w:rsidR="005A63E3" w:rsidRPr="00EA6CEC" w:rsidTr="00540644">
        <w:trPr>
          <w:cantSplit/>
        </w:trPr>
        <w:tc>
          <w:tcPr>
            <w:tcW w:w="60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63E3" w:rsidRPr="00711F4C" w:rsidRDefault="007557E5" w:rsidP="007557E5">
            <w:pPr>
              <w:pStyle w:val="FSTableLink"/>
              <w:rPr>
                <w:rFonts w:cs="Calibri"/>
              </w:rPr>
            </w:pPr>
            <w:r w:rsidRPr="007557E5">
              <w:rPr>
                <w:rFonts w:hint="eastAsia"/>
                <w:sz w:val="22"/>
              </w:rPr>
              <w:t>UC0</w:t>
            </w:r>
            <w:r>
              <w:rPr>
                <w:rFonts w:hint="eastAsia"/>
                <w:sz w:val="22"/>
              </w:rPr>
              <w:t>4</w:t>
            </w:r>
            <w:r w:rsidRPr="007557E5">
              <w:rPr>
                <w:rFonts w:hint="eastAsia"/>
                <w:sz w:val="22"/>
              </w:rPr>
              <w:t>-</w:t>
            </w:r>
            <w:r>
              <w:rPr>
                <w:rFonts w:hint="eastAsia"/>
              </w:rPr>
              <w:t>下载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63E3" w:rsidRPr="00711F4C" w:rsidRDefault="007557E5" w:rsidP="007557E5">
            <w:pPr>
              <w:pStyle w:val="FSTableLink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5A63E3" w:rsidRPr="004858CF" w:rsidRDefault="007557E5" w:rsidP="007557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</w:tr>
      <w:tr w:rsidR="005A63E3" w:rsidRPr="00EA6CEC" w:rsidTr="00540644">
        <w:trPr>
          <w:cantSplit/>
        </w:trPr>
        <w:tc>
          <w:tcPr>
            <w:tcW w:w="60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63E3" w:rsidRPr="00711F4C" w:rsidRDefault="007557E5" w:rsidP="00033783">
            <w:pPr>
              <w:pStyle w:val="FSTableLink"/>
              <w:rPr>
                <w:rFonts w:cs="Calibri"/>
              </w:rPr>
            </w:pPr>
            <w:r w:rsidRPr="007557E5">
              <w:rPr>
                <w:rFonts w:hint="eastAsia"/>
                <w:sz w:val="22"/>
              </w:rPr>
              <w:t>UC</w:t>
            </w:r>
            <w:r>
              <w:rPr>
                <w:rFonts w:hint="eastAsia"/>
                <w:sz w:val="22"/>
              </w:rPr>
              <w:t>05</w:t>
            </w:r>
            <w:r w:rsidRPr="007557E5">
              <w:rPr>
                <w:rFonts w:hint="eastAsia"/>
                <w:sz w:val="22"/>
              </w:rPr>
              <w:t>-</w:t>
            </w:r>
            <w:r>
              <w:rPr>
                <w:rFonts w:hint="eastAsia"/>
              </w:rPr>
              <w:t>教育患者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63E3" w:rsidRPr="00711F4C" w:rsidRDefault="007557E5" w:rsidP="007557E5">
            <w:pPr>
              <w:pStyle w:val="FSTableLink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5A63E3" w:rsidRPr="004858CF" w:rsidRDefault="007557E5" w:rsidP="007557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</w:tr>
      <w:tr w:rsidR="005A63E3" w:rsidRPr="00EA6CEC" w:rsidTr="00540644">
        <w:trPr>
          <w:cantSplit/>
        </w:trPr>
        <w:tc>
          <w:tcPr>
            <w:tcW w:w="60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63E3" w:rsidRPr="00711F4C" w:rsidRDefault="007557E5" w:rsidP="007557E5">
            <w:pPr>
              <w:pStyle w:val="FSTableLink"/>
              <w:rPr>
                <w:rFonts w:cs="Calibri"/>
              </w:rPr>
            </w:pPr>
            <w:r w:rsidRPr="007557E5">
              <w:rPr>
                <w:rFonts w:hint="eastAsia"/>
                <w:sz w:val="22"/>
              </w:rPr>
              <w:t>UC0</w:t>
            </w:r>
            <w:r>
              <w:rPr>
                <w:rFonts w:hint="eastAsia"/>
                <w:sz w:val="22"/>
              </w:rPr>
              <w:t>6</w:t>
            </w:r>
            <w:r w:rsidRPr="007557E5">
              <w:rPr>
                <w:rFonts w:hint="eastAsia"/>
                <w:sz w:val="22"/>
              </w:rPr>
              <w:t>-</w:t>
            </w:r>
            <w:r>
              <w:rPr>
                <w:rFonts w:hint="eastAsia"/>
              </w:rPr>
              <w:t>检索患者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63E3" w:rsidRPr="00711F4C" w:rsidRDefault="007557E5" w:rsidP="007557E5">
            <w:pPr>
              <w:pStyle w:val="FSTableLink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Y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5A63E3" w:rsidRPr="004858CF" w:rsidRDefault="007557E5" w:rsidP="007557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</w:tr>
      <w:tr w:rsidR="005A63E3" w:rsidRPr="00EA6CEC" w:rsidTr="00540644">
        <w:trPr>
          <w:cantSplit/>
        </w:trPr>
        <w:tc>
          <w:tcPr>
            <w:tcW w:w="60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63E3" w:rsidRPr="00711F4C" w:rsidRDefault="007557E5" w:rsidP="007557E5">
            <w:pPr>
              <w:pStyle w:val="FSTableLink"/>
              <w:rPr>
                <w:rFonts w:cs="Calibri"/>
              </w:rPr>
            </w:pPr>
            <w:r w:rsidRPr="007557E5">
              <w:rPr>
                <w:rFonts w:hint="eastAsia"/>
                <w:sz w:val="22"/>
              </w:rPr>
              <w:t>UC0</w:t>
            </w:r>
            <w:r>
              <w:rPr>
                <w:rFonts w:hint="eastAsia"/>
                <w:sz w:val="22"/>
              </w:rPr>
              <w:t>7</w:t>
            </w:r>
            <w:r w:rsidRPr="007557E5"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>分配工作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63E3" w:rsidRPr="00711F4C" w:rsidRDefault="007557E5" w:rsidP="007557E5">
            <w:pPr>
              <w:pStyle w:val="FSTableLink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Y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5A63E3" w:rsidRPr="004858CF" w:rsidRDefault="007557E5" w:rsidP="007557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</w:tr>
      <w:tr w:rsidR="005A63E3" w:rsidRPr="00EA6CEC" w:rsidTr="00540644">
        <w:trPr>
          <w:cantSplit/>
        </w:trPr>
        <w:tc>
          <w:tcPr>
            <w:tcW w:w="60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63E3" w:rsidRPr="007C32B5" w:rsidRDefault="007557E5" w:rsidP="007557E5">
            <w:pPr>
              <w:pStyle w:val="FSTableLink"/>
              <w:rPr>
                <w:rFonts w:cs="Calibri"/>
              </w:rPr>
            </w:pPr>
            <w:r w:rsidRPr="007557E5">
              <w:rPr>
                <w:rFonts w:hint="eastAsia"/>
                <w:sz w:val="22"/>
              </w:rPr>
              <w:t>UC0</w:t>
            </w:r>
            <w:r>
              <w:rPr>
                <w:rFonts w:hint="eastAsia"/>
                <w:sz w:val="22"/>
              </w:rPr>
              <w:t>8</w:t>
            </w:r>
            <w:r w:rsidRPr="007557E5"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>维护短信和邮件模版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63E3" w:rsidRPr="00325DFB" w:rsidRDefault="007557E5" w:rsidP="007557E5">
            <w:pPr>
              <w:pStyle w:val="FSTableLink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Y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5A63E3" w:rsidRPr="007C32B5" w:rsidRDefault="007557E5" w:rsidP="007557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</w:tr>
    </w:tbl>
    <w:p w:rsidR="005A63E3" w:rsidRPr="005A63E3" w:rsidRDefault="005A63E3" w:rsidP="005A63E3"/>
    <w:p w:rsidR="00D840BC" w:rsidRDefault="001503C0" w:rsidP="001503C0">
      <w:pPr>
        <w:pStyle w:val="1"/>
      </w:pPr>
      <w:bookmarkStart w:id="47" w:name="_Toc324713500"/>
      <w:bookmarkStart w:id="48" w:name="_Toc176234697"/>
      <w:r>
        <w:rPr>
          <w:rFonts w:hint="eastAsia"/>
        </w:rPr>
        <w:lastRenderedPageBreak/>
        <w:t>用例</w:t>
      </w:r>
      <w:r w:rsidR="00D840BC">
        <w:rPr>
          <w:rFonts w:hint="eastAsia"/>
        </w:rPr>
        <w:t>描述</w:t>
      </w:r>
      <w:bookmarkEnd w:id="47"/>
    </w:p>
    <w:p w:rsidR="00B64658" w:rsidRPr="00ED48EA" w:rsidRDefault="00B64658" w:rsidP="00B64658">
      <w:pPr>
        <w:pStyle w:val="2"/>
        <w:rPr>
          <w:lang w:val="en-GB"/>
        </w:rPr>
      </w:pPr>
      <w:bookmarkStart w:id="49" w:name="_Ref324686154"/>
      <w:bookmarkStart w:id="50" w:name="_Toc324713501"/>
      <w:r>
        <w:rPr>
          <w:rFonts w:hint="eastAsia"/>
          <w:lang w:val="en-GB"/>
        </w:rPr>
        <w:t>DL01-</w:t>
      </w:r>
      <w:r>
        <w:rPr>
          <w:rFonts w:hint="eastAsia"/>
          <w:lang w:val="en-GB"/>
        </w:rPr>
        <w:t>导入患者信息</w:t>
      </w:r>
      <w:bookmarkEnd w:id="49"/>
      <w:bookmarkEnd w:id="50"/>
    </w:p>
    <w:p w:rsidR="00B64658" w:rsidRPr="00ED48EA" w:rsidRDefault="00B64658" w:rsidP="00B64658">
      <w:pPr>
        <w:pStyle w:val="3"/>
        <w:rPr>
          <w:lang w:val="en-GB"/>
        </w:rPr>
      </w:pPr>
      <w:bookmarkStart w:id="51" w:name="_Toc324713502"/>
      <w:r>
        <w:rPr>
          <w:rFonts w:hint="eastAsia"/>
          <w:lang w:val="en-GB"/>
        </w:rPr>
        <w:t>用例介绍</w:t>
      </w:r>
      <w:bookmarkEnd w:id="51"/>
    </w:p>
    <w:p w:rsidR="00B64658" w:rsidRDefault="00B64658" w:rsidP="00B64658">
      <w:pPr>
        <w:rPr>
          <w:lang w:val="en-GB"/>
        </w:rPr>
      </w:pPr>
      <w:r>
        <w:rPr>
          <w:rFonts w:hint="eastAsia"/>
          <w:lang w:val="en-GB"/>
        </w:rPr>
        <w:t>系统管理员可以通过文件导入患者的基本信息。</w:t>
      </w:r>
    </w:p>
    <w:p w:rsidR="00B64658" w:rsidRPr="00ED48EA" w:rsidRDefault="00B64658" w:rsidP="00B64658">
      <w:pPr>
        <w:pStyle w:val="3"/>
        <w:rPr>
          <w:lang w:val="en-GB"/>
        </w:rPr>
      </w:pPr>
      <w:bookmarkStart w:id="52" w:name="_Toc324713503"/>
      <w:r>
        <w:rPr>
          <w:rFonts w:hint="eastAsia"/>
          <w:lang w:val="en-GB"/>
        </w:rPr>
        <w:t>用例</w:t>
      </w:r>
      <w:bookmarkEnd w:id="52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86"/>
        <w:gridCol w:w="6189"/>
        <w:gridCol w:w="2069"/>
      </w:tblGrid>
      <w:tr w:rsidR="00B64658" w:rsidRPr="00ED48EA" w:rsidTr="00033783">
        <w:trPr>
          <w:cantSplit/>
          <w:tblHeader/>
        </w:trPr>
        <w:tc>
          <w:tcPr>
            <w:tcW w:w="68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5B3D7"/>
          </w:tcPr>
          <w:p w:rsidR="00B64658" w:rsidRPr="00ED48EA" w:rsidRDefault="00B64658" w:rsidP="00033783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61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5B3D7"/>
          </w:tcPr>
          <w:p w:rsidR="00B64658" w:rsidRPr="00ED48EA" w:rsidRDefault="00B64658" w:rsidP="00033783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用例步骤</w:t>
            </w:r>
          </w:p>
        </w:tc>
        <w:tc>
          <w:tcPr>
            <w:tcW w:w="206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5B3D7"/>
          </w:tcPr>
          <w:p w:rsidR="00B64658" w:rsidRPr="00ED48EA" w:rsidRDefault="00B64658" w:rsidP="00033783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关联</w:t>
            </w:r>
          </w:p>
        </w:tc>
      </w:tr>
      <w:tr w:rsidR="00B64658" w:rsidRPr="00ED48EA" w:rsidTr="00033783">
        <w:trPr>
          <w:cantSplit/>
        </w:trPr>
        <w:tc>
          <w:tcPr>
            <w:tcW w:w="686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</w:tcPr>
          <w:p w:rsidR="00B64658" w:rsidRPr="003F1A31" w:rsidRDefault="00B64658" w:rsidP="00033783">
            <w:pPr>
              <w:pStyle w:val="FSTableText"/>
              <w:rPr>
                <w:rFonts w:cs="Calibri"/>
                <w:noProof w:val="0"/>
                <w:lang w:val="en-GB"/>
              </w:rPr>
            </w:pPr>
            <w:r w:rsidRPr="003F1A31">
              <w:rPr>
                <w:rFonts w:cs="Calibri"/>
                <w:noProof w:val="0"/>
                <w:lang w:val="en-GB"/>
              </w:rPr>
              <w:t>T1</w:t>
            </w:r>
          </w:p>
        </w:tc>
        <w:tc>
          <w:tcPr>
            <w:tcW w:w="6189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</w:tcPr>
          <w:p w:rsidR="00B64658" w:rsidRPr="000F79F3" w:rsidRDefault="00810058" w:rsidP="00B64658">
            <w:pPr>
              <w:pStyle w:val="FSTableText"/>
              <w:rPr>
                <w:sz w:val="16"/>
                <w:szCs w:val="16"/>
                <w:lang w:val="en-GB"/>
              </w:rPr>
            </w:pPr>
            <w:r>
              <w:rPr>
                <w:rFonts w:hint="eastAsia"/>
                <w:sz w:val="16"/>
                <w:szCs w:val="16"/>
                <w:lang w:val="en-GB"/>
              </w:rPr>
              <w:t>启动条件：用户点击菜单“患者信息</w:t>
            </w:r>
            <w:r w:rsidR="00B64658" w:rsidRPr="000F79F3">
              <w:rPr>
                <w:rFonts w:hint="eastAsia"/>
                <w:sz w:val="16"/>
                <w:szCs w:val="16"/>
                <w:lang w:val="en-GB"/>
              </w:rPr>
              <w:t>导入”</w:t>
            </w:r>
          </w:p>
        </w:tc>
        <w:tc>
          <w:tcPr>
            <w:tcW w:w="2069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</w:tcPr>
          <w:p w:rsidR="00B64658" w:rsidRPr="00810058" w:rsidRDefault="00B64658" w:rsidP="00033783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B64658" w:rsidRPr="00ED48EA" w:rsidTr="00677FC6">
        <w:trPr>
          <w:cantSplit/>
        </w:trPr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64658" w:rsidRPr="003F1A31" w:rsidRDefault="00B64658" w:rsidP="00033783">
            <w:pPr>
              <w:pStyle w:val="FSTableText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MS</w:t>
            </w:r>
          </w:p>
        </w:tc>
        <w:tc>
          <w:tcPr>
            <w:tcW w:w="618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64658" w:rsidRPr="000F79F3" w:rsidRDefault="00677FC6" w:rsidP="00033783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主要流程</w:t>
            </w: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64658" w:rsidRPr="000F79F3" w:rsidRDefault="00B64658" w:rsidP="00033783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B64658" w:rsidRPr="00BD20EC" w:rsidTr="00033783">
        <w:trPr>
          <w:cantSplit/>
        </w:trPr>
        <w:tc>
          <w:tcPr>
            <w:tcW w:w="686" w:type="dxa"/>
            <w:tcBorders>
              <w:top w:val="single" w:sz="4" w:space="0" w:color="auto"/>
            </w:tcBorders>
            <w:shd w:val="clear" w:color="auto" w:fill="auto"/>
          </w:tcPr>
          <w:p w:rsidR="00B64658" w:rsidRPr="00BD20EC" w:rsidRDefault="00B64658" w:rsidP="00134FA7">
            <w:pPr>
              <w:pStyle w:val="MediumGrid1-Accent21"/>
              <w:numPr>
                <w:ilvl w:val="0"/>
                <w:numId w:val="3"/>
              </w:numPr>
              <w:spacing w:before="60" w:after="60"/>
              <w:rPr>
                <w:rFonts w:cs="Calibri"/>
                <w:szCs w:val="16"/>
                <w:lang w:val="en-GB"/>
              </w:rPr>
            </w:pPr>
          </w:p>
        </w:tc>
        <w:tc>
          <w:tcPr>
            <w:tcW w:w="6189" w:type="dxa"/>
            <w:tcBorders>
              <w:top w:val="single" w:sz="4" w:space="0" w:color="auto"/>
            </w:tcBorders>
            <w:shd w:val="clear" w:color="auto" w:fill="auto"/>
          </w:tcPr>
          <w:p w:rsidR="00B64658" w:rsidRPr="00BD20EC" w:rsidRDefault="00B64658" w:rsidP="00033783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用户打开数据导入页面（</w:t>
            </w:r>
            <w:fldSimple w:instr=" REF _Ref324322902 \h  \* MERGEFORMAT ">
              <w:r w:rsidR="00BD20EC" w:rsidRPr="00BD20EC">
                <w:rPr>
                  <w:rStyle w:val="UIChar"/>
                  <w:rFonts w:hint="eastAsia"/>
                </w:rPr>
                <w:t xml:space="preserve">UI01- </w:t>
              </w:r>
              <w:r w:rsidR="00BD20EC" w:rsidRPr="00BD20EC">
                <w:rPr>
                  <w:rStyle w:val="UIChar"/>
                  <w:rFonts w:hint="eastAsia"/>
                </w:rPr>
                <w:t>患者数据导入</w:t>
              </w:r>
            </w:fldSimple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）</w:t>
            </w:r>
          </w:p>
        </w:tc>
        <w:tc>
          <w:tcPr>
            <w:tcW w:w="2069" w:type="dxa"/>
            <w:tcBorders>
              <w:top w:val="single" w:sz="4" w:space="0" w:color="auto"/>
            </w:tcBorders>
            <w:shd w:val="clear" w:color="auto" w:fill="auto"/>
          </w:tcPr>
          <w:p w:rsidR="00B64658" w:rsidRPr="00BD20EC" w:rsidRDefault="00B64658" w:rsidP="00033783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B64658" w:rsidRPr="00BD20EC" w:rsidTr="00033783">
        <w:trPr>
          <w:cantSplit/>
        </w:trPr>
        <w:tc>
          <w:tcPr>
            <w:tcW w:w="686" w:type="dxa"/>
            <w:tcBorders>
              <w:top w:val="single" w:sz="4" w:space="0" w:color="auto"/>
            </w:tcBorders>
            <w:shd w:val="clear" w:color="auto" w:fill="auto"/>
          </w:tcPr>
          <w:p w:rsidR="00B64658" w:rsidRPr="00BD20EC" w:rsidRDefault="00B64658" w:rsidP="00134FA7">
            <w:pPr>
              <w:pStyle w:val="MediumGrid1-Accent21"/>
              <w:numPr>
                <w:ilvl w:val="0"/>
                <w:numId w:val="3"/>
              </w:numPr>
              <w:spacing w:before="60" w:after="60"/>
              <w:rPr>
                <w:rFonts w:cs="Calibri"/>
                <w:szCs w:val="16"/>
                <w:lang w:val="en-GB"/>
              </w:rPr>
            </w:pPr>
          </w:p>
        </w:tc>
        <w:tc>
          <w:tcPr>
            <w:tcW w:w="6189" w:type="dxa"/>
            <w:tcBorders>
              <w:top w:val="single" w:sz="4" w:space="0" w:color="auto"/>
            </w:tcBorders>
            <w:shd w:val="clear" w:color="auto" w:fill="auto"/>
          </w:tcPr>
          <w:p w:rsidR="00B64658" w:rsidRPr="00BD20EC" w:rsidRDefault="00B64658" w:rsidP="00033783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用户</w:t>
            </w:r>
            <w:r w:rsidR="007738C4"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选择要加载的目录和映射模版，</w:t>
            </w:r>
            <w:r w:rsidR="00033783"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点击“导入目录”</w:t>
            </w:r>
          </w:p>
        </w:tc>
        <w:tc>
          <w:tcPr>
            <w:tcW w:w="2069" w:type="dxa"/>
            <w:tcBorders>
              <w:top w:val="single" w:sz="4" w:space="0" w:color="auto"/>
            </w:tcBorders>
            <w:shd w:val="clear" w:color="auto" w:fill="auto"/>
          </w:tcPr>
          <w:p w:rsidR="00B64658" w:rsidRPr="00BD20EC" w:rsidRDefault="00FE6956" w:rsidP="00033783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fldSimple w:instr=" REF _Ref323895695 \r \h  \* MERGEFORMAT ">
              <w:r w:rsidR="00BD20EC" w:rsidRPr="00BD20EC">
                <w:rPr>
                  <w:rFonts w:cs="Calibri"/>
                  <w:noProof w:val="0"/>
                  <w:sz w:val="16"/>
                  <w:szCs w:val="16"/>
                  <w:lang w:val="en-GB"/>
                </w:rPr>
                <w:t>BR13</w:t>
              </w:r>
            </w:fldSimple>
          </w:p>
        </w:tc>
      </w:tr>
      <w:tr w:rsidR="00B64658" w:rsidRPr="00BD20EC" w:rsidTr="00033783">
        <w:trPr>
          <w:cantSplit/>
        </w:trPr>
        <w:tc>
          <w:tcPr>
            <w:tcW w:w="686" w:type="dxa"/>
          </w:tcPr>
          <w:p w:rsidR="00B64658" w:rsidRPr="00BD20EC" w:rsidRDefault="00B64658" w:rsidP="00134FA7">
            <w:pPr>
              <w:pStyle w:val="MediumGrid1-Accent21"/>
              <w:numPr>
                <w:ilvl w:val="0"/>
                <w:numId w:val="3"/>
              </w:numPr>
              <w:spacing w:before="60" w:after="60"/>
              <w:ind w:left="357" w:hanging="357"/>
              <w:rPr>
                <w:rFonts w:cs="Calibri"/>
                <w:szCs w:val="16"/>
                <w:lang w:val="en-GB"/>
              </w:rPr>
            </w:pPr>
          </w:p>
        </w:tc>
        <w:tc>
          <w:tcPr>
            <w:tcW w:w="6189" w:type="dxa"/>
          </w:tcPr>
          <w:p w:rsidR="00B64658" w:rsidRPr="00BD20EC" w:rsidRDefault="00033783" w:rsidP="00033783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系统</w:t>
            </w:r>
            <w:r w:rsidR="000F79F3"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按获得文件的顺序，</w:t>
            </w: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解析目录下文件</w:t>
            </w:r>
          </w:p>
        </w:tc>
        <w:tc>
          <w:tcPr>
            <w:tcW w:w="2069" w:type="dxa"/>
          </w:tcPr>
          <w:p w:rsidR="00B64658" w:rsidRPr="00BD20EC" w:rsidRDefault="00FE6956" w:rsidP="00033783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fldSimple w:instr=" REF _Ref324323084 \r \h  \* MERGEFORMAT ">
              <w:r w:rsidR="00BD20EC" w:rsidRPr="00BD20EC">
                <w:rPr>
                  <w:rFonts w:cs="Calibri"/>
                  <w:noProof w:val="0"/>
                  <w:sz w:val="16"/>
                  <w:szCs w:val="16"/>
                  <w:lang w:val="en-GB"/>
                </w:rPr>
                <w:t>BR02</w:t>
              </w:r>
            </w:fldSimple>
          </w:p>
        </w:tc>
      </w:tr>
      <w:tr w:rsidR="00B64658" w:rsidRPr="00BD20EC" w:rsidTr="00033783">
        <w:trPr>
          <w:cantSplit/>
        </w:trPr>
        <w:tc>
          <w:tcPr>
            <w:tcW w:w="686" w:type="dxa"/>
          </w:tcPr>
          <w:p w:rsidR="00B64658" w:rsidRPr="00BD20EC" w:rsidRDefault="00B64658" w:rsidP="00134FA7">
            <w:pPr>
              <w:pStyle w:val="MediumGrid1-Accent21"/>
              <w:numPr>
                <w:ilvl w:val="0"/>
                <w:numId w:val="3"/>
              </w:numPr>
              <w:spacing w:before="60" w:after="60"/>
              <w:ind w:left="357" w:hanging="357"/>
              <w:rPr>
                <w:rFonts w:cs="Calibri"/>
                <w:szCs w:val="16"/>
                <w:lang w:val="en-GB"/>
              </w:rPr>
            </w:pPr>
          </w:p>
        </w:tc>
        <w:tc>
          <w:tcPr>
            <w:tcW w:w="6189" w:type="dxa"/>
          </w:tcPr>
          <w:p w:rsidR="00B64658" w:rsidRPr="00BD20EC" w:rsidRDefault="000F79F3" w:rsidP="00033783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从第一个文件中获取第一行（</w:t>
            </w: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CSV</w:t>
            </w: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包含的字段</w:t>
            </w:r>
            <w:r w:rsidR="00677FC6"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名</w:t>
            </w: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），在</w:t>
            </w:r>
            <w:fldSimple w:instr=" REF _Ref324322902 \h  \* MERGEFORMAT ">
              <w:r w:rsidR="00BD20EC" w:rsidRPr="00BD20EC">
                <w:rPr>
                  <w:rFonts w:hint="eastAsia"/>
                  <w:sz w:val="16"/>
                  <w:szCs w:val="16"/>
                  <w:u w:val="single"/>
                  <w:lang w:val="en-GB"/>
                </w:rPr>
                <w:t xml:space="preserve">UI01- </w:t>
              </w:r>
              <w:r w:rsidR="00BD20EC" w:rsidRPr="00BD20EC">
                <w:rPr>
                  <w:rFonts w:hint="eastAsia"/>
                  <w:sz w:val="16"/>
                  <w:szCs w:val="16"/>
                  <w:u w:val="single"/>
                  <w:lang w:val="en-GB"/>
                </w:rPr>
                <w:t>患者数据导入</w:t>
              </w:r>
            </w:fldSimple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页面数据导入区域，显示患者基本信息和</w:t>
            </w:r>
            <w:r w:rsidR="00677FC6"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CSV</w:t>
            </w: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文件字段的映射关系</w:t>
            </w:r>
            <w:r w:rsidR="0059708D"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(</w:t>
            </w:r>
            <w:r w:rsidR="0059708D"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见</w:t>
            </w:r>
            <w:r w:rsidR="0059708D"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AS1</w:t>
            </w:r>
            <w:r w:rsidR="0059708D"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添加字段</w:t>
            </w:r>
            <w:r w:rsidR="0059708D"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)</w:t>
            </w:r>
          </w:p>
        </w:tc>
        <w:tc>
          <w:tcPr>
            <w:tcW w:w="2069" w:type="dxa"/>
          </w:tcPr>
          <w:p w:rsidR="00B64658" w:rsidRPr="00BD20EC" w:rsidRDefault="00FE6956" w:rsidP="00033783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fldSimple w:instr=" REF _Ref324323674 \r \h  \* MERGEFORMAT ">
              <w:r w:rsidR="00BD20EC" w:rsidRPr="00BD20EC">
                <w:rPr>
                  <w:rFonts w:cs="Calibri"/>
                  <w:noProof w:val="0"/>
                  <w:sz w:val="16"/>
                  <w:szCs w:val="16"/>
                  <w:lang w:val="en-GB"/>
                </w:rPr>
                <w:t>BR03</w:t>
              </w:r>
            </w:fldSimple>
            <w:r w:rsidR="00890B88"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,</w:t>
            </w:r>
            <w:fldSimple w:instr=" REF _Ref324684336 \r \h  \* MERGEFORMAT ">
              <w:r w:rsidR="00BD20EC" w:rsidRPr="00BD20EC">
                <w:rPr>
                  <w:rFonts w:cs="Calibri"/>
                  <w:noProof w:val="0"/>
                  <w:sz w:val="16"/>
                  <w:szCs w:val="16"/>
                  <w:lang w:val="en-GB"/>
                </w:rPr>
                <w:t>BR07</w:t>
              </w:r>
            </w:fldSimple>
          </w:p>
        </w:tc>
      </w:tr>
      <w:tr w:rsidR="0059708D" w:rsidRPr="00BD20EC" w:rsidTr="004A4337">
        <w:trPr>
          <w:cantSplit/>
        </w:trPr>
        <w:tc>
          <w:tcPr>
            <w:tcW w:w="686" w:type="dxa"/>
          </w:tcPr>
          <w:p w:rsidR="0059708D" w:rsidRPr="00BD20EC" w:rsidRDefault="0059708D" w:rsidP="00134FA7">
            <w:pPr>
              <w:pStyle w:val="MediumGrid1-Accent21"/>
              <w:numPr>
                <w:ilvl w:val="0"/>
                <w:numId w:val="3"/>
              </w:numPr>
              <w:spacing w:before="60" w:after="60"/>
              <w:ind w:left="357" w:hanging="357"/>
              <w:rPr>
                <w:rFonts w:cs="Calibri"/>
                <w:szCs w:val="16"/>
                <w:lang w:val="en-GB"/>
              </w:rPr>
            </w:pPr>
          </w:p>
        </w:tc>
        <w:tc>
          <w:tcPr>
            <w:tcW w:w="6189" w:type="dxa"/>
          </w:tcPr>
          <w:p w:rsidR="0059708D" w:rsidRPr="00BD20EC" w:rsidRDefault="003D37F4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系统使用“患者</w:t>
            </w: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ID</w:t>
            </w: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”为患者的唯一标识</w:t>
            </w:r>
          </w:p>
        </w:tc>
        <w:tc>
          <w:tcPr>
            <w:tcW w:w="2069" w:type="dxa"/>
          </w:tcPr>
          <w:p w:rsidR="0059708D" w:rsidRPr="00BD20EC" w:rsidRDefault="0059708D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0F79F3" w:rsidRPr="00BD20EC" w:rsidTr="00033783">
        <w:trPr>
          <w:cantSplit/>
        </w:trPr>
        <w:tc>
          <w:tcPr>
            <w:tcW w:w="686" w:type="dxa"/>
          </w:tcPr>
          <w:p w:rsidR="000F79F3" w:rsidRPr="00BD20EC" w:rsidRDefault="000F79F3" w:rsidP="00134FA7">
            <w:pPr>
              <w:pStyle w:val="MediumGrid1-Accent21"/>
              <w:numPr>
                <w:ilvl w:val="0"/>
                <w:numId w:val="3"/>
              </w:numPr>
              <w:spacing w:before="60" w:after="60"/>
              <w:ind w:left="357" w:hanging="357"/>
              <w:rPr>
                <w:rFonts w:cs="Calibri"/>
                <w:szCs w:val="16"/>
                <w:lang w:val="en-GB"/>
              </w:rPr>
            </w:pPr>
          </w:p>
        </w:tc>
        <w:tc>
          <w:tcPr>
            <w:tcW w:w="6189" w:type="dxa"/>
          </w:tcPr>
          <w:p w:rsidR="000F79F3" w:rsidRPr="00BD20EC" w:rsidRDefault="000F79F3" w:rsidP="00201D0B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用户</w:t>
            </w:r>
            <w:r w:rsidR="00677FC6"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调整</w:t>
            </w: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映射关系</w:t>
            </w:r>
            <w:r w:rsidR="00677FC6"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完毕或者确认默认映射关系正确后</w:t>
            </w: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，点击“继续”</w:t>
            </w:r>
          </w:p>
        </w:tc>
        <w:tc>
          <w:tcPr>
            <w:tcW w:w="2069" w:type="dxa"/>
          </w:tcPr>
          <w:p w:rsidR="000F79F3" w:rsidRPr="00BD20EC" w:rsidRDefault="000F79F3" w:rsidP="00033783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201D0B" w:rsidRPr="00BD20EC" w:rsidTr="000717E7">
        <w:trPr>
          <w:cantSplit/>
        </w:trPr>
        <w:tc>
          <w:tcPr>
            <w:tcW w:w="686" w:type="dxa"/>
          </w:tcPr>
          <w:p w:rsidR="00201D0B" w:rsidRPr="00BD20EC" w:rsidRDefault="00201D0B" w:rsidP="000717E7">
            <w:pPr>
              <w:pStyle w:val="MediumGrid1-Accent21"/>
              <w:numPr>
                <w:ilvl w:val="0"/>
                <w:numId w:val="3"/>
              </w:numPr>
              <w:spacing w:before="60" w:after="60"/>
              <w:ind w:left="357" w:hanging="357"/>
              <w:rPr>
                <w:rFonts w:cs="Calibri"/>
                <w:szCs w:val="16"/>
                <w:lang w:val="en-GB"/>
              </w:rPr>
            </w:pPr>
          </w:p>
        </w:tc>
        <w:tc>
          <w:tcPr>
            <w:tcW w:w="6189" w:type="dxa"/>
          </w:tcPr>
          <w:p w:rsidR="00201D0B" w:rsidRPr="00BD20EC" w:rsidRDefault="00201D0B" w:rsidP="00201D0B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系统检查映射关系是否有更新（</w:t>
            </w: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AS2</w:t>
            </w: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存储映射模版）</w:t>
            </w:r>
          </w:p>
        </w:tc>
        <w:tc>
          <w:tcPr>
            <w:tcW w:w="2069" w:type="dxa"/>
          </w:tcPr>
          <w:p w:rsidR="00201D0B" w:rsidRPr="00BD20EC" w:rsidRDefault="00201D0B" w:rsidP="000717E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0F79F3" w:rsidRPr="00BD20EC" w:rsidTr="00033783">
        <w:trPr>
          <w:cantSplit/>
        </w:trPr>
        <w:tc>
          <w:tcPr>
            <w:tcW w:w="686" w:type="dxa"/>
          </w:tcPr>
          <w:p w:rsidR="000F79F3" w:rsidRPr="00BD20EC" w:rsidRDefault="000F79F3" w:rsidP="00134FA7">
            <w:pPr>
              <w:pStyle w:val="MediumGrid1-Accent21"/>
              <w:numPr>
                <w:ilvl w:val="0"/>
                <w:numId w:val="3"/>
              </w:numPr>
              <w:spacing w:before="60" w:after="60"/>
              <w:ind w:left="357" w:hanging="357"/>
              <w:rPr>
                <w:rFonts w:cs="Calibri"/>
                <w:szCs w:val="16"/>
                <w:lang w:val="en-GB"/>
              </w:rPr>
            </w:pPr>
          </w:p>
        </w:tc>
        <w:tc>
          <w:tcPr>
            <w:tcW w:w="6189" w:type="dxa"/>
          </w:tcPr>
          <w:p w:rsidR="000F79F3" w:rsidRPr="00BD20EC" w:rsidRDefault="000F79F3" w:rsidP="000F79F3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系统按照映射关系，将这个</w:t>
            </w: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CSV</w:t>
            </w: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文件中数据信息录入到数据库当中</w:t>
            </w:r>
          </w:p>
        </w:tc>
        <w:tc>
          <w:tcPr>
            <w:tcW w:w="2069" w:type="dxa"/>
          </w:tcPr>
          <w:p w:rsidR="000F79F3" w:rsidRPr="00BD20EC" w:rsidRDefault="00FE6956" w:rsidP="00033783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fldSimple w:instr=" REF _Ref324324111 \r \h  \* MERGEFORMAT ">
              <w:r w:rsidR="00BD20EC" w:rsidRPr="00BD20EC">
                <w:rPr>
                  <w:rFonts w:cs="Calibri"/>
                  <w:noProof w:val="0"/>
                  <w:sz w:val="16"/>
                  <w:szCs w:val="16"/>
                  <w:lang w:val="en-GB"/>
                </w:rPr>
                <w:t>BR04</w:t>
              </w:r>
            </w:fldSimple>
            <w:r w:rsidR="0059708D"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,</w:t>
            </w:r>
            <w:fldSimple w:instr=" REF _Ref324334636 \r \h  \* MERGEFORMAT ">
              <w:r w:rsidR="00BD20EC" w:rsidRPr="00BD20EC">
                <w:rPr>
                  <w:rFonts w:cs="Calibri"/>
                  <w:noProof w:val="0"/>
                  <w:sz w:val="16"/>
                  <w:szCs w:val="16"/>
                  <w:lang w:val="en-GB"/>
                </w:rPr>
                <w:t>BR06</w:t>
              </w:r>
            </w:fldSimple>
          </w:p>
        </w:tc>
      </w:tr>
      <w:tr w:rsidR="000F79F3" w:rsidRPr="00BD20EC" w:rsidTr="00033783">
        <w:trPr>
          <w:cantSplit/>
        </w:trPr>
        <w:tc>
          <w:tcPr>
            <w:tcW w:w="686" w:type="dxa"/>
          </w:tcPr>
          <w:p w:rsidR="000F79F3" w:rsidRPr="00BD20EC" w:rsidRDefault="000F79F3" w:rsidP="00134FA7">
            <w:pPr>
              <w:pStyle w:val="MediumGrid1-Accent21"/>
              <w:numPr>
                <w:ilvl w:val="0"/>
                <w:numId w:val="3"/>
              </w:numPr>
              <w:spacing w:before="60" w:after="60"/>
              <w:ind w:left="357" w:hanging="357"/>
              <w:rPr>
                <w:rFonts w:cs="Calibri"/>
                <w:szCs w:val="16"/>
                <w:lang w:val="en-GB"/>
              </w:rPr>
            </w:pPr>
          </w:p>
        </w:tc>
        <w:tc>
          <w:tcPr>
            <w:tcW w:w="6189" w:type="dxa"/>
          </w:tcPr>
          <w:p w:rsidR="000F79F3" w:rsidRPr="00BD20EC" w:rsidRDefault="000F79F3" w:rsidP="00033783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系统按顺序加载本目录中下一个文件</w:t>
            </w:r>
            <w:r w:rsidR="00677FC6"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，直到目录中所有文件都被处理</w:t>
            </w:r>
          </w:p>
        </w:tc>
        <w:tc>
          <w:tcPr>
            <w:tcW w:w="2069" w:type="dxa"/>
          </w:tcPr>
          <w:p w:rsidR="000F79F3" w:rsidRPr="00BD20EC" w:rsidRDefault="000F79F3" w:rsidP="00033783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677FC6" w:rsidRPr="00BD20EC" w:rsidTr="00033783">
        <w:trPr>
          <w:cantSplit/>
        </w:trPr>
        <w:tc>
          <w:tcPr>
            <w:tcW w:w="686" w:type="dxa"/>
          </w:tcPr>
          <w:p w:rsidR="00677FC6" w:rsidRPr="00BD20EC" w:rsidRDefault="00677FC6" w:rsidP="00134FA7">
            <w:pPr>
              <w:pStyle w:val="MediumGrid1-Accent21"/>
              <w:numPr>
                <w:ilvl w:val="0"/>
                <w:numId w:val="3"/>
              </w:numPr>
              <w:spacing w:before="60" w:after="60"/>
              <w:ind w:left="357" w:hanging="357"/>
              <w:rPr>
                <w:rFonts w:cs="Calibri"/>
                <w:szCs w:val="16"/>
                <w:lang w:val="en-GB"/>
              </w:rPr>
            </w:pPr>
          </w:p>
        </w:tc>
        <w:tc>
          <w:tcPr>
            <w:tcW w:w="6189" w:type="dxa"/>
          </w:tcPr>
          <w:p w:rsidR="00677FC6" w:rsidRPr="00BD20EC" w:rsidRDefault="00677FC6" w:rsidP="00033783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导入完成后，在</w:t>
            </w:r>
            <w:fldSimple w:instr=" REF _Ref324322902 \h  \* MERGEFORMAT ">
              <w:r w:rsidR="00BD20EC" w:rsidRPr="00BD20EC">
                <w:rPr>
                  <w:rStyle w:val="UIChar"/>
                  <w:rFonts w:hint="eastAsia"/>
                </w:rPr>
                <w:t xml:space="preserve">UI01- </w:t>
              </w:r>
              <w:r w:rsidR="00BD20EC" w:rsidRPr="00BD20EC">
                <w:rPr>
                  <w:rStyle w:val="UIChar"/>
                  <w:rFonts w:hint="eastAsia"/>
                </w:rPr>
                <w:t>患者数据导入</w:t>
              </w:r>
            </w:fldSimple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中显示导入最终结果。</w:t>
            </w:r>
          </w:p>
        </w:tc>
        <w:tc>
          <w:tcPr>
            <w:tcW w:w="2069" w:type="dxa"/>
          </w:tcPr>
          <w:p w:rsidR="00677FC6" w:rsidRPr="00BD20EC" w:rsidRDefault="00FE6956" w:rsidP="00033783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fldSimple w:instr=" REF _Ref324324653 \r \h  \* MERGEFORMAT ">
              <w:r w:rsidR="00BD20EC" w:rsidRPr="00BD20EC">
                <w:rPr>
                  <w:rFonts w:cs="Calibri"/>
                  <w:noProof w:val="0"/>
                  <w:sz w:val="16"/>
                  <w:szCs w:val="16"/>
                  <w:lang w:val="en-GB"/>
                </w:rPr>
                <w:t>BR05</w:t>
              </w:r>
            </w:fldSimple>
          </w:p>
        </w:tc>
      </w:tr>
      <w:tr w:rsidR="00677FC6" w:rsidRPr="00BD20EC" w:rsidTr="00033783">
        <w:trPr>
          <w:cantSplit/>
        </w:trPr>
        <w:tc>
          <w:tcPr>
            <w:tcW w:w="686" w:type="dxa"/>
          </w:tcPr>
          <w:p w:rsidR="00677FC6" w:rsidRPr="00BD20EC" w:rsidRDefault="00677FC6" w:rsidP="00134FA7">
            <w:pPr>
              <w:pStyle w:val="MediumGrid1-Accent21"/>
              <w:numPr>
                <w:ilvl w:val="0"/>
                <w:numId w:val="3"/>
              </w:numPr>
              <w:spacing w:before="60" w:after="60"/>
              <w:ind w:left="357" w:hanging="357"/>
              <w:rPr>
                <w:rFonts w:cs="Calibri"/>
                <w:szCs w:val="16"/>
                <w:lang w:val="en-GB"/>
              </w:rPr>
            </w:pPr>
          </w:p>
        </w:tc>
        <w:tc>
          <w:tcPr>
            <w:tcW w:w="6189" w:type="dxa"/>
          </w:tcPr>
          <w:p w:rsidR="00677FC6" w:rsidRPr="00BD20EC" w:rsidRDefault="00677FC6" w:rsidP="00033783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结束</w:t>
            </w:r>
          </w:p>
        </w:tc>
        <w:tc>
          <w:tcPr>
            <w:tcW w:w="2069" w:type="dxa"/>
          </w:tcPr>
          <w:p w:rsidR="00677FC6" w:rsidRPr="00BD20EC" w:rsidRDefault="00677FC6" w:rsidP="00033783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59708D" w:rsidRPr="00BD20EC" w:rsidTr="0059708D">
        <w:trPr>
          <w:cantSplit/>
        </w:trPr>
        <w:tc>
          <w:tcPr>
            <w:tcW w:w="686" w:type="dxa"/>
            <w:shd w:val="clear" w:color="auto" w:fill="D9D9D9" w:themeFill="background1" w:themeFillShade="D9"/>
          </w:tcPr>
          <w:p w:rsidR="0059708D" w:rsidRPr="00BD20EC" w:rsidRDefault="0059708D" w:rsidP="0059708D">
            <w:pPr>
              <w:pStyle w:val="MediumGrid1-Accent21"/>
              <w:spacing w:before="60" w:after="60"/>
              <w:ind w:firstLine="0"/>
              <w:rPr>
                <w:rFonts w:cs="Calibri"/>
                <w:szCs w:val="16"/>
                <w:lang w:val="en-GB"/>
              </w:rPr>
            </w:pPr>
            <w:r w:rsidRPr="00BD20EC">
              <w:rPr>
                <w:rFonts w:cs="Calibri" w:hint="eastAsia"/>
                <w:szCs w:val="16"/>
                <w:lang w:val="en-GB"/>
              </w:rPr>
              <w:t>AS1</w:t>
            </w:r>
          </w:p>
        </w:tc>
        <w:tc>
          <w:tcPr>
            <w:tcW w:w="6189" w:type="dxa"/>
            <w:shd w:val="clear" w:color="auto" w:fill="D9D9D9" w:themeFill="background1" w:themeFillShade="D9"/>
          </w:tcPr>
          <w:p w:rsidR="0059708D" w:rsidRPr="00BD20EC" w:rsidRDefault="0059708D" w:rsidP="00033783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添加字段流程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:rsidR="0059708D" w:rsidRPr="00BD20EC" w:rsidRDefault="0059708D" w:rsidP="00033783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59708D" w:rsidRPr="00BD20EC" w:rsidTr="00033783">
        <w:trPr>
          <w:cantSplit/>
        </w:trPr>
        <w:tc>
          <w:tcPr>
            <w:tcW w:w="686" w:type="dxa"/>
          </w:tcPr>
          <w:p w:rsidR="0059708D" w:rsidRPr="00BD20EC" w:rsidRDefault="0059708D" w:rsidP="00134FA7">
            <w:pPr>
              <w:pStyle w:val="MediumGrid1-Accent21"/>
              <w:numPr>
                <w:ilvl w:val="0"/>
                <w:numId w:val="9"/>
              </w:numPr>
              <w:spacing w:before="60" w:after="60"/>
              <w:rPr>
                <w:rFonts w:cs="Calibri"/>
                <w:szCs w:val="16"/>
                <w:lang w:val="en-GB"/>
              </w:rPr>
            </w:pPr>
          </w:p>
        </w:tc>
        <w:tc>
          <w:tcPr>
            <w:tcW w:w="6189" w:type="dxa"/>
          </w:tcPr>
          <w:p w:rsidR="0059708D" w:rsidRPr="00BD20EC" w:rsidRDefault="0059708D" w:rsidP="006824AD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用户点击“添加字段”按钮</w:t>
            </w:r>
            <w:r w:rsidR="00245FF7"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，弹出界面</w:t>
            </w:r>
            <w:fldSimple w:instr=" REF _Ref324686194 \h  \* MERGEFORMAT ">
              <w:r w:rsidR="00BD20EC" w:rsidRPr="00BD20EC">
                <w:rPr>
                  <w:rFonts w:hint="eastAsia"/>
                  <w:sz w:val="16"/>
                  <w:szCs w:val="16"/>
                  <w:u w:val="single"/>
                </w:rPr>
                <w:t>UI01-1</w:t>
              </w:r>
              <w:r w:rsidR="00BD20EC" w:rsidRPr="00BD20EC">
                <w:rPr>
                  <w:rFonts w:hint="eastAsia"/>
                  <w:sz w:val="16"/>
                  <w:szCs w:val="16"/>
                  <w:u w:val="single"/>
                </w:rPr>
                <w:t>添加字段</w:t>
              </w:r>
            </w:fldSimple>
          </w:p>
        </w:tc>
        <w:tc>
          <w:tcPr>
            <w:tcW w:w="2069" w:type="dxa"/>
          </w:tcPr>
          <w:p w:rsidR="0059708D" w:rsidRPr="00BD20EC" w:rsidRDefault="0059708D" w:rsidP="00033783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59708D" w:rsidRPr="00BD20EC" w:rsidTr="00033783">
        <w:trPr>
          <w:cantSplit/>
        </w:trPr>
        <w:tc>
          <w:tcPr>
            <w:tcW w:w="686" w:type="dxa"/>
          </w:tcPr>
          <w:p w:rsidR="0059708D" w:rsidRPr="00BD20EC" w:rsidRDefault="0059708D" w:rsidP="00134FA7">
            <w:pPr>
              <w:pStyle w:val="MediumGrid1-Accent21"/>
              <w:numPr>
                <w:ilvl w:val="0"/>
                <w:numId w:val="9"/>
              </w:numPr>
              <w:spacing w:before="60" w:after="60"/>
              <w:rPr>
                <w:rFonts w:cs="Calibri"/>
                <w:szCs w:val="16"/>
                <w:lang w:val="en-GB"/>
              </w:rPr>
            </w:pPr>
          </w:p>
        </w:tc>
        <w:tc>
          <w:tcPr>
            <w:tcW w:w="6189" w:type="dxa"/>
          </w:tcPr>
          <w:p w:rsidR="0059708D" w:rsidRPr="00BD20EC" w:rsidRDefault="00245FF7" w:rsidP="00033783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用户填入新字段</w:t>
            </w:r>
            <w:r w:rsidR="007914D3"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信息，</w:t>
            </w:r>
            <w:r w:rsidR="006824AD"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确认提交</w:t>
            </w:r>
          </w:p>
        </w:tc>
        <w:tc>
          <w:tcPr>
            <w:tcW w:w="2069" w:type="dxa"/>
          </w:tcPr>
          <w:p w:rsidR="0059708D" w:rsidRPr="00BD20EC" w:rsidRDefault="0059708D" w:rsidP="00033783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6824AD" w:rsidRPr="00BD20EC" w:rsidTr="00033783">
        <w:trPr>
          <w:cantSplit/>
        </w:trPr>
        <w:tc>
          <w:tcPr>
            <w:tcW w:w="686" w:type="dxa"/>
          </w:tcPr>
          <w:p w:rsidR="006824AD" w:rsidRPr="00BD20EC" w:rsidRDefault="006824AD" w:rsidP="00134FA7">
            <w:pPr>
              <w:pStyle w:val="MediumGrid1-Accent21"/>
              <w:numPr>
                <w:ilvl w:val="0"/>
                <w:numId w:val="9"/>
              </w:numPr>
              <w:spacing w:before="60" w:after="60"/>
              <w:rPr>
                <w:rFonts w:cs="Calibri"/>
                <w:szCs w:val="16"/>
                <w:lang w:val="en-GB"/>
              </w:rPr>
            </w:pPr>
          </w:p>
        </w:tc>
        <w:tc>
          <w:tcPr>
            <w:tcW w:w="6189" w:type="dxa"/>
          </w:tcPr>
          <w:p w:rsidR="006824AD" w:rsidRPr="00BD20EC" w:rsidRDefault="00FE6956" w:rsidP="00033783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fldSimple w:instr=" REF _Ref324686194 \h  \* MERGEFORMAT ">
              <w:r w:rsidR="00BD20EC" w:rsidRPr="00BD20EC">
                <w:rPr>
                  <w:rFonts w:hint="eastAsia"/>
                  <w:sz w:val="16"/>
                  <w:szCs w:val="16"/>
                  <w:u w:val="single"/>
                </w:rPr>
                <w:t>UI01-1</w:t>
              </w:r>
              <w:r w:rsidR="00BD20EC" w:rsidRPr="00BD20EC">
                <w:rPr>
                  <w:rFonts w:hint="eastAsia"/>
                  <w:sz w:val="16"/>
                  <w:szCs w:val="16"/>
                  <w:u w:val="single"/>
                </w:rPr>
                <w:t>添加字段</w:t>
              </w:r>
            </w:fldSimple>
            <w:r w:rsidR="006824AD"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关闭，新字段加入</w:t>
            </w:r>
            <w:fldSimple w:instr=" REF _Ref324322902 \h  \* MERGEFORMAT ">
              <w:r w:rsidR="00BD20EC" w:rsidRPr="00BD20EC">
                <w:rPr>
                  <w:rStyle w:val="UIChar"/>
                  <w:rFonts w:hint="eastAsia"/>
                </w:rPr>
                <w:t xml:space="preserve">UI01- </w:t>
              </w:r>
              <w:r w:rsidR="00BD20EC" w:rsidRPr="00BD20EC">
                <w:rPr>
                  <w:rStyle w:val="UIChar"/>
                  <w:rFonts w:hint="eastAsia"/>
                </w:rPr>
                <w:t>患者数据导入</w:t>
              </w:r>
            </w:fldSimple>
            <w:r w:rsidR="006824AD" w:rsidRPr="00BD20EC">
              <w:rPr>
                <w:rFonts w:hint="eastAsia"/>
                <w:sz w:val="16"/>
                <w:szCs w:val="16"/>
              </w:rPr>
              <w:t>页面</w:t>
            </w:r>
          </w:p>
        </w:tc>
        <w:tc>
          <w:tcPr>
            <w:tcW w:w="2069" w:type="dxa"/>
          </w:tcPr>
          <w:p w:rsidR="006824AD" w:rsidRPr="00BD20EC" w:rsidRDefault="006824AD" w:rsidP="00033783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6824AD" w:rsidRPr="00BD20EC" w:rsidTr="00033783">
        <w:trPr>
          <w:cantSplit/>
        </w:trPr>
        <w:tc>
          <w:tcPr>
            <w:tcW w:w="686" w:type="dxa"/>
          </w:tcPr>
          <w:p w:rsidR="006824AD" w:rsidRPr="00BD20EC" w:rsidRDefault="006824AD" w:rsidP="00134FA7">
            <w:pPr>
              <w:pStyle w:val="MediumGrid1-Accent21"/>
              <w:numPr>
                <w:ilvl w:val="0"/>
                <w:numId w:val="9"/>
              </w:numPr>
              <w:spacing w:before="60" w:after="60"/>
              <w:rPr>
                <w:rFonts w:cs="Calibri"/>
                <w:szCs w:val="16"/>
                <w:lang w:val="en-GB"/>
              </w:rPr>
            </w:pPr>
          </w:p>
        </w:tc>
        <w:tc>
          <w:tcPr>
            <w:tcW w:w="6189" w:type="dxa"/>
          </w:tcPr>
          <w:p w:rsidR="006824AD" w:rsidRPr="00BD20EC" w:rsidRDefault="006824AD" w:rsidP="00033783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继续</w:t>
            </w: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MS</w:t>
            </w: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的步骤</w:t>
            </w: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5</w:t>
            </w:r>
          </w:p>
        </w:tc>
        <w:tc>
          <w:tcPr>
            <w:tcW w:w="2069" w:type="dxa"/>
          </w:tcPr>
          <w:p w:rsidR="006824AD" w:rsidRPr="00BD20EC" w:rsidRDefault="006824AD" w:rsidP="00033783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6824AD" w:rsidRPr="00BD20EC" w:rsidTr="00033783">
        <w:trPr>
          <w:cantSplit/>
        </w:trPr>
        <w:tc>
          <w:tcPr>
            <w:tcW w:w="686" w:type="dxa"/>
          </w:tcPr>
          <w:p w:rsidR="006824AD" w:rsidRPr="00BD20EC" w:rsidRDefault="006824AD" w:rsidP="00134FA7">
            <w:pPr>
              <w:pStyle w:val="MediumGrid1-Accent21"/>
              <w:numPr>
                <w:ilvl w:val="0"/>
                <w:numId w:val="9"/>
              </w:numPr>
              <w:spacing w:before="60" w:after="60"/>
              <w:rPr>
                <w:rFonts w:cs="Calibri"/>
                <w:szCs w:val="16"/>
                <w:lang w:val="en-GB"/>
              </w:rPr>
            </w:pPr>
          </w:p>
        </w:tc>
        <w:tc>
          <w:tcPr>
            <w:tcW w:w="6189" w:type="dxa"/>
          </w:tcPr>
          <w:p w:rsidR="006824AD" w:rsidRPr="00BD20EC" w:rsidRDefault="006824AD" w:rsidP="00033783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结束</w:t>
            </w:r>
          </w:p>
        </w:tc>
        <w:tc>
          <w:tcPr>
            <w:tcW w:w="2069" w:type="dxa"/>
          </w:tcPr>
          <w:p w:rsidR="006824AD" w:rsidRPr="00BD20EC" w:rsidRDefault="006824AD" w:rsidP="00033783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201D0B" w:rsidRPr="00BD20EC" w:rsidTr="000717E7">
        <w:trPr>
          <w:cantSplit/>
        </w:trPr>
        <w:tc>
          <w:tcPr>
            <w:tcW w:w="686" w:type="dxa"/>
            <w:shd w:val="clear" w:color="auto" w:fill="D9D9D9" w:themeFill="background1" w:themeFillShade="D9"/>
          </w:tcPr>
          <w:p w:rsidR="00201D0B" w:rsidRPr="00BD20EC" w:rsidRDefault="00201D0B" w:rsidP="000717E7">
            <w:pPr>
              <w:pStyle w:val="MediumGrid1-Accent21"/>
              <w:spacing w:before="60" w:after="60"/>
              <w:ind w:firstLine="0"/>
              <w:rPr>
                <w:rFonts w:cs="Calibri"/>
                <w:szCs w:val="16"/>
                <w:lang w:val="en-GB"/>
              </w:rPr>
            </w:pPr>
            <w:r w:rsidRPr="00BD20EC">
              <w:rPr>
                <w:rFonts w:cs="Calibri" w:hint="eastAsia"/>
                <w:szCs w:val="16"/>
                <w:lang w:val="en-GB"/>
              </w:rPr>
              <w:t>AS2</w:t>
            </w:r>
          </w:p>
        </w:tc>
        <w:tc>
          <w:tcPr>
            <w:tcW w:w="6189" w:type="dxa"/>
            <w:shd w:val="clear" w:color="auto" w:fill="D9D9D9" w:themeFill="background1" w:themeFillShade="D9"/>
          </w:tcPr>
          <w:p w:rsidR="00201D0B" w:rsidRPr="00BD20EC" w:rsidRDefault="00201D0B" w:rsidP="000717E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存储映射模版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:rsidR="00201D0B" w:rsidRPr="00BD20EC" w:rsidRDefault="00201D0B" w:rsidP="000717E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201D0B" w:rsidRPr="00BD20EC" w:rsidTr="00033783">
        <w:trPr>
          <w:cantSplit/>
        </w:trPr>
        <w:tc>
          <w:tcPr>
            <w:tcW w:w="686" w:type="dxa"/>
          </w:tcPr>
          <w:p w:rsidR="00201D0B" w:rsidRPr="00BD20EC" w:rsidRDefault="00201D0B" w:rsidP="00201D0B">
            <w:pPr>
              <w:pStyle w:val="MediumGrid1-Accent21"/>
              <w:numPr>
                <w:ilvl w:val="0"/>
                <w:numId w:val="23"/>
              </w:numPr>
              <w:spacing w:before="60" w:after="60"/>
              <w:rPr>
                <w:rFonts w:cs="Calibri"/>
                <w:szCs w:val="16"/>
                <w:lang w:val="en-GB"/>
              </w:rPr>
            </w:pPr>
          </w:p>
        </w:tc>
        <w:tc>
          <w:tcPr>
            <w:tcW w:w="6189" w:type="dxa"/>
          </w:tcPr>
          <w:p w:rsidR="00201D0B" w:rsidRPr="00BD20EC" w:rsidRDefault="00201D0B" w:rsidP="00201D0B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系统发现映射关系有更新</w:t>
            </w:r>
          </w:p>
        </w:tc>
        <w:tc>
          <w:tcPr>
            <w:tcW w:w="2069" w:type="dxa"/>
          </w:tcPr>
          <w:p w:rsidR="00201D0B" w:rsidRPr="00BD20EC" w:rsidRDefault="00FE6956" w:rsidP="00033783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fldSimple w:instr=" REF _Ref324687314 \r \h  \* MERGEFORMAT ">
              <w:r w:rsidR="00BD20EC" w:rsidRPr="00BD20EC">
                <w:rPr>
                  <w:rFonts w:cs="Calibri"/>
                  <w:noProof w:val="0"/>
                  <w:sz w:val="16"/>
                  <w:szCs w:val="16"/>
                  <w:lang w:val="en-GB"/>
                </w:rPr>
                <w:t>BR08</w:t>
              </w:r>
            </w:fldSimple>
          </w:p>
        </w:tc>
      </w:tr>
      <w:tr w:rsidR="00201D0B" w:rsidRPr="00BD20EC" w:rsidTr="00033783">
        <w:trPr>
          <w:cantSplit/>
        </w:trPr>
        <w:tc>
          <w:tcPr>
            <w:tcW w:w="686" w:type="dxa"/>
          </w:tcPr>
          <w:p w:rsidR="00201D0B" w:rsidRPr="00BD20EC" w:rsidRDefault="00201D0B" w:rsidP="00201D0B">
            <w:pPr>
              <w:pStyle w:val="MediumGrid1-Accent21"/>
              <w:numPr>
                <w:ilvl w:val="0"/>
                <w:numId w:val="23"/>
              </w:numPr>
              <w:spacing w:before="60" w:after="60"/>
              <w:rPr>
                <w:rFonts w:cs="Calibri"/>
                <w:szCs w:val="16"/>
                <w:lang w:val="en-GB"/>
              </w:rPr>
            </w:pPr>
          </w:p>
        </w:tc>
        <w:tc>
          <w:tcPr>
            <w:tcW w:w="6189" w:type="dxa"/>
          </w:tcPr>
          <w:p w:rsidR="00201D0B" w:rsidRPr="00BD20EC" w:rsidRDefault="00201D0B" w:rsidP="0089306F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系统</w:t>
            </w:r>
            <w:r w:rsidR="0089306F"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显示界面</w:t>
            </w:r>
            <w:fldSimple w:instr=" REF _Ref324689909 \h  \* MERGEFORMAT ">
              <w:r w:rsidR="00BD20EC" w:rsidRPr="00BD20EC">
                <w:rPr>
                  <w:rFonts w:hint="eastAsia"/>
                  <w:sz w:val="16"/>
                  <w:szCs w:val="16"/>
                  <w:u w:val="single"/>
                </w:rPr>
                <w:t>UI01-2</w:t>
              </w:r>
              <w:r w:rsidR="00BD20EC" w:rsidRPr="00BD20EC">
                <w:rPr>
                  <w:rFonts w:hint="eastAsia"/>
                  <w:sz w:val="16"/>
                  <w:szCs w:val="16"/>
                  <w:u w:val="single"/>
                </w:rPr>
                <w:t>映射模版选择</w:t>
              </w:r>
            </w:fldSimple>
            <w:r w:rsidR="0089306F"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，</w:t>
            </w:r>
            <w:r w:rsidR="00D308A9"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提示</w:t>
            </w:r>
            <w:r w:rsidR="004B7E9E"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选择的映射模版</w:t>
            </w:r>
            <w:r w:rsidR="0089306F"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名称</w:t>
            </w:r>
            <w:r w:rsidR="004B7E9E"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（见</w:t>
            </w:r>
            <w:r w:rsidR="004B7E9E"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 xml:space="preserve">AS3 </w:t>
            </w:r>
            <w:r w:rsidR="004B7E9E"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新建映射模版）</w:t>
            </w:r>
          </w:p>
        </w:tc>
        <w:tc>
          <w:tcPr>
            <w:tcW w:w="2069" w:type="dxa"/>
          </w:tcPr>
          <w:p w:rsidR="00201D0B" w:rsidRPr="00BD20EC" w:rsidRDefault="00FE6956" w:rsidP="00033783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fldSimple w:instr=" REF _Ref324687659 \r \h  \* MERGEFORMAT ">
              <w:r w:rsidR="00BD20EC" w:rsidRPr="00BD20EC">
                <w:rPr>
                  <w:rFonts w:cs="Calibri"/>
                  <w:noProof w:val="0"/>
                  <w:sz w:val="16"/>
                  <w:szCs w:val="16"/>
                  <w:lang w:val="en-GB"/>
                </w:rPr>
                <w:t>BR09</w:t>
              </w:r>
            </w:fldSimple>
          </w:p>
        </w:tc>
      </w:tr>
      <w:tr w:rsidR="00201D0B" w:rsidRPr="00BD20EC" w:rsidTr="00033783">
        <w:trPr>
          <w:cantSplit/>
        </w:trPr>
        <w:tc>
          <w:tcPr>
            <w:tcW w:w="686" w:type="dxa"/>
          </w:tcPr>
          <w:p w:rsidR="00201D0B" w:rsidRPr="00BD20EC" w:rsidRDefault="00201D0B" w:rsidP="00201D0B">
            <w:pPr>
              <w:pStyle w:val="MediumGrid1-Accent21"/>
              <w:numPr>
                <w:ilvl w:val="0"/>
                <w:numId w:val="23"/>
              </w:numPr>
              <w:spacing w:before="60" w:after="60"/>
              <w:rPr>
                <w:rFonts w:cs="Calibri"/>
                <w:szCs w:val="16"/>
                <w:lang w:val="en-GB"/>
              </w:rPr>
            </w:pPr>
          </w:p>
        </w:tc>
        <w:tc>
          <w:tcPr>
            <w:tcW w:w="6189" w:type="dxa"/>
          </w:tcPr>
          <w:p w:rsidR="00201D0B" w:rsidRPr="00BD20EC" w:rsidRDefault="00201D0B" w:rsidP="00201D0B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用户点击确认</w:t>
            </w:r>
          </w:p>
        </w:tc>
        <w:tc>
          <w:tcPr>
            <w:tcW w:w="2069" w:type="dxa"/>
          </w:tcPr>
          <w:p w:rsidR="00201D0B" w:rsidRPr="00BD20EC" w:rsidRDefault="00201D0B" w:rsidP="00033783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201D0B" w:rsidRPr="00BD20EC" w:rsidTr="00033783">
        <w:trPr>
          <w:cantSplit/>
        </w:trPr>
        <w:tc>
          <w:tcPr>
            <w:tcW w:w="686" w:type="dxa"/>
          </w:tcPr>
          <w:p w:rsidR="00201D0B" w:rsidRPr="00BD20EC" w:rsidRDefault="00201D0B" w:rsidP="00201D0B">
            <w:pPr>
              <w:pStyle w:val="MediumGrid1-Accent21"/>
              <w:numPr>
                <w:ilvl w:val="0"/>
                <w:numId w:val="23"/>
              </w:numPr>
              <w:spacing w:before="60" w:after="60"/>
              <w:rPr>
                <w:rFonts w:cs="Calibri"/>
                <w:szCs w:val="16"/>
                <w:lang w:val="en-GB"/>
              </w:rPr>
            </w:pPr>
          </w:p>
        </w:tc>
        <w:tc>
          <w:tcPr>
            <w:tcW w:w="6189" w:type="dxa"/>
          </w:tcPr>
          <w:p w:rsidR="00201D0B" w:rsidRPr="00BD20EC" w:rsidRDefault="004B7E9E" w:rsidP="004B7E9E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映射</w:t>
            </w:r>
            <w:r w:rsidR="00201D0B"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模版</w:t>
            </w: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更新后</w:t>
            </w:r>
            <w:r w:rsidR="00201D0B"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，继续</w:t>
            </w:r>
            <w:r w:rsidR="00201D0B"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MS</w:t>
            </w:r>
            <w:r w:rsidR="00201D0B"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步骤</w:t>
            </w:r>
            <w:r w:rsidR="00201D0B"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8</w:t>
            </w:r>
          </w:p>
        </w:tc>
        <w:tc>
          <w:tcPr>
            <w:tcW w:w="2069" w:type="dxa"/>
          </w:tcPr>
          <w:p w:rsidR="00201D0B" w:rsidRPr="00BD20EC" w:rsidRDefault="00201D0B" w:rsidP="00033783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201D0B" w:rsidRPr="00BD20EC" w:rsidTr="00033783">
        <w:trPr>
          <w:cantSplit/>
        </w:trPr>
        <w:tc>
          <w:tcPr>
            <w:tcW w:w="686" w:type="dxa"/>
          </w:tcPr>
          <w:p w:rsidR="00201D0B" w:rsidRPr="00BD20EC" w:rsidRDefault="00201D0B" w:rsidP="00201D0B">
            <w:pPr>
              <w:pStyle w:val="MediumGrid1-Accent21"/>
              <w:numPr>
                <w:ilvl w:val="0"/>
                <w:numId w:val="23"/>
              </w:numPr>
              <w:spacing w:before="60" w:after="60"/>
              <w:rPr>
                <w:rFonts w:cs="Calibri"/>
                <w:szCs w:val="16"/>
                <w:lang w:val="en-GB"/>
              </w:rPr>
            </w:pPr>
          </w:p>
        </w:tc>
        <w:tc>
          <w:tcPr>
            <w:tcW w:w="6189" w:type="dxa"/>
          </w:tcPr>
          <w:p w:rsidR="00201D0B" w:rsidRPr="00BD20EC" w:rsidRDefault="00201D0B" w:rsidP="00201D0B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结束</w:t>
            </w:r>
          </w:p>
        </w:tc>
        <w:tc>
          <w:tcPr>
            <w:tcW w:w="2069" w:type="dxa"/>
          </w:tcPr>
          <w:p w:rsidR="00201D0B" w:rsidRPr="00BD20EC" w:rsidRDefault="00201D0B" w:rsidP="00033783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4B7E9E" w:rsidRPr="00BD20EC" w:rsidTr="000717E7">
        <w:trPr>
          <w:cantSplit/>
        </w:trPr>
        <w:tc>
          <w:tcPr>
            <w:tcW w:w="686" w:type="dxa"/>
            <w:shd w:val="clear" w:color="auto" w:fill="D9D9D9" w:themeFill="background1" w:themeFillShade="D9"/>
          </w:tcPr>
          <w:p w:rsidR="004B7E9E" w:rsidRPr="00BD20EC" w:rsidRDefault="004B7E9E" w:rsidP="000717E7">
            <w:pPr>
              <w:pStyle w:val="MediumGrid1-Accent21"/>
              <w:spacing w:before="60" w:after="60"/>
              <w:ind w:firstLine="0"/>
              <w:rPr>
                <w:rFonts w:cs="Calibri"/>
                <w:szCs w:val="16"/>
                <w:lang w:val="en-GB"/>
              </w:rPr>
            </w:pPr>
            <w:r w:rsidRPr="00BD20EC">
              <w:rPr>
                <w:rFonts w:cs="Calibri" w:hint="eastAsia"/>
                <w:szCs w:val="16"/>
                <w:lang w:val="en-GB"/>
              </w:rPr>
              <w:t>AS</w:t>
            </w:r>
            <w:r w:rsidR="0089306F" w:rsidRPr="00BD20EC">
              <w:rPr>
                <w:rFonts w:cs="Calibri" w:hint="eastAsia"/>
                <w:szCs w:val="16"/>
                <w:lang w:val="en-GB"/>
              </w:rPr>
              <w:t>3</w:t>
            </w:r>
          </w:p>
        </w:tc>
        <w:tc>
          <w:tcPr>
            <w:tcW w:w="6189" w:type="dxa"/>
            <w:shd w:val="clear" w:color="auto" w:fill="D9D9D9" w:themeFill="background1" w:themeFillShade="D9"/>
          </w:tcPr>
          <w:p w:rsidR="004B7E9E" w:rsidRPr="00BD20EC" w:rsidRDefault="0089306F" w:rsidP="000717E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新建</w:t>
            </w:r>
            <w:r w:rsidR="004B7E9E"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映射模版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:rsidR="004B7E9E" w:rsidRPr="00BD20EC" w:rsidRDefault="004B7E9E" w:rsidP="000717E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4B7E9E" w:rsidRPr="00BD20EC" w:rsidTr="00033783">
        <w:trPr>
          <w:cantSplit/>
        </w:trPr>
        <w:tc>
          <w:tcPr>
            <w:tcW w:w="686" w:type="dxa"/>
          </w:tcPr>
          <w:p w:rsidR="004B7E9E" w:rsidRPr="00BD20EC" w:rsidRDefault="004B7E9E" w:rsidP="004B7E9E">
            <w:pPr>
              <w:pStyle w:val="MediumGrid1-Accent21"/>
              <w:numPr>
                <w:ilvl w:val="0"/>
                <w:numId w:val="24"/>
              </w:numPr>
              <w:spacing w:before="60" w:after="60"/>
              <w:rPr>
                <w:rFonts w:cs="Calibri"/>
                <w:szCs w:val="16"/>
                <w:lang w:val="en-GB"/>
              </w:rPr>
            </w:pPr>
          </w:p>
        </w:tc>
        <w:tc>
          <w:tcPr>
            <w:tcW w:w="6189" w:type="dxa"/>
          </w:tcPr>
          <w:p w:rsidR="004B7E9E" w:rsidRPr="00BD20EC" w:rsidRDefault="00D308A9" w:rsidP="0089306F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用户输入新的界面名称，点击添加</w:t>
            </w:r>
          </w:p>
        </w:tc>
        <w:tc>
          <w:tcPr>
            <w:tcW w:w="2069" w:type="dxa"/>
          </w:tcPr>
          <w:p w:rsidR="004B7E9E" w:rsidRPr="00BD20EC" w:rsidRDefault="004B7E9E" w:rsidP="00033783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89306F" w:rsidRPr="00BD20EC" w:rsidTr="00033783">
        <w:trPr>
          <w:cantSplit/>
        </w:trPr>
        <w:tc>
          <w:tcPr>
            <w:tcW w:w="686" w:type="dxa"/>
          </w:tcPr>
          <w:p w:rsidR="0089306F" w:rsidRPr="00BD20EC" w:rsidRDefault="0089306F" w:rsidP="004B7E9E">
            <w:pPr>
              <w:pStyle w:val="MediumGrid1-Accent21"/>
              <w:numPr>
                <w:ilvl w:val="0"/>
                <w:numId w:val="24"/>
              </w:numPr>
              <w:spacing w:before="60" w:after="60"/>
              <w:rPr>
                <w:rFonts w:cs="Calibri"/>
                <w:szCs w:val="16"/>
                <w:lang w:val="en-GB"/>
              </w:rPr>
            </w:pPr>
          </w:p>
        </w:tc>
        <w:tc>
          <w:tcPr>
            <w:tcW w:w="6189" w:type="dxa"/>
          </w:tcPr>
          <w:p w:rsidR="0089306F" w:rsidRPr="00BD20EC" w:rsidRDefault="00D308A9" w:rsidP="0089306F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新的映射模版显示在</w:t>
            </w:r>
            <w:fldSimple w:instr=" REF _Ref324689909 \h  \* MERGEFORMAT ">
              <w:r w:rsidR="00BD20EC" w:rsidRPr="00BD20EC">
                <w:rPr>
                  <w:rFonts w:hint="eastAsia"/>
                  <w:sz w:val="16"/>
                  <w:szCs w:val="16"/>
                  <w:u w:val="single"/>
                </w:rPr>
                <w:t>UI01-2</w:t>
              </w:r>
              <w:r w:rsidR="00BD20EC" w:rsidRPr="00BD20EC">
                <w:rPr>
                  <w:rFonts w:hint="eastAsia"/>
                  <w:sz w:val="16"/>
                  <w:szCs w:val="16"/>
                  <w:u w:val="single"/>
                </w:rPr>
                <w:t>映射模版选择</w:t>
              </w:r>
            </w:fldSimple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的模版列表中，被加粗显示</w:t>
            </w:r>
          </w:p>
        </w:tc>
        <w:tc>
          <w:tcPr>
            <w:tcW w:w="2069" w:type="dxa"/>
          </w:tcPr>
          <w:p w:rsidR="0089306F" w:rsidRPr="00BD20EC" w:rsidRDefault="0089306F" w:rsidP="00033783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D308A9" w:rsidRPr="00BD20EC" w:rsidTr="00033783">
        <w:trPr>
          <w:cantSplit/>
        </w:trPr>
        <w:tc>
          <w:tcPr>
            <w:tcW w:w="686" w:type="dxa"/>
          </w:tcPr>
          <w:p w:rsidR="00D308A9" w:rsidRPr="00BD20EC" w:rsidRDefault="00D308A9" w:rsidP="004B7E9E">
            <w:pPr>
              <w:pStyle w:val="MediumGrid1-Accent21"/>
              <w:numPr>
                <w:ilvl w:val="0"/>
                <w:numId w:val="24"/>
              </w:numPr>
              <w:spacing w:before="60" w:after="60"/>
              <w:rPr>
                <w:rFonts w:cs="Calibri"/>
                <w:szCs w:val="16"/>
                <w:lang w:val="en-GB"/>
              </w:rPr>
            </w:pPr>
          </w:p>
        </w:tc>
        <w:tc>
          <w:tcPr>
            <w:tcW w:w="6189" w:type="dxa"/>
          </w:tcPr>
          <w:p w:rsidR="00D308A9" w:rsidRPr="00BD20EC" w:rsidRDefault="00D308A9" w:rsidP="0089306F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用户点击确认</w:t>
            </w:r>
          </w:p>
        </w:tc>
        <w:tc>
          <w:tcPr>
            <w:tcW w:w="2069" w:type="dxa"/>
          </w:tcPr>
          <w:p w:rsidR="00D308A9" w:rsidRPr="00BD20EC" w:rsidRDefault="00D308A9" w:rsidP="00033783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D308A9" w:rsidRPr="00BD20EC" w:rsidTr="00033783">
        <w:trPr>
          <w:cantSplit/>
        </w:trPr>
        <w:tc>
          <w:tcPr>
            <w:tcW w:w="686" w:type="dxa"/>
          </w:tcPr>
          <w:p w:rsidR="00D308A9" w:rsidRPr="00BD20EC" w:rsidRDefault="00D308A9" w:rsidP="004B7E9E">
            <w:pPr>
              <w:pStyle w:val="MediumGrid1-Accent21"/>
              <w:numPr>
                <w:ilvl w:val="0"/>
                <w:numId w:val="24"/>
              </w:numPr>
              <w:spacing w:before="60" w:after="60"/>
              <w:rPr>
                <w:rFonts w:cs="Calibri"/>
                <w:szCs w:val="16"/>
                <w:lang w:val="en-GB"/>
              </w:rPr>
            </w:pPr>
          </w:p>
        </w:tc>
        <w:tc>
          <w:tcPr>
            <w:tcW w:w="6189" w:type="dxa"/>
          </w:tcPr>
          <w:p w:rsidR="00D308A9" w:rsidRPr="00BD20EC" w:rsidRDefault="00D308A9" w:rsidP="0089306F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系统记录映射模版名称以及对应的映射关系到列表</w:t>
            </w:r>
            <w:fldSimple w:instr=" REF _Ref324684725 \r \h  \* MERGEFORMAT ">
              <w:r w:rsidR="00BD20EC" w:rsidRPr="00BD20EC">
                <w:rPr>
                  <w:rFonts w:cs="Calibri"/>
                  <w:noProof w:val="0"/>
                  <w:sz w:val="16"/>
                  <w:szCs w:val="16"/>
                  <w:lang w:val="en-GB"/>
                </w:rPr>
                <w:t>RD02</w:t>
              </w:r>
            </w:fldSimple>
          </w:p>
        </w:tc>
        <w:tc>
          <w:tcPr>
            <w:tcW w:w="2069" w:type="dxa"/>
          </w:tcPr>
          <w:p w:rsidR="00D308A9" w:rsidRPr="00BD20EC" w:rsidRDefault="00FE6956" w:rsidP="00033783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fldSimple w:instr=" REF _Ref324692088 \r \h  \* MERGEFORMAT ">
              <w:r w:rsidR="00BD20EC" w:rsidRPr="00BD20EC">
                <w:rPr>
                  <w:rFonts w:cs="Calibri"/>
                  <w:noProof w:val="0"/>
                  <w:sz w:val="16"/>
                  <w:szCs w:val="16"/>
                  <w:lang w:val="en-GB"/>
                </w:rPr>
                <w:t>BR10</w:t>
              </w:r>
            </w:fldSimple>
          </w:p>
        </w:tc>
      </w:tr>
      <w:tr w:rsidR="00D308A9" w:rsidRPr="00BD20EC" w:rsidTr="00033783">
        <w:trPr>
          <w:cantSplit/>
        </w:trPr>
        <w:tc>
          <w:tcPr>
            <w:tcW w:w="686" w:type="dxa"/>
          </w:tcPr>
          <w:p w:rsidR="00D308A9" w:rsidRPr="00BD20EC" w:rsidRDefault="00D308A9" w:rsidP="004B7E9E">
            <w:pPr>
              <w:pStyle w:val="MediumGrid1-Accent21"/>
              <w:numPr>
                <w:ilvl w:val="0"/>
                <w:numId w:val="24"/>
              </w:numPr>
              <w:spacing w:before="60" w:after="60"/>
              <w:rPr>
                <w:rFonts w:cs="Calibri"/>
                <w:szCs w:val="16"/>
                <w:lang w:val="en-GB"/>
              </w:rPr>
            </w:pPr>
          </w:p>
        </w:tc>
        <w:tc>
          <w:tcPr>
            <w:tcW w:w="6189" w:type="dxa"/>
          </w:tcPr>
          <w:p w:rsidR="00D308A9" w:rsidRPr="00BD20EC" w:rsidRDefault="00D308A9" w:rsidP="0089306F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结束</w:t>
            </w:r>
          </w:p>
        </w:tc>
        <w:tc>
          <w:tcPr>
            <w:tcW w:w="2069" w:type="dxa"/>
          </w:tcPr>
          <w:p w:rsidR="00D308A9" w:rsidRPr="00BD20EC" w:rsidRDefault="00D308A9" w:rsidP="00033783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</w:tbl>
    <w:p w:rsidR="00B64658" w:rsidRDefault="00B64658" w:rsidP="00B64658"/>
    <w:p w:rsidR="00B64658" w:rsidRDefault="00B64658" w:rsidP="00B64658">
      <w:pPr>
        <w:pStyle w:val="3"/>
      </w:pPr>
      <w:bookmarkStart w:id="53" w:name="_Toc324713504"/>
      <w:r>
        <w:rPr>
          <w:rFonts w:hint="eastAsia"/>
        </w:rPr>
        <w:lastRenderedPageBreak/>
        <w:t>业务规则</w:t>
      </w:r>
      <w:bookmarkEnd w:id="53"/>
    </w:p>
    <w:tbl>
      <w:tblPr>
        <w:tblW w:w="93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104"/>
        <w:gridCol w:w="8222"/>
      </w:tblGrid>
      <w:tr w:rsidR="00B64658" w:rsidRPr="00254A08" w:rsidTr="00EA3037">
        <w:trPr>
          <w:trHeight w:val="201"/>
          <w:tblHeader/>
        </w:trPr>
        <w:tc>
          <w:tcPr>
            <w:tcW w:w="1104" w:type="dxa"/>
            <w:shd w:val="clear" w:color="auto" w:fill="95B3D7"/>
            <w:vAlign w:val="center"/>
          </w:tcPr>
          <w:p w:rsidR="00B64658" w:rsidRPr="00254A08" w:rsidRDefault="00B64658" w:rsidP="00033783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编号</w:t>
            </w:r>
          </w:p>
        </w:tc>
        <w:tc>
          <w:tcPr>
            <w:tcW w:w="8222" w:type="dxa"/>
            <w:shd w:val="clear" w:color="auto" w:fill="95B3D7"/>
            <w:vAlign w:val="center"/>
          </w:tcPr>
          <w:p w:rsidR="00B64658" w:rsidRPr="00254A08" w:rsidRDefault="00B64658" w:rsidP="00033783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规则描述</w:t>
            </w:r>
          </w:p>
        </w:tc>
      </w:tr>
      <w:tr w:rsidR="00B64658" w:rsidRPr="00BD20EC" w:rsidTr="00EA3037">
        <w:trPr>
          <w:cantSplit/>
        </w:trPr>
        <w:tc>
          <w:tcPr>
            <w:tcW w:w="1104" w:type="dxa"/>
            <w:vAlign w:val="center"/>
          </w:tcPr>
          <w:p w:rsidR="00B64658" w:rsidRPr="00BD20EC" w:rsidRDefault="00B64658" w:rsidP="00134FA7">
            <w:pPr>
              <w:pStyle w:val="FSTableText"/>
              <w:numPr>
                <w:ilvl w:val="0"/>
                <w:numId w:val="7"/>
              </w:numPr>
              <w:rPr>
                <w:noProof w:val="0"/>
                <w:sz w:val="16"/>
                <w:szCs w:val="16"/>
                <w:lang w:val="en-GB"/>
              </w:rPr>
            </w:pPr>
          </w:p>
        </w:tc>
        <w:tc>
          <w:tcPr>
            <w:tcW w:w="8222" w:type="dxa"/>
            <w:vAlign w:val="center"/>
          </w:tcPr>
          <w:p w:rsidR="00B64658" w:rsidRPr="00BD20EC" w:rsidRDefault="0059708D" w:rsidP="00033783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hint="eastAsia"/>
                <w:noProof w:val="0"/>
                <w:sz w:val="16"/>
                <w:szCs w:val="16"/>
                <w:lang w:val="en-GB"/>
              </w:rPr>
              <w:t>如果用户选择是</w:t>
            </w:r>
            <w:r w:rsidR="00033783" w:rsidRPr="00BD20EC">
              <w:rPr>
                <w:rFonts w:hint="eastAsia"/>
                <w:noProof w:val="0"/>
                <w:sz w:val="16"/>
                <w:szCs w:val="16"/>
                <w:lang w:val="en-GB"/>
              </w:rPr>
              <w:t>文件而不是目录，系统提示说目录格式不合法</w:t>
            </w:r>
          </w:p>
        </w:tc>
      </w:tr>
      <w:tr w:rsidR="00B64658" w:rsidRPr="00BD20EC" w:rsidTr="00EA3037">
        <w:trPr>
          <w:cantSplit/>
        </w:trPr>
        <w:tc>
          <w:tcPr>
            <w:tcW w:w="1104" w:type="dxa"/>
            <w:vAlign w:val="center"/>
          </w:tcPr>
          <w:p w:rsidR="00B64658" w:rsidRPr="00BD20EC" w:rsidRDefault="00B64658" w:rsidP="00134FA7">
            <w:pPr>
              <w:pStyle w:val="FSTableLink"/>
              <w:numPr>
                <w:ilvl w:val="0"/>
                <w:numId w:val="7"/>
              </w:numPr>
              <w:rPr>
                <w:noProof w:val="0"/>
                <w:sz w:val="16"/>
                <w:szCs w:val="16"/>
                <w:lang w:val="en-GB"/>
              </w:rPr>
            </w:pPr>
            <w:bookmarkStart w:id="54" w:name="_Ref324323084"/>
          </w:p>
        </w:tc>
        <w:bookmarkEnd w:id="54"/>
        <w:tc>
          <w:tcPr>
            <w:tcW w:w="8222" w:type="dxa"/>
            <w:vAlign w:val="center"/>
          </w:tcPr>
          <w:p w:rsidR="00B64658" w:rsidRPr="00BD20EC" w:rsidRDefault="00677FC6" w:rsidP="00677FC6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Arial" w:hint="eastAsia"/>
                <w:noProof w:val="0"/>
                <w:sz w:val="16"/>
                <w:szCs w:val="16"/>
                <w:lang w:val="en-GB"/>
              </w:rPr>
              <w:t>如果文件</w:t>
            </w:r>
            <w:r w:rsidR="00033783" w:rsidRPr="00BD20EC">
              <w:rPr>
                <w:rFonts w:cs="Arial" w:hint="eastAsia"/>
                <w:noProof w:val="0"/>
                <w:sz w:val="16"/>
                <w:szCs w:val="16"/>
                <w:lang w:val="en-GB"/>
              </w:rPr>
              <w:t>格式</w:t>
            </w:r>
            <w:r w:rsidRPr="00BD20EC">
              <w:rPr>
                <w:rFonts w:cs="Arial" w:hint="eastAsia"/>
                <w:noProof w:val="0"/>
                <w:sz w:val="16"/>
                <w:szCs w:val="16"/>
                <w:lang w:val="en-GB"/>
              </w:rPr>
              <w:t>不正确，会继续下一个文件，但把错误信息输出到指定日志文件中</w:t>
            </w:r>
            <w:r w:rsidR="00FC3475" w:rsidRPr="00BD20EC">
              <w:rPr>
                <w:rFonts w:cs="Arial" w:hint="eastAsia"/>
                <w:noProof w:val="0"/>
                <w:sz w:val="16"/>
                <w:szCs w:val="16"/>
                <w:lang w:val="en-GB"/>
              </w:rPr>
              <w:t>。日志文件的名字包括时间戳，保存在指定目录下，所有导入过的日志不会被覆盖。</w:t>
            </w:r>
          </w:p>
        </w:tc>
      </w:tr>
      <w:tr w:rsidR="00033783" w:rsidRPr="00BD20EC" w:rsidTr="00EA3037">
        <w:trPr>
          <w:cantSplit/>
        </w:trPr>
        <w:tc>
          <w:tcPr>
            <w:tcW w:w="1104" w:type="dxa"/>
            <w:vAlign w:val="center"/>
          </w:tcPr>
          <w:p w:rsidR="00033783" w:rsidRPr="00BD20EC" w:rsidRDefault="00033783" w:rsidP="00134FA7">
            <w:pPr>
              <w:pStyle w:val="FSTableLink"/>
              <w:numPr>
                <w:ilvl w:val="0"/>
                <w:numId w:val="7"/>
              </w:numPr>
              <w:rPr>
                <w:noProof w:val="0"/>
                <w:sz w:val="16"/>
                <w:szCs w:val="16"/>
                <w:lang w:val="en-GB"/>
              </w:rPr>
            </w:pPr>
            <w:bookmarkStart w:id="55" w:name="_Ref324323674"/>
          </w:p>
        </w:tc>
        <w:bookmarkEnd w:id="55"/>
        <w:tc>
          <w:tcPr>
            <w:tcW w:w="8222" w:type="dxa"/>
            <w:vAlign w:val="center"/>
          </w:tcPr>
          <w:p w:rsidR="00033783" w:rsidRPr="00BD20EC" w:rsidRDefault="009A73E5" w:rsidP="000F79F3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Arial" w:hint="eastAsia"/>
                <w:noProof w:val="0"/>
                <w:sz w:val="16"/>
                <w:szCs w:val="16"/>
                <w:lang w:val="en-GB"/>
              </w:rPr>
              <w:t>如果映射关系模版没有选择，那么</w:t>
            </w:r>
            <w:r w:rsidR="000F79F3" w:rsidRPr="00BD20EC">
              <w:rPr>
                <w:rFonts w:cs="Arial" w:hint="eastAsia"/>
                <w:noProof w:val="0"/>
                <w:sz w:val="16"/>
                <w:szCs w:val="16"/>
                <w:lang w:val="en-GB"/>
              </w:rPr>
              <w:t>患者信息字段按照字符串匹配的方式同</w:t>
            </w:r>
            <w:r w:rsidR="000F79F3" w:rsidRPr="00BD20EC">
              <w:rPr>
                <w:rFonts w:cs="Arial" w:hint="eastAsia"/>
                <w:noProof w:val="0"/>
                <w:sz w:val="16"/>
                <w:szCs w:val="16"/>
                <w:lang w:val="en-GB"/>
              </w:rPr>
              <w:t>CSV</w:t>
            </w:r>
            <w:r w:rsidR="000F79F3" w:rsidRPr="00BD20EC">
              <w:rPr>
                <w:rFonts w:cs="Arial" w:hint="eastAsia"/>
                <w:noProof w:val="0"/>
                <w:sz w:val="16"/>
                <w:szCs w:val="16"/>
                <w:lang w:val="en-GB"/>
              </w:rPr>
              <w:t>文件的字段建立映射关系。比如，患者信息的第一个字段是“姓名”，那么系统用“姓名”去匹配所有</w:t>
            </w:r>
            <w:r w:rsidR="000F79F3" w:rsidRPr="00BD20EC">
              <w:rPr>
                <w:rFonts w:cs="Arial" w:hint="eastAsia"/>
                <w:noProof w:val="0"/>
                <w:sz w:val="16"/>
                <w:szCs w:val="16"/>
                <w:lang w:val="en-GB"/>
              </w:rPr>
              <w:t>CSV</w:t>
            </w:r>
            <w:r w:rsidR="000F79F3" w:rsidRPr="00BD20EC">
              <w:rPr>
                <w:rFonts w:cs="Arial" w:hint="eastAsia"/>
                <w:noProof w:val="0"/>
                <w:sz w:val="16"/>
                <w:szCs w:val="16"/>
                <w:lang w:val="en-GB"/>
              </w:rPr>
              <w:t>里面的字段，如果能够匹配上，那么患者信息的“姓名”就对应</w:t>
            </w:r>
            <w:r w:rsidR="000F79F3" w:rsidRPr="00BD20EC">
              <w:rPr>
                <w:rFonts w:cs="Arial" w:hint="eastAsia"/>
                <w:noProof w:val="0"/>
                <w:sz w:val="16"/>
                <w:szCs w:val="16"/>
                <w:lang w:val="en-GB"/>
              </w:rPr>
              <w:t>CSV</w:t>
            </w:r>
            <w:r w:rsidR="000F79F3" w:rsidRPr="00BD20EC">
              <w:rPr>
                <w:rFonts w:cs="Arial" w:hint="eastAsia"/>
                <w:noProof w:val="0"/>
                <w:sz w:val="16"/>
                <w:szCs w:val="16"/>
                <w:lang w:val="en-GB"/>
              </w:rPr>
              <w:t>文件里面的姓名。如果匹配不上，就使用所有</w:t>
            </w:r>
            <w:r w:rsidR="000F79F3" w:rsidRPr="00BD20EC">
              <w:rPr>
                <w:rFonts w:cs="Arial" w:hint="eastAsia"/>
                <w:noProof w:val="0"/>
                <w:sz w:val="16"/>
                <w:szCs w:val="16"/>
                <w:lang w:val="en-GB"/>
              </w:rPr>
              <w:t>CSV</w:t>
            </w:r>
            <w:r w:rsidR="000F79F3" w:rsidRPr="00BD20EC">
              <w:rPr>
                <w:rFonts w:cs="Arial" w:hint="eastAsia"/>
                <w:noProof w:val="0"/>
                <w:sz w:val="16"/>
                <w:szCs w:val="16"/>
                <w:lang w:val="en-GB"/>
              </w:rPr>
              <w:t>里面没有被匹配上字段中按从左到右顺序的第一个字段。</w:t>
            </w:r>
          </w:p>
        </w:tc>
      </w:tr>
      <w:tr w:rsidR="000F79F3" w:rsidRPr="00BD20EC" w:rsidTr="00EA3037">
        <w:trPr>
          <w:cantSplit/>
        </w:trPr>
        <w:tc>
          <w:tcPr>
            <w:tcW w:w="1104" w:type="dxa"/>
            <w:vAlign w:val="center"/>
          </w:tcPr>
          <w:p w:rsidR="000F79F3" w:rsidRPr="00BD20EC" w:rsidRDefault="000F79F3" w:rsidP="00134FA7">
            <w:pPr>
              <w:pStyle w:val="FSTableLink"/>
              <w:numPr>
                <w:ilvl w:val="0"/>
                <w:numId w:val="7"/>
              </w:numPr>
              <w:rPr>
                <w:noProof w:val="0"/>
                <w:sz w:val="16"/>
                <w:szCs w:val="16"/>
                <w:lang w:val="en-GB"/>
              </w:rPr>
            </w:pPr>
            <w:bookmarkStart w:id="56" w:name="_Ref324324111"/>
          </w:p>
        </w:tc>
        <w:bookmarkEnd w:id="56"/>
        <w:tc>
          <w:tcPr>
            <w:tcW w:w="8222" w:type="dxa"/>
            <w:vAlign w:val="center"/>
          </w:tcPr>
          <w:p w:rsidR="000F79F3" w:rsidRPr="00BD20EC" w:rsidRDefault="000F79F3" w:rsidP="000F79F3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Arial" w:hint="eastAsia"/>
                <w:noProof w:val="0"/>
                <w:sz w:val="16"/>
                <w:szCs w:val="16"/>
                <w:lang w:val="en-GB"/>
              </w:rPr>
              <w:t>如果数据格式与期望的格式不匹配，系统</w:t>
            </w:r>
            <w:r w:rsidR="0011663C" w:rsidRPr="00BD20EC">
              <w:rPr>
                <w:rFonts w:cs="Arial" w:hint="eastAsia"/>
                <w:noProof w:val="0"/>
                <w:sz w:val="16"/>
                <w:szCs w:val="16"/>
                <w:lang w:val="en-GB"/>
              </w:rPr>
              <w:t>将</w:t>
            </w:r>
            <w:r w:rsidRPr="00BD20EC">
              <w:rPr>
                <w:rFonts w:cs="Arial" w:hint="eastAsia"/>
                <w:noProof w:val="0"/>
                <w:sz w:val="16"/>
                <w:szCs w:val="16"/>
                <w:lang w:val="en-GB"/>
              </w:rPr>
              <w:t>错误信息</w:t>
            </w:r>
            <w:r w:rsidR="0011663C" w:rsidRPr="00BD20EC">
              <w:rPr>
                <w:rFonts w:cs="Arial" w:hint="eastAsia"/>
                <w:noProof w:val="0"/>
                <w:sz w:val="16"/>
                <w:szCs w:val="16"/>
                <w:lang w:val="en-GB"/>
              </w:rPr>
              <w:t>输出到指定日志文件里，然后忽略此行，继续加载下一行数据</w:t>
            </w:r>
            <w:r w:rsidRPr="00BD20EC">
              <w:rPr>
                <w:rFonts w:cs="Arial" w:hint="eastAsia"/>
                <w:noProof w:val="0"/>
                <w:sz w:val="16"/>
                <w:szCs w:val="16"/>
                <w:lang w:val="en-GB"/>
              </w:rPr>
              <w:t>。错误信息包括在文件名，行号，和字段名。</w:t>
            </w:r>
          </w:p>
        </w:tc>
      </w:tr>
      <w:tr w:rsidR="00677FC6" w:rsidRPr="00BD20EC" w:rsidTr="00EA3037">
        <w:trPr>
          <w:cantSplit/>
        </w:trPr>
        <w:tc>
          <w:tcPr>
            <w:tcW w:w="1104" w:type="dxa"/>
            <w:vAlign w:val="center"/>
          </w:tcPr>
          <w:p w:rsidR="00677FC6" w:rsidRPr="00BD20EC" w:rsidRDefault="00677FC6" w:rsidP="00134FA7">
            <w:pPr>
              <w:pStyle w:val="FSTableLink"/>
              <w:numPr>
                <w:ilvl w:val="0"/>
                <w:numId w:val="7"/>
              </w:numPr>
              <w:rPr>
                <w:noProof w:val="0"/>
                <w:sz w:val="16"/>
                <w:szCs w:val="16"/>
                <w:lang w:val="en-GB"/>
              </w:rPr>
            </w:pPr>
            <w:bookmarkStart w:id="57" w:name="_Ref324324653"/>
          </w:p>
        </w:tc>
        <w:bookmarkEnd w:id="57"/>
        <w:tc>
          <w:tcPr>
            <w:tcW w:w="8222" w:type="dxa"/>
            <w:vAlign w:val="center"/>
          </w:tcPr>
          <w:p w:rsidR="00677FC6" w:rsidRPr="00BD20EC" w:rsidRDefault="00677FC6" w:rsidP="000F79F3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Arial" w:hint="eastAsia"/>
                <w:noProof w:val="0"/>
                <w:sz w:val="16"/>
                <w:szCs w:val="16"/>
                <w:lang w:val="en-GB"/>
              </w:rPr>
              <w:t>如果所有导入操作没有产生任何错误，系统显示绿灯。如果有部分导入成功，部分失败，系统显示黄灯，并提供导入日志文件链接。如果全部导入失败，系统显示红灯，并提供导入日志文件链接。</w:t>
            </w:r>
          </w:p>
        </w:tc>
      </w:tr>
      <w:tr w:rsidR="0059708D" w:rsidRPr="00BD20EC" w:rsidTr="00EA3037">
        <w:trPr>
          <w:cantSplit/>
        </w:trPr>
        <w:tc>
          <w:tcPr>
            <w:tcW w:w="1104" w:type="dxa"/>
            <w:vAlign w:val="center"/>
          </w:tcPr>
          <w:p w:rsidR="0059708D" w:rsidRPr="00BD20EC" w:rsidRDefault="0059708D" w:rsidP="00134FA7">
            <w:pPr>
              <w:pStyle w:val="FSTableLink"/>
              <w:numPr>
                <w:ilvl w:val="0"/>
                <w:numId w:val="7"/>
              </w:numPr>
              <w:rPr>
                <w:noProof w:val="0"/>
                <w:sz w:val="16"/>
                <w:szCs w:val="16"/>
                <w:lang w:val="en-GB"/>
              </w:rPr>
            </w:pPr>
            <w:bookmarkStart w:id="58" w:name="_Ref324334636"/>
          </w:p>
        </w:tc>
        <w:bookmarkEnd w:id="58"/>
        <w:tc>
          <w:tcPr>
            <w:tcW w:w="8222" w:type="dxa"/>
            <w:vAlign w:val="center"/>
          </w:tcPr>
          <w:p w:rsidR="0059708D" w:rsidRPr="00BD20EC" w:rsidRDefault="0059708D" w:rsidP="000F79F3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Arial" w:hint="eastAsia"/>
                <w:noProof w:val="0"/>
                <w:sz w:val="16"/>
                <w:szCs w:val="16"/>
                <w:lang w:val="en-GB"/>
              </w:rPr>
              <w:t>系统如果发现标识列冲突，系统弹出提示框让用户选择是覆盖还是跳过此条记录</w:t>
            </w:r>
            <w:r w:rsidR="00B411F0" w:rsidRPr="00BD20EC">
              <w:rPr>
                <w:rFonts w:cs="Arial" w:hint="eastAsia"/>
                <w:noProof w:val="0"/>
                <w:sz w:val="16"/>
                <w:szCs w:val="16"/>
                <w:lang w:val="en-GB"/>
              </w:rPr>
              <w:t>，处理方式记录到日志文件中</w:t>
            </w:r>
            <w:r w:rsidRPr="00BD20EC">
              <w:rPr>
                <w:rFonts w:cs="Arial" w:hint="eastAsia"/>
                <w:noProof w:val="0"/>
                <w:sz w:val="16"/>
                <w:szCs w:val="16"/>
                <w:lang w:val="en-GB"/>
              </w:rPr>
              <w:t>。</w:t>
            </w:r>
          </w:p>
        </w:tc>
      </w:tr>
      <w:tr w:rsidR="007738C4" w:rsidRPr="00BD20EC" w:rsidTr="00EA3037">
        <w:trPr>
          <w:cantSplit/>
        </w:trPr>
        <w:tc>
          <w:tcPr>
            <w:tcW w:w="1104" w:type="dxa"/>
            <w:vAlign w:val="center"/>
          </w:tcPr>
          <w:p w:rsidR="007738C4" w:rsidRPr="00BD20EC" w:rsidRDefault="007738C4" w:rsidP="00134FA7">
            <w:pPr>
              <w:pStyle w:val="FSTableLink"/>
              <w:numPr>
                <w:ilvl w:val="0"/>
                <w:numId w:val="7"/>
              </w:numPr>
              <w:rPr>
                <w:noProof w:val="0"/>
                <w:sz w:val="16"/>
                <w:szCs w:val="16"/>
                <w:lang w:val="en-GB"/>
              </w:rPr>
            </w:pPr>
            <w:bookmarkStart w:id="59" w:name="_Ref324684336"/>
          </w:p>
        </w:tc>
        <w:bookmarkEnd w:id="59"/>
        <w:tc>
          <w:tcPr>
            <w:tcW w:w="8222" w:type="dxa"/>
            <w:vAlign w:val="center"/>
          </w:tcPr>
          <w:p w:rsidR="007738C4" w:rsidRPr="00BD20EC" w:rsidRDefault="009A73E5" w:rsidP="000F79F3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Arial" w:hint="eastAsia"/>
                <w:noProof w:val="0"/>
                <w:sz w:val="16"/>
                <w:szCs w:val="16"/>
                <w:lang w:val="en-GB"/>
              </w:rPr>
              <w:t>如果选择了映射关系模版，字段的对应关系按照预设的映射关系设定。如果映射关系模版中指定的字段在文件中找不到，系统显示提示信息。</w:t>
            </w:r>
          </w:p>
        </w:tc>
      </w:tr>
      <w:tr w:rsidR="00201D0B" w:rsidRPr="00BD20EC" w:rsidTr="00EA3037">
        <w:trPr>
          <w:cantSplit/>
        </w:trPr>
        <w:tc>
          <w:tcPr>
            <w:tcW w:w="1104" w:type="dxa"/>
            <w:vAlign w:val="center"/>
          </w:tcPr>
          <w:p w:rsidR="00201D0B" w:rsidRPr="00BD20EC" w:rsidRDefault="00201D0B" w:rsidP="00134FA7">
            <w:pPr>
              <w:pStyle w:val="FSTableLink"/>
              <w:numPr>
                <w:ilvl w:val="0"/>
                <w:numId w:val="7"/>
              </w:numPr>
              <w:rPr>
                <w:noProof w:val="0"/>
                <w:sz w:val="16"/>
                <w:szCs w:val="16"/>
                <w:lang w:val="en-GB"/>
              </w:rPr>
            </w:pPr>
            <w:bookmarkStart w:id="60" w:name="_Ref324687314"/>
          </w:p>
        </w:tc>
        <w:bookmarkEnd w:id="60"/>
        <w:tc>
          <w:tcPr>
            <w:tcW w:w="8222" w:type="dxa"/>
            <w:vAlign w:val="center"/>
          </w:tcPr>
          <w:p w:rsidR="00201D0B" w:rsidRPr="00BD20EC" w:rsidRDefault="00201D0B" w:rsidP="0089306F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Arial" w:hint="eastAsia"/>
                <w:noProof w:val="0"/>
                <w:sz w:val="16"/>
                <w:szCs w:val="16"/>
                <w:lang w:val="en-GB"/>
              </w:rPr>
              <w:t>如果</w:t>
            </w:r>
            <w:r w:rsidR="0089306F" w:rsidRPr="00BD20EC">
              <w:rPr>
                <w:rFonts w:cs="Arial" w:hint="eastAsia"/>
                <w:noProof w:val="0"/>
                <w:sz w:val="16"/>
                <w:szCs w:val="16"/>
                <w:lang w:val="en-GB"/>
              </w:rPr>
              <w:t>在</w:t>
            </w:r>
            <w:fldSimple w:instr=" REF _Ref324322902 \h  \* MERGEFORMAT ">
              <w:r w:rsidR="0089306F" w:rsidRPr="00BD20EC">
                <w:rPr>
                  <w:rFonts w:hint="eastAsia"/>
                  <w:sz w:val="16"/>
                  <w:szCs w:val="16"/>
                  <w:u w:val="single"/>
                  <w:lang w:val="en-GB"/>
                </w:rPr>
                <w:t>UI01-</w:t>
              </w:r>
              <w:r w:rsidR="0089306F" w:rsidRPr="00BD20EC">
                <w:rPr>
                  <w:rFonts w:hint="eastAsia"/>
                  <w:sz w:val="16"/>
                  <w:szCs w:val="16"/>
                  <w:u w:val="single"/>
                  <w:lang w:val="en-GB"/>
                </w:rPr>
                <w:t>数据导入</w:t>
              </w:r>
            </w:fldSimple>
            <w:r w:rsidRPr="00BD20EC">
              <w:rPr>
                <w:rFonts w:cs="Arial" w:hint="eastAsia"/>
                <w:noProof w:val="0"/>
                <w:sz w:val="16"/>
                <w:szCs w:val="16"/>
                <w:lang w:val="en-GB"/>
              </w:rPr>
              <w:t>没有</w:t>
            </w:r>
            <w:r w:rsidR="0089306F" w:rsidRPr="00BD20EC">
              <w:rPr>
                <w:rFonts w:cs="Arial" w:hint="eastAsia"/>
                <w:noProof w:val="0"/>
                <w:sz w:val="16"/>
                <w:szCs w:val="16"/>
                <w:lang w:val="en-GB"/>
              </w:rPr>
              <w:t>选择任何</w:t>
            </w:r>
            <w:r w:rsidRPr="00BD20EC">
              <w:rPr>
                <w:rFonts w:cs="Arial" w:hint="eastAsia"/>
                <w:noProof w:val="0"/>
                <w:sz w:val="16"/>
                <w:szCs w:val="16"/>
                <w:lang w:val="en-GB"/>
              </w:rPr>
              <w:t>映射模版，系统会认定模版有更新</w:t>
            </w:r>
            <w:r w:rsidR="0089306F" w:rsidRPr="00BD20EC">
              <w:rPr>
                <w:rFonts w:cs="Arial" w:hint="eastAsia"/>
                <w:noProof w:val="0"/>
                <w:sz w:val="16"/>
                <w:szCs w:val="16"/>
                <w:lang w:val="en-GB"/>
              </w:rPr>
              <w:t>.</w:t>
            </w:r>
          </w:p>
        </w:tc>
      </w:tr>
      <w:tr w:rsidR="00201D0B" w:rsidRPr="00BD20EC" w:rsidTr="00EA3037">
        <w:trPr>
          <w:cantSplit/>
        </w:trPr>
        <w:tc>
          <w:tcPr>
            <w:tcW w:w="1104" w:type="dxa"/>
            <w:vAlign w:val="center"/>
          </w:tcPr>
          <w:p w:rsidR="00201D0B" w:rsidRPr="00BD20EC" w:rsidRDefault="00201D0B" w:rsidP="00134FA7">
            <w:pPr>
              <w:pStyle w:val="FSTableLink"/>
              <w:numPr>
                <w:ilvl w:val="0"/>
                <w:numId w:val="7"/>
              </w:numPr>
              <w:rPr>
                <w:noProof w:val="0"/>
                <w:sz w:val="16"/>
                <w:szCs w:val="16"/>
                <w:lang w:val="en-GB"/>
              </w:rPr>
            </w:pPr>
            <w:bookmarkStart w:id="61" w:name="_Ref324687659"/>
          </w:p>
        </w:tc>
        <w:bookmarkEnd w:id="61"/>
        <w:tc>
          <w:tcPr>
            <w:tcW w:w="8222" w:type="dxa"/>
            <w:vAlign w:val="center"/>
          </w:tcPr>
          <w:p w:rsidR="00201D0B" w:rsidRPr="00BD20EC" w:rsidRDefault="00201D0B" w:rsidP="0089306F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Arial" w:hint="eastAsia"/>
                <w:noProof w:val="0"/>
                <w:sz w:val="16"/>
                <w:szCs w:val="16"/>
                <w:lang w:val="en-GB"/>
              </w:rPr>
              <w:t>用户可以选择</w:t>
            </w:r>
            <w:r w:rsidR="0089306F" w:rsidRPr="00BD20EC">
              <w:rPr>
                <w:rFonts w:cs="Arial" w:hint="eastAsia"/>
                <w:noProof w:val="0"/>
                <w:sz w:val="16"/>
                <w:szCs w:val="16"/>
                <w:lang w:val="en-GB"/>
              </w:rPr>
              <w:t>取消</w:t>
            </w:r>
            <w:r w:rsidRPr="00BD20EC">
              <w:rPr>
                <w:rFonts w:cs="Arial" w:hint="eastAsia"/>
                <w:noProof w:val="0"/>
                <w:sz w:val="16"/>
                <w:szCs w:val="16"/>
                <w:lang w:val="en-GB"/>
              </w:rPr>
              <w:t>，后续步骤直接跳入</w:t>
            </w:r>
            <w:r w:rsidRPr="00BD20EC">
              <w:rPr>
                <w:rFonts w:cs="Arial" w:hint="eastAsia"/>
                <w:noProof w:val="0"/>
                <w:sz w:val="16"/>
                <w:szCs w:val="16"/>
                <w:lang w:val="en-GB"/>
              </w:rPr>
              <w:t>MS</w:t>
            </w:r>
            <w:r w:rsidRPr="00BD20EC">
              <w:rPr>
                <w:rFonts w:cs="Arial" w:hint="eastAsia"/>
                <w:noProof w:val="0"/>
                <w:sz w:val="16"/>
                <w:szCs w:val="16"/>
                <w:lang w:val="en-GB"/>
              </w:rPr>
              <w:t>步骤</w:t>
            </w:r>
            <w:r w:rsidRPr="00BD20EC">
              <w:rPr>
                <w:rFonts w:cs="Arial" w:hint="eastAsia"/>
                <w:noProof w:val="0"/>
                <w:sz w:val="16"/>
                <w:szCs w:val="16"/>
                <w:lang w:val="en-GB"/>
              </w:rPr>
              <w:t>8</w:t>
            </w:r>
          </w:p>
        </w:tc>
      </w:tr>
      <w:tr w:rsidR="00FC3475" w:rsidRPr="00BD20EC" w:rsidTr="00EA3037">
        <w:trPr>
          <w:cantSplit/>
        </w:trPr>
        <w:tc>
          <w:tcPr>
            <w:tcW w:w="1104" w:type="dxa"/>
            <w:vAlign w:val="center"/>
          </w:tcPr>
          <w:p w:rsidR="00FC3475" w:rsidRPr="00BD20EC" w:rsidRDefault="00FC3475" w:rsidP="00134FA7">
            <w:pPr>
              <w:pStyle w:val="FSTableLink"/>
              <w:numPr>
                <w:ilvl w:val="0"/>
                <w:numId w:val="7"/>
              </w:numPr>
              <w:rPr>
                <w:noProof w:val="0"/>
                <w:sz w:val="16"/>
                <w:szCs w:val="16"/>
                <w:lang w:val="en-GB"/>
              </w:rPr>
            </w:pPr>
            <w:bookmarkStart w:id="62" w:name="_Ref324692088"/>
          </w:p>
        </w:tc>
        <w:bookmarkEnd w:id="62"/>
        <w:tc>
          <w:tcPr>
            <w:tcW w:w="8222" w:type="dxa"/>
            <w:vAlign w:val="center"/>
          </w:tcPr>
          <w:p w:rsidR="00FC3475" w:rsidRPr="00BD20EC" w:rsidRDefault="00FC3475" w:rsidP="0089306F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Arial" w:hint="eastAsia"/>
                <w:noProof w:val="0"/>
                <w:sz w:val="16"/>
                <w:szCs w:val="16"/>
                <w:lang w:val="en-GB"/>
              </w:rPr>
              <w:t>映射关系保存到对应映射模版文件中，文件名和模版名字对应。如果用户输入不可以作为文件名的模版名称，系统提示错误。</w:t>
            </w:r>
          </w:p>
        </w:tc>
      </w:tr>
    </w:tbl>
    <w:p w:rsidR="004A4337" w:rsidRPr="00ED48EA" w:rsidRDefault="004A4337" w:rsidP="004A4337">
      <w:pPr>
        <w:pStyle w:val="2"/>
        <w:rPr>
          <w:lang w:val="en-GB"/>
        </w:rPr>
      </w:pPr>
      <w:bookmarkStart w:id="63" w:name="_Toc324713505"/>
      <w:r>
        <w:rPr>
          <w:rFonts w:hint="eastAsia"/>
          <w:lang w:val="en-GB"/>
        </w:rPr>
        <w:t>DL02-</w:t>
      </w:r>
      <w:r>
        <w:rPr>
          <w:rFonts w:hint="eastAsia"/>
          <w:lang w:val="en-GB"/>
        </w:rPr>
        <w:t>导入</w:t>
      </w:r>
      <w:r w:rsidR="00C3276F">
        <w:rPr>
          <w:rFonts w:hint="eastAsia"/>
          <w:lang w:val="en-GB"/>
        </w:rPr>
        <w:t>临床信息</w:t>
      </w:r>
      <w:bookmarkEnd w:id="63"/>
    </w:p>
    <w:p w:rsidR="004A4337" w:rsidRPr="00ED48EA" w:rsidRDefault="004A4337" w:rsidP="004A4337">
      <w:pPr>
        <w:pStyle w:val="3"/>
        <w:rPr>
          <w:lang w:val="en-GB"/>
        </w:rPr>
      </w:pPr>
      <w:bookmarkStart w:id="64" w:name="_Toc324713506"/>
      <w:r>
        <w:rPr>
          <w:rFonts w:hint="eastAsia"/>
          <w:lang w:val="en-GB"/>
        </w:rPr>
        <w:t>用例介绍</w:t>
      </w:r>
      <w:bookmarkEnd w:id="64"/>
    </w:p>
    <w:p w:rsidR="004A4337" w:rsidRDefault="004A4337" w:rsidP="004A4337">
      <w:pPr>
        <w:rPr>
          <w:lang w:val="en-GB"/>
        </w:rPr>
      </w:pPr>
      <w:r>
        <w:rPr>
          <w:rFonts w:hint="eastAsia"/>
          <w:lang w:val="en-GB"/>
        </w:rPr>
        <w:t>系统管理员可以通过文件导入</w:t>
      </w:r>
      <w:r w:rsidR="00C3276F">
        <w:rPr>
          <w:rFonts w:hint="eastAsia"/>
          <w:lang w:val="en-GB"/>
        </w:rPr>
        <w:t>临床信息包括体检信息</w:t>
      </w:r>
      <w:r>
        <w:rPr>
          <w:rFonts w:hint="eastAsia"/>
          <w:lang w:val="en-GB"/>
        </w:rPr>
        <w:t>。</w:t>
      </w:r>
    </w:p>
    <w:p w:rsidR="004A4337" w:rsidRPr="00ED48EA" w:rsidRDefault="004A4337" w:rsidP="004A4337">
      <w:pPr>
        <w:pStyle w:val="3"/>
        <w:rPr>
          <w:lang w:val="en-GB"/>
        </w:rPr>
      </w:pPr>
      <w:bookmarkStart w:id="65" w:name="_Toc324713507"/>
      <w:r>
        <w:rPr>
          <w:rFonts w:hint="eastAsia"/>
          <w:lang w:val="en-GB"/>
        </w:rPr>
        <w:t>用例</w:t>
      </w:r>
      <w:bookmarkEnd w:id="65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86"/>
        <w:gridCol w:w="6544"/>
        <w:gridCol w:w="1714"/>
      </w:tblGrid>
      <w:tr w:rsidR="004A4337" w:rsidRPr="00ED48EA" w:rsidTr="00D675FA">
        <w:trPr>
          <w:cantSplit/>
          <w:tblHeader/>
        </w:trPr>
        <w:tc>
          <w:tcPr>
            <w:tcW w:w="68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5B3D7"/>
          </w:tcPr>
          <w:p w:rsidR="004A4337" w:rsidRPr="00ED48EA" w:rsidRDefault="004A4337" w:rsidP="004A4337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6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5B3D7"/>
          </w:tcPr>
          <w:p w:rsidR="004A4337" w:rsidRPr="00ED48EA" w:rsidRDefault="004A4337" w:rsidP="004A4337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用例步骤</w:t>
            </w:r>
          </w:p>
        </w:tc>
        <w:tc>
          <w:tcPr>
            <w:tcW w:w="17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5B3D7"/>
          </w:tcPr>
          <w:p w:rsidR="004A4337" w:rsidRPr="00ED48EA" w:rsidRDefault="004A4337" w:rsidP="004A4337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关联</w:t>
            </w:r>
          </w:p>
        </w:tc>
      </w:tr>
      <w:tr w:rsidR="004A4337" w:rsidRPr="00ED48EA" w:rsidTr="00D675FA">
        <w:trPr>
          <w:cantSplit/>
        </w:trPr>
        <w:tc>
          <w:tcPr>
            <w:tcW w:w="686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</w:tcPr>
          <w:p w:rsidR="004A4337" w:rsidRPr="003F1A31" w:rsidRDefault="004A4337" w:rsidP="004A4337">
            <w:pPr>
              <w:pStyle w:val="FSTableText"/>
              <w:rPr>
                <w:rFonts w:cs="Calibri"/>
                <w:noProof w:val="0"/>
                <w:lang w:val="en-GB"/>
              </w:rPr>
            </w:pPr>
            <w:r w:rsidRPr="003F1A31">
              <w:rPr>
                <w:rFonts w:cs="Calibri"/>
                <w:noProof w:val="0"/>
                <w:lang w:val="en-GB"/>
              </w:rPr>
              <w:t>T1</w:t>
            </w:r>
          </w:p>
        </w:tc>
        <w:tc>
          <w:tcPr>
            <w:tcW w:w="654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</w:tcPr>
          <w:p w:rsidR="004A4337" w:rsidRPr="000F79F3" w:rsidRDefault="004A4337" w:rsidP="004A4337">
            <w:pPr>
              <w:pStyle w:val="FSTableText"/>
              <w:rPr>
                <w:sz w:val="16"/>
                <w:szCs w:val="16"/>
                <w:lang w:val="en-GB"/>
              </w:rPr>
            </w:pPr>
            <w:r w:rsidRPr="000F79F3">
              <w:rPr>
                <w:rFonts w:hint="eastAsia"/>
                <w:sz w:val="16"/>
                <w:szCs w:val="16"/>
                <w:lang w:val="en-GB"/>
              </w:rPr>
              <w:t>启动条件：用户点击菜单“</w:t>
            </w:r>
            <w:r w:rsidR="00EA3037">
              <w:rPr>
                <w:rFonts w:hint="eastAsia"/>
                <w:sz w:val="16"/>
                <w:szCs w:val="16"/>
                <w:lang w:val="en-GB"/>
              </w:rPr>
              <w:t>临床</w:t>
            </w:r>
            <w:r w:rsidRPr="000F79F3">
              <w:rPr>
                <w:rFonts w:hint="eastAsia"/>
                <w:sz w:val="16"/>
                <w:szCs w:val="16"/>
                <w:lang w:val="en-GB"/>
              </w:rPr>
              <w:t>数据导入”</w:t>
            </w:r>
          </w:p>
        </w:tc>
        <w:tc>
          <w:tcPr>
            <w:tcW w:w="171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</w:tcPr>
          <w:p w:rsidR="004A4337" w:rsidRPr="000F79F3" w:rsidRDefault="004A4337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4A4337" w:rsidRPr="00ED48EA" w:rsidTr="00D675FA">
        <w:trPr>
          <w:cantSplit/>
        </w:trPr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A4337" w:rsidRPr="003F1A31" w:rsidRDefault="004A4337" w:rsidP="004A4337">
            <w:pPr>
              <w:pStyle w:val="FSTableText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MS</w:t>
            </w:r>
          </w:p>
        </w:tc>
        <w:tc>
          <w:tcPr>
            <w:tcW w:w="6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A4337" w:rsidRPr="000F79F3" w:rsidRDefault="004A4337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主要流程</w:t>
            </w:r>
          </w:p>
        </w:tc>
        <w:tc>
          <w:tcPr>
            <w:tcW w:w="171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A4337" w:rsidRPr="000F79F3" w:rsidRDefault="004A4337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4A4337" w:rsidRPr="00ED48EA" w:rsidTr="00D675FA">
        <w:trPr>
          <w:cantSplit/>
        </w:trPr>
        <w:tc>
          <w:tcPr>
            <w:tcW w:w="686" w:type="dxa"/>
            <w:tcBorders>
              <w:top w:val="single" w:sz="4" w:space="0" w:color="auto"/>
            </w:tcBorders>
            <w:shd w:val="clear" w:color="auto" w:fill="auto"/>
          </w:tcPr>
          <w:p w:rsidR="004A4337" w:rsidRPr="003F1A31" w:rsidRDefault="004A4337" w:rsidP="00134FA7">
            <w:pPr>
              <w:pStyle w:val="MediumGrid1-Accent21"/>
              <w:numPr>
                <w:ilvl w:val="0"/>
                <w:numId w:val="11"/>
              </w:numPr>
              <w:spacing w:before="60" w:after="60"/>
              <w:rPr>
                <w:rFonts w:cs="Calibri"/>
                <w:lang w:val="en-GB"/>
              </w:rPr>
            </w:pPr>
          </w:p>
        </w:tc>
        <w:tc>
          <w:tcPr>
            <w:tcW w:w="6544" w:type="dxa"/>
            <w:tcBorders>
              <w:top w:val="single" w:sz="4" w:space="0" w:color="auto"/>
            </w:tcBorders>
            <w:shd w:val="clear" w:color="auto" w:fill="auto"/>
          </w:tcPr>
          <w:p w:rsidR="004A4337" w:rsidRPr="000F79F3" w:rsidRDefault="004A4337" w:rsidP="00BD20EC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0F79F3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用户打开数据导入页面（</w:t>
            </w:r>
            <w:fldSimple w:instr=" REF _Ref324695128 \h  \* MERGEFORMAT ">
              <w:r w:rsidR="00BD20EC" w:rsidRPr="00BD20EC">
                <w:rPr>
                  <w:rStyle w:val="UIChar"/>
                  <w:rFonts w:hint="eastAsia"/>
                </w:rPr>
                <w:t>UI02-</w:t>
              </w:r>
              <w:r w:rsidR="00BD20EC" w:rsidRPr="00BD20EC">
                <w:rPr>
                  <w:rStyle w:val="UIChar"/>
                  <w:rFonts w:hint="eastAsia"/>
                </w:rPr>
                <w:t>临床信息导入</w:t>
              </w:r>
            </w:fldSimple>
            <w:r w:rsidRPr="000F79F3">
              <w:rPr>
                <w:rFonts w:cs="Calibri" w:hint="eastAsia"/>
                <w:noProof w:val="0"/>
                <w:sz w:val="16"/>
                <w:szCs w:val="16"/>
                <w:lang w:val="en-GB"/>
              </w:rPr>
              <w:t>）</w:t>
            </w:r>
          </w:p>
        </w:tc>
        <w:tc>
          <w:tcPr>
            <w:tcW w:w="1714" w:type="dxa"/>
            <w:tcBorders>
              <w:top w:val="single" w:sz="4" w:space="0" w:color="auto"/>
            </w:tcBorders>
            <w:shd w:val="clear" w:color="auto" w:fill="auto"/>
          </w:tcPr>
          <w:p w:rsidR="004A4337" w:rsidRPr="000F79F3" w:rsidRDefault="004A4337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4A4337" w:rsidRPr="00ED48EA" w:rsidTr="00D675FA">
        <w:trPr>
          <w:cantSplit/>
        </w:trPr>
        <w:tc>
          <w:tcPr>
            <w:tcW w:w="686" w:type="dxa"/>
            <w:tcBorders>
              <w:top w:val="single" w:sz="4" w:space="0" w:color="auto"/>
            </w:tcBorders>
            <w:shd w:val="clear" w:color="auto" w:fill="auto"/>
          </w:tcPr>
          <w:p w:rsidR="004A4337" w:rsidRPr="003F1A31" w:rsidRDefault="004A4337" w:rsidP="00134FA7">
            <w:pPr>
              <w:pStyle w:val="MediumGrid1-Accent21"/>
              <w:numPr>
                <w:ilvl w:val="0"/>
                <w:numId w:val="11"/>
              </w:numPr>
              <w:spacing w:before="60" w:after="60"/>
              <w:rPr>
                <w:rFonts w:cs="Calibri"/>
                <w:lang w:val="en-GB"/>
              </w:rPr>
            </w:pPr>
          </w:p>
        </w:tc>
        <w:tc>
          <w:tcPr>
            <w:tcW w:w="6544" w:type="dxa"/>
            <w:tcBorders>
              <w:top w:val="single" w:sz="4" w:space="0" w:color="auto"/>
            </w:tcBorders>
            <w:shd w:val="clear" w:color="auto" w:fill="auto"/>
          </w:tcPr>
          <w:p w:rsidR="004A4337" w:rsidRPr="000F79F3" w:rsidRDefault="004A4337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0F79F3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用户选择要加载的目录，点击“导入目录”</w:t>
            </w:r>
          </w:p>
        </w:tc>
        <w:tc>
          <w:tcPr>
            <w:tcW w:w="1714" w:type="dxa"/>
            <w:tcBorders>
              <w:top w:val="single" w:sz="4" w:space="0" w:color="auto"/>
            </w:tcBorders>
            <w:shd w:val="clear" w:color="auto" w:fill="auto"/>
          </w:tcPr>
          <w:p w:rsidR="004A4337" w:rsidRPr="000F79F3" w:rsidRDefault="00FE6956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fldSimple w:instr=" REF _Ref323895695 \r \h  \* MERGEFORMAT ">
              <w:r w:rsidR="00FA1749" w:rsidRPr="00FA1749">
                <w:rPr>
                  <w:rFonts w:cs="Calibri"/>
                  <w:noProof w:val="0"/>
                  <w:sz w:val="16"/>
                  <w:szCs w:val="16"/>
                  <w:lang w:val="en-GB"/>
                </w:rPr>
                <w:t>BR13</w:t>
              </w:r>
            </w:fldSimple>
          </w:p>
        </w:tc>
      </w:tr>
      <w:tr w:rsidR="004A4337" w:rsidRPr="00ED48EA" w:rsidTr="00D675FA">
        <w:trPr>
          <w:cantSplit/>
        </w:trPr>
        <w:tc>
          <w:tcPr>
            <w:tcW w:w="686" w:type="dxa"/>
          </w:tcPr>
          <w:p w:rsidR="004A4337" w:rsidRPr="003F1A31" w:rsidRDefault="004A4337" w:rsidP="00134FA7">
            <w:pPr>
              <w:pStyle w:val="MediumGrid1-Accent21"/>
              <w:numPr>
                <w:ilvl w:val="0"/>
                <w:numId w:val="11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6544" w:type="dxa"/>
          </w:tcPr>
          <w:p w:rsidR="004A4337" w:rsidRPr="000F79F3" w:rsidRDefault="004A4337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0F79F3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系统按获得文件的顺序，解析目录下文件</w:t>
            </w:r>
          </w:p>
        </w:tc>
        <w:tc>
          <w:tcPr>
            <w:tcW w:w="1714" w:type="dxa"/>
          </w:tcPr>
          <w:p w:rsidR="004A4337" w:rsidRPr="000F79F3" w:rsidRDefault="00FE6956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fldSimple w:instr=" REF _Ref324323084 \r \h  \* MERGEFORMAT ">
              <w:r w:rsidR="00FA1749" w:rsidRPr="00FA1749">
                <w:rPr>
                  <w:rFonts w:cs="Calibri"/>
                  <w:noProof w:val="0"/>
                  <w:sz w:val="16"/>
                  <w:szCs w:val="16"/>
                  <w:lang w:val="en-GB"/>
                </w:rPr>
                <w:t>BR02</w:t>
              </w:r>
            </w:fldSimple>
          </w:p>
        </w:tc>
      </w:tr>
      <w:tr w:rsidR="00FA1749" w:rsidRPr="00ED48EA" w:rsidTr="00D675FA">
        <w:trPr>
          <w:cantSplit/>
        </w:trPr>
        <w:tc>
          <w:tcPr>
            <w:tcW w:w="686" w:type="dxa"/>
          </w:tcPr>
          <w:p w:rsidR="00FA1749" w:rsidRPr="003F1A31" w:rsidRDefault="00FA1749" w:rsidP="00134FA7">
            <w:pPr>
              <w:pStyle w:val="MediumGrid1-Accent21"/>
              <w:numPr>
                <w:ilvl w:val="0"/>
                <w:numId w:val="11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6544" w:type="dxa"/>
          </w:tcPr>
          <w:p w:rsidR="00FA1749" w:rsidRPr="000F79F3" w:rsidRDefault="00FA1749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0F79F3">
              <w:rPr>
                <w:rFonts w:cs="Calibri" w:hint="eastAsia"/>
                <w:noProof w:val="0"/>
                <w:sz w:val="16"/>
                <w:szCs w:val="16"/>
                <w:lang w:val="en-GB"/>
              </w:rPr>
              <w:t>从第一个文件中获取第一行（</w:t>
            </w:r>
            <w:r w:rsidRPr="000F79F3">
              <w:rPr>
                <w:rFonts w:cs="Calibri" w:hint="eastAsia"/>
                <w:noProof w:val="0"/>
                <w:sz w:val="16"/>
                <w:szCs w:val="16"/>
                <w:lang w:val="en-GB"/>
              </w:rPr>
              <w:t>CSV</w:t>
            </w:r>
            <w:r w:rsidRPr="000F79F3">
              <w:rPr>
                <w:rFonts w:cs="Calibri" w:hint="eastAsia"/>
                <w:noProof w:val="0"/>
                <w:sz w:val="16"/>
                <w:szCs w:val="16"/>
                <w:lang w:val="en-GB"/>
              </w:rPr>
              <w:t>包含的字段</w:t>
            </w: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名</w:t>
            </w:r>
            <w:r w:rsidRPr="000F79F3">
              <w:rPr>
                <w:rFonts w:cs="Calibri" w:hint="eastAsia"/>
                <w:noProof w:val="0"/>
                <w:sz w:val="16"/>
                <w:szCs w:val="16"/>
                <w:lang w:val="en-GB"/>
              </w:rPr>
              <w:t>），在</w:t>
            </w:r>
            <w:fldSimple w:instr=" REF _Ref324695128 \h  \* MERGEFORMAT ">
              <w:r w:rsidRPr="00FA1749">
                <w:rPr>
                  <w:rStyle w:val="UIChar"/>
                  <w:rFonts w:hint="eastAsia"/>
                </w:rPr>
                <w:t>UI02-</w:t>
              </w:r>
              <w:r w:rsidRPr="00FA1749">
                <w:rPr>
                  <w:rStyle w:val="UIChar"/>
                  <w:rFonts w:hint="eastAsia"/>
                </w:rPr>
                <w:t>临床信息导入</w:t>
              </w:r>
            </w:fldSimple>
            <w:r w:rsidRPr="000F79F3">
              <w:rPr>
                <w:rFonts w:cs="Calibri" w:hint="eastAsia"/>
                <w:noProof w:val="0"/>
                <w:sz w:val="16"/>
                <w:szCs w:val="16"/>
                <w:lang w:val="en-GB"/>
              </w:rPr>
              <w:t>页面数据导入区域，显示患者基本信息和</w:t>
            </w: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CSV</w:t>
            </w:r>
            <w:r w:rsidRPr="000F79F3">
              <w:rPr>
                <w:rFonts w:cs="Calibri" w:hint="eastAsia"/>
                <w:noProof w:val="0"/>
                <w:sz w:val="16"/>
                <w:szCs w:val="16"/>
                <w:lang w:val="en-GB"/>
              </w:rPr>
              <w:t>文件字段的映射关系</w:t>
            </w: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(</w:t>
            </w: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见</w:t>
            </w: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AS1</w:t>
            </w: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添加字段</w:t>
            </w: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)</w:t>
            </w:r>
          </w:p>
        </w:tc>
        <w:tc>
          <w:tcPr>
            <w:tcW w:w="1714" w:type="dxa"/>
          </w:tcPr>
          <w:p w:rsidR="00FA1749" w:rsidRPr="00BD20EC" w:rsidRDefault="00FE6956" w:rsidP="007E672C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fldSimple w:instr=" REF _Ref324323674 \r \h  \* MERGEFORMAT ">
              <w:r w:rsidR="00FA1749">
                <w:rPr>
                  <w:rFonts w:cs="Calibri"/>
                  <w:noProof w:val="0"/>
                  <w:sz w:val="16"/>
                  <w:szCs w:val="16"/>
                  <w:lang w:val="en-GB"/>
                </w:rPr>
                <w:t>BR03</w:t>
              </w:r>
            </w:fldSimple>
            <w:r w:rsidR="00FA1749"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,</w:t>
            </w:r>
            <w:fldSimple w:instr=" REF _Ref324684336 \r \h  \* MERGEFORMAT ">
              <w:r w:rsidR="00FA1749">
                <w:rPr>
                  <w:rFonts w:cs="Calibri"/>
                  <w:noProof w:val="0"/>
                  <w:sz w:val="16"/>
                  <w:szCs w:val="16"/>
                  <w:lang w:val="en-GB"/>
                </w:rPr>
                <w:t>BR07</w:t>
              </w:r>
            </w:fldSimple>
          </w:p>
        </w:tc>
      </w:tr>
      <w:tr w:rsidR="00FA1749" w:rsidRPr="00ED48EA" w:rsidTr="00D675FA">
        <w:trPr>
          <w:cantSplit/>
        </w:trPr>
        <w:tc>
          <w:tcPr>
            <w:tcW w:w="686" w:type="dxa"/>
          </w:tcPr>
          <w:p w:rsidR="00FA1749" w:rsidRPr="003F1A31" w:rsidRDefault="00FA1749" w:rsidP="00134FA7">
            <w:pPr>
              <w:pStyle w:val="MediumGrid1-Accent21"/>
              <w:numPr>
                <w:ilvl w:val="0"/>
                <w:numId w:val="11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6544" w:type="dxa"/>
          </w:tcPr>
          <w:p w:rsidR="00FA1749" w:rsidRPr="000F79F3" w:rsidRDefault="00FA1749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体检报告使用患者</w:t>
            </w: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ID</w:t>
            </w: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，体检报告日期作为唯一标识</w:t>
            </w:r>
          </w:p>
        </w:tc>
        <w:tc>
          <w:tcPr>
            <w:tcW w:w="1714" w:type="dxa"/>
          </w:tcPr>
          <w:p w:rsidR="00FA1749" w:rsidRPr="000F79F3" w:rsidRDefault="00FA1749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FA1749" w:rsidRPr="00ED48EA" w:rsidTr="00D675FA">
        <w:trPr>
          <w:cantSplit/>
        </w:trPr>
        <w:tc>
          <w:tcPr>
            <w:tcW w:w="686" w:type="dxa"/>
          </w:tcPr>
          <w:p w:rsidR="00FA1749" w:rsidRPr="003F1A31" w:rsidRDefault="00FA1749" w:rsidP="00134FA7">
            <w:pPr>
              <w:pStyle w:val="MediumGrid1-Accent21"/>
              <w:numPr>
                <w:ilvl w:val="0"/>
                <w:numId w:val="11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6544" w:type="dxa"/>
          </w:tcPr>
          <w:p w:rsidR="00FA1749" w:rsidRPr="000F79F3" w:rsidRDefault="00FA1749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用户调整映射关系完毕或者确认默认映射关系正确后，点击“继续”</w:t>
            </w:r>
          </w:p>
        </w:tc>
        <w:tc>
          <w:tcPr>
            <w:tcW w:w="1714" w:type="dxa"/>
          </w:tcPr>
          <w:p w:rsidR="00FA1749" w:rsidRPr="000F79F3" w:rsidRDefault="00FA1749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FA1749" w:rsidRPr="00ED48EA" w:rsidTr="00D675FA">
        <w:trPr>
          <w:cantSplit/>
        </w:trPr>
        <w:tc>
          <w:tcPr>
            <w:tcW w:w="686" w:type="dxa"/>
          </w:tcPr>
          <w:p w:rsidR="00FA1749" w:rsidRPr="003F1A31" w:rsidRDefault="00FA1749" w:rsidP="00134FA7">
            <w:pPr>
              <w:pStyle w:val="MediumGrid1-Accent21"/>
              <w:numPr>
                <w:ilvl w:val="0"/>
                <w:numId w:val="11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6544" w:type="dxa"/>
          </w:tcPr>
          <w:p w:rsidR="00FA1749" w:rsidRDefault="00FA1749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系统按照映射关系，将这个</w:t>
            </w: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CSV</w:t>
            </w: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文件中数据信息录入到数据库当中</w:t>
            </w:r>
            <w:r w:rsidR="00D675FA">
              <w:rPr>
                <w:rFonts w:cs="Calibri" w:hint="eastAsia"/>
                <w:noProof w:val="0"/>
                <w:sz w:val="16"/>
                <w:szCs w:val="16"/>
                <w:lang w:val="en-GB"/>
              </w:rPr>
              <w:t>(</w:t>
            </w:r>
            <w:r w:rsidR="00D675FA">
              <w:rPr>
                <w:rFonts w:cs="Calibri" w:hint="eastAsia"/>
                <w:noProof w:val="0"/>
                <w:sz w:val="16"/>
                <w:szCs w:val="16"/>
                <w:lang w:val="en-GB"/>
              </w:rPr>
              <w:t>见</w:t>
            </w:r>
            <w:r w:rsidR="00D675FA">
              <w:rPr>
                <w:rFonts w:cs="Calibri" w:hint="eastAsia"/>
                <w:noProof w:val="0"/>
                <w:sz w:val="16"/>
                <w:szCs w:val="16"/>
                <w:lang w:val="en-GB"/>
              </w:rPr>
              <w:t xml:space="preserve">AS2 </w:t>
            </w:r>
            <w:r w:rsidR="00D675FA">
              <w:rPr>
                <w:rFonts w:cs="Calibri" w:hint="eastAsia"/>
                <w:noProof w:val="0"/>
                <w:sz w:val="16"/>
                <w:szCs w:val="16"/>
                <w:lang w:val="en-GB"/>
              </w:rPr>
              <w:t>更新映射模版</w:t>
            </w:r>
            <w:r w:rsidR="00D675FA">
              <w:rPr>
                <w:rFonts w:cs="Calibri" w:hint="eastAsia"/>
                <w:noProof w:val="0"/>
                <w:sz w:val="16"/>
                <w:szCs w:val="16"/>
                <w:lang w:val="en-GB"/>
              </w:rPr>
              <w:t>)</w:t>
            </w:r>
          </w:p>
        </w:tc>
        <w:tc>
          <w:tcPr>
            <w:tcW w:w="1714" w:type="dxa"/>
          </w:tcPr>
          <w:p w:rsidR="00FA1749" w:rsidRPr="000F79F3" w:rsidRDefault="00FE6956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begin"/>
            </w:r>
            <w:r w:rsidR="00FA1749">
              <w:rPr>
                <w:rFonts w:cs="Calibri"/>
                <w:noProof w:val="0"/>
                <w:sz w:val="16"/>
                <w:szCs w:val="16"/>
                <w:lang w:val="en-GB"/>
              </w:rPr>
              <w:instrText xml:space="preserve"> REF _Ref324324111 \r \h </w:instrTex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separate"/>
            </w:r>
            <w:r w:rsidR="00FA1749">
              <w:rPr>
                <w:rFonts w:cs="Calibri"/>
                <w:noProof w:val="0"/>
                <w:sz w:val="16"/>
                <w:szCs w:val="16"/>
                <w:lang w:val="en-GB"/>
              </w:rPr>
              <w:t>BR04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end"/>
            </w:r>
            <w:r w:rsidR="00FA1749">
              <w:rPr>
                <w:rFonts w:cs="Calibri" w:hint="eastAsia"/>
                <w:noProof w:val="0"/>
                <w:sz w:val="16"/>
                <w:szCs w:val="16"/>
                <w:lang w:val="en-GB"/>
              </w:rPr>
              <w:t>,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begin"/>
            </w:r>
            <w:r w:rsidR="00FA1749">
              <w:rPr>
                <w:rFonts w:cs="Calibri" w:hint="eastAsia"/>
                <w:noProof w:val="0"/>
                <w:sz w:val="16"/>
                <w:szCs w:val="16"/>
                <w:lang w:val="en-GB"/>
              </w:rPr>
              <w:instrText>REF _Ref324334636 \r \h</w:instrTex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separate"/>
            </w:r>
            <w:r w:rsidR="00FA1749">
              <w:rPr>
                <w:rFonts w:cs="Calibri"/>
                <w:noProof w:val="0"/>
                <w:sz w:val="16"/>
                <w:szCs w:val="16"/>
                <w:lang w:val="en-GB"/>
              </w:rPr>
              <w:t>BR06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end"/>
            </w:r>
          </w:p>
        </w:tc>
      </w:tr>
      <w:tr w:rsidR="00FA1749" w:rsidRPr="00ED48EA" w:rsidTr="00D675FA">
        <w:trPr>
          <w:cantSplit/>
        </w:trPr>
        <w:tc>
          <w:tcPr>
            <w:tcW w:w="686" w:type="dxa"/>
          </w:tcPr>
          <w:p w:rsidR="00FA1749" w:rsidRPr="003F1A31" w:rsidRDefault="00FA1749" w:rsidP="00134FA7">
            <w:pPr>
              <w:pStyle w:val="MediumGrid1-Accent21"/>
              <w:numPr>
                <w:ilvl w:val="0"/>
                <w:numId w:val="11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6544" w:type="dxa"/>
          </w:tcPr>
          <w:p w:rsidR="00FA1749" w:rsidRDefault="00FA1749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系统根据病种筛选高危，中危和正常人群，产生工作单</w:t>
            </w:r>
          </w:p>
        </w:tc>
        <w:tc>
          <w:tcPr>
            <w:tcW w:w="1714" w:type="dxa"/>
          </w:tcPr>
          <w:p w:rsidR="00FA1749" w:rsidRPr="00C3276F" w:rsidRDefault="00FE6956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begin"/>
            </w:r>
            <w:r w:rsidR="00FA1749">
              <w:rPr>
                <w:rFonts w:cs="Calibri"/>
                <w:noProof w:val="0"/>
                <w:sz w:val="16"/>
                <w:szCs w:val="16"/>
                <w:lang w:val="en-GB"/>
              </w:rPr>
              <w:instrText xml:space="preserve"> REF _Ref324338016 \r \h </w:instrTex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separate"/>
            </w:r>
            <w:r w:rsidR="00FA1749">
              <w:rPr>
                <w:rFonts w:cs="Calibri"/>
                <w:noProof w:val="0"/>
                <w:sz w:val="16"/>
                <w:szCs w:val="16"/>
                <w:lang w:val="en-GB"/>
              </w:rPr>
              <w:t>BR11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end"/>
            </w:r>
            <w:r w:rsidR="00FA1749">
              <w:rPr>
                <w:rFonts w:cs="Calibri" w:hint="eastAsia"/>
                <w:noProof w:val="0"/>
                <w:sz w:val="16"/>
                <w:szCs w:val="16"/>
                <w:lang w:val="en-GB"/>
              </w:rPr>
              <w:t>,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begin"/>
            </w:r>
            <w:r w:rsidR="00FA1749">
              <w:rPr>
                <w:rFonts w:cs="Calibri"/>
                <w:noProof w:val="0"/>
                <w:sz w:val="16"/>
                <w:szCs w:val="16"/>
                <w:lang w:val="en-GB"/>
              </w:rPr>
              <w:instrText xml:space="preserve"> REF _Ref324338018 \r \h </w:instrTex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separate"/>
            </w:r>
            <w:r w:rsidR="00FA1749">
              <w:rPr>
                <w:rFonts w:cs="Calibri"/>
                <w:noProof w:val="0"/>
                <w:sz w:val="16"/>
                <w:szCs w:val="16"/>
                <w:lang w:val="en-GB"/>
              </w:rPr>
              <w:t>BR12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end"/>
            </w:r>
            <w:r w:rsidR="007E672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,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begin"/>
            </w:r>
            <w:r w:rsidR="007E672C">
              <w:rPr>
                <w:rFonts w:cs="Calibri" w:hint="eastAsia"/>
                <w:noProof w:val="0"/>
                <w:sz w:val="16"/>
                <w:szCs w:val="16"/>
                <w:lang w:val="en-GB"/>
              </w:rPr>
              <w:instrText>REF _Ref324700761 \r \h</w:instrTex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separate"/>
            </w:r>
            <w:r w:rsidR="007E672C">
              <w:rPr>
                <w:rFonts w:cs="Calibri"/>
                <w:noProof w:val="0"/>
                <w:sz w:val="16"/>
                <w:szCs w:val="16"/>
                <w:lang w:val="en-GB"/>
              </w:rPr>
              <w:t>BR13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end"/>
            </w:r>
          </w:p>
        </w:tc>
      </w:tr>
      <w:tr w:rsidR="00FA1749" w:rsidRPr="00ED48EA" w:rsidTr="00D675FA">
        <w:trPr>
          <w:cantSplit/>
        </w:trPr>
        <w:tc>
          <w:tcPr>
            <w:tcW w:w="686" w:type="dxa"/>
          </w:tcPr>
          <w:p w:rsidR="00FA1749" w:rsidRPr="003F1A31" w:rsidRDefault="00FA1749" w:rsidP="00134FA7">
            <w:pPr>
              <w:pStyle w:val="MediumGrid1-Accent21"/>
              <w:numPr>
                <w:ilvl w:val="0"/>
                <w:numId w:val="11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6544" w:type="dxa"/>
          </w:tcPr>
          <w:p w:rsidR="00FA1749" w:rsidRDefault="00FA1749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系统按顺序加载本目录中下一个文件，直到目录中所有文件都被处理</w:t>
            </w:r>
          </w:p>
        </w:tc>
        <w:tc>
          <w:tcPr>
            <w:tcW w:w="1714" w:type="dxa"/>
          </w:tcPr>
          <w:p w:rsidR="00FA1749" w:rsidRPr="00677FC6" w:rsidRDefault="00FA1749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FA1749" w:rsidRPr="00ED48EA" w:rsidTr="00D675FA">
        <w:trPr>
          <w:cantSplit/>
        </w:trPr>
        <w:tc>
          <w:tcPr>
            <w:tcW w:w="686" w:type="dxa"/>
          </w:tcPr>
          <w:p w:rsidR="00FA1749" w:rsidRPr="003F1A31" w:rsidRDefault="00FA1749" w:rsidP="00134FA7">
            <w:pPr>
              <w:pStyle w:val="MediumGrid1-Accent21"/>
              <w:numPr>
                <w:ilvl w:val="0"/>
                <w:numId w:val="11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6544" w:type="dxa"/>
          </w:tcPr>
          <w:p w:rsidR="00FA1749" w:rsidRDefault="00FA1749" w:rsidP="00D675FA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导入完成后，在</w:t>
            </w:r>
            <w:fldSimple w:instr=" REF _Ref324695128 \h  \* MERGEFORMAT ">
              <w:r w:rsidR="00D675FA" w:rsidRPr="00D675FA">
                <w:rPr>
                  <w:rStyle w:val="UIChar"/>
                  <w:rFonts w:hint="eastAsia"/>
                </w:rPr>
                <w:t>UI02-</w:t>
              </w:r>
              <w:r w:rsidR="00D675FA" w:rsidRPr="00D675FA">
                <w:rPr>
                  <w:rStyle w:val="UIChar"/>
                  <w:rFonts w:hint="eastAsia"/>
                </w:rPr>
                <w:t>临床信息导入</w:t>
              </w:r>
            </w:fldSimple>
            <w:r w:rsidRPr="00677FC6">
              <w:rPr>
                <w:rFonts w:cs="Calibri" w:hint="eastAsia"/>
                <w:noProof w:val="0"/>
                <w:sz w:val="16"/>
                <w:szCs w:val="16"/>
                <w:lang w:val="en-GB"/>
              </w:rPr>
              <w:t>中</w:t>
            </w: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显示导入最终结果。</w:t>
            </w:r>
          </w:p>
        </w:tc>
        <w:tc>
          <w:tcPr>
            <w:tcW w:w="1714" w:type="dxa"/>
          </w:tcPr>
          <w:p w:rsidR="00FA1749" w:rsidRPr="00677FC6" w:rsidRDefault="00FE6956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begin"/>
            </w:r>
            <w:r w:rsidR="00FA1749">
              <w:rPr>
                <w:rFonts w:cs="Calibri"/>
                <w:noProof w:val="0"/>
                <w:sz w:val="16"/>
                <w:szCs w:val="16"/>
                <w:lang w:val="en-GB"/>
              </w:rPr>
              <w:instrText xml:space="preserve"> REF _Ref324324653 \r \h </w:instrTex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separate"/>
            </w:r>
            <w:r w:rsidR="00FA1749">
              <w:rPr>
                <w:rFonts w:cs="Calibri"/>
                <w:noProof w:val="0"/>
                <w:sz w:val="16"/>
                <w:szCs w:val="16"/>
                <w:lang w:val="en-GB"/>
              </w:rPr>
              <w:t>BR05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end"/>
            </w:r>
          </w:p>
        </w:tc>
      </w:tr>
      <w:tr w:rsidR="00FA1749" w:rsidRPr="00ED48EA" w:rsidTr="00D675FA">
        <w:trPr>
          <w:cantSplit/>
        </w:trPr>
        <w:tc>
          <w:tcPr>
            <w:tcW w:w="686" w:type="dxa"/>
          </w:tcPr>
          <w:p w:rsidR="00FA1749" w:rsidRPr="003F1A31" w:rsidRDefault="00FA1749" w:rsidP="00134FA7">
            <w:pPr>
              <w:pStyle w:val="MediumGrid1-Accent21"/>
              <w:numPr>
                <w:ilvl w:val="0"/>
                <w:numId w:val="11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6544" w:type="dxa"/>
          </w:tcPr>
          <w:p w:rsidR="00FA1749" w:rsidRDefault="00FA1749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结束</w:t>
            </w:r>
          </w:p>
        </w:tc>
        <w:tc>
          <w:tcPr>
            <w:tcW w:w="1714" w:type="dxa"/>
          </w:tcPr>
          <w:p w:rsidR="00FA1749" w:rsidRDefault="00FA1749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D675FA" w:rsidRPr="00BD20EC" w:rsidTr="00D675FA">
        <w:trPr>
          <w:cantSplit/>
        </w:trPr>
        <w:tc>
          <w:tcPr>
            <w:tcW w:w="686" w:type="dxa"/>
            <w:shd w:val="clear" w:color="auto" w:fill="D9D9D9" w:themeFill="background1" w:themeFillShade="D9"/>
          </w:tcPr>
          <w:p w:rsidR="00D675FA" w:rsidRPr="00BD20EC" w:rsidRDefault="00D675FA" w:rsidP="007E672C">
            <w:pPr>
              <w:pStyle w:val="MediumGrid1-Accent21"/>
              <w:spacing w:before="60" w:after="60"/>
              <w:ind w:firstLine="0"/>
              <w:rPr>
                <w:rFonts w:cs="Calibri"/>
                <w:szCs w:val="16"/>
                <w:lang w:val="en-GB"/>
              </w:rPr>
            </w:pPr>
            <w:r w:rsidRPr="00BD20EC">
              <w:rPr>
                <w:rFonts w:cs="Calibri" w:hint="eastAsia"/>
                <w:szCs w:val="16"/>
                <w:lang w:val="en-GB"/>
              </w:rPr>
              <w:t>AS1</w:t>
            </w:r>
          </w:p>
        </w:tc>
        <w:tc>
          <w:tcPr>
            <w:tcW w:w="6544" w:type="dxa"/>
            <w:shd w:val="clear" w:color="auto" w:fill="D9D9D9" w:themeFill="background1" w:themeFillShade="D9"/>
          </w:tcPr>
          <w:p w:rsidR="00D675FA" w:rsidRPr="00BD20EC" w:rsidRDefault="00D675FA" w:rsidP="007E672C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添加字段流程</w:t>
            </w:r>
          </w:p>
        </w:tc>
        <w:tc>
          <w:tcPr>
            <w:tcW w:w="1714" w:type="dxa"/>
            <w:shd w:val="clear" w:color="auto" w:fill="D9D9D9" w:themeFill="background1" w:themeFillShade="D9"/>
          </w:tcPr>
          <w:p w:rsidR="00D675FA" w:rsidRPr="00BD20EC" w:rsidRDefault="00D675FA" w:rsidP="007E672C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D675FA" w:rsidRPr="00BD20EC" w:rsidTr="00D675FA">
        <w:trPr>
          <w:cantSplit/>
        </w:trPr>
        <w:tc>
          <w:tcPr>
            <w:tcW w:w="686" w:type="dxa"/>
          </w:tcPr>
          <w:p w:rsidR="00D675FA" w:rsidRPr="00BD20EC" w:rsidRDefault="00D675FA" w:rsidP="00D675FA">
            <w:pPr>
              <w:pStyle w:val="MediumGrid1-Accent21"/>
              <w:numPr>
                <w:ilvl w:val="0"/>
                <w:numId w:val="28"/>
              </w:numPr>
              <w:spacing w:before="60" w:after="60"/>
              <w:rPr>
                <w:rFonts w:cs="Calibri"/>
                <w:szCs w:val="16"/>
                <w:lang w:val="en-GB"/>
              </w:rPr>
            </w:pPr>
          </w:p>
        </w:tc>
        <w:tc>
          <w:tcPr>
            <w:tcW w:w="6544" w:type="dxa"/>
          </w:tcPr>
          <w:p w:rsidR="00D675FA" w:rsidRPr="00BD20EC" w:rsidRDefault="00D675FA" w:rsidP="007E672C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用户点击“添加字段”按钮，弹出界面</w:t>
            </w:r>
            <w:fldSimple w:instr=" REF _Ref324686194 \h  \* MERGEFORMAT ">
              <w:r w:rsidRPr="00BD20EC">
                <w:rPr>
                  <w:rFonts w:hint="eastAsia"/>
                  <w:sz w:val="16"/>
                  <w:szCs w:val="16"/>
                  <w:u w:val="single"/>
                </w:rPr>
                <w:t>UI01-1</w:t>
              </w:r>
              <w:r w:rsidRPr="00BD20EC">
                <w:rPr>
                  <w:rFonts w:hint="eastAsia"/>
                  <w:sz w:val="16"/>
                  <w:szCs w:val="16"/>
                  <w:u w:val="single"/>
                </w:rPr>
                <w:t>添加字段</w:t>
              </w:r>
            </w:fldSimple>
          </w:p>
        </w:tc>
        <w:tc>
          <w:tcPr>
            <w:tcW w:w="1714" w:type="dxa"/>
          </w:tcPr>
          <w:p w:rsidR="00D675FA" w:rsidRPr="00BD20EC" w:rsidRDefault="00D675FA" w:rsidP="007E672C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D675FA" w:rsidRPr="00BD20EC" w:rsidTr="00D675FA">
        <w:trPr>
          <w:cantSplit/>
        </w:trPr>
        <w:tc>
          <w:tcPr>
            <w:tcW w:w="686" w:type="dxa"/>
          </w:tcPr>
          <w:p w:rsidR="00D675FA" w:rsidRPr="00BD20EC" w:rsidRDefault="00D675FA" w:rsidP="00D675FA">
            <w:pPr>
              <w:pStyle w:val="MediumGrid1-Accent21"/>
              <w:numPr>
                <w:ilvl w:val="0"/>
                <w:numId w:val="28"/>
              </w:numPr>
              <w:spacing w:before="60" w:after="60"/>
              <w:rPr>
                <w:rFonts w:cs="Calibri"/>
                <w:szCs w:val="16"/>
                <w:lang w:val="en-GB"/>
              </w:rPr>
            </w:pPr>
          </w:p>
        </w:tc>
        <w:tc>
          <w:tcPr>
            <w:tcW w:w="6544" w:type="dxa"/>
          </w:tcPr>
          <w:p w:rsidR="00D675FA" w:rsidRPr="00BD20EC" w:rsidRDefault="00D675FA" w:rsidP="007E672C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用户填入新字段信息，确认提交</w:t>
            </w:r>
          </w:p>
        </w:tc>
        <w:tc>
          <w:tcPr>
            <w:tcW w:w="1714" w:type="dxa"/>
          </w:tcPr>
          <w:p w:rsidR="00D675FA" w:rsidRPr="00BD20EC" w:rsidRDefault="00D675FA" w:rsidP="007E672C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D675FA" w:rsidRPr="00BD20EC" w:rsidTr="00D675FA">
        <w:trPr>
          <w:cantSplit/>
        </w:trPr>
        <w:tc>
          <w:tcPr>
            <w:tcW w:w="686" w:type="dxa"/>
          </w:tcPr>
          <w:p w:rsidR="00D675FA" w:rsidRPr="00BD20EC" w:rsidRDefault="00D675FA" w:rsidP="00D675FA">
            <w:pPr>
              <w:pStyle w:val="MediumGrid1-Accent21"/>
              <w:numPr>
                <w:ilvl w:val="0"/>
                <w:numId w:val="28"/>
              </w:numPr>
              <w:spacing w:before="60" w:after="60"/>
              <w:rPr>
                <w:rFonts w:cs="Calibri"/>
                <w:szCs w:val="16"/>
                <w:lang w:val="en-GB"/>
              </w:rPr>
            </w:pPr>
          </w:p>
        </w:tc>
        <w:tc>
          <w:tcPr>
            <w:tcW w:w="6544" w:type="dxa"/>
          </w:tcPr>
          <w:p w:rsidR="00D675FA" w:rsidRPr="00BD20EC" w:rsidRDefault="00FE6956" w:rsidP="00D675FA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fldSimple w:instr=" REF _Ref324686194 \h  \* MERGEFORMAT ">
              <w:r w:rsidR="00D675FA" w:rsidRPr="00BD20EC">
                <w:rPr>
                  <w:rFonts w:hint="eastAsia"/>
                  <w:sz w:val="16"/>
                  <w:szCs w:val="16"/>
                  <w:u w:val="single"/>
                </w:rPr>
                <w:t>UI01-1</w:t>
              </w:r>
              <w:r w:rsidR="00D675FA" w:rsidRPr="00BD20EC">
                <w:rPr>
                  <w:rFonts w:hint="eastAsia"/>
                  <w:sz w:val="16"/>
                  <w:szCs w:val="16"/>
                  <w:u w:val="single"/>
                </w:rPr>
                <w:t>添加字段</w:t>
              </w:r>
            </w:fldSimple>
            <w:r w:rsidR="00D675FA"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关闭，新字段加入</w:t>
            </w:r>
            <w:fldSimple w:instr=" REF _Ref324695128 \h  \* MERGEFORMAT ">
              <w:r w:rsidR="00D675FA" w:rsidRPr="00D675FA">
                <w:rPr>
                  <w:rStyle w:val="UIChar"/>
                  <w:rFonts w:hint="eastAsia"/>
                </w:rPr>
                <w:t>UI02-</w:t>
              </w:r>
              <w:r w:rsidR="00D675FA" w:rsidRPr="00D675FA">
                <w:rPr>
                  <w:rStyle w:val="UIChar"/>
                  <w:rFonts w:hint="eastAsia"/>
                </w:rPr>
                <w:t>临床信息导入</w:t>
              </w:r>
            </w:fldSimple>
            <w:r w:rsidR="00D675FA" w:rsidRPr="00BD20EC">
              <w:rPr>
                <w:rFonts w:hint="eastAsia"/>
                <w:sz w:val="16"/>
                <w:szCs w:val="16"/>
              </w:rPr>
              <w:t>页面</w:t>
            </w:r>
          </w:p>
        </w:tc>
        <w:tc>
          <w:tcPr>
            <w:tcW w:w="1714" w:type="dxa"/>
          </w:tcPr>
          <w:p w:rsidR="00D675FA" w:rsidRPr="00BD20EC" w:rsidRDefault="00D675FA" w:rsidP="007E672C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D675FA" w:rsidRPr="00BD20EC" w:rsidTr="00D675FA">
        <w:trPr>
          <w:cantSplit/>
        </w:trPr>
        <w:tc>
          <w:tcPr>
            <w:tcW w:w="686" w:type="dxa"/>
          </w:tcPr>
          <w:p w:rsidR="00D675FA" w:rsidRPr="00BD20EC" w:rsidRDefault="00D675FA" w:rsidP="00D675FA">
            <w:pPr>
              <w:pStyle w:val="MediumGrid1-Accent21"/>
              <w:numPr>
                <w:ilvl w:val="0"/>
                <w:numId w:val="28"/>
              </w:numPr>
              <w:spacing w:before="60" w:after="60"/>
              <w:rPr>
                <w:rFonts w:cs="Calibri"/>
                <w:szCs w:val="16"/>
                <w:lang w:val="en-GB"/>
              </w:rPr>
            </w:pPr>
          </w:p>
        </w:tc>
        <w:tc>
          <w:tcPr>
            <w:tcW w:w="6544" w:type="dxa"/>
          </w:tcPr>
          <w:p w:rsidR="00D675FA" w:rsidRPr="00BD20EC" w:rsidRDefault="00D675FA" w:rsidP="007E672C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继续</w:t>
            </w: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MS</w:t>
            </w: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的步骤</w:t>
            </w: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5</w:t>
            </w:r>
          </w:p>
        </w:tc>
        <w:tc>
          <w:tcPr>
            <w:tcW w:w="1714" w:type="dxa"/>
          </w:tcPr>
          <w:p w:rsidR="00D675FA" w:rsidRPr="00BD20EC" w:rsidRDefault="00D675FA" w:rsidP="007E672C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D675FA" w:rsidRPr="00BD20EC" w:rsidTr="00D675FA">
        <w:trPr>
          <w:cantSplit/>
        </w:trPr>
        <w:tc>
          <w:tcPr>
            <w:tcW w:w="686" w:type="dxa"/>
          </w:tcPr>
          <w:p w:rsidR="00D675FA" w:rsidRPr="00BD20EC" w:rsidRDefault="00D675FA" w:rsidP="00D675FA">
            <w:pPr>
              <w:pStyle w:val="MediumGrid1-Accent21"/>
              <w:numPr>
                <w:ilvl w:val="0"/>
                <w:numId w:val="28"/>
              </w:numPr>
              <w:spacing w:before="60" w:after="60"/>
              <w:rPr>
                <w:rFonts w:cs="Calibri"/>
                <w:szCs w:val="16"/>
                <w:lang w:val="en-GB"/>
              </w:rPr>
            </w:pPr>
          </w:p>
        </w:tc>
        <w:tc>
          <w:tcPr>
            <w:tcW w:w="6544" w:type="dxa"/>
          </w:tcPr>
          <w:p w:rsidR="00D675FA" w:rsidRPr="00BD20EC" w:rsidRDefault="00D675FA" w:rsidP="007E672C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结束</w:t>
            </w:r>
          </w:p>
        </w:tc>
        <w:tc>
          <w:tcPr>
            <w:tcW w:w="1714" w:type="dxa"/>
          </w:tcPr>
          <w:p w:rsidR="00D675FA" w:rsidRPr="00BD20EC" w:rsidRDefault="00D675FA" w:rsidP="007E672C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D675FA" w:rsidRPr="00BD20EC" w:rsidTr="00D675FA">
        <w:trPr>
          <w:cantSplit/>
        </w:trPr>
        <w:tc>
          <w:tcPr>
            <w:tcW w:w="686" w:type="dxa"/>
            <w:shd w:val="clear" w:color="auto" w:fill="D9D9D9" w:themeFill="background1" w:themeFillShade="D9"/>
          </w:tcPr>
          <w:p w:rsidR="00D675FA" w:rsidRPr="00BD20EC" w:rsidRDefault="00D675FA" w:rsidP="007E672C">
            <w:pPr>
              <w:pStyle w:val="MediumGrid1-Accent21"/>
              <w:spacing w:before="60" w:after="60"/>
              <w:ind w:firstLine="0"/>
              <w:rPr>
                <w:rFonts w:cs="Calibri"/>
                <w:szCs w:val="16"/>
                <w:lang w:val="en-GB"/>
              </w:rPr>
            </w:pPr>
            <w:r w:rsidRPr="00BD20EC">
              <w:rPr>
                <w:rFonts w:cs="Calibri" w:hint="eastAsia"/>
                <w:szCs w:val="16"/>
                <w:lang w:val="en-GB"/>
              </w:rPr>
              <w:t>AS2</w:t>
            </w:r>
          </w:p>
        </w:tc>
        <w:tc>
          <w:tcPr>
            <w:tcW w:w="6544" w:type="dxa"/>
            <w:shd w:val="clear" w:color="auto" w:fill="D9D9D9" w:themeFill="background1" w:themeFillShade="D9"/>
          </w:tcPr>
          <w:p w:rsidR="00D675FA" w:rsidRPr="00BD20EC" w:rsidRDefault="00D675FA" w:rsidP="007E672C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存储映射模版</w:t>
            </w:r>
          </w:p>
        </w:tc>
        <w:tc>
          <w:tcPr>
            <w:tcW w:w="1714" w:type="dxa"/>
            <w:shd w:val="clear" w:color="auto" w:fill="D9D9D9" w:themeFill="background1" w:themeFillShade="D9"/>
          </w:tcPr>
          <w:p w:rsidR="00D675FA" w:rsidRPr="00BD20EC" w:rsidRDefault="00D675FA" w:rsidP="007E672C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D675FA" w:rsidRPr="00BD20EC" w:rsidTr="00D675FA">
        <w:trPr>
          <w:cantSplit/>
        </w:trPr>
        <w:tc>
          <w:tcPr>
            <w:tcW w:w="686" w:type="dxa"/>
          </w:tcPr>
          <w:p w:rsidR="00D675FA" w:rsidRPr="00BD20EC" w:rsidRDefault="00D675FA" w:rsidP="00D675FA">
            <w:pPr>
              <w:pStyle w:val="MediumGrid1-Accent21"/>
              <w:numPr>
                <w:ilvl w:val="0"/>
                <w:numId w:val="27"/>
              </w:numPr>
              <w:spacing w:before="60" w:after="60"/>
              <w:rPr>
                <w:rFonts w:cs="Calibri"/>
                <w:szCs w:val="16"/>
                <w:lang w:val="en-GB"/>
              </w:rPr>
            </w:pPr>
          </w:p>
        </w:tc>
        <w:tc>
          <w:tcPr>
            <w:tcW w:w="6544" w:type="dxa"/>
          </w:tcPr>
          <w:p w:rsidR="00D675FA" w:rsidRPr="00BD20EC" w:rsidRDefault="00D675FA" w:rsidP="007E672C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系统发现映射关系有更新</w:t>
            </w:r>
          </w:p>
        </w:tc>
        <w:tc>
          <w:tcPr>
            <w:tcW w:w="1714" w:type="dxa"/>
          </w:tcPr>
          <w:p w:rsidR="00D675FA" w:rsidRPr="00BD20EC" w:rsidRDefault="00FE6956" w:rsidP="007E672C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fldSimple w:instr=" REF _Ref324687314 \r \h  \* MERGEFORMAT ">
              <w:r w:rsidR="00D675FA" w:rsidRPr="00BD20EC">
                <w:rPr>
                  <w:rFonts w:cs="Calibri"/>
                  <w:noProof w:val="0"/>
                  <w:sz w:val="16"/>
                  <w:szCs w:val="16"/>
                  <w:lang w:val="en-GB"/>
                </w:rPr>
                <w:t>BR08</w:t>
              </w:r>
            </w:fldSimple>
          </w:p>
        </w:tc>
      </w:tr>
      <w:tr w:rsidR="00D675FA" w:rsidRPr="00BD20EC" w:rsidTr="00D675FA">
        <w:trPr>
          <w:cantSplit/>
        </w:trPr>
        <w:tc>
          <w:tcPr>
            <w:tcW w:w="686" w:type="dxa"/>
          </w:tcPr>
          <w:p w:rsidR="00D675FA" w:rsidRPr="00BD20EC" w:rsidRDefault="00D675FA" w:rsidP="00D675FA">
            <w:pPr>
              <w:pStyle w:val="MediumGrid1-Accent21"/>
              <w:numPr>
                <w:ilvl w:val="0"/>
                <w:numId w:val="27"/>
              </w:numPr>
              <w:spacing w:before="60" w:after="60"/>
              <w:rPr>
                <w:rFonts w:cs="Calibri"/>
                <w:szCs w:val="16"/>
                <w:lang w:val="en-GB"/>
              </w:rPr>
            </w:pPr>
          </w:p>
        </w:tc>
        <w:tc>
          <w:tcPr>
            <w:tcW w:w="6544" w:type="dxa"/>
          </w:tcPr>
          <w:p w:rsidR="00D675FA" w:rsidRPr="00BD20EC" w:rsidRDefault="00D675FA" w:rsidP="007E672C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系统显示界面</w:t>
            </w:r>
            <w:fldSimple w:instr=" REF _Ref324689909 \h  \* MERGEFORMAT ">
              <w:r w:rsidRPr="00BD20EC">
                <w:rPr>
                  <w:rFonts w:hint="eastAsia"/>
                  <w:sz w:val="16"/>
                  <w:szCs w:val="16"/>
                  <w:u w:val="single"/>
                </w:rPr>
                <w:t>UI01-2</w:t>
              </w:r>
              <w:r w:rsidRPr="00BD20EC">
                <w:rPr>
                  <w:rFonts w:hint="eastAsia"/>
                  <w:sz w:val="16"/>
                  <w:szCs w:val="16"/>
                  <w:u w:val="single"/>
                </w:rPr>
                <w:t>映射模版选择</w:t>
              </w:r>
            </w:fldSimple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，提示选择的映射模版名称（见</w:t>
            </w: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 xml:space="preserve">AS3 </w:t>
            </w: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新建映射模版）</w:t>
            </w:r>
          </w:p>
        </w:tc>
        <w:tc>
          <w:tcPr>
            <w:tcW w:w="1714" w:type="dxa"/>
          </w:tcPr>
          <w:p w:rsidR="00D675FA" w:rsidRPr="00BD20EC" w:rsidRDefault="00FE6956" w:rsidP="007E672C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fldSimple w:instr=" REF _Ref324687659 \r \h  \* MERGEFORMAT ">
              <w:r w:rsidR="00D675FA" w:rsidRPr="00BD20EC">
                <w:rPr>
                  <w:rFonts w:cs="Calibri"/>
                  <w:noProof w:val="0"/>
                  <w:sz w:val="16"/>
                  <w:szCs w:val="16"/>
                  <w:lang w:val="en-GB"/>
                </w:rPr>
                <w:t>BR09</w:t>
              </w:r>
            </w:fldSimple>
          </w:p>
        </w:tc>
      </w:tr>
      <w:tr w:rsidR="00D675FA" w:rsidRPr="00BD20EC" w:rsidTr="00D675FA">
        <w:trPr>
          <w:cantSplit/>
        </w:trPr>
        <w:tc>
          <w:tcPr>
            <w:tcW w:w="686" w:type="dxa"/>
          </w:tcPr>
          <w:p w:rsidR="00D675FA" w:rsidRPr="00BD20EC" w:rsidRDefault="00D675FA" w:rsidP="00D675FA">
            <w:pPr>
              <w:pStyle w:val="MediumGrid1-Accent21"/>
              <w:numPr>
                <w:ilvl w:val="0"/>
                <w:numId w:val="27"/>
              </w:numPr>
              <w:spacing w:before="60" w:after="60"/>
              <w:rPr>
                <w:rFonts w:cs="Calibri"/>
                <w:szCs w:val="16"/>
                <w:lang w:val="en-GB"/>
              </w:rPr>
            </w:pPr>
          </w:p>
        </w:tc>
        <w:tc>
          <w:tcPr>
            <w:tcW w:w="6544" w:type="dxa"/>
          </w:tcPr>
          <w:p w:rsidR="00D675FA" w:rsidRPr="00BD20EC" w:rsidRDefault="00D675FA" w:rsidP="007E672C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用户点击确认</w:t>
            </w:r>
          </w:p>
        </w:tc>
        <w:tc>
          <w:tcPr>
            <w:tcW w:w="1714" w:type="dxa"/>
          </w:tcPr>
          <w:p w:rsidR="00D675FA" w:rsidRPr="00BD20EC" w:rsidRDefault="00D675FA" w:rsidP="007E672C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D675FA" w:rsidRPr="00BD20EC" w:rsidTr="00D675FA">
        <w:trPr>
          <w:cantSplit/>
        </w:trPr>
        <w:tc>
          <w:tcPr>
            <w:tcW w:w="686" w:type="dxa"/>
          </w:tcPr>
          <w:p w:rsidR="00D675FA" w:rsidRPr="00BD20EC" w:rsidRDefault="00D675FA" w:rsidP="00D675FA">
            <w:pPr>
              <w:pStyle w:val="MediumGrid1-Accent21"/>
              <w:numPr>
                <w:ilvl w:val="0"/>
                <w:numId w:val="27"/>
              </w:numPr>
              <w:spacing w:before="60" w:after="60"/>
              <w:rPr>
                <w:rFonts w:cs="Calibri"/>
                <w:szCs w:val="16"/>
                <w:lang w:val="en-GB"/>
              </w:rPr>
            </w:pPr>
          </w:p>
        </w:tc>
        <w:tc>
          <w:tcPr>
            <w:tcW w:w="6544" w:type="dxa"/>
          </w:tcPr>
          <w:p w:rsidR="00D675FA" w:rsidRPr="00BD20EC" w:rsidRDefault="00D675FA" w:rsidP="007E672C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映射模版更新后，继续</w:t>
            </w: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MS</w:t>
            </w: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步骤</w:t>
            </w: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8</w:t>
            </w:r>
          </w:p>
        </w:tc>
        <w:tc>
          <w:tcPr>
            <w:tcW w:w="1714" w:type="dxa"/>
          </w:tcPr>
          <w:p w:rsidR="00D675FA" w:rsidRPr="00BD20EC" w:rsidRDefault="00D675FA" w:rsidP="007E672C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D675FA" w:rsidRPr="00BD20EC" w:rsidTr="00D675FA">
        <w:trPr>
          <w:cantSplit/>
        </w:trPr>
        <w:tc>
          <w:tcPr>
            <w:tcW w:w="686" w:type="dxa"/>
          </w:tcPr>
          <w:p w:rsidR="00D675FA" w:rsidRPr="00BD20EC" w:rsidRDefault="00D675FA" w:rsidP="00D675FA">
            <w:pPr>
              <w:pStyle w:val="MediumGrid1-Accent21"/>
              <w:numPr>
                <w:ilvl w:val="0"/>
                <w:numId w:val="27"/>
              </w:numPr>
              <w:spacing w:before="60" w:after="60"/>
              <w:rPr>
                <w:rFonts w:cs="Calibri"/>
                <w:szCs w:val="16"/>
                <w:lang w:val="en-GB"/>
              </w:rPr>
            </w:pPr>
          </w:p>
        </w:tc>
        <w:tc>
          <w:tcPr>
            <w:tcW w:w="6544" w:type="dxa"/>
          </w:tcPr>
          <w:p w:rsidR="00D675FA" w:rsidRPr="00BD20EC" w:rsidRDefault="00D675FA" w:rsidP="007E672C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结束</w:t>
            </w:r>
          </w:p>
        </w:tc>
        <w:tc>
          <w:tcPr>
            <w:tcW w:w="1714" w:type="dxa"/>
          </w:tcPr>
          <w:p w:rsidR="00D675FA" w:rsidRPr="00BD20EC" w:rsidRDefault="00D675FA" w:rsidP="007E672C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D675FA" w:rsidRPr="00BD20EC" w:rsidTr="00D675FA">
        <w:trPr>
          <w:cantSplit/>
        </w:trPr>
        <w:tc>
          <w:tcPr>
            <w:tcW w:w="686" w:type="dxa"/>
            <w:shd w:val="clear" w:color="auto" w:fill="D9D9D9" w:themeFill="background1" w:themeFillShade="D9"/>
          </w:tcPr>
          <w:p w:rsidR="00D675FA" w:rsidRPr="00BD20EC" w:rsidRDefault="00D675FA" w:rsidP="007E672C">
            <w:pPr>
              <w:pStyle w:val="MediumGrid1-Accent21"/>
              <w:spacing w:before="60" w:after="60"/>
              <w:ind w:firstLine="0"/>
              <w:rPr>
                <w:rFonts w:cs="Calibri"/>
                <w:szCs w:val="16"/>
                <w:lang w:val="en-GB"/>
              </w:rPr>
            </w:pPr>
            <w:r w:rsidRPr="00BD20EC">
              <w:rPr>
                <w:rFonts w:cs="Calibri" w:hint="eastAsia"/>
                <w:szCs w:val="16"/>
                <w:lang w:val="en-GB"/>
              </w:rPr>
              <w:t>AS3</w:t>
            </w:r>
          </w:p>
        </w:tc>
        <w:tc>
          <w:tcPr>
            <w:tcW w:w="6544" w:type="dxa"/>
            <w:shd w:val="clear" w:color="auto" w:fill="D9D9D9" w:themeFill="background1" w:themeFillShade="D9"/>
          </w:tcPr>
          <w:p w:rsidR="00D675FA" w:rsidRPr="00BD20EC" w:rsidRDefault="00D675FA" w:rsidP="007E672C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新建映射模版</w:t>
            </w:r>
          </w:p>
        </w:tc>
        <w:tc>
          <w:tcPr>
            <w:tcW w:w="1714" w:type="dxa"/>
            <w:shd w:val="clear" w:color="auto" w:fill="D9D9D9" w:themeFill="background1" w:themeFillShade="D9"/>
          </w:tcPr>
          <w:p w:rsidR="00D675FA" w:rsidRPr="00BD20EC" w:rsidRDefault="00D675FA" w:rsidP="007E672C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D675FA" w:rsidRPr="00BD20EC" w:rsidTr="00D675FA">
        <w:trPr>
          <w:cantSplit/>
        </w:trPr>
        <w:tc>
          <w:tcPr>
            <w:tcW w:w="686" w:type="dxa"/>
          </w:tcPr>
          <w:p w:rsidR="00D675FA" w:rsidRPr="00BD20EC" w:rsidRDefault="00D675FA" w:rsidP="00D675FA">
            <w:pPr>
              <w:pStyle w:val="MediumGrid1-Accent21"/>
              <w:numPr>
                <w:ilvl w:val="0"/>
                <w:numId w:val="26"/>
              </w:numPr>
              <w:spacing w:before="60" w:after="60"/>
              <w:rPr>
                <w:rFonts w:cs="Calibri"/>
                <w:szCs w:val="16"/>
                <w:lang w:val="en-GB"/>
              </w:rPr>
            </w:pPr>
          </w:p>
        </w:tc>
        <w:tc>
          <w:tcPr>
            <w:tcW w:w="6544" w:type="dxa"/>
          </w:tcPr>
          <w:p w:rsidR="00D675FA" w:rsidRPr="00BD20EC" w:rsidRDefault="00D675FA" w:rsidP="007E672C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用户输入新的界面名称，点击添加</w:t>
            </w:r>
          </w:p>
        </w:tc>
        <w:tc>
          <w:tcPr>
            <w:tcW w:w="1714" w:type="dxa"/>
          </w:tcPr>
          <w:p w:rsidR="00D675FA" w:rsidRPr="00BD20EC" w:rsidRDefault="00D675FA" w:rsidP="007E672C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D675FA" w:rsidRPr="00BD20EC" w:rsidTr="00D675FA">
        <w:trPr>
          <w:cantSplit/>
        </w:trPr>
        <w:tc>
          <w:tcPr>
            <w:tcW w:w="686" w:type="dxa"/>
          </w:tcPr>
          <w:p w:rsidR="00D675FA" w:rsidRPr="00BD20EC" w:rsidRDefault="00D675FA" w:rsidP="00D675FA">
            <w:pPr>
              <w:pStyle w:val="MediumGrid1-Accent21"/>
              <w:numPr>
                <w:ilvl w:val="0"/>
                <w:numId w:val="26"/>
              </w:numPr>
              <w:spacing w:before="60" w:after="60"/>
              <w:rPr>
                <w:rFonts w:cs="Calibri"/>
                <w:szCs w:val="16"/>
                <w:lang w:val="en-GB"/>
              </w:rPr>
            </w:pPr>
          </w:p>
        </w:tc>
        <w:tc>
          <w:tcPr>
            <w:tcW w:w="6544" w:type="dxa"/>
          </w:tcPr>
          <w:p w:rsidR="00D675FA" w:rsidRPr="00BD20EC" w:rsidRDefault="00D675FA" w:rsidP="00D675FA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新的映射模版显示在</w:t>
            </w:r>
            <w:fldSimple w:instr=" REF _Ref324695128 \h  \* MERGEFORMAT ">
              <w:r w:rsidRPr="00D675FA">
                <w:rPr>
                  <w:rStyle w:val="UIChar"/>
                  <w:rFonts w:hint="eastAsia"/>
                </w:rPr>
                <w:t>UI02-</w:t>
              </w:r>
              <w:r w:rsidRPr="00D675FA">
                <w:rPr>
                  <w:rStyle w:val="UIChar"/>
                  <w:rFonts w:hint="eastAsia"/>
                </w:rPr>
                <w:t>临床信息导入</w:t>
              </w:r>
            </w:fldSimple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的模版列表中，被加粗显示</w:t>
            </w:r>
          </w:p>
        </w:tc>
        <w:tc>
          <w:tcPr>
            <w:tcW w:w="1714" w:type="dxa"/>
          </w:tcPr>
          <w:p w:rsidR="00D675FA" w:rsidRPr="00BD20EC" w:rsidRDefault="00D675FA" w:rsidP="007E672C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D675FA" w:rsidRPr="00BD20EC" w:rsidTr="00D675FA">
        <w:trPr>
          <w:cantSplit/>
        </w:trPr>
        <w:tc>
          <w:tcPr>
            <w:tcW w:w="686" w:type="dxa"/>
          </w:tcPr>
          <w:p w:rsidR="00D675FA" w:rsidRPr="00BD20EC" w:rsidRDefault="00D675FA" w:rsidP="00D675FA">
            <w:pPr>
              <w:pStyle w:val="MediumGrid1-Accent21"/>
              <w:numPr>
                <w:ilvl w:val="0"/>
                <w:numId w:val="26"/>
              </w:numPr>
              <w:spacing w:before="60" w:after="60"/>
              <w:rPr>
                <w:rFonts w:cs="Calibri"/>
                <w:szCs w:val="16"/>
                <w:lang w:val="en-GB"/>
              </w:rPr>
            </w:pPr>
          </w:p>
        </w:tc>
        <w:tc>
          <w:tcPr>
            <w:tcW w:w="6544" w:type="dxa"/>
          </w:tcPr>
          <w:p w:rsidR="00D675FA" w:rsidRPr="00BD20EC" w:rsidRDefault="00D675FA" w:rsidP="007E672C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用户点击确认</w:t>
            </w:r>
          </w:p>
        </w:tc>
        <w:tc>
          <w:tcPr>
            <w:tcW w:w="1714" w:type="dxa"/>
          </w:tcPr>
          <w:p w:rsidR="00D675FA" w:rsidRPr="00BD20EC" w:rsidRDefault="00D675FA" w:rsidP="007E672C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D675FA" w:rsidRPr="00BD20EC" w:rsidTr="00D675FA">
        <w:trPr>
          <w:cantSplit/>
        </w:trPr>
        <w:tc>
          <w:tcPr>
            <w:tcW w:w="686" w:type="dxa"/>
          </w:tcPr>
          <w:p w:rsidR="00D675FA" w:rsidRPr="00BD20EC" w:rsidRDefault="00D675FA" w:rsidP="00D675FA">
            <w:pPr>
              <w:pStyle w:val="MediumGrid1-Accent21"/>
              <w:numPr>
                <w:ilvl w:val="0"/>
                <w:numId w:val="26"/>
              </w:numPr>
              <w:spacing w:before="60" w:after="60"/>
              <w:rPr>
                <w:rFonts w:cs="Calibri"/>
                <w:szCs w:val="16"/>
                <w:lang w:val="en-GB"/>
              </w:rPr>
            </w:pPr>
          </w:p>
        </w:tc>
        <w:tc>
          <w:tcPr>
            <w:tcW w:w="6544" w:type="dxa"/>
          </w:tcPr>
          <w:p w:rsidR="00D675FA" w:rsidRPr="00BD20EC" w:rsidRDefault="00D675FA" w:rsidP="00D675FA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系统记录映射模版名称以及对应的映射关系到列表</w:t>
            </w:r>
            <w:r w:rsidR="00FE6956"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begin"/>
            </w: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instrText>REF _Ref324695601 \r \h</w:instrText>
            </w:r>
            <w:r w:rsidR="00FE6956">
              <w:rPr>
                <w:rFonts w:cs="Calibri"/>
                <w:noProof w:val="0"/>
                <w:sz w:val="16"/>
                <w:szCs w:val="16"/>
                <w:lang w:val="en-GB"/>
              </w:rPr>
            </w:r>
            <w:r w:rsidR="00FE6956"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separate"/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t>RD06</w:t>
            </w:r>
            <w:r w:rsidR="00FE6956"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end"/>
            </w:r>
          </w:p>
        </w:tc>
        <w:tc>
          <w:tcPr>
            <w:tcW w:w="1714" w:type="dxa"/>
          </w:tcPr>
          <w:p w:rsidR="00D675FA" w:rsidRPr="00BD20EC" w:rsidRDefault="00FE6956" w:rsidP="007E672C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fldSimple w:instr=" REF _Ref324692088 \r \h  \* MERGEFORMAT ">
              <w:r w:rsidR="00D675FA" w:rsidRPr="00BD20EC">
                <w:rPr>
                  <w:rFonts w:cs="Calibri"/>
                  <w:noProof w:val="0"/>
                  <w:sz w:val="16"/>
                  <w:szCs w:val="16"/>
                  <w:lang w:val="en-GB"/>
                </w:rPr>
                <w:t>BR10</w:t>
              </w:r>
            </w:fldSimple>
          </w:p>
        </w:tc>
      </w:tr>
      <w:tr w:rsidR="00D675FA" w:rsidRPr="00BD20EC" w:rsidTr="00D675FA">
        <w:trPr>
          <w:cantSplit/>
        </w:trPr>
        <w:tc>
          <w:tcPr>
            <w:tcW w:w="686" w:type="dxa"/>
          </w:tcPr>
          <w:p w:rsidR="00D675FA" w:rsidRPr="00BD20EC" w:rsidRDefault="00D675FA" w:rsidP="00D675FA">
            <w:pPr>
              <w:pStyle w:val="MediumGrid1-Accent21"/>
              <w:numPr>
                <w:ilvl w:val="0"/>
                <w:numId w:val="26"/>
              </w:numPr>
              <w:spacing w:before="60" w:after="60"/>
              <w:rPr>
                <w:rFonts w:cs="Calibri"/>
                <w:szCs w:val="16"/>
                <w:lang w:val="en-GB"/>
              </w:rPr>
            </w:pPr>
          </w:p>
        </w:tc>
        <w:tc>
          <w:tcPr>
            <w:tcW w:w="6544" w:type="dxa"/>
          </w:tcPr>
          <w:p w:rsidR="00D675FA" w:rsidRPr="00BD20EC" w:rsidRDefault="00D675FA" w:rsidP="007E672C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BD20E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结束</w:t>
            </w:r>
          </w:p>
        </w:tc>
        <w:tc>
          <w:tcPr>
            <w:tcW w:w="1714" w:type="dxa"/>
          </w:tcPr>
          <w:p w:rsidR="00D675FA" w:rsidRPr="00BD20EC" w:rsidRDefault="00D675FA" w:rsidP="007E672C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</w:tbl>
    <w:p w:rsidR="004A4337" w:rsidRDefault="004A4337" w:rsidP="004A4337"/>
    <w:p w:rsidR="004A4337" w:rsidRDefault="004A4337" w:rsidP="004A4337">
      <w:pPr>
        <w:pStyle w:val="3"/>
      </w:pPr>
      <w:bookmarkStart w:id="66" w:name="_Toc324713508"/>
      <w:r>
        <w:rPr>
          <w:rFonts w:hint="eastAsia"/>
        </w:rPr>
        <w:t>业务规则</w:t>
      </w:r>
      <w:bookmarkEnd w:id="66"/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242"/>
        <w:gridCol w:w="8222"/>
      </w:tblGrid>
      <w:tr w:rsidR="004A4337" w:rsidRPr="00254A08" w:rsidTr="004A4337">
        <w:trPr>
          <w:trHeight w:val="201"/>
          <w:tblHeader/>
        </w:trPr>
        <w:tc>
          <w:tcPr>
            <w:tcW w:w="1242" w:type="dxa"/>
            <w:shd w:val="clear" w:color="auto" w:fill="95B3D7"/>
            <w:vAlign w:val="center"/>
          </w:tcPr>
          <w:p w:rsidR="004A4337" w:rsidRPr="00254A08" w:rsidRDefault="004A4337" w:rsidP="004A4337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编号</w:t>
            </w:r>
          </w:p>
        </w:tc>
        <w:tc>
          <w:tcPr>
            <w:tcW w:w="8222" w:type="dxa"/>
            <w:shd w:val="clear" w:color="auto" w:fill="95B3D7"/>
            <w:vAlign w:val="center"/>
          </w:tcPr>
          <w:p w:rsidR="004A4337" w:rsidRPr="00254A08" w:rsidRDefault="004A4337" w:rsidP="004A4337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规则描述</w:t>
            </w:r>
          </w:p>
        </w:tc>
      </w:tr>
      <w:tr w:rsidR="004A4337" w:rsidRPr="00254A08" w:rsidTr="004A4337">
        <w:trPr>
          <w:cantSplit/>
        </w:trPr>
        <w:tc>
          <w:tcPr>
            <w:tcW w:w="1242" w:type="dxa"/>
            <w:vAlign w:val="center"/>
          </w:tcPr>
          <w:p w:rsidR="004A4337" w:rsidRPr="00254A08" w:rsidRDefault="004A4337" w:rsidP="00134FA7">
            <w:pPr>
              <w:pStyle w:val="FSTableText"/>
              <w:numPr>
                <w:ilvl w:val="0"/>
                <w:numId w:val="7"/>
              </w:numPr>
              <w:rPr>
                <w:noProof w:val="0"/>
                <w:lang w:val="en-GB"/>
              </w:rPr>
            </w:pPr>
            <w:bookmarkStart w:id="67" w:name="_Ref324338016"/>
          </w:p>
        </w:tc>
        <w:bookmarkEnd w:id="67"/>
        <w:tc>
          <w:tcPr>
            <w:tcW w:w="8222" w:type="dxa"/>
            <w:vAlign w:val="center"/>
          </w:tcPr>
          <w:p w:rsidR="004A4337" w:rsidRPr="000F79F3" w:rsidRDefault="00C3276F" w:rsidP="004A4337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如果患者被多病种</w:t>
            </w:r>
            <w:r w:rsidR="007E672C">
              <w:rPr>
                <w:rFonts w:hint="eastAsia"/>
                <w:noProof w:val="0"/>
                <w:sz w:val="16"/>
                <w:szCs w:val="16"/>
                <w:lang w:val="en-GB"/>
              </w:rPr>
              <w:t>的规则</w:t>
            </w: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的筛选出来，应合并成为一个工作单。</w:t>
            </w:r>
          </w:p>
        </w:tc>
      </w:tr>
      <w:tr w:rsidR="00C3276F" w:rsidRPr="00254A08" w:rsidTr="004A4337">
        <w:trPr>
          <w:cantSplit/>
        </w:trPr>
        <w:tc>
          <w:tcPr>
            <w:tcW w:w="1242" w:type="dxa"/>
            <w:vAlign w:val="center"/>
          </w:tcPr>
          <w:p w:rsidR="00C3276F" w:rsidRPr="00254A08" w:rsidRDefault="00C3276F" w:rsidP="00134FA7">
            <w:pPr>
              <w:pStyle w:val="FSTableText"/>
              <w:numPr>
                <w:ilvl w:val="0"/>
                <w:numId w:val="7"/>
              </w:numPr>
              <w:rPr>
                <w:noProof w:val="0"/>
                <w:lang w:val="en-GB"/>
              </w:rPr>
            </w:pPr>
            <w:bookmarkStart w:id="68" w:name="_Ref324338018"/>
          </w:p>
        </w:tc>
        <w:bookmarkEnd w:id="68"/>
        <w:tc>
          <w:tcPr>
            <w:tcW w:w="8222" w:type="dxa"/>
            <w:vAlign w:val="center"/>
          </w:tcPr>
          <w:p w:rsidR="00C3276F" w:rsidRDefault="00C3276F" w:rsidP="00C3276F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如果临床信息中包括确诊疾病的字段，系统会更新患者基本信息中确诊疾病，确诊日期使用导入临床信息的系统日期</w:t>
            </w:r>
          </w:p>
        </w:tc>
      </w:tr>
      <w:tr w:rsidR="006D6907" w:rsidRPr="00254A08" w:rsidTr="004A4337">
        <w:trPr>
          <w:cantSplit/>
        </w:trPr>
        <w:tc>
          <w:tcPr>
            <w:tcW w:w="1242" w:type="dxa"/>
            <w:vAlign w:val="center"/>
          </w:tcPr>
          <w:p w:rsidR="006D6907" w:rsidRPr="00254A08" w:rsidRDefault="006D6907" w:rsidP="00134FA7">
            <w:pPr>
              <w:pStyle w:val="FSTableText"/>
              <w:numPr>
                <w:ilvl w:val="0"/>
                <w:numId w:val="7"/>
              </w:numPr>
              <w:rPr>
                <w:noProof w:val="0"/>
                <w:lang w:val="en-GB"/>
              </w:rPr>
            </w:pPr>
            <w:bookmarkStart w:id="69" w:name="_Ref324700761"/>
          </w:p>
        </w:tc>
        <w:bookmarkEnd w:id="69"/>
        <w:tc>
          <w:tcPr>
            <w:tcW w:w="8222" w:type="dxa"/>
            <w:vAlign w:val="center"/>
          </w:tcPr>
          <w:p w:rsidR="006D6907" w:rsidRDefault="006D6907" w:rsidP="006D6907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系统根据</w:t>
            </w:r>
            <w:fldSimple w:instr=" REF _Ref324699441 \h  \* MERGEFORMAT ">
              <w:r w:rsidRPr="007E672C">
                <w:rPr>
                  <w:rFonts w:hint="eastAsia"/>
                  <w:i/>
                  <w:sz w:val="16"/>
                  <w:szCs w:val="16"/>
                  <w:lang w:val="en-GB"/>
                </w:rPr>
                <w:t>DL03-</w:t>
              </w:r>
              <w:r w:rsidRPr="007E672C">
                <w:rPr>
                  <w:rFonts w:hint="eastAsia"/>
                  <w:i/>
                  <w:sz w:val="16"/>
                  <w:szCs w:val="16"/>
                  <w:lang w:val="en-GB"/>
                </w:rPr>
                <w:t>配置病种</w:t>
              </w:r>
            </w:fldSimple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中各病种中的规则</w:t>
            </w:r>
            <w:r w:rsidR="007E672C">
              <w:rPr>
                <w:rFonts w:hint="eastAsia"/>
                <w:noProof w:val="0"/>
                <w:sz w:val="16"/>
                <w:szCs w:val="16"/>
                <w:lang w:val="en-GB"/>
              </w:rPr>
              <w:t>（从高危开始解析到正常）</w:t>
            </w:r>
            <w:r w:rsidR="007E672C">
              <w:rPr>
                <w:rFonts w:hint="eastAsia"/>
                <w:noProof w:val="0"/>
                <w:sz w:val="16"/>
                <w:szCs w:val="16"/>
                <w:lang w:val="en-GB"/>
              </w:rPr>
              <w:t xml:space="preserve">, </w:t>
            </w:r>
            <w:r w:rsidR="007E672C">
              <w:rPr>
                <w:rFonts w:hint="eastAsia"/>
                <w:noProof w:val="0"/>
                <w:sz w:val="16"/>
                <w:szCs w:val="16"/>
                <w:lang w:val="en-GB"/>
              </w:rPr>
              <w:t>检查此患者是否复合其中某种规则。如果符合，中断此疾病的解析，产生一条新工作单或按照</w:t>
            </w:r>
            <w:r w:rsidR="00FE6956"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begin"/>
            </w:r>
            <w:r w:rsidR="007E672C">
              <w:rPr>
                <w:rFonts w:cs="Calibri"/>
                <w:noProof w:val="0"/>
                <w:sz w:val="16"/>
                <w:szCs w:val="16"/>
                <w:lang w:val="en-GB"/>
              </w:rPr>
              <w:instrText xml:space="preserve"> REF _Ref324338016 \r \h </w:instrText>
            </w:r>
            <w:r w:rsidR="00FE6956">
              <w:rPr>
                <w:rFonts w:cs="Calibri"/>
                <w:noProof w:val="0"/>
                <w:sz w:val="16"/>
                <w:szCs w:val="16"/>
                <w:lang w:val="en-GB"/>
              </w:rPr>
            </w:r>
            <w:r w:rsidR="00FE6956"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separate"/>
            </w:r>
            <w:r w:rsidR="007E672C">
              <w:rPr>
                <w:rFonts w:cs="Calibri"/>
                <w:noProof w:val="0"/>
                <w:sz w:val="16"/>
                <w:szCs w:val="16"/>
                <w:lang w:val="en-GB"/>
              </w:rPr>
              <w:t>BR11</w:t>
            </w:r>
            <w:r w:rsidR="00FE6956"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end"/>
            </w:r>
            <w:r w:rsidR="007E672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合并已有工作单，继续下一种疾病的解析</w:t>
            </w:r>
          </w:p>
        </w:tc>
      </w:tr>
      <w:tr w:rsidR="007E672C" w:rsidRPr="00254A08" w:rsidTr="004A4337">
        <w:trPr>
          <w:cantSplit/>
        </w:trPr>
        <w:tc>
          <w:tcPr>
            <w:tcW w:w="1242" w:type="dxa"/>
            <w:vAlign w:val="center"/>
          </w:tcPr>
          <w:p w:rsidR="007E672C" w:rsidRPr="00254A08" w:rsidRDefault="007E672C" w:rsidP="00134FA7">
            <w:pPr>
              <w:pStyle w:val="FSTableText"/>
              <w:numPr>
                <w:ilvl w:val="0"/>
                <w:numId w:val="7"/>
              </w:numPr>
              <w:rPr>
                <w:noProof w:val="0"/>
                <w:lang w:val="en-GB"/>
              </w:rPr>
            </w:pPr>
          </w:p>
        </w:tc>
        <w:tc>
          <w:tcPr>
            <w:tcW w:w="8222" w:type="dxa"/>
            <w:vAlign w:val="center"/>
          </w:tcPr>
          <w:p w:rsidR="007E672C" w:rsidRDefault="000C5601" w:rsidP="000C5601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如果在</w:t>
            </w:r>
            <w:fldSimple w:instr=" REF _Ref324699441 \h  \* MERGEFORMAT ">
              <w:r w:rsidR="007E672C" w:rsidRPr="007E672C">
                <w:rPr>
                  <w:rFonts w:hint="eastAsia"/>
                  <w:i/>
                  <w:sz w:val="16"/>
                  <w:szCs w:val="16"/>
                  <w:lang w:val="en-GB"/>
                </w:rPr>
                <w:t>DL03-</w:t>
              </w:r>
              <w:r w:rsidR="007E672C" w:rsidRPr="007E672C">
                <w:rPr>
                  <w:rFonts w:hint="eastAsia"/>
                  <w:i/>
                  <w:sz w:val="16"/>
                  <w:szCs w:val="16"/>
                  <w:lang w:val="en-GB"/>
                </w:rPr>
                <w:t>配置病种</w:t>
              </w:r>
            </w:fldSimple>
            <w:r w:rsidR="007E672C" w:rsidRPr="007E672C">
              <w:rPr>
                <w:rFonts w:hint="eastAsia"/>
                <w:noProof w:val="0"/>
                <w:sz w:val="16"/>
                <w:szCs w:val="16"/>
                <w:lang w:val="en-GB"/>
              </w:rPr>
              <w:t>的确诊规则</w:t>
            </w: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解析后返回</w:t>
            </w: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TRUE</w:t>
            </w: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，系统更新患者信息中的疾病确诊字段</w:t>
            </w:r>
          </w:p>
        </w:tc>
      </w:tr>
    </w:tbl>
    <w:p w:rsidR="004A4337" w:rsidRPr="007557E5" w:rsidRDefault="004A4337" w:rsidP="004A4337"/>
    <w:p w:rsidR="004A4337" w:rsidRPr="00ED48EA" w:rsidRDefault="004A4337" w:rsidP="004A4337">
      <w:pPr>
        <w:pStyle w:val="2"/>
        <w:rPr>
          <w:lang w:val="en-GB"/>
        </w:rPr>
      </w:pPr>
      <w:bookmarkStart w:id="70" w:name="_Ref324699438"/>
      <w:bookmarkStart w:id="71" w:name="_Ref324699441"/>
      <w:bookmarkStart w:id="72" w:name="_Toc324713509"/>
      <w:commentRangeStart w:id="73"/>
      <w:r>
        <w:rPr>
          <w:rFonts w:hint="eastAsia"/>
          <w:lang w:val="en-GB"/>
        </w:rPr>
        <w:t>DL03-</w:t>
      </w:r>
      <w:r>
        <w:rPr>
          <w:rFonts w:hint="eastAsia"/>
          <w:lang w:val="en-GB"/>
        </w:rPr>
        <w:t>配置病种</w:t>
      </w:r>
      <w:bookmarkEnd w:id="70"/>
      <w:bookmarkEnd w:id="71"/>
      <w:commentRangeEnd w:id="73"/>
      <w:r w:rsidR="00E70855">
        <w:rPr>
          <w:rStyle w:val="a9"/>
          <w:rFonts w:cs="Times New Roman"/>
          <w:b w:val="0"/>
        </w:rPr>
        <w:commentReference w:id="73"/>
      </w:r>
      <w:bookmarkEnd w:id="72"/>
    </w:p>
    <w:p w:rsidR="004A4337" w:rsidRPr="00ED48EA" w:rsidRDefault="004A4337" w:rsidP="004A4337">
      <w:pPr>
        <w:pStyle w:val="3"/>
        <w:rPr>
          <w:lang w:val="en-GB"/>
        </w:rPr>
      </w:pPr>
      <w:bookmarkStart w:id="74" w:name="_Toc324713510"/>
      <w:r>
        <w:rPr>
          <w:rFonts w:hint="eastAsia"/>
          <w:lang w:val="en-GB"/>
        </w:rPr>
        <w:t>用例介绍</w:t>
      </w:r>
      <w:bookmarkEnd w:id="74"/>
    </w:p>
    <w:p w:rsidR="004A4337" w:rsidRDefault="004A4337" w:rsidP="004A4337">
      <w:pPr>
        <w:rPr>
          <w:lang w:val="en-GB"/>
        </w:rPr>
      </w:pPr>
      <w:r>
        <w:rPr>
          <w:rFonts w:hint="eastAsia"/>
          <w:lang w:val="en-GB"/>
        </w:rPr>
        <w:t>系统管理员可以通过文件导入体检报告。</w:t>
      </w:r>
    </w:p>
    <w:p w:rsidR="004A4337" w:rsidRPr="00ED48EA" w:rsidRDefault="004A4337" w:rsidP="004A4337">
      <w:pPr>
        <w:pStyle w:val="3"/>
        <w:rPr>
          <w:lang w:val="en-GB"/>
        </w:rPr>
      </w:pPr>
      <w:bookmarkStart w:id="75" w:name="_Toc324713511"/>
      <w:r>
        <w:rPr>
          <w:rFonts w:hint="eastAsia"/>
          <w:lang w:val="en-GB"/>
        </w:rPr>
        <w:t>用例</w:t>
      </w:r>
      <w:bookmarkEnd w:id="75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86"/>
        <w:gridCol w:w="6189"/>
        <w:gridCol w:w="2069"/>
      </w:tblGrid>
      <w:tr w:rsidR="004A4337" w:rsidRPr="00ED48EA" w:rsidTr="004A4337">
        <w:trPr>
          <w:cantSplit/>
          <w:tblHeader/>
        </w:trPr>
        <w:tc>
          <w:tcPr>
            <w:tcW w:w="68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5B3D7"/>
          </w:tcPr>
          <w:p w:rsidR="004A4337" w:rsidRPr="00ED48EA" w:rsidRDefault="004A4337" w:rsidP="004A4337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61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5B3D7"/>
          </w:tcPr>
          <w:p w:rsidR="004A4337" w:rsidRPr="00ED48EA" w:rsidRDefault="004A4337" w:rsidP="004A4337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用例步骤</w:t>
            </w:r>
          </w:p>
        </w:tc>
        <w:tc>
          <w:tcPr>
            <w:tcW w:w="206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5B3D7"/>
          </w:tcPr>
          <w:p w:rsidR="004A4337" w:rsidRPr="00ED48EA" w:rsidRDefault="004A4337" w:rsidP="004A4337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关联</w:t>
            </w:r>
          </w:p>
        </w:tc>
      </w:tr>
      <w:tr w:rsidR="004A4337" w:rsidRPr="00ED48EA" w:rsidTr="004A4337">
        <w:trPr>
          <w:cantSplit/>
        </w:trPr>
        <w:tc>
          <w:tcPr>
            <w:tcW w:w="686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</w:tcPr>
          <w:p w:rsidR="004A4337" w:rsidRPr="003F1A31" w:rsidRDefault="004A4337" w:rsidP="004A4337">
            <w:pPr>
              <w:pStyle w:val="FSTableText"/>
              <w:rPr>
                <w:rFonts w:cs="Calibri"/>
                <w:noProof w:val="0"/>
                <w:lang w:val="en-GB"/>
              </w:rPr>
            </w:pPr>
            <w:r w:rsidRPr="003F1A31">
              <w:rPr>
                <w:rFonts w:cs="Calibri"/>
                <w:noProof w:val="0"/>
                <w:lang w:val="en-GB"/>
              </w:rPr>
              <w:t>T1</w:t>
            </w:r>
          </w:p>
        </w:tc>
        <w:tc>
          <w:tcPr>
            <w:tcW w:w="6189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</w:tcPr>
          <w:p w:rsidR="004A4337" w:rsidRPr="000F79F3" w:rsidRDefault="004A4337" w:rsidP="004A4337">
            <w:pPr>
              <w:pStyle w:val="FSTableText"/>
              <w:rPr>
                <w:sz w:val="16"/>
                <w:szCs w:val="16"/>
                <w:lang w:val="en-GB"/>
              </w:rPr>
            </w:pPr>
            <w:r w:rsidRPr="000F79F3">
              <w:rPr>
                <w:rFonts w:hint="eastAsia"/>
                <w:sz w:val="16"/>
                <w:szCs w:val="16"/>
                <w:lang w:val="en-GB"/>
              </w:rPr>
              <w:t>启动条件：用户点击菜单“</w:t>
            </w: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配置病种</w:t>
            </w:r>
            <w:r w:rsidRPr="000F79F3">
              <w:rPr>
                <w:rFonts w:hint="eastAsia"/>
                <w:sz w:val="16"/>
                <w:szCs w:val="16"/>
                <w:lang w:val="en-GB"/>
              </w:rPr>
              <w:t>”</w:t>
            </w:r>
          </w:p>
        </w:tc>
        <w:tc>
          <w:tcPr>
            <w:tcW w:w="2069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</w:tcPr>
          <w:p w:rsidR="004A4337" w:rsidRPr="000F79F3" w:rsidRDefault="004A4337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4A4337" w:rsidRPr="00ED48EA" w:rsidTr="004A4337">
        <w:trPr>
          <w:cantSplit/>
        </w:trPr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A4337" w:rsidRPr="003F1A31" w:rsidRDefault="004A4337" w:rsidP="004A4337">
            <w:pPr>
              <w:pStyle w:val="FSTableText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MS</w:t>
            </w:r>
          </w:p>
        </w:tc>
        <w:tc>
          <w:tcPr>
            <w:tcW w:w="618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A4337" w:rsidRPr="000F79F3" w:rsidRDefault="004A4337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主要流程</w:t>
            </w: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A4337" w:rsidRPr="000F79F3" w:rsidRDefault="004A4337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4A4337" w:rsidRPr="00ED48EA" w:rsidTr="004A4337">
        <w:trPr>
          <w:cantSplit/>
        </w:trPr>
        <w:tc>
          <w:tcPr>
            <w:tcW w:w="686" w:type="dxa"/>
            <w:tcBorders>
              <w:top w:val="single" w:sz="4" w:space="0" w:color="auto"/>
            </w:tcBorders>
            <w:shd w:val="clear" w:color="auto" w:fill="auto"/>
          </w:tcPr>
          <w:p w:rsidR="004A4337" w:rsidRPr="003F1A31" w:rsidRDefault="004A4337" w:rsidP="00134FA7">
            <w:pPr>
              <w:pStyle w:val="MediumGrid1-Accent21"/>
              <w:numPr>
                <w:ilvl w:val="0"/>
                <w:numId w:val="12"/>
              </w:numPr>
              <w:spacing w:before="60" w:after="60"/>
              <w:rPr>
                <w:rFonts w:cs="Calibri"/>
                <w:lang w:val="en-GB"/>
              </w:rPr>
            </w:pPr>
          </w:p>
        </w:tc>
        <w:tc>
          <w:tcPr>
            <w:tcW w:w="6189" w:type="dxa"/>
            <w:tcBorders>
              <w:top w:val="single" w:sz="4" w:space="0" w:color="auto"/>
            </w:tcBorders>
            <w:shd w:val="clear" w:color="auto" w:fill="auto"/>
          </w:tcPr>
          <w:p w:rsidR="004A4337" w:rsidRPr="000F79F3" w:rsidRDefault="004A4337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用户打开配置病种</w:t>
            </w:r>
            <w:r w:rsidRPr="000F79F3">
              <w:rPr>
                <w:rFonts w:cs="Calibri" w:hint="eastAsia"/>
                <w:noProof w:val="0"/>
                <w:sz w:val="16"/>
                <w:szCs w:val="16"/>
                <w:lang w:val="en-GB"/>
              </w:rPr>
              <w:t>页面</w:t>
            </w:r>
          </w:p>
        </w:tc>
        <w:tc>
          <w:tcPr>
            <w:tcW w:w="2069" w:type="dxa"/>
            <w:tcBorders>
              <w:top w:val="single" w:sz="4" w:space="0" w:color="auto"/>
            </w:tcBorders>
            <w:shd w:val="clear" w:color="auto" w:fill="auto"/>
          </w:tcPr>
          <w:p w:rsidR="004A4337" w:rsidRPr="000F79F3" w:rsidRDefault="004A4337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4A4337" w:rsidRPr="00ED48EA" w:rsidTr="004A4337">
        <w:trPr>
          <w:cantSplit/>
        </w:trPr>
        <w:tc>
          <w:tcPr>
            <w:tcW w:w="686" w:type="dxa"/>
            <w:tcBorders>
              <w:top w:val="single" w:sz="4" w:space="0" w:color="auto"/>
            </w:tcBorders>
            <w:shd w:val="clear" w:color="auto" w:fill="auto"/>
          </w:tcPr>
          <w:p w:rsidR="004A4337" w:rsidRPr="003F1A31" w:rsidRDefault="004A4337" w:rsidP="00134FA7">
            <w:pPr>
              <w:pStyle w:val="MediumGrid1-Accent21"/>
              <w:numPr>
                <w:ilvl w:val="0"/>
                <w:numId w:val="12"/>
              </w:numPr>
              <w:spacing w:before="60" w:after="60"/>
              <w:rPr>
                <w:rFonts w:cs="Calibri"/>
                <w:lang w:val="en-GB"/>
              </w:rPr>
            </w:pPr>
          </w:p>
        </w:tc>
        <w:tc>
          <w:tcPr>
            <w:tcW w:w="6189" w:type="dxa"/>
            <w:tcBorders>
              <w:top w:val="single" w:sz="4" w:space="0" w:color="auto"/>
            </w:tcBorders>
            <w:shd w:val="clear" w:color="auto" w:fill="auto"/>
          </w:tcPr>
          <w:p w:rsidR="004A4337" w:rsidRPr="000F79F3" w:rsidRDefault="004A4337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  <w:tc>
          <w:tcPr>
            <w:tcW w:w="2069" w:type="dxa"/>
            <w:tcBorders>
              <w:top w:val="single" w:sz="4" w:space="0" w:color="auto"/>
            </w:tcBorders>
            <w:shd w:val="clear" w:color="auto" w:fill="auto"/>
          </w:tcPr>
          <w:p w:rsidR="004A4337" w:rsidRPr="000F79F3" w:rsidRDefault="004A4337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4A4337" w:rsidRPr="00ED48EA" w:rsidTr="004A4337">
        <w:trPr>
          <w:cantSplit/>
        </w:trPr>
        <w:tc>
          <w:tcPr>
            <w:tcW w:w="686" w:type="dxa"/>
          </w:tcPr>
          <w:p w:rsidR="004A4337" w:rsidRPr="003F1A31" w:rsidRDefault="004A4337" w:rsidP="00134FA7">
            <w:pPr>
              <w:pStyle w:val="MediumGrid1-Accent21"/>
              <w:numPr>
                <w:ilvl w:val="0"/>
                <w:numId w:val="12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6189" w:type="dxa"/>
          </w:tcPr>
          <w:p w:rsidR="004A4337" w:rsidRPr="000F79F3" w:rsidRDefault="004A4337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  <w:tc>
          <w:tcPr>
            <w:tcW w:w="2069" w:type="dxa"/>
          </w:tcPr>
          <w:p w:rsidR="004A4337" w:rsidRPr="000F79F3" w:rsidRDefault="004A4337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4A4337" w:rsidRPr="00ED48EA" w:rsidTr="004A4337">
        <w:trPr>
          <w:cantSplit/>
        </w:trPr>
        <w:tc>
          <w:tcPr>
            <w:tcW w:w="686" w:type="dxa"/>
          </w:tcPr>
          <w:p w:rsidR="004A4337" w:rsidRPr="003F1A31" w:rsidRDefault="004A4337" w:rsidP="00134FA7">
            <w:pPr>
              <w:pStyle w:val="MediumGrid1-Accent21"/>
              <w:numPr>
                <w:ilvl w:val="0"/>
                <w:numId w:val="12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6189" w:type="dxa"/>
          </w:tcPr>
          <w:p w:rsidR="004A4337" w:rsidRPr="000F79F3" w:rsidRDefault="004A4337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  <w:tc>
          <w:tcPr>
            <w:tcW w:w="2069" w:type="dxa"/>
          </w:tcPr>
          <w:p w:rsidR="004A4337" w:rsidRPr="000F79F3" w:rsidRDefault="004A4337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4A4337" w:rsidRPr="00ED48EA" w:rsidTr="004A4337">
        <w:trPr>
          <w:cantSplit/>
        </w:trPr>
        <w:tc>
          <w:tcPr>
            <w:tcW w:w="686" w:type="dxa"/>
          </w:tcPr>
          <w:p w:rsidR="004A4337" w:rsidRPr="003F1A31" w:rsidRDefault="004A4337" w:rsidP="00134FA7">
            <w:pPr>
              <w:pStyle w:val="MediumGrid1-Accent21"/>
              <w:numPr>
                <w:ilvl w:val="0"/>
                <w:numId w:val="12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6189" w:type="dxa"/>
          </w:tcPr>
          <w:p w:rsidR="004A4337" w:rsidRPr="000F79F3" w:rsidRDefault="004A4337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  <w:tc>
          <w:tcPr>
            <w:tcW w:w="2069" w:type="dxa"/>
          </w:tcPr>
          <w:p w:rsidR="004A4337" w:rsidRPr="000F79F3" w:rsidRDefault="004A4337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4A4337" w:rsidRPr="00ED48EA" w:rsidTr="004A4337">
        <w:trPr>
          <w:cantSplit/>
        </w:trPr>
        <w:tc>
          <w:tcPr>
            <w:tcW w:w="686" w:type="dxa"/>
          </w:tcPr>
          <w:p w:rsidR="004A4337" w:rsidRPr="003F1A31" w:rsidRDefault="004A4337" w:rsidP="00134FA7">
            <w:pPr>
              <w:pStyle w:val="MediumGrid1-Accent21"/>
              <w:numPr>
                <w:ilvl w:val="0"/>
                <w:numId w:val="12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6189" w:type="dxa"/>
          </w:tcPr>
          <w:p w:rsidR="004A4337" w:rsidRPr="000F79F3" w:rsidRDefault="004A4337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  <w:tc>
          <w:tcPr>
            <w:tcW w:w="2069" w:type="dxa"/>
          </w:tcPr>
          <w:p w:rsidR="004A4337" w:rsidRPr="000F79F3" w:rsidRDefault="004A4337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4A4337" w:rsidRPr="00ED48EA" w:rsidTr="004A4337">
        <w:trPr>
          <w:cantSplit/>
        </w:trPr>
        <w:tc>
          <w:tcPr>
            <w:tcW w:w="686" w:type="dxa"/>
          </w:tcPr>
          <w:p w:rsidR="004A4337" w:rsidRPr="003F1A31" w:rsidRDefault="004A4337" w:rsidP="00134FA7">
            <w:pPr>
              <w:pStyle w:val="MediumGrid1-Accent21"/>
              <w:numPr>
                <w:ilvl w:val="0"/>
                <w:numId w:val="12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6189" w:type="dxa"/>
          </w:tcPr>
          <w:p w:rsidR="004A4337" w:rsidRDefault="004A4337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  <w:tc>
          <w:tcPr>
            <w:tcW w:w="2069" w:type="dxa"/>
          </w:tcPr>
          <w:p w:rsidR="004A4337" w:rsidRPr="000F79F3" w:rsidRDefault="004A4337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4A4337" w:rsidRPr="00ED48EA" w:rsidTr="004A4337">
        <w:trPr>
          <w:cantSplit/>
        </w:trPr>
        <w:tc>
          <w:tcPr>
            <w:tcW w:w="686" w:type="dxa"/>
          </w:tcPr>
          <w:p w:rsidR="004A4337" w:rsidRPr="003F1A31" w:rsidRDefault="004A4337" w:rsidP="00134FA7">
            <w:pPr>
              <w:pStyle w:val="MediumGrid1-Accent21"/>
              <w:numPr>
                <w:ilvl w:val="0"/>
                <w:numId w:val="12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6189" w:type="dxa"/>
          </w:tcPr>
          <w:p w:rsidR="004A4337" w:rsidRDefault="004A4337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  <w:tc>
          <w:tcPr>
            <w:tcW w:w="2069" w:type="dxa"/>
          </w:tcPr>
          <w:p w:rsidR="004A4337" w:rsidRPr="00677FC6" w:rsidRDefault="004A4337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4A4337" w:rsidRPr="00ED48EA" w:rsidTr="004A4337">
        <w:trPr>
          <w:cantSplit/>
        </w:trPr>
        <w:tc>
          <w:tcPr>
            <w:tcW w:w="686" w:type="dxa"/>
          </w:tcPr>
          <w:p w:rsidR="004A4337" w:rsidRPr="003F1A31" w:rsidRDefault="004A4337" w:rsidP="00134FA7">
            <w:pPr>
              <w:pStyle w:val="MediumGrid1-Accent21"/>
              <w:numPr>
                <w:ilvl w:val="0"/>
                <w:numId w:val="12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6189" w:type="dxa"/>
          </w:tcPr>
          <w:p w:rsidR="004A4337" w:rsidRDefault="004A4337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  <w:tc>
          <w:tcPr>
            <w:tcW w:w="2069" w:type="dxa"/>
          </w:tcPr>
          <w:p w:rsidR="004A4337" w:rsidRPr="00677FC6" w:rsidRDefault="004A4337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4A4337" w:rsidRPr="00ED48EA" w:rsidTr="004A4337">
        <w:trPr>
          <w:cantSplit/>
        </w:trPr>
        <w:tc>
          <w:tcPr>
            <w:tcW w:w="686" w:type="dxa"/>
          </w:tcPr>
          <w:p w:rsidR="004A4337" w:rsidRPr="003F1A31" w:rsidRDefault="004A4337" w:rsidP="00134FA7">
            <w:pPr>
              <w:pStyle w:val="MediumGrid1-Accent21"/>
              <w:numPr>
                <w:ilvl w:val="0"/>
                <w:numId w:val="12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6189" w:type="dxa"/>
          </w:tcPr>
          <w:p w:rsidR="004A4337" w:rsidRDefault="004A4337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  <w:tc>
          <w:tcPr>
            <w:tcW w:w="2069" w:type="dxa"/>
          </w:tcPr>
          <w:p w:rsidR="004A4337" w:rsidRDefault="004A4337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4A4337" w:rsidRPr="00ED48EA" w:rsidTr="004A4337">
        <w:trPr>
          <w:cantSplit/>
        </w:trPr>
        <w:tc>
          <w:tcPr>
            <w:tcW w:w="686" w:type="dxa"/>
            <w:shd w:val="clear" w:color="auto" w:fill="D9D9D9" w:themeFill="background1" w:themeFillShade="D9"/>
          </w:tcPr>
          <w:p w:rsidR="004A4337" w:rsidRPr="003F1A31" w:rsidRDefault="004A4337" w:rsidP="004A4337">
            <w:pPr>
              <w:pStyle w:val="MediumGrid1-Accent21"/>
              <w:spacing w:before="60" w:after="60"/>
              <w:ind w:firstLine="0"/>
              <w:rPr>
                <w:rFonts w:cs="Calibri"/>
                <w:lang w:val="en-GB"/>
              </w:rPr>
            </w:pPr>
          </w:p>
        </w:tc>
        <w:tc>
          <w:tcPr>
            <w:tcW w:w="6189" w:type="dxa"/>
            <w:shd w:val="clear" w:color="auto" w:fill="D9D9D9" w:themeFill="background1" w:themeFillShade="D9"/>
          </w:tcPr>
          <w:p w:rsidR="004A4337" w:rsidRDefault="004A4337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  <w:tc>
          <w:tcPr>
            <w:tcW w:w="2069" w:type="dxa"/>
            <w:shd w:val="clear" w:color="auto" w:fill="D9D9D9" w:themeFill="background1" w:themeFillShade="D9"/>
          </w:tcPr>
          <w:p w:rsidR="004A4337" w:rsidRDefault="004A4337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4A4337" w:rsidRPr="00ED48EA" w:rsidTr="004A4337">
        <w:trPr>
          <w:cantSplit/>
        </w:trPr>
        <w:tc>
          <w:tcPr>
            <w:tcW w:w="686" w:type="dxa"/>
          </w:tcPr>
          <w:p w:rsidR="004A4337" w:rsidRDefault="004A4337" w:rsidP="004A4337">
            <w:pPr>
              <w:pStyle w:val="MediumGrid1-Accent21"/>
              <w:spacing w:before="60" w:after="60"/>
              <w:ind w:left="420" w:firstLine="0"/>
              <w:rPr>
                <w:rFonts w:cs="Calibri"/>
                <w:lang w:val="en-GB"/>
              </w:rPr>
            </w:pPr>
          </w:p>
        </w:tc>
        <w:tc>
          <w:tcPr>
            <w:tcW w:w="6189" w:type="dxa"/>
          </w:tcPr>
          <w:p w:rsidR="004A4337" w:rsidRDefault="004A4337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  <w:tc>
          <w:tcPr>
            <w:tcW w:w="2069" w:type="dxa"/>
          </w:tcPr>
          <w:p w:rsidR="004A4337" w:rsidRPr="0059708D" w:rsidRDefault="004A4337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4A4337" w:rsidRPr="00ED48EA" w:rsidTr="004A4337">
        <w:trPr>
          <w:cantSplit/>
        </w:trPr>
        <w:tc>
          <w:tcPr>
            <w:tcW w:w="686" w:type="dxa"/>
          </w:tcPr>
          <w:p w:rsidR="004A4337" w:rsidRDefault="004A4337" w:rsidP="004A4337">
            <w:pPr>
              <w:pStyle w:val="MediumGrid1-Accent21"/>
              <w:spacing w:before="60" w:after="60"/>
              <w:ind w:left="420" w:firstLine="0"/>
              <w:rPr>
                <w:rFonts w:cs="Calibri"/>
                <w:lang w:val="en-GB"/>
              </w:rPr>
            </w:pPr>
          </w:p>
        </w:tc>
        <w:tc>
          <w:tcPr>
            <w:tcW w:w="6189" w:type="dxa"/>
          </w:tcPr>
          <w:p w:rsidR="004A4337" w:rsidRDefault="004A4337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  <w:tc>
          <w:tcPr>
            <w:tcW w:w="2069" w:type="dxa"/>
          </w:tcPr>
          <w:p w:rsidR="004A4337" w:rsidRPr="0059708D" w:rsidRDefault="004A4337" w:rsidP="004A4337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</w:tbl>
    <w:p w:rsidR="004A4337" w:rsidRDefault="004A4337" w:rsidP="004A4337"/>
    <w:p w:rsidR="004A4337" w:rsidRDefault="004A4337" w:rsidP="004A4337">
      <w:pPr>
        <w:pStyle w:val="3"/>
      </w:pPr>
      <w:bookmarkStart w:id="76" w:name="_Toc324713512"/>
      <w:r>
        <w:rPr>
          <w:rFonts w:hint="eastAsia"/>
        </w:rPr>
        <w:t>业务规则</w:t>
      </w:r>
      <w:bookmarkEnd w:id="76"/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242"/>
        <w:gridCol w:w="8222"/>
      </w:tblGrid>
      <w:tr w:rsidR="004A4337" w:rsidRPr="00254A08" w:rsidTr="004A4337">
        <w:trPr>
          <w:trHeight w:val="201"/>
          <w:tblHeader/>
        </w:trPr>
        <w:tc>
          <w:tcPr>
            <w:tcW w:w="1242" w:type="dxa"/>
            <w:shd w:val="clear" w:color="auto" w:fill="95B3D7"/>
            <w:vAlign w:val="center"/>
          </w:tcPr>
          <w:p w:rsidR="004A4337" w:rsidRPr="00254A08" w:rsidRDefault="004A4337" w:rsidP="004A4337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编号</w:t>
            </w:r>
          </w:p>
        </w:tc>
        <w:tc>
          <w:tcPr>
            <w:tcW w:w="8222" w:type="dxa"/>
            <w:shd w:val="clear" w:color="auto" w:fill="95B3D7"/>
            <w:vAlign w:val="center"/>
          </w:tcPr>
          <w:p w:rsidR="004A4337" w:rsidRPr="00254A08" w:rsidRDefault="004A4337" w:rsidP="004A4337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规则描述</w:t>
            </w:r>
          </w:p>
        </w:tc>
      </w:tr>
    </w:tbl>
    <w:p w:rsidR="00B64658" w:rsidRPr="004A4337" w:rsidRDefault="00B64658" w:rsidP="00B64658"/>
    <w:p w:rsidR="00186DDE" w:rsidRPr="00ED48EA" w:rsidRDefault="00677FC6" w:rsidP="00D840BC">
      <w:pPr>
        <w:pStyle w:val="2"/>
        <w:rPr>
          <w:lang w:val="en-GB"/>
        </w:rPr>
      </w:pPr>
      <w:bookmarkStart w:id="77" w:name="_Toc324713513"/>
      <w:r>
        <w:rPr>
          <w:rFonts w:hint="eastAsia"/>
          <w:lang w:val="en-GB"/>
        </w:rPr>
        <w:t>WM</w:t>
      </w:r>
      <w:r w:rsidR="00186DDE" w:rsidRPr="00F23190">
        <w:rPr>
          <w:lang w:val="en-GB"/>
        </w:rPr>
        <w:t xml:space="preserve">01 </w:t>
      </w:r>
      <w:r w:rsidR="00186DDE">
        <w:rPr>
          <w:lang w:val="en-GB"/>
        </w:rPr>
        <w:t>–</w:t>
      </w:r>
      <w:bookmarkEnd w:id="48"/>
      <w:r>
        <w:rPr>
          <w:rFonts w:hint="eastAsia"/>
          <w:lang w:val="en-GB"/>
        </w:rPr>
        <w:t>应急</w:t>
      </w:r>
      <w:r w:rsidR="00D840BC">
        <w:rPr>
          <w:rFonts w:hint="eastAsia"/>
          <w:lang w:val="en-GB"/>
        </w:rPr>
        <w:t>处理患者</w:t>
      </w:r>
      <w:bookmarkEnd w:id="77"/>
    </w:p>
    <w:p w:rsidR="00186DDE" w:rsidRPr="00ED48EA" w:rsidRDefault="001503C0" w:rsidP="00186DDE">
      <w:pPr>
        <w:pStyle w:val="3"/>
        <w:rPr>
          <w:lang w:val="en-GB"/>
        </w:rPr>
      </w:pPr>
      <w:bookmarkStart w:id="78" w:name="_Toc324713514"/>
      <w:r>
        <w:rPr>
          <w:rFonts w:hint="eastAsia"/>
          <w:lang w:val="en-GB"/>
        </w:rPr>
        <w:t>用例介绍</w:t>
      </w:r>
      <w:bookmarkEnd w:id="78"/>
    </w:p>
    <w:p w:rsidR="00186DDE" w:rsidRDefault="00D05938" w:rsidP="00186DDE">
      <w:pPr>
        <w:rPr>
          <w:lang w:val="en-GB"/>
        </w:rPr>
      </w:pPr>
      <w:r>
        <w:rPr>
          <w:rFonts w:hint="eastAsia"/>
          <w:lang w:val="en-GB"/>
        </w:rPr>
        <w:t>医生需要针对患者的状况做出</w:t>
      </w:r>
      <w:r w:rsidR="00677FC6">
        <w:rPr>
          <w:rFonts w:hint="eastAsia"/>
          <w:lang w:val="en-GB"/>
        </w:rPr>
        <w:t>应急</w:t>
      </w:r>
      <w:r>
        <w:rPr>
          <w:rFonts w:hint="eastAsia"/>
          <w:lang w:val="en-GB"/>
        </w:rPr>
        <w:t>处理。</w:t>
      </w:r>
    </w:p>
    <w:p w:rsidR="00186DDE" w:rsidRPr="00ED48EA" w:rsidRDefault="001503C0" w:rsidP="00186DDE">
      <w:pPr>
        <w:pStyle w:val="3"/>
        <w:rPr>
          <w:lang w:val="en-GB"/>
        </w:rPr>
      </w:pPr>
      <w:bookmarkStart w:id="79" w:name="_Toc324713515"/>
      <w:r>
        <w:rPr>
          <w:rFonts w:hint="eastAsia"/>
          <w:lang w:val="en-GB"/>
        </w:rPr>
        <w:t>用例</w:t>
      </w:r>
      <w:bookmarkEnd w:id="79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9"/>
        <w:gridCol w:w="7229"/>
        <w:gridCol w:w="1525"/>
      </w:tblGrid>
      <w:tr w:rsidR="00186DDE" w:rsidRPr="00ED48EA" w:rsidTr="000C5601">
        <w:trPr>
          <w:cantSplit/>
          <w:tblHeader/>
        </w:trPr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5B3D7"/>
          </w:tcPr>
          <w:p w:rsidR="00186DDE" w:rsidRPr="00ED48EA" w:rsidRDefault="00186DDE" w:rsidP="00186DD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72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5B3D7"/>
          </w:tcPr>
          <w:p w:rsidR="00186DDE" w:rsidRPr="00ED48EA" w:rsidRDefault="001503C0" w:rsidP="00186DDE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用例步骤</w:t>
            </w:r>
          </w:p>
        </w:tc>
        <w:tc>
          <w:tcPr>
            <w:tcW w:w="15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5B3D7"/>
          </w:tcPr>
          <w:p w:rsidR="00186DDE" w:rsidRPr="00ED48EA" w:rsidRDefault="001503C0" w:rsidP="00186DDE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关联</w:t>
            </w:r>
          </w:p>
        </w:tc>
      </w:tr>
      <w:tr w:rsidR="00186DDE" w:rsidRPr="00ED48EA" w:rsidTr="000C5601">
        <w:trPr>
          <w:cantSplit/>
        </w:trPr>
        <w:tc>
          <w:tcPr>
            <w:tcW w:w="709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</w:tcPr>
          <w:p w:rsidR="00186DDE" w:rsidRPr="003F1A31" w:rsidRDefault="00186DDE" w:rsidP="00186DDE">
            <w:pPr>
              <w:pStyle w:val="FSTableText"/>
              <w:rPr>
                <w:rFonts w:cs="Calibri"/>
                <w:noProof w:val="0"/>
                <w:lang w:val="en-GB"/>
              </w:rPr>
            </w:pPr>
            <w:r w:rsidRPr="003F1A31">
              <w:rPr>
                <w:rFonts w:cs="Calibri"/>
                <w:noProof w:val="0"/>
                <w:lang w:val="en-GB"/>
              </w:rPr>
              <w:t>T1</w:t>
            </w:r>
          </w:p>
        </w:tc>
        <w:tc>
          <w:tcPr>
            <w:tcW w:w="72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</w:tcPr>
          <w:p w:rsidR="0080179F" w:rsidRPr="00677FC6" w:rsidRDefault="00BF6C93" w:rsidP="00677FC6">
            <w:pPr>
              <w:pStyle w:val="FSTableText"/>
              <w:rPr>
                <w:sz w:val="16"/>
                <w:szCs w:val="16"/>
                <w:lang w:val="en-GB"/>
              </w:rPr>
            </w:pPr>
            <w:r w:rsidRPr="00677FC6">
              <w:rPr>
                <w:rFonts w:hint="eastAsia"/>
                <w:sz w:val="16"/>
                <w:szCs w:val="16"/>
                <w:lang w:val="en-GB"/>
              </w:rPr>
              <w:t>启动条件：用户</w:t>
            </w:r>
            <w:r w:rsidR="00677FC6" w:rsidRPr="00677FC6">
              <w:rPr>
                <w:rFonts w:hint="eastAsia"/>
                <w:sz w:val="16"/>
                <w:szCs w:val="16"/>
                <w:lang w:val="en-GB"/>
              </w:rPr>
              <w:t>点击菜单“工作安排”</w:t>
            </w:r>
          </w:p>
        </w:tc>
        <w:tc>
          <w:tcPr>
            <w:tcW w:w="152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</w:tcPr>
          <w:p w:rsidR="00186DDE" w:rsidRPr="00677FC6" w:rsidRDefault="00186DDE" w:rsidP="00186DDE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186DDE" w:rsidRPr="00ED48EA" w:rsidTr="000C5601">
        <w:trPr>
          <w:cantSplit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86DDE" w:rsidRPr="003F1A31" w:rsidRDefault="00BA75E5" w:rsidP="00186DDE">
            <w:pPr>
              <w:pStyle w:val="FSTableText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MS</w:t>
            </w: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86DDE" w:rsidRPr="00677FC6" w:rsidRDefault="00677FC6" w:rsidP="00186DDE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主要流程</w:t>
            </w:r>
          </w:p>
        </w:tc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86DDE" w:rsidRPr="00677FC6" w:rsidRDefault="00186DDE" w:rsidP="00186DDE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80179F" w:rsidRPr="00ED48EA" w:rsidTr="000C5601">
        <w:trPr>
          <w:cantSplit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:rsidR="0080179F" w:rsidRPr="003F1A31" w:rsidRDefault="0080179F" w:rsidP="00134FA7">
            <w:pPr>
              <w:pStyle w:val="MediumGrid1-Accent21"/>
              <w:numPr>
                <w:ilvl w:val="0"/>
                <w:numId w:val="8"/>
              </w:numPr>
              <w:spacing w:before="60" w:after="60"/>
              <w:rPr>
                <w:rFonts w:cs="Calibri"/>
                <w:lang w:val="en-GB"/>
              </w:rPr>
            </w:pPr>
          </w:p>
        </w:tc>
        <w:tc>
          <w:tcPr>
            <w:tcW w:w="7229" w:type="dxa"/>
            <w:tcBorders>
              <w:top w:val="single" w:sz="4" w:space="0" w:color="auto"/>
            </w:tcBorders>
            <w:shd w:val="clear" w:color="auto" w:fill="auto"/>
          </w:tcPr>
          <w:p w:rsidR="0080179F" w:rsidRPr="00677FC6" w:rsidRDefault="000C5601" w:rsidP="000C5601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677FC6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用户打开工作检索页面（</w:t>
            </w:r>
            <w:fldSimple w:instr=" REF _Ref324701252 \h  \* MERGEFORMAT ">
              <w:r w:rsidRPr="000C5601">
                <w:rPr>
                  <w:rStyle w:val="UIChar"/>
                  <w:rFonts w:hint="eastAsia"/>
                </w:rPr>
                <w:t>UI03-</w:t>
              </w:r>
              <w:r w:rsidRPr="000C5601">
                <w:rPr>
                  <w:rStyle w:val="UIChar"/>
                  <w:rFonts w:hint="eastAsia"/>
                </w:rPr>
                <w:t>检索工作</w:t>
              </w:r>
            </w:fldSimple>
            <w:r w:rsidRPr="00677FC6">
              <w:rPr>
                <w:rFonts w:cs="Calibri" w:hint="eastAsia"/>
                <w:noProof w:val="0"/>
                <w:sz w:val="16"/>
                <w:szCs w:val="16"/>
                <w:lang w:val="en-GB"/>
              </w:rPr>
              <w:t>）</w:t>
            </w: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</w:tcPr>
          <w:p w:rsidR="0080179F" w:rsidRPr="00677FC6" w:rsidRDefault="00FE6956" w:rsidP="00B64658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fldSimple w:instr=" REF _Ref323895695 \r \h  \* MERGEFORMAT ">
              <w:r w:rsidR="00E70855" w:rsidRPr="00E70855">
                <w:rPr>
                  <w:rFonts w:cs="Calibri"/>
                  <w:noProof w:val="0"/>
                  <w:sz w:val="16"/>
                  <w:szCs w:val="16"/>
                  <w:lang w:val="en-GB"/>
                </w:rPr>
                <w:t>BR15</w:t>
              </w:r>
            </w:fldSimple>
          </w:p>
        </w:tc>
      </w:tr>
      <w:tr w:rsidR="00186DDE" w:rsidRPr="00ED48EA" w:rsidTr="000C5601">
        <w:trPr>
          <w:cantSplit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:rsidR="00186DDE" w:rsidRPr="003F1A31" w:rsidRDefault="00186DDE" w:rsidP="00134FA7">
            <w:pPr>
              <w:pStyle w:val="MediumGrid1-Accent21"/>
              <w:numPr>
                <w:ilvl w:val="0"/>
                <w:numId w:val="8"/>
              </w:numPr>
              <w:spacing w:before="60" w:after="60"/>
              <w:rPr>
                <w:rFonts w:cs="Calibri"/>
                <w:lang w:val="en-GB"/>
              </w:rPr>
            </w:pPr>
          </w:p>
        </w:tc>
        <w:tc>
          <w:tcPr>
            <w:tcW w:w="7229" w:type="dxa"/>
            <w:tcBorders>
              <w:top w:val="single" w:sz="4" w:space="0" w:color="auto"/>
            </w:tcBorders>
            <w:shd w:val="clear" w:color="auto" w:fill="auto"/>
          </w:tcPr>
          <w:p w:rsidR="00186DDE" w:rsidRPr="00677FC6" w:rsidRDefault="00677FC6" w:rsidP="00397B8B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677FC6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用户选择处于紧急状态的工作单</w:t>
            </w:r>
            <w:r w:rsidR="00397B8B" w:rsidRPr="00677FC6">
              <w:rPr>
                <w:rFonts w:cs="Calibri" w:hint="eastAsia"/>
                <w:noProof w:val="0"/>
                <w:sz w:val="16"/>
                <w:szCs w:val="16"/>
                <w:lang w:val="en-GB"/>
              </w:rPr>
              <w:t>，</w:t>
            </w:r>
            <w:r w:rsidRPr="00677FC6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点击</w:t>
            </w:r>
            <w:r w:rsidR="00E70855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相应病种</w:t>
            </w: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</w:tcPr>
          <w:p w:rsidR="00186DDE" w:rsidRPr="00677FC6" w:rsidRDefault="00186DDE" w:rsidP="00186DDE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186DDE" w:rsidRPr="00ED48EA" w:rsidTr="000C5601">
        <w:trPr>
          <w:cantSplit/>
        </w:trPr>
        <w:tc>
          <w:tcPr>
            <w:tcW w:w="709" w:type="dxa"/>
          </w:tcPr>
          <w:p w:rsidR="00186DDE" w:rsidRPr="003F1A31" w:rsidRDefault="00186DDE" w:rsidP="00134FA7">
            <w:pPr>
              <w:pStyle w:val="MediumGrid1-Accent21"/>
              <w:numPr>
                <w:ilvl w:val="0"/>
                <w:numId w:val="8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7229" w:type="dxa"/>
          </w:tcPr>
          <w:p w:rsidR="00186DDE" w:rsidRPr="00677FC6" w:rsidRDefault="006D3D81" w:rsidP="00186DDE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677FC6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系统</w:t>
            </w:r>
            <w:r w:rsidR="00677FC6" w:rsidRPr="00677FC6">
              <w:rPr>
                <w:rFonts w:cs="Calibri" w:hint="eastAsia"/>
                <w:noProof w:val="0"/>
                <w:sz w:val="16"/>
                <w:szCs w:val="16"/>
                <w:lang w:val="en-GB"/>
              </w:rPr>
              <w:t>打开慢病管理的电子病例界面</w:t>
            </w:r>
            <w:r w:rsidR="00677FC6">
              <w:rPr>
                <w:rFonts w:cs="Calibri" w:hint="eastAsia"/>
                <w:noProof w:val="0"/>
                <w:sz w:val="16"/>
                <w:szCs w:val="16"/>
                <w:lang w:val="en-GB"/>
              </w:rPr>
              <w:t>（</w:t>
            </w:r>
            <w:fldSimple w:instr=" REF _Ref324326567 \h  \* MERGEFORMAT ">
              <w:r w:rsidR="00AB0DF1" w:rsidRPr="00AB0DF1">
                <w:rPr>
                  <w:rFonts w:hint="eastAsia"/>
                  <w:sz w:val="16"/>
                  <w:szCs w:val="16"/>
                  <w:u w:val="single"/>
                  <w:lang w:val="en-GB"/>
                </w:rPr>
                <w:t>UI04-</w:t>
              </w:r>
              <w:r w:rsidR="00AB0DF1" w:rsidRPr="00AB0DF1">
                <w:rPr>
                  <w:rFonts w:hint="eastAsia"/>
                  <w:sz w:val="16"/>
                  <w:szCs w:val="16"/>
                  <w:u w:val="single"/>
                  <w:lang w:val="en-GB"/>
                </w:rPr>
                <w:t>电子病例</w:t>
              </w:r>
            </w:fldSimple>
            <w:r w:rsidR="00677FC6">
              <w:rPr>
                <w:rFonts w:cs="Calibri" w:hint="eastAsia"/>
                <w:noProof w:val="0"/>
                <w:sz w:val="16"/>
                <w:szCs w:val="16"/>
                <w:lang w:val="en-GB"/>
              </w:rPr>
              <w:t>）</w:t>
            </w:r>
          </w:p>
        </w:tc>
        <w:tc>
          <w:tcPr>
            <w:tcW w:w="1525" w:type="dxa"/>
          </w:tcPr>
          <w:p w:rsidR="00186DDE" w:rsidRPr="00677FC6" w:rsidRDefault="00FE6956" w:rsidP="00186DDE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begin"/>
            </w:r>
            <w:r w:rsidR="00677FC6">
              <w:rPr>
                <w:rFonts w:cs="Calibri"/>
                <w:noProof w:val="0"/>
                <w:sz w:val="16"/>
                <w:szCs w:val="16"/>
                <w:lang w:val="en-GB"/>
              </w:rPr>
              <w:instrText xml:space="preserve"> REF _Ref324327061 \r \h </w:instrTex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separate"/>
            </w:r>
            <w:r w:rsidR="00E70855">
              <w:rPr>
                <w:rFonts w:cs="Calibri"/>
                <w:noProof w:val="0"/>
                <w:sz w:val="16"/>
                <w:szCs w:val="16"/>
                <w:lang w:val="en-GB"/>
              </w:rPr>
              <w:t>BR16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end"/>
            </w:r>
            <w:r w:rsidR="00411C41">
              <w:rPr>
                <w:rFonts w:cs="Calibri" w:hint="eastAsia"/>
                <w:noProof w:val="0"/>
                <w:sz w:val="16"/>
                <w:szCs w:val="16"/>
                <w:lang w:val="en-GB"/>
              </w:rPr>
              <w:t>,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begin"/>
            </w:r>
            <w:r w:rsidR="00411C41">
              <w:rPr>
                <w:rFonts w:cs="Calibri" w:hint="eastAsia"/>
                <w:noProof w:val="0"/>
                <w:sz w:val="16"/>
                <w:szCs w:val="16"/>
                <w:lang w:val="en-GB"/>
              </w:rPr>
              <w:instrText>REF _Ref324704855 \r \h</w:instrTex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separate"/>
            </w:r>
            <w:r w:rsidR="00411C41">
              <w:rPr>
                <w:rFonts w:cs="Calibri"/>
                <w:noProof w:val="0"/>
                <w:sz w:val="16"/>
                <w:szCs w:val="16"/>
                <w:lang w:val="en-GB"/>
              </w:rPr>
              <w:t>BR18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end"/>
            </w:r>
          </w:p>
        </w:tc>
      </w:tr>
      <w:tr w:rsidR="00186DDE" w:rsidRPr="00ED48EA" w:rsidTr="000C5601">
        <w:trPr>
          <w:cantSplit/>
        </w:trPr>
        <w:tc>
          <w:tcPr>
            <w:tcW w:w="709" w:type="dxa"/>
          </w:tcPr>
          <w:p w:rsidR="00186DDE" w:rsidRPr="003F1A31" w:rsidRDefault="00186DDE" w:rsidP="00134FA7">
            <w:pPr>
              <w:pStyle w:val="MediumGrid1-Accent21"/>
              <w:numPr>
                <w:ilvl w:val="0"/>
                <w:numId w:val="8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7229" w:type="dxa"/>
          </w:tcPr>
          <w:p w:rsidR="00186DDE" w:rsidRPr="00677FC6" w:rsidRDefault="00677FC6" w:rsidP="00677FC6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用户</w:t>
            </w:r>
            <w:r w:rsidRPr="00677FC6">
              <w:rPr>
                <w:rFonts w:cs="Calibri" w:hint="eastAsia"/>
                <w:noProof w:val="0"/>
                <w:sz w:val="16"/>
                <w:szCs w:val="16"/>
                <w:lang w:val="en-GB"/>
              </w:rPr>
              <w:t>在检查了患者病例之后，点击“健康管理”</w:t>
            </w:r>
          </w:p>
        </w:tc>
        <w:tc>
          <w:tcPr>
            <w:tcW w:w="1525" w:type="dxa"/>
          </w:tcPr>
          <w:p w:rsidR="00186DDE" w:rsidRPr="00677FC6" w:rsidRDefault="00186DDE" w:rsidP="00186DDE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677FC6" w:rsidRPr="00ED48EA" w:rsidTr="000C5601">
        <w:trPr>
          <w:cantSplit/>
        </w:trPr>
        <w:tc>
          <w:tcPr>
            <w:tcW w:w="709" w:type="dxa"/>
          </w:tcPr>
          <w:p w:rsidR="00677FC6" w:rsidRPr="003F1A31" w:rsidRDefault="00677FC6" w:rsidP="00134FA7">
            <w:pPr>
              <w:pStyle w:val="MediumGrid1-Accent21"/>
              <w:numPr>
                <w:ilvl w:val="0"/>
                <w:numId w:val="8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7229" w:type="dxa"/>
          </w:tcPr>
          <w:p w:rsidR="00677FC6" w:rsidRPr="00677FC6" w:rsidRDefault="00677FC6" w:rsidP="00186DDE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677FC6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系统打开“健康管理”界面</w:t>
            </w: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（</w:t>
            </w:r>
            <w:fldSimple w:instr=" REF _Ref324326579 \h  \* MERGEFORMAT ">
              <w:r w:rsidR="00AB0DF1" w:rsidRPr="00AB0DF1">
                <w:rPr>
                  <w:rFonts w:hint="eastAsia"/>
                  <w:sz w:val="16"/>
                  <w:szCs w:val="16"/>
                  <w:u w:val="single"/>
                  <w:lang w:val="en-GB"/>
                </w:rPr>
                <w:t>UI05-</w:t>
              </w:r>
              <w:r w:rsidR="00AB0DF1" w:rsidRPr="00AB0DF1">
                <w:rPr>
                  <w:rFonts w:hint="eastAsia"/>
                  <w:sz w:val="16"/>
                  <w:szCs w:val="16"/>
                  <w:u w:val="single"/>
                  <w:lang w:val="en-GB"/>
                </w:rPr>
                <w:t>健康管理</w:t>
              </w:r>
            </w:fldSimple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）</w:t>
            </w:r>
          </w:p>
        </w:tc>
        <w:tc>
          <w:tcPr>
            <w:tcW w:w="1525" w:type="dxa"/>
          </w:tcPr>
          <w:p w:rsidR="00677FC6" w:rsidRPr="00677FC6" w:rsidRDefault="00FE6956" w:rsidP="00186DDE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begin"/>
            </w:r>
            <w:r w:rsidR="00677FC6">
              <w:rPr>
                <w:rFonts w:cs="Calibri"/>
                <w:noProof w:val="0"/>
                <w:sz w:val="16"/>
                <w:szCs w:val="16"/>
                <w:lang w:val="en-GB"/>
              </w:rPr>
              <w:instrText xml:space="preserve"> REF _Ref324327061 \r \h </w:instrTex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separate"/>
            </w:r>
            <w:r w:rsidR="00E70855">
              <w:rPr>
                <w:rFonts w:cs="Calibri"/>
                <w:noProof w:val="0"/>
                <w:sz w:val="16"/>
                <w:szCs w:val="16"/>
                <w:lang w:val="en-GB"/>
              </w:rPr>
              <w:t>BR16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end"/>
            </w:r>
          </w:p>
        </w:tc>
      </w:tr>
      <w:tr w:rsidR="00677FC6" w:rsidRPr="00ED48EA" w:rsidTr="000C5601">
        <w:trPr>
          <w:cantSplit/>
        </w:trPr>
        <w:tc>
          <w:tcPr>
            <w:tcW w:w="709" w:type="dxa"/>
          </w:tcPr>
          <w:p w:rsidR="00677FC6" w:rsidRPr="003F1A31" w:rsidRDefault="00677FC6" w:rsidP="00134FA7">
            <w:pPr>
              <w:pStyle w:val="MediumGrid1-Accent21"/>
              <w:numPr>
                <w:ilvl w:val="0"/>
                <w:numId w:val="8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7229" w:type="dxa"/>
          </w:tcPr>
          <w:p w:rsidR="00677FC6" w:rsidRPr="00677FC6" w:rsidRDefault="002450F6" w:rsidP="002450F6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用户建立新的一个时间区间的健康管理计划</w:t>
            </w: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(</w:t>
            </w: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见</w:t>
            </w: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 xml:space="preserve">AS1 </w:t>
            </w: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评估达标</w:t>
            </w: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)</w:t>
            </w:r>
          </w:p>
        </w:tc>
        <w:tc>
          <w:tcPr>
            <w:tcW w:w="1525" w:type="dxa"/>
          </w:tcPr>
          <w:p w:rsidR="00677FC6" w:rsidRPr="002450F6" w:rsidRDefault="00677FC6" w:rsidP="00186DDE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0222D1" w:rsidRPr="00ED48EA" w:rsidTr="000C5601">
        <w:trPr>
          <w:cantSplit/>
        </w:trPr>
        <w:tc>
          <w:tcPr>
            <w:tcW w:w="709" w:type="dxa"/>
          </w:tcPr>
          <w:p w:rsidR="000222D1" w:rsidRPr="003F1A31" w:rsidRDefault="000222D1" w:rsidP="000222D1">
            <w:pPr>
              <w:pStyle w:val="MediumGrid1-Accent21"/>
              <w:numPr>
                <w:ilvl w:val="0"/>
                <w:numId w:val="8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7229" w:type="dxa"/>
          </w:tcPr>
          <w:p w:rsidR="000222D1" w:rsidRDefault="000222D1" w:rsidP="000222D1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用户录入计划信息，点击“保存”</w:t>
            </w:r>
          </w:p>
        </w:tc>
        <w:tc>
          <w:tcPr>
            <w:tcW w:w="1525" w:type="dxa"/>
          </w:tcPr>
          <w:p w:rsidR="000222D1" w:rsidRPr="002450F6" w:rsidRDefault="000222D1" w:rsidP="000222D1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677FC6" w:rsidRPr="00ED48EA" w:rsidTr="000C5601">
        <w:trPr>
          <w:cantSplit/>
        </w:trPr>
        <w:tc>
          <w:tcPr>
            <w:tcW w:w="709" w:type="dxa"/>
          </w:tcPr>
          <w:p w:rsidR="00677FC6" w:rsidRPr="003F1A31" w:rsidRDefault="00677FC6" w:rsidP="00134FA7">
            <w:pPr>
              <w:pStyle w:val="MediumGrid1-Accent21"/>
              <w:numPr>
                <w:ilvl w:val="0"/>
                <w:numId w:val="8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7229" w:type="dxa"/>
          </w:tcPr>
          <w:p w:rsidR="00677FC6" w:rsidRDefault="000222D1" w:rsidP="00C5210E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信息被录入到系统</w:t>
            </w:r>
            <w:r w:rsidR="00C5210E">
              <w:rPr>
                <w:rFonts w:cs="Calibri" w:hint="eastAsia"/>
                <w:noProof w:val="0"/>
                <w:sz w:val="16"/>
                <w:szCs w:val="16"/>
                <w:lang w:val="en-GB"/>
              </w:rPr>
              <w:t>（见</w:t>
            </w:r>
            <w:r w:rsidR="00C5210E">
              <w:rPr>
                <w:rFonts w:cs="Calibri" w:hint="eastAsia"/>
                <w:noProof w:val="0"/>
                <w:sz w:val="16"/>
                <w:szCs w:val="16"/>
                <w:lang w:val="en-GB"/>
              </w:rPr>
              <w:t xml:space="preserve">AS2  </w:t>
            </w:r>
            <w:r w:rsidR="00C5210E">
              <w:rPr>
                <w:rFonts w:cs="Calibri" w:hint="eastAsia"/>
                <w:noProof w:val="0"/>
                <w:sz w:val="16"/>
                <w:szCs w:val="16"/>
                <w:lang w:val="en-GB"/>
              </w:rPr>
              <w:t>预约下次干预</w:t>
            </w:r>
            <w:r w:rsidR="00A3681E">
              <w:rPr>
                <w:rFonts w:cs="Calibri" w:hint="eastAsia"/>
                <w:noProof w:val="0"/>
                <w:sz w:val="16"/>
                <w:szCs w:val="16"/>
                <w:lang w:val="en-GB"/>
              </w:rPr>
              <w:t>，</w:t>
            </w:r>
            <w:r w:rsidR="00A3681E">
              <w:rPr>
                <w:rFonts w:cs="Calibri" w:hint="eastAsia"/>
                <w:noProof w:val="0"/>
                <w:sz w:val="16"/>
                <w:szCs w:val="16"/>
                <w:lang w:val="en-GB"/>
              </w:rPr>
              <w:t xml:space="preserve"> AS3-</w:t>
            </w:r>
            <w:r w:rsidR="00A3681E">
              <w:rPr>
                <w:rFonts w:cs="Calibri" w:hint="eastAsia"/>
                <w:noProof w:val="0"/>
                <w:sz w:val="16"/>
                <w:szCs w:val="16"/>
                <w:lang w:val="en-GB"/>
              </w:rPr>
              <w:t>预约专科医院</w:t>
            </w:r>
            <w:r w:rsidR="00C5210E">
              <w:rPr>
                <w:rFonts w:cs="Calibri" w:hint="eastAsia"/>
                <w:noProof w:val="0"/>
                <w:sz w:val="16"/>
                <w:szCs w:val="16"/>
                <w:lang w:val="en-GB"/>
              </w:rPr>
              <w:t>）</w:t>
            </w:r>
          </w:p>
        </w:tc>
        <w:tc>
          <w:tcPr>
            <w:tcW w:w="1525" w:type="dxa"/>
          </w:tcPr>
          <w:p w:rsidR="00677FC6" w:rsidRPr="002450F6" w:rsidRDefault="00677FC6" w:rsidP="00186DDE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677FC6" w:rsidRPr="00ED48EA" w:rsidTr="000C5601">
        <w:trPr>
          <w:cantSplit/>
        </w:trPr>
        <w:tc>
          <w:tcPr>
            <w:tcW w:w="709" w:type="dxa"/>
          </w:tcPr>
          <w:p w:rsidR="00677FC6" w:rsidRPr="003F1A31" w:rsidRDefault="00677FC6" w:rsidP="00134FA7">
            <w:pPr>
              <w:pStyle w:val="MediumGrid1-Accent21"/>
              <w:numPr>
                <w:ilvl w:val="0"/>
                <w:numId w:val="8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7229" w:type="dxa"/>
          </w:tcPr>
          <w:p w:rsidR="00677FC6" w:rsidRDefault="002450F6" w:rsidP="00186DDE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结束</w:t>
            </w:r>
          </w:p>
        </w:tc>
        <w:tc>
          <w:tcPr>
            <w:tcW w:w="1525" w:type="dxa"/>
          </w:tcPr>
          <w:p w:rsidR="00677FC6" w:rsidRPr="00677FC6" w:rsidRDefault="00677FC6" w:rsidP="00186DDE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2450F6" w:rsidRPr="00ED48EA" w:rsidTr="00883A31">
        <w:trPr>
          <w:cantSplit/>
        </w:trPr>
        <w:tc>
          <w:tcPr>
            <w:tcW w:w="709" w:type="dxa"/>
            <w:shd w:val="clear" w:color="auto" w:fill="D9D9D9" w:themeFill="background1" w:themeFillShade="D9"/>
          </w:tcPr>
          <w:p w:rsidR="002450F6" w:rsidRPr="003F1A31" w:rsidRDefault="002450F6" w:rsidP="002450F6">
            <w:pPr>
              <w:pStyle w:val="MediumGrid1-Accent21"/>
              <w:spacing w:before="60" w:after="60"/>
              <w:ind w:firstLine="0"/>
              <w:rPr>
                <w:rFonts w:cs="Calibri"/>
                <w:lang w:val="en-GB"/>
              </w:rPr>
            </w:pPr>
            <w:r>
              <w:rPr>
                <w:rFonts w:cs="Calibri" w:hint="eastAsia"/>
                <w:lang w:val="en-GB"/>
              </w:rPr>
              <w:t>AS1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:rsidR="002450F6" w:rsidRDefault="00141711" w:rsidP="00186DDE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评估达标</w:t>
            </w:r>
          </w:p>
        </w:tc>
        <w:tc>
          <w:tcPr>
            <w:tcW w:w="1525" w:type="dxa"/>
            <w:shd w:val="clear" w:color="auto" w:fill="D9D9D9" w:themeFill="background1" w:themeFillShade="D9"/>
          </w:tcPr>
          <w:p w:rsidR="002450F6" w:rsidRPr="00677FC6" w:rsidRDefault="002450F6" w:rsidP="00186DDE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2450F6" w:rsidRPr="00ED48EA" w:rsidTr="000C5601">
        <w:trPr>
          <w:cantSplit/>
        </w:trPr>
        <w:tc>
          <w:tcPr>
            <w:tcW w:w="709" w:type="dxa"/>
          </w:tcPr>
          <w:p w:rsidR="002450F6" w:rsidRPr="003F1A31" w:rsidRDefault="002450F6" w:rsidP="00141711">
            <w:pPr>
              <w:pStyle w:val="MediumGrid1-Accent21"/>
              <w:numPr>
                <w:ilvl w:val="0"/>
                <w:numId w:val="13"/>
              </w:numPr>
              <w:spacing w:before="60" w:after="60"/>
              <w:rPr>
                <w:rFonts w:cs="Calibri"/>
                <w:lang w:val="en-GB"/>
              </w:rPr>
            </w:pPr>
          </w:p>
        </w:tc>
        <w:tc>
          <w:tcPr>
            <w:tcW w:w="7229" w:type="dxa"/>
          </w:tcPr>
          <w:p w:rsidR="002450F6" w:rsidRDefault="002450F6" w:rsidP="00141711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用户选择健康管理的计划</w:t>
            </w:r>
            <w:r w:rsidR="00141711">
              <w:rPr>
                <w:rFonts w:cs="Calibri" w:hint="eastAsia"/>
                <w:noProof w:val="0"/>
                <w:sz w:val="16"/>
                <w:szCs w:val="16"/>
                <w:lang w:val="en-GB"/>
              </w:rPr>
              <w:t>区间</w:t>
            </w:r>
          </w:p>
        </w:tc>
        <w:tc>
          <w:tcPr>
            <w:tcW w:w="1525" w:type="dxa"/>
          </w:tcPr>
          <w:p w:rsidR="002450F6" w:rsidRPr="00677FC6" w:rsidRDefault="002450F6" w:rsidP="00186DDE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141711" w:rsidRPr="00ED48EA" w:rsidTr="000C5601">
        <w:trPr>
          <w:cantSplit/>
        </w:trPr>
        <w:tc>
          <w:tcPr>
            <w:tcW w:w="709" w:type="dxa"/>
          </w:tcPr>
          <w:p w:rsidR="00141711" w:rsidRPr="003F1A31" w:rsidRDefault="00141711" w:rsidP="00141711">
            <w:pPr>
              <w:pStyle w:val="MediumGrid1-Accent21"/>
              <w:numPr>
                <w:ilvl w:val="0"/>
                <w:numId w:val="13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7229" w:type="dxa"/>
          </w:tcPr>
          <w:p w:rsidR="00141711" w:rsidRPr="00141711" w:rsidRDefault="00141711" w:rsidP="00141711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系统把已录入的健康计划加载到界面</w:t>
            </w:r>
          </w:p>
        </w:tc>
        <w:tc>
          <w:tcPr>
            <w:tcW w:w="1525" w:type="dxa"/>
          </w:tcPr>
          <w:p w:rsidR="00141711" w:rsidRPr="00141711" w:rsidRDefault="00141711" w:rsidP="00186DDE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C5210E" w:rsidRPr="00ED48EA" w:rsidTr="000C5601">
        <w:trPr>
          <w:cantSplit/>
        </w:trPr>
        <w:tc>
          <w:tcPr>
            <w:tcW w:w="709" w:type="dxa"/>
          </w:tcPr>
          <w:p w:rsidR="00C5210E" w:rsidRPr="003F1A31" w:rsidRDefault="00C5210E" w:rsidP="008D194B">
            <w:pPr>
              <w:pStyle w:val="MediumGrid1-Accent21"/>
              <w:numPr>
                <w:ilvl w:val="0"/>
                <w:numId w:val="13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7229" w:type="dxa"/>
          </w:tcPr>
          <w:p w:rsidR="00C5210E" w:rsidRDefault="00C5210E" w:rsidP="008D194B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用户根据和患者沟通结果，记录是否达标</w:t>
            </w:r>
          </w:p>
        </w:tc>
        <w:tc>
          <w:tcPr>
            <w:tcW w:w="1525" w:type="dxa"/>
          </w:tcPr>
          <w:p w:rsidR="00C5210E" w:rsidRPr="00141711" w:rsidRDefault="00C5210E" w:rsidP="008D194B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C5210E" w:rsidRPr="00ED48EA" w:rsidTr="000C5601">
        <w:trPr>
          <w:cantSplit/>
        </w:trPr>
        <w:tc>
          <w:tcPr>
            <w:tcW w:w="709" w:type="dxa"/>
          </w:tcPr>
          <w:p w:rsidR="00C5210E" w:rsidRPr="003F1A31" w:rsidRDefault="00C5210E" w:rsidP="008D194B">
            <w:pPr>
              <w:pStyle w:val="MediumGrid1-Accent21"/>
              <w:numPr>
                <w:ilvl w:val="0"/>
                <w:numId w:val="13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7229" w:type="dxa"/>
          </w:tcPr>
          <w:p w:rsidR="00C5210E" w:rsidRDefault="00C5210E" w:rsidP="008D194B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结束</w:t>
            </w:r>
          </w:p>
        </w:tc>
        <w:tc>
          <w:tcPr>
            <w:tcW w:w="1525" w:type="dxa"/>
          </w:tcPr>
          <w:p w:rsidR="00C5210E" w:rsidRPr="00141711" w:rsidRDefault="00C5210E" w:rsidP="008D194B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141711" w:rsidRPr="00ED48EA" w:rsidTr="00883A31">
        <w:trPr>
          <w:cantSplit/>
        </w:trPr>
        <w:tc>
          <w:tcPr>
            <w:tcW w:w="709" w:type="dxa"/>
            <w:shd w:val="clear" w:color="auto" w:fill="D9D9D9" w:themeFill="background1" w:themeFillShade="D9"/>
          </w:tcPr>
          <w:p w:rsidR="00141711" w:rsidRPr="003F1A31" w:rsidRDefault="00C5210E" w:rsidP="00C5210E">
            <w:pPr>
              <w:pStyle w:val="MediumGrid1-Accent21"/>
              <w:spacing w:before="60" w:after="60"/>
              <w:ind w:firstLine="0"/>
              <w:rPr>
                <w:rFonts w:cs="Calibri"/>
                <w:lang w:val="en-GB"/>
              </w:rPr>
            </w:pPr>
            <w:r>
              <w:rPr>
                <w:rFonts w:cs="Calibri" w:hint="eastAsia"/>
              </w:rPr>
              <w:t>AS2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:rsidR="00141711" w:rsidRDefault="00C5210E" w:rsidP="00141711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预约下次干预</w:t>
            </w:r>
          </w:p>
        </w:tc>
        <w:tc>
          <w:tcPr>
            <w:tcW w:w="1525" w:type="dxa"/>
            <w:shd w:val="clear" w:color="auto" w:fill="D9D9D9" w:themeFill="background1" w:themeFillShade="D9"/>
          </w:tcPr>
          <w:p w:rsidR="00141711" w:rsidRPr="00141711" w:rsidRDefault="00141711" w:rsidP="00186DDE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C5210E" w:rsidRPr="00ED48EA" w:rsidTr="000C5601">
        <w:trPr>
          <w:cantSplit/>
        </w:trPr>
        <w:tc>
          <w:tcPr>
            <w:tcW w:w="709" w:type="dxa"/>
          </w:tcPr>
          <w:p w:rsidR="00C5210E" w:rsidRDefault="00C5210E" w:rsidP="00C5210E">
            <w:pPr>
              <w:pStyle w:val="MediumGrid1-Accent21"/>
              <w:numPr>
                <w:ilvl w:val="0"/>
                <w:numId w:val="17"/>
              </w:numPr>
              <w:spacing w:before="60" w:after="60"/>
              <w:rPr>
                <w:rFonts w:cs="Calibri"/>
              </w:rPr>
            </w:pPr>
          </w:p>
        </w:tc>
        <w:tc>
          <w:tcPr>
            <w:tcW w:w="7229" w:type="dxa"/>
          </w:tcPr>
          <w:p w:rsidR="00C5210E" w:rsidRDefault="00A3681E" w:rsidP="00141711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用户点击“预约干预</w:t>
            </w:r>
            <w:r w:rsidR="0001337C">
              <w:rPr>
                <w:rFonts w:cs="Calibri" w:hint="eastAsia"/>
                <w:noProof w:val="0"/>
                <w:sz w:val="16"/>
                <w:szCs w:val="16"/>
                <w:lang w:val="en-GB"/>
              </w:rPr>
              <w:t>”，进入界面</w:t>
            </w:r>
            <w:r w:rsidR="00FE6956" w:rsidRPr="00295D4F">
              <w:rPr>
                <w:rStyle w:val="UIChar"/>
              </w:rPr>
              <w:fldChar w:fldCharType="begin"/>
            </w:r>
            <w:r w:rsidR="00295D4F" w:rsidRPr="00295D4F">
              <w:rPr>
                <w:rStyle w:val="UIChar"/>
                <w:rFonts w:hint="eastAsia"/>
              </w:rPr>
              <w:instrText>REF _Ref324407811 \h</w:instrText>
            </w:r>
            <w:r w:rsidR="00FE6956" w:rsidRPr="00295D4F">
              <w:rPr>
                <w:rStyle w:val="UIChar"/>
              </w:rPr>
            </w:r>
            <w:r w:rsidR="00FE6956" w:rsidRPr="00295D4F">
              <w:rPr>
                <w:rStyle w:val="UIChar"/>
              </w:rPr>
              <w:fldChar w:fldCharType="separate"/>
            </w:r>
            <w:r w:rsidR="00295D4F" w:rsidRPr="00295D4F">
              <w:rPr>
                <w:rStyle w:val="UIChar"/>
                <w:rFonts w:hint="eastAsia"/>
              </w:rPr>
              <w:t>UI0</w:t>
            </w:r>
            <w:r w:rsidR="00295D4F" w:rsidRPr="00295D4F">
              <w:rPr>
                <w:rStyle w:val="UIChar"/>
              </w:rPr>
              <w:t>8</w:t>
            </w:r>
            <w:r w:rsidR="00295D4F" w:rsidRPr="00295D4F">
              <w:rPr>
                <w:rStyle w:val="UIChar"/>
                <w:rFonts w:hint="eastAsia"/>
              </w:rPr>
              <w:t>-</w:t>
            </w:r>
            <w:r w:rsidR="00295D4F" w:rsidRPr="00295D4F">
              <w:rPr>
                <w:rStyle w:val="UIChar"/>
                <w:rFonts w:hint="eastAsia"/>
              </w:rPr>
              <w:t>日程安排</w:t>
            </w:r>
            <w:r w:rsidR="00FE6956" w:rsidRPr="00295D4F">
              <w:rPr>
                <w:rStyle w:val="UIChar"/>
              </w:rPr>
              <w:fldChar w:fldCharType="end"/>
            </w:r>
          </w:p>
        </w:tc>
        <w:tc>
          <w:tcPr>
            <w:tcW w:w="1525" w:type="dxa"/>
          </w:tcPr>
          <w:p w:rsidR="00C5210E" w:rsidRPr="00141711" w:rsidRDefault="00C5210E" w:rsidP="00186DDE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C5210E" w:rsidRPr="00ED48EA" w:rsidTr="000C5601">
        <w:trPr>
          <w:cantSplit/>
        </w:trPr>
        <w:tc>
          <w:tcPr>
            <w:tcW w:w="709" w:type="dxa"/>
          </w:tcPr>
          <w:p w:rsidR="00C5210E" w:rsidRDefault="00C5210E" w:rsidP="00C5210E">
            <w:pPr>
              <w:pStyle w:val="MediumGrid1-Accent21"/>
              <w:numPr>
                <w:ilvl w:val="0"/>
                <w:numId w:val="17"/>
              </w:numPr>
              <w:spacing w:before="60" w:after="60"/>
              <w:rPr>
                <w:rFonts w:cs="Calibri"/>
              </w:rPr>
            </w:pPr>
          </w:p>
        </w:tc>
        <w:tc>
          <w:tcPr>
            <w:tcW w:w="7229" w:type="dxa"/>
          </w:tcPr>
          <w:p w:rsidR="00C5210E" w:rsidRPr="00C5210E" w:rsidRDefault="00FA226C" w:rsidP="00141711">
            <w:pPr>
              <w:pStyle w:val="FSTableText"/>
              <w:rPr>
                <w:rFonts w:cs="Calibri"/>
                <w:noProof w:val="0"/>
                <w:sz w:val="16"/>
                <w:szCs w:val="16"/>
              </w:rPr>
            </w:pPr>
            <w:r>
              <w:rPr>
                <w:rFonts w:cs="Calibri" w:hint="eastAsia"/>
                <w:noProof w:val="0"/>
                <w:sz w:val="16"/>
                <w:szCs w:val="16"/>
              </w:rPr>
              <w:t>选择医生和时间，添加干预</w:t>
            </w:r>
            <w:r w:rsidR="00C5210E">
              <w:rPr>
                <w:rFonts w:cs="Calibri" w:hint="eastAsia"/>
                <w:noProof w:val="0"/>
                <w:sz w:val="16"/>
                <w:szCs w:val="16"/>
              </w:rPr>
              <w:t>日程</w:t>
            </w:r>
            <w:r w:rsidR="00FE6956" w:rsidRPr="00FA226C">
              <w:rPr>
                <w:rStyle w:val="UIChar"/>
              </w:rPr>
              <w:fldChar w:fldCharType="begin"/>
            </w:r>
            <w:r w:rsidRPr="00FA226C">
              <w:rPr>
                <w:rStyle w:val="UIChar"/>
                <w:rFonts w:hint="eastAsia"/>
              </w:rPr>
              <w:instrText>REF _Ref324408354 \h</w:instrText>
            </w:r>
            <w:r w:rsidR="00FE6956" w:rsidRPr="00FA226C">
              <w:rPr>
                <w:rStyle w:val="UIChar"/>
              </w:rPr>
            </w:r>
            <w:r w:rsidR="00FE6956" w:rsidRPr="00FA226C">
              <w:rPr>
                <w:rStyle w:val="UIChar"/>
              </w:rPr>
              <w:fldChar w:fldCharType="separate"/>
            </w:r>
            <w:r w:rsidRPr="00FA226C">
              <w:rPr>
                <w:rStyle w:val="UIChar"/>
                <w:rFonts w:hint="eastAsia"/>
              </w:rPr>
              <w:t>UI0</w:t>
            </w:r>
            <w:r w:rsidRPr="00FA226C">
              <w:rPr>
                <w:rStyle w:val="UIChar"/>
              </w:rPr>
              <w:t>9</w:t>
            </w:r>
            <w:r w:rsidRPr="00FA226C">
              <w:rPr>
                <w:rStyle w:val="UIChar"/>
                <w:rFonts w:hint="eastAsia"/>
              </w:rPr>
              <w:t>-</w:t>
            </w:r>
            <w:r w:rsidRPr="00FA226C">
              <w:rPr>
                <w:rStyle w:val="UIChar"/>
                <w:rFonts w:hint="eastAsia"/>
              </w:rPr>
              <w:t>日程明细</w:t>
            </w:r>
            <w:r w:rsidR="00FE6956" w:rsidRPr="00FA226C">
              <w:rPr>
                <w:rStyle w:val="UIChar"/>
              </w:rPr>
              <w:fldChar w:fldCharType="end"/>
            </w:r>
          </w:p>
        </w:tc>
        <w:tc>
          <w:tcPr>
            <w:tcW w:w="1525" w:type="dxa"/>
          </w:tcPr>
          <w:p w:rsidR="00C5210E" w:rsidRPr="00141711" w:rsidRDefault="00FE6956" w:rsidP="00186DDE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begin"/>
            </w:r>
            <w:r w:rsidR="00C5210E">
              <w:rPr>
                <w:rFonts w:cs="Calibri"/>
                <w:noProof w:val="0"/>
                <w:sz w:val="16"/>
                <w:szCs w:val="16"/>
                <w:lang w:val="en-GB"/>
              </w:rPr>
              <w:instrText xml:space="preserve"> REF _Ref324344776 \r \h </w:instrTex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separate"/>
            </w:r>
            <w:r w:rsidR="00E70855">
              <w:rPr>
                <w:rFonts w:cs="Calibri"/>
                <w:noProof w:val="0"/>
                <w:sz w:val="16"/>
                <w:szCs w:val="16"/>
                <w:lang w:val="en-GB"/>
              </w:rPr>
              <w:t>BR17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end"/>
            </w:r>
          </w:p>
        </w:tc>
      </w:tr>
      <w:tr w:rsidR="00C5210E" w:rsidRPr="00ED48EA" w:rsidTr="000C5601">
        <w:trPr>
          <w:cantSplit/>
        </w:trPr>
        <w:tc>
          <w:tcPr>
            <w:tcW w:w="709" w:type="dxa"/>
          </w:tcPr>
          <w:p w:rsidR="00C5210E" w:rsidRDefault="00C5210E" w:rsidP="00C5210E">
            <w:pPr>
              <w:pStyle w:val="MediumGrid1-Accent21"/>
              <w:numPr>
                <w:ilvl w:val="0"/>
                <w:numId w:val="17"/>
              </w:numPr>
              <w:spacing w:before="60" w:after="60"/>
              <w:rPr>
                <w:rFonts w:cs="Calibri"/>
              </w:rPr>
            </w:pPr>
          </w:p>
        </w:tc>
        <w:tc>
          <w:tcPr>
            <w:tcW w:w="7229" w:type="dxa"/>
          </w:tcPr>
          <w:p w:rsidR="00C5210E" w:rsidRDefault="00FA226C" w:rsidP="00FA226C">
            <w:pPr>
              <w:pStyle w:val="FSTableText"/>
              <w:rPr>
                <w:rFonts w:cs="Calibri"/>
                <w:noProof w:val="0"/>
                <w:sz w:val="16"/>
                <w:szCs w:val="16"/>
              </w:rPr>
            </w:pPr>
            <w:r>
              <w:rPr>
                <w:rFonts w:cs="Calibri" w:hint="eastAsia"/>
                <w:noProof w:val="0"/>
                <w:sz w:val="16"/>
                <w:szCs w:val="16"/>
              </w:rPr>
              <w:t>系统按照患者设置的优先联系方式</w:t>
            </w:r>
            <w:r w:rsidR="00C5210E">
              <w:rPr>
                <w:rFonts w:cs="Calibri" w:hint="eastAsia"/>
                <w:noProof w:val="0"/>
                <w:sz w:val="16"/>
                <w:szCs w:val="16"/>
              </w:rPr>
              <w:t>发给患者预约的时间</w:t>
            </w:r>
          </w:p>
        </w:tc>
        <w:tc>
          <w:tcPr>
            <w:tcW w:w="1525" w:type="dxa"/>
          </w:tcPr>
          <w:p w:rsidR="00C5210E" w:rsidRPr="00C5210E" w:rsidRDefault="00C5210E" w:rsidP="00186DDE">
            <w:pPr>
              <w:pStyle w:val="FSTableText"/>
              <w:rPr>
                <w:rFonts w:cs="Calibri"/>
                <w:noProof w:val="0"/>
                <w:sz w:val="16"/>
                <w:szCs w:val="16"/>
              </w:rPr>
            </w:pPr>
          </w:p>
        </w:tc>
      </w:tr>
      <w:tr w:rsidR="00C5210E" w:rsidRPr="00ED48EA" w:rsidTr="000C5601">
        <w:trPr>
          <w:cantSplit/>
        </w:trPr>
        <w:tc>
          <w:tcPr>
            <w:tcW w:w="709" w:type="dxa"/>
          </w:tcPr>
          <w:p w:rsidR="00C5210E" w:rsidRDefault="00C5210E" w:rsidP="00C5210E">
            <w:pPr>
              <w:pStyle w:val="MediumGrid1-Accent21"/>
              <w:numPr>
                <w:ilvl w:val="0"/>
                <w:numId w:val="17"/>
              </w:numPr>
              <w:spacing w:before="60" w:after="60"/>
              <w:rPr>
                <w:rFonts w:cs="Calibri"/>
              </w:rPr>
            </w:pPr>
          </w:p>
        </w:tc>
        <w:tc>
          <w:tcPr>
            <w:tcW w:w="7229" w:type="dxa"/>
          </w:tcPr>
          <w:p w:rsidR="00C5210E" w:rsidRDefault="00C5210E" w:rsidP="00141711">
            <w:pPr>
              <w:pStyle w:val="FSTableText"/>
              <w:rPr>
                <w:rFonts w:cs="Calibri"/>
                <w:noProof w:val="0"/>
                <w:sz w:val="16"/>
                <w:szCs w:val="16"/>
              </w:rPr>
            </w:pPr>
            <w:r>
              <w:rPr>
                <w:rFonts w:cs="Calibri" w:hint="eastAsia"/>
                <w:noProof w:val="0"/>
                <w:sz w:val="16"/>
                <w:szCs w:val="16"/>
              </w:rPr>
              <w:t>结束</w:t>
            </w:r>
          </w:p>
        </w:tc>
        <w:tc>
          <w:tcPr>
            <w:tcW w:w="1525" w:type="dxa"/>
          </w:tcPr>
          <w:p w:rsidR="00C5210E" w:rsidRPr="00C5210E" w:rsidRDefault="00C5210E" w:rsidP="00186DDE">
            <w:pPr>
              <w:pStyle w:val="FSTableText"/>
              <w:rPr>
                <w:rFonts w:cs="Calibri"/>
                <w:noProof w:val="0"/>
                <w:sz w:val="16"/>
                <w:szCs w:val="16"/>
              </w:rPr>
            </w:pPr>
          </w:p>
        </w:tc>
      </w:tr>
      <w:tr w:rsidR="00A3681E" w:rsidRPr="00ED48EA" w:rsidTr="00883A3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3681E" w:rsidRPr="00A3681E" w:rsidRDefault="00A3681E" w:rsidP="00A3681E">
            <w:pPr>
              <w:pStyle w:val="MediumGrid1-Accent21"/>
              <w:spacing w:before="60" w:after="60"/>
              <w:ind w:left="420" w:hanging="420"/>
              <w:rPr>
                <w:rFonts w:cs="Calibri"/>
              </w:rPr>
            </w:pPr>
            <w:r>
              <w:rPr>
                <w:rFonts w:cs="Calibri" w:hint="eastAsia"/>
              </w:rPr>
              <w:t>AS3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3681E" w:rsidRPr="00A3681E" w:rsidRDefault="00A3681E" w:rsidP="00770419">
            <w:pPr>
              <w:pStyle w:val="FSTableText"/>
              <w:rPr>
                <w:rFonts w:cs="Calibri"/>
                <w:noProof w:val="0"/>
                <w:sz w:val="16"/>
                <w:szCs w:val="16"/>
              </w:rPr>
            </w:pPr>
            <w:r w:rsidRPr="00A3681E">
              <w:rPr>
                <w:rFonts w:cs="Calibri" w:hint="eastAsia"/>
                <w:noProof w:val="0"/>
                <w:sz w:val="16"/>
                <w:szCs w:val="16"/>
              </w:rPr>
              <w:t>预约</w:t>
            </w:r>
            <w:r>
              <w:rPr>
                <w:rFonts w:cs="Calibri" w:hint="eastAsia"/>
                <w:noProof w:val="0"/>
                <w:sz w:val="16"/>
                <w:szCs w:val="16"/>
              </w:rPr>
              <w:t>专科医院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3681E" w:rsidRPr="00A3681E" w:rsidRDefault="00A3681E" w:rsidP="00770419">
            <w:pPr>
              <w:pStyle w:val="FSTableText"/>
              <w:rPr>
                <w:rFonts w:cs="Calibri"/>
                <w:noProof w:val="0"/>
                <w:sz w:val="16"/>
                <w:szCs w:val="16"/>
              </w:rPr>
            </w:pPr>
          </w:p>
        </w:tc>
      </w:tr>
      <w:tr w:rsidR="00A3681E" w:rsidRPr="00ED48EA" w:rsidTr="00A3681E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3681E" w:rsidRDefault="00A3681E" w:rsidP="00A3681E">
            <w:pPr>
              <w:pStyle w:val="MediumGrid1-Accent21"/>
              <w:numPr>
                <w:ilvl w:val="0"/>
                <w:numId w:val="37"/>
              </w:numPr>
              <w:spacing w:before="60" w:after="60"/>
              <w:rPr>
                <w:rFonts w:cs="Calibri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81E" w:rsidRPr="00A3681E" w:rsidRDefault="00A3681E" w:rsidP="00A3681E">
            <w:pPr>
              <w:pStyle w:val="FSTableText"/>
              <w:rPr>
                <w:rFonts w:cs="Calibri"/>
                <w:noProof w:val="0"/>
                <w:sz w:val="16"/>
                <w:szCs w:val="16"/>
              </w:rPr>
            </w:pPr>
            <w:r>
              <w:rPr>
                <w:rFonts w:cs="Calibri" w:hint="eastAsia"/>
                <w:noProof w:val="0"/>
                <w:sz w:val="16"/>
                <w:szCs w:val="16"/>
              </w:rPr>
              <w:t>用户点击“预约医院</w:t>
            </w:r>
            <w:r w:rsidRPr="00A3681E">
              <w:rPr>
                <w:rFonts w:cs="Calibri" w:hint="eastAsia"/>
                <w:noProof w:val="0"/>
                <w:sz w:val="16"/>
                <w:szCs w:val="16"/>
              </w:rPr>
              <w:t>”，进入界面</w:t>
            </w:r>
            <w:r w:rsidR="00FE6956" w:rsidRPr="00A3681E">
              <w:rPr>
                <w:rStyle w:val="UIChar"/>
              </w:rPr>
              <w:fldChar w:fldCharType="begin"/>
            </w:r>
            <w:r w:rsidRPr="00A3681E">
              <w:rPr>
                <w:rStyle w:val="UIChar"/>
                <w:rFonts w:hint="eastAsia"/>
              </w:rPr>
              <w:instrText>REF _Ref324410034 \h</w:instrText>
            </w:r>
            <w:r w:rsidR="00FE6956" w:rsidRPr="00A3681E">
              <w:rPr>
                <w:rStyle w:val="UIChar"/>
              </w:rPr>
            </w:r>
            <w:r w:rsidR="00FE6956" w:rsidRPr="00A3681E">
              <w:rPr>
                <w:rStyle w:val="UIChar"/>
              </w:rPr>
              <w:fldChar w:fldCharType="separate"/>
            </w:r>
            <w:r w:rsidRPr="00A3681E">
              <w:rPr>
                <w:rStyle w:val="UIChar"/>
                <w:rFonts w:hint="eastAsia"/>
              </w:rPr>
              <w:t>UI</w:t>
            </w:r>
            <w:r w:rsidRPr="00A3681E">
              <w:rPr>
                <w:rStyle w:val="UIChar"/>
              </w:rPr>
              <w:t>10</w:t>
            </w:r>
            <w:r w:rsidRPr="00A3681E">
              <w:rPr>
                <w:rStyle w:val="UIChar"/>
                <w:rFonts w:hint="eastAsia"/>
              </w:rPr>
              <w:t>-</w:t>
            </w:r>
            <w:r w:rsidRPr="00A3681E">
              <w:rPr>
                <w:rStyle w:val="UIChar"/>
                <w:rFonts w:hint="eastAsia"/>
              </w:rPr>
              <w:t>预约界面</w:t>
            </w:r>
            <w:r w:rsidR="00FE6956" w:rsidRPr="00A3681E">
              <w:rPr>
                <w:rStyle w:val="UIChar"/>
              </w:rPr>
              <w:fldChar w:fldCharType="end"/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3681E" w:rsidRPr="00A3681E" w:rsidRDefault="00A3681E" w:rsidP="00770419">
            <w:pPr>
              <w:pStyle w:val="FSTableText"/>
              <w:rPr>
                <w:rFonts w:cs="Calibri"/>
                <w:noProof w:val="0"/>
                <w:sz w:val="16"/>
                <w:szCs w:val="16"/>
              </w:rPr>
            </w:pPr>
          </w:p>
        </w:tc>
      </w:tr>
      <w:tr w:rsidR="00A3681E" w:rsidRPr="00ED48EA" w:rsidTr="00A3681E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3681E" w:rsidRDefault="00A3681E" w:rsidP="00A3681E">
            <w:pPr>
              <w:pStyle w:val="MediumGrid1-Accent21"/>
              <w:numPr>
                <w:ilvl w:val="0"/>
                <w:numId w:val="37"/>
              </w:numPr>
              <w:spacing w:before="60" w:after="60"/>
              <w:rPr>
                <w:rFonts w:cs="Calibri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81E" w:rsidRPr="00C5210E" w:rsidRDefault="00A3681E" w:rsidP="00770419">
            <w:pPr>
              <w:pStyle w:val="FSTableText"/>
              <w:rPr>
                <w:rFonts w:cs="Calibri"/>
                <w:noProof w:val="0"/>
                <w:sz w:val="16"/>
                <w:szCs w:val="16"/>
              </w:rPr>
            </w:pPr>
            <w:r>
              <w:rPr>
                <w:rFonts w:cs="Calibri" w:hint="eastAsia"/>
                <w:noProof w:val="0"/>
                <w:sz w:val="16"/>
                <w:szCs w:val="16"/>
              </w:rPr>
              <w:t>根据预约的具体结果，选择相应的时间，点击医生名称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3681E" w:rsidRPr="00A3681E" w:rsidRDefault="00A3681E" w:rsidP="00770419">
            <w:pPr>
              <w:pStyle w:val="FSTableText"/>
              <w:rPr>
                <w:rFonts w:cs="Calibri"/>
                <w:noProof w:val="0"/>
                <w:sz w:val="16"/>
                <w:szCs w:val="16"/>
              </w:rPr>
            </w:pPr>
          </w:p>
        </w:tc>
      </w:tr>
      <w:tr w:rsidR="00A3681E" w:rsidRPr="00ED48EA" w:rsidTr="00770419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3681E" w:rsidRDefault="00A3681E" w:rsidP="00A3681E">
            <w:pPr>
              <w:pStyle w:val="MediumGrid1-Accent21"/>
              <w:numPr>
                <w:ilvl w:val="0"/>
                <w:numId w:val="37"/>
              </w:numPr>
              <w:spacing w:before="60" w:after="60"/>
              <w:rPr>
                <w:rFonts w:cs="Calibri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81E" w:rsidRDefault="00A3681E" w:rsidP="00770419">
            <w:pPr>
              <w:pStyle w:val="FSTableText"/>
              <w:rPr>
                <w:rFonts w:cs="Calibri"/>
                <w:noProof w:val="0"/>
                <w:sz w:val="16"/>
                <w:szCs w:val="16"/>
              </w:rPr>
            </w:pPr>
            <w:r>
              <w:rPr>
                <w:rFonts w:cs="Calibri" w:hint="eastAsia"/>
                <w:noProof w:val="0"/>
                <w:sz w:val="16"/>
                <w:szCs w:val="16"/>
              </w:rPr>
              <w:t>系统记录预约信息到系统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3681E" w:rsidRPr="00C5210E" w:rsidRDefault="00A3681E" w:rsidP="00770419">
            <w:pPr>
              <w:pStyle w:val="FSTableText"/>
              <w:rPr>
                <w:rFonts w:cs="Calibri"/>
                <w:noProof w:val="0"/>
                <w:sz w:val="16"/>
                <w:szCs w:val="16"/>
              </w:rPr>
            </w:pPr>
          </w:p>
        </w:tc>
      </w:tr>
      <w:tr w:rsidR="00A3681E" w:rsidRPr="00ED48EA" w:rsidTr="00A3681E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3681E" w:rsidRDefault="00A3681E" w:rsidP="00A3681E">
            <w:pPr>
              <w:pStyle w:val="MediumGrid1-Accent21"/>
              <w:numPr>
                <w:ilvl w:val="0"/>
                <w:numId w:val="37"/>
              </w:numPr>
              <w:spacing w:before="60" w:after="60"/>
              <w:rPr>
                <w:rFonts w:cs="Calibri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81E" w:rsidRDefault="00A3681E" w:rsidP="00770419">
            <w:pPr>
              <w:pStyle w:val="FSTableText"/>
              <w:rPr>
                <w:rFonts w:cs="Calibri"/>
                <w:noProof w:val="0"/>
                <w:sz w:val="16"/>
                <w:szCs w:val="16"/>
              </w:rPr>
            </w:pPr>
            <w:r>
              <w:rPr>
                <w:rFonts w:cs="Calibri" w:hint="eastAsia"/>
                <w:noProof w:val="0"/>
                <w:sz w:val="16"/>
                <w:szCs w:val="16"/>
              </w:rPr>
              <w:t>系统按照患者设置的优先联系方式发给患者预约的时间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3681E" w:rsidRPr="00C5210E" w:rsidRDefault="00A3681E" w:rsidP="00770419">
            <w:pPr>
              <w:pStyle w:val="FSTableText"/>
              <w:rPr>
                <w:rFonts w:cs="Calibri"/>
                <w:noProof w:val="0"/>
                <w:sz w:val="16"/>
                <w:szCs w:val="16"/>
              </w:rPr>
            </w:pPr>
          </w:p>
        </w:tc>
      </w:tr>
      <w:tr w:rsidR="00A3681E" w:rsidRPr="00ED48EA" w:rsidTr="00A3681E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3681E" w:rsidRDefault="00A3681E" w:rsidP="00A3681E">
            <w:pPr>
              <w:pStyle w:val="MediumGrid1-Accent21"/>
              <w:numPr>
                <w:ilvl w:val="0"/>
                <w:numId w:val="37"/>
              </w:numPr>
              <w:spacing w:before="60" w:after="60"/>
              <w:rPr>
                <w:rFonts w:cs="Calibri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3681E" w:rsidRDefault="00A3681E" w:rsidP="00770419">
            <w:pPr>
              <w:pStyle w:val="FSTableText"/>
              <w:rPr>
                <w:rFonts w:cs="Calibri"/>
                <w:noProof w:val="0"/>
                <w:sz w:val="16"/>
                <w:szCs w:val="16"/>
              </w:rPr>
            </w:pPr>
            <w:r>
              <w:rPr>
                <w:rFonts w:cs="Calibri" w:hint="eastAsia"/>
                <w:noProof w:val="0"/>
                <w:sz w:val="16"/>
                <w:szCs w:val="16"/>
              </w:rPr>
              <w:t>结束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3681E" w:rsidRPr="00C5210E" w:rsidRDefault="00A3681E" w:rsidP="00770419">
            <w:pPr>
              <w:pStyle w:val="FSTableText"/>
              <w:rPr>
                <w:rFonts w:cs="Calibri"/>
                <w:noProof w:val="0"/>
                <w:sz w:val="16"/>
                <w:szCs w:val="16"/>
              </w:rPr>
            </w:pPr>
          </w:p>
        </w:tc>
      </w:tr>
    </w:tbl>
    <w:p w:rsidR="00186DDE" w:rsidRDefault="00186DDE" w:rsidP="00186DDE"/>
    <w:p w:rsidR="007557E5" w:rsidRDefault="007557E5" w:rsidP="007557E5">
      <w:pPr>
        <w:pStyle w:val="3"/>
      </w:pPr>
      <w:bookmarkStart w:id="80" w:name="_Toc324713516"/>
      <w:r>
        <w:rPr>
          <w:rFonts w:hint="eastAsia"/>
        </w:rPr>
        <w:t>业务规则</w:t>
      </w:r>
      <w:bookmarkEnd w:id="80"/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242"/>
        <w:gridCol w:w="8222"/>
      </w:tblGrid>
      <w:tr w:rsidR="007557E5" w:rsidRPr="00254A08" w:rsidTr="00033783">
        <w:trPr>
          <w:trHeight w:val="201"/>
          <w:tblHeader/>
        </w:trPr>
        <w:tc>
          <w:tcPr>
            <w:tcW w:w="1242" w:type="dxa"/>
            <w:shd w:val="clear" w:color="auto" w:fill="95B3D7"/>
            <w:vAlign w:val="center"/>
          </w:tcPr>
          <w:p w:rsidR="007557E5" w:rsidRPr="00254A08" w:rsidRDefault="007557E5" w:rsidP="00033783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编号</w:t>
            </w:r>
          </w:p>
        </w:tc>
        <w:tc>
          <w:tcPr>
            <w:tcW w:w="8222" w:type="dxa"/>
            <w:shd w:val="clear" w:color="auto" w:fill="95B3D7"/>
            <w:vAlign w:val="center"/>
          </w:tcPr>
          <w:p w:rsidR="007557E5" w:rsidRPr="00254A08" w:rsidRDefault="007557E5" w:rsidP="00033783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规则描述</w:t>
            </w:r>
          </w:p>
        </w:tc>
      </w:tr>
      <w:tr w:rsidR="007557E5" w:rsidRPr="00677FC6" w:rsidTr="00033783">
        <w:trPr>
          <w:cantSplit/>
        </w:trPr>
        <w:tc>
          <w:tcPr>
            <w:tcW w:w="1242" w:type="dxa"/>
            <w:vAlign w:val="center"/>
          </w:tcPr>
          <w:p w:rsidR="007557E5" w:rsidRPr="00677FC6" w:rsidRDefault="007557E5" w:rsidP="00134FA7">
            <w:pPr>
              <w:pStyle w:val="FSTableText"/>
              <w:numPr>
                <w:ilvl w:val="0"/>
                <w:numId w:val="7"/>
              </w:numPr>
              <w:rPr>
                <w:noProof w:val="0"/>
                <w:sz w:val="16"/>
                <w:szCs w:val="16"/>
                <w:lang w:val="en-GB"/>
              </w:rPr>
            </w:pPr>
            <w:bookmarkStart w:id="81" w:name="_Ref323895695"/>
          </w:p>
        </w:tc>
        <w:bookmarkEnd w:id="81"/>
        <w:tc>
          <w:tcPr>
            <w:tcW w:w="8222" w:type="dxa"/>
            <w:vAlign w:val="center"/>
          </w:tcPr>
          <w:p w:rsidR="007557E5" w:rsidRPr="00677FC6" w:rsidRDefault="003A2860" w:rsidP="003A2860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 w:rsidRPr="00677FC6">
              <w:rPr>
                <w:rFonts w:hint="eastAsia"/>
                <w:noProof w:val="0"/>
                <w:sz w:val="16"/>
                <w:szCs w:val="16"/>
                <w:lang w:val="en-GB"/>
              </w:rPr>
              <w:t>用户只能看到被分配</w:t>
            </w:r>
            <w:r w:rsidR="008377BB" w:rsidRPr="00677FC6">
              <w:rPr>
                <w:rFonts w:hint="eastAsia"/>
                <w:noProof w:val="0"/>
                <w:sz w:val="16"/>
                <w:szCs w:val="16"/>
                <w:lang w:val="en-GB"/>
              </w:rPr>
              <w:t>给</w:t>
            </w:r>
            <w:r w:rsidRPr="00677FC6">
              <w:rPr>
                <w:rFonts w:hint="eastAsia"/>
                <w:noProof w:val="0"/>
                <w:sz w:val="16"/>
                <w:szCs w:val="16"/>
                <w:lang w:val="en-GB"/>
              </w:rPr>
              <w:t>自己的</w:t>
            </w:r>
            <w:r w:rsidR="006D3D81" w:rsidRPr="00677FC6">
              <w:rPr>
                <w:rFonts w:hint="eastAsia"/>
                <w:noProof w:val="0"/>
                <w:sz w:val="16"/>
                <w:szCs w:val="16"/>
                <w:lang w:val="en-GB"/>
              </w:rPr>
              <w:t>工作</w:t>
            </w:r>
            <w:r w:rsidRPr="00677FC6">
              <w:rPr>
                <w:rFonts w:hint="eastAsia"/>
                <w:noProof w:val="0"/>
                <w:sz w:val="16"/>
                <w:szCs w:val="16"/>
                <w:lang w:val="en-GB"/>
              </w:rPr>
              <w:t>信息</w:t>
            </w:r>
          </w:p>
        </w:tc>
      </w:tr>
      <w:tr w:rsidR="007557E5" w:rsidRPr="00677FC6" w:rsidTr="00033783">
        <w:trPr>
          <w:cantSplit/>
        </w:trPr>
        <w:tc>
          <w:tcPr>
            <w:tcW w:w="1242" w:type="dxa"/>
            <w:vAlign w:val="center"/>
          </w:tcPr>
          <w:p w:rsidR="007557E5" w:rsidRPr="00677FC6" w:rsidRDefault="007557E5" w:rsidP="00134FA7">
            <w:pPr>
              <w:pStyle w:val="FSTableLink"/>
              <w:numPr>
                <w:ilvl w:val="0"/>
                <w:numId w:val="7"/>
              </w:numPr>
              <w:rPr>
                <w:noProof w:val="0"/>
                <w:sz w:val="16"/>
                <w:szCs w:val="16"/>
                <w:lang w:val="en-GB"/>
              </w:rPr>
            </w:pPr>
            <w:bookmarkStart w:id="82" w:name="_Ref324327061"/>
          </w:p>
        </w:tc>
        <w:bookmarkEnd w:id="82"/>
        <w:tc>
          <w:tcPr>
            <w:tcW w:w="8222" w:type="dxa"/>
            <w:vAlign w:val="center"/>
          </w:tcPr>
          <w:p w:rsidR="007557E5" w:rsidRPr="00677FC6" w:rsidRDefault="00677FC6" w:rsidP="00677FC6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  <w:r>
              <w:rPr>
                <w:rFonts w:cs="Arial" w:hint="eastAsia"/>
                <w:noProof w:val="0"/>
                <w:sz w:val="16"/>
                <w:szCs w:val="16"/>
                <w:lang w:val="en-GB"/>
              </w:rPr>
              <w:t>电子病例和健康管理的界面展现的都是针对选定患者（工作单中包含的患者）</w:t>
            </w:r>
          </w:p>
        </w:tc>
      </w:tr>
      <w:tr w:rsidR="00C5210E" w:rsidRPr="00677FC6" w:rsidTr="00033783">
        <w:trPr>
          <w:cantSplit/>
        </w:trPr>
        <w:tc>
          <w:tcPr>
            <w:tcW w:w="1242" w:type="dxa"/>
            <w:vAlign w:val="center"/>
          </w:tcPr>
          <w:p w:rsidR="00C5210E" w:rsidRPr="00677FC6" w:rsidRDefault="00C5210E" w:rsidP="00134FA7">
            <w:pPr>
              <w:pStyle w:val="FSTableLink"/>
              <w:numPr>
                <w:ilvl w:val="0"/>
                <w:numId w:val="7"/>
              </w:numPr>
              <w:rPr>
                <w:noProof w:val="0"/>
                <w:sz w:val="16"/>
                <w:szCs w:val="16"/>
                <w:lang w:val="en-GB"/>
              </w:rPr>
            </w:pPr>
            <w:bookmarkStart w:id="83" w:name="_Ref324344776"/>
          </w:p>
        </w:tc>
        <w:bookmarkEnd w:id="83"/>
        <w:tc>
          <w:tcPr>
            <w:tcW w:w="8222" w:type="dxa"/>
            <w:vAlign w:val="center"/>
          </w:tcPr>
          <w:p w:rsidR="00C5210E" w:rsidRDefault="00FA226C" w:rsidP="00677FC6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  <w:r>
              <w:rPr>
                <w:rFonts w:cs="Arial" w:hint="eastAsia"/>
                <w:noProof w:val="0"/>
                <w:sz w:val="16"/>
                <w:szCs w:val="16"/>
                <w:lang w:val="en-GB"/>
              </w:rPr>
              <w:t>日程类型为“干预”</w:t>
            </w:r>
          </w:p>
        </w:tc>
      </w:tr>
      <w:tr w:rsidR="00411C41" w:rsidRPr="00677FC6" w:rsidTr="00033783">
        <w:trPr>
          <w:cantSplit/>
        </w:trPr>
        <w:tc>
          <w:tcPr>
            <w:tcW w:w="1242" w:type="dxa"/>
            <w:vAlign w:val="center"/>
          </w:tcPr>
          <w:p w:rsidR="00411C41" w:rsidRPr="00677FC6" w:rsidRDefault="00411C41" w:rsidP="00134FA7">
            <w:pPr>
              <w:pStyle w:val="FSTableLink"/>
              <w:numPr>
                <w:ilvl w:val="0"/>
                <w:numId w:val="7"/>
              </w:numPr>
              <w:rPr>
                <w:noProof w:val="0"/>
                <w:sz w:val="16"/>
                <w:szCs w:val="16"/>
                <w:lang w:val="en-GB"/>
              </w:rPr>
            </w:pPr>
            <w:bookmarkStart w:id="84" w:name="_Ref324704855"/>
          </w:p>
        </w:tc>
        <w:bookmarkEnd w:id="84"/>
        <w:tc>
          <w:tcPr>
            <w:tcW w:w="8222" w:type="dxa"/>
            <w:vAlign w:val="center"/>
          </w:tcPr>
          <w:p w:rsidR="00411C41" w:rsidRDefault="00E01C99" w:rsidP="00677FC6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  <w:r>
              <w:rPr>
                <w:rFonts w:cs="Arial" w:hint="eastAsia"/>
                <w:noProof w:val="0"/>
                <w:sz w:val="16"/>
                <w:szCs w:val="16"/>
                <w:lang w:val="en-GB"/>
              </w:rPr>
              <w:t>被选中的</w:t>
            </w:r>
            <w:r w:rsidR="00411C41">
              <w:rPr>
                <w:rFonts w:cs="Arial" w:hint="eastAsia"/>
                <w:noProof w:val="0"/>
                <w:sz w:val="16"/>
                <w:szCs w:val="16"/>
                <w:lang w:val="en-GB"/>
              </w:rPr>
              <w:t>工作单状态被置为“正处理”</w:t>
            </w:r>
          </w:p>
        </w:tc>
      </w:tr>
    </w:tbl>
    <w:p w:rsidR="007557E5" w:rsidRPr="007557E5" w:rsidRDefault="007557E5" w:rsidP="007557E5"/>
    <w:p w:rsidR="00141711" w:rsidRPr="00ED48EA" w:rsidRDefault="00141711" w:rsidP="00141711">
      <w:pPr>
        <w:pStyle w:val="2"/>
        <w:rPr>
          <w:lang w:val="en-GB"/>
        </w:rPr>
      </w:pPr>
      <w:bookmarkStart w:id="85" w:name="_Toc324713517"/>
      <w:r>
        <w:rPr>
          <w:rFonts w:hint="eastAsia"/>
          <w:lang w:val="en-GB"/>
        </w:rPr>
        <w:t>WM</w:t>
      </w:r>
      <w:r w:rsidR="00C5210E">
        <w:rPr>
          <w:lang w:val="en-GB"/>
        </w:rPr>
        <w:t>0</w:t>
      </w:r>
      <w:r w:rsidR="00C5210E">
        <w:rPr>
          <w:rFonts w:hint="eastAsia"/>
          <w:lang w:val="en-GB"/>
        </w:rPr>
        <w:t>2</w:t>
      </w:r>
      <w:r>
        <w:rPr>
          <w:lang w:val="en-GB"/>
        </w:rPr>
        <w:t>–</w:t>
      </w:r>
      <w:r>
        <w:rPr>
          <w:rFonts w:hint="eastAsia"/>
          <w:lang w:val="en-GB"/>
        </w:rPr>
        <w:t>发邮件给患者</w:t>
      </w:r>
      <w:bookmarkEnd w:id="85"/>
    </w:p>
    <w:p w:rsidR="00141711" w:rsidRPr="00ED48EA" w:rsidRDefault="00141711" w:rsidP="00141711">
      <w:pPr>
        <w:pStyle w:val="3"/>
        <w:rPr>
          <w:lang w:val="en-GB"/>
        </w:rPr>
      </w:pPr>
      <w:bookmarkStart w:id="86" w:name="_Toc324713518"/>
      <w:r>
        <w:rPr>
          <w:rFonts w:hint="eastAsia"/>
          <w:lang w:val="en-GB"/>
        </w:rPr>
        <w:t>用例介绍</w:t>
      </w:r>
      <w:bookmarkEnd w:id="86"/>
    </w:p>
    <w:p w:rsidR="00141711" w:rsidRPr="00ED48EA" w:rsidRDefault="00141711" w:rsidP="00141711">
      <w:pPr>
        <w:pStyle w:val="3"/>
        <w:rPr>
          <w:lang w:val="en-GB"/>
        </w:rPr>
      </w:pPr>
      <w:bookmarkStart w:id="87" w:name="_Toc324713519"/>
      <w:r>
        <w:rPr>
          <w:rFonts w:hint="eastAsia"/>
          <w:lang w:val="en-GB"/>
        </w:rPr>
        <w:t>用例</w:t>
      </w:r>
      <w:bookmarkEnd w:id="87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86"/>
        <w:gridCol w:w="6189"/>
        <w:gridCol w:w="1772"/>
      </w:tblGrid>
      <w:tr w:rsidR="00141711" w:rsidRPr="00ED48EA" w:rsidTr="00E01C99">
        <w:trPr>
          <w:cantSplit/>
          <w:tblHeader/>
        </w:trPr>
        <w:tc>
          <w:tcPr>
            <w:tcW w:w="68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5B3D7"/>
          </w:tcPr>
          <w:p w:rsidR="00141711" w:rsidRPr="00ED48EA" w:rsidRDefault="00141711" w:rsidP="0075403F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61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5B3D7"/>
          </w:tcPr>
          <w:p w:rsidR="00141711" w:rsidRPr="00ED48EA" w:rsidRDefault="00141711" w:rsidP="0075403F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用例步骤</w:t>
            </w:r>
          </w:p>
        </w:tc>
        <w:tc>
          <w:tcPr>
            <w:tcW w:w="17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5B3D7"/>
          </w:tcPr>
          <w:p w:rsidR="00141711" w:rsidRPr="00ED48EA" w:rsidRDefault="00141711" w:rsidP="0075403F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关联</w:t>
            </w:r>
          </w:p>
        </w:tc>
      </w:tr>
      <w:tr w:rsidR="00141711" w:rsidRPr="00ED48EA" w:rsidTr="00E01C99">
        <w:trPr>
          <w:cantSplit/>
        </w:trPr>
        <w:tc>
          <w:tcPr>
            <w:tcW w:w="686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</w:tcPr>
          <w:p w:rsidR="00141711" w:rsidRPr="003F1A31" w:rsidRDefault="00141711" w:rsidP="0075403F">
            <w:pPr>
              <w:pStyle w:val="FSTableText"/>
              <w:rPr>
                <w:rFonts w:cs="Calibri"/>
                <w:noProof w:val="0"/>
                <w:lang w:val="en-GB"/>
              </w:rPr>
            </w:pPr>
            <w:r w:rsidRPr="003F1A31">
              <w:rPr>
                <w:rFonts w:cs="Calibri"/>
                <w:noProof w:val="0"/>
                <w:lang w:val="en-GB"/>
              </w:rPr>
              <w:t>T1</w:t>
            </w:r>
          </w:p>
        </w:tc>
        <w:tc>
          <w:tcPr>
            <w:tcW w:w="6189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</w:tcPr>
          <w:p w:rsidR="00141711" w:rsidRPr="00677FC6" w:rsidRDefault="00141711" w:rsidP="0075403F">
            <w:pPr>
              <w:pStyle w:val="FSTableText"/>
              <w:rPr>
                <w:sz w:val="16"/>
                <w:szCs w:val="16"/>
                <w:lang w:val="en-GB"/>
              </w:rPr>
            </w:pPr>
            <w:r w:rsidRPr="00677FC6">
              <w:rPr>
                <w:rFonts w:hint="eastAsia"/>
                <w:sz w:val="16"/>
                <w:szCs w:val="16"/>
                <w:lang w:val="en-GB"/>
              </w:rPr>
              <w:t>启动条件：用户点击菜单“工作安排”</w:t>
            </w:r>
          </w:p>
        </w:tc>
        <w:tc>
          <w:tcPr>
            <w:tcW w:w="1772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</w:tcPr>
          <w:p w:rsidR="00141711" w:rsidRPr="00677FC6" w:rsidRDefault="00141711" w:rsidP="0075403F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141711" w:rsidRPr="00ED48EA" w:rsidTr="00E01C99">
        <w:trPr>
          <w:cantSplit/>
        </w:trPr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41711" w:rsidRPr="003F1A31" w:rsidRDefault="00141711" w:rsidP="0075403F">
            <w:pPr>
              <w:pStyle w:val="FSTableText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MS</w:t>
            </w:r>
          </w:p>
        </w:tc>
        <w:tc>
          <w:tcPr>
            <w:tcW w:w="618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41711" w:rsidRPr="00677FC6" w:rsidRDefault="00141711" w:rsidP="0075403F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主要流程</w:t>
            </w:r>
          </w:p>
        </w:tc>
        <w:tc>
          <w:tcPr>
            <w:tcW w:w="177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41711" w:rsidRPr="00677FC6" w:rsidRDefault="00141711" w:rsidP="0075403F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141711" w:rsidRPr="00ED48EA" w:rsidTr="00E01C99">
        <w:trPr>
          <w:cantSplit/>
        </w:trPr>
        <w:tc>
          <w:tcPr>
            <w:tcW w:w="686" w:type="dxa"/>
            <w:tcBorders>
              <w:top w:val="single" w:sz="4" w:space="0" w:color="auto"/>
            </w:tcBorders>
            <w:shd w:val="clear" w:color="auto" w:fill="auto"/>
          </w:tcPr>
          <w:p w:rsidR="00141711" w:rsidRPr="003F1A31" w:rsidRDefault="00141711" w:rsidP="00141711">
            <w:pPr>
              <w:pStyle w:val="MediumGrid1-Accent21"/>
              <w:numPr>
                <w:ilvl w:val="0"/>
                <w:numId w:val="14"/>
              </w:numPr>
              <w:spacing w:before="60" w:after="60"/>
              <w:rPr>
                <w:rFonts w:cs="Calibri"/>
                <w:lang w:val="en-GB"/>
              </w:rPr>
            </w:pPr>
          </w:p>
        </w:tc>
        <w:tc>
          <w:tcPr>
            <w:tcW w:w="6189" w:type="dxa"/>
            <w:tcBorders>
              <w:top w:val="single" w:sz="4" w:space="0" w:color="auto"/>
            </w:tcBorders>
            <w:shd w:val="clear" w:color="auto" w:fill="auto"/>
          </w:tcPr>
          <w:p w:rsidR="00141711" w:rsidRPr="00677FC6" w:rsidRDefault="00141711" w:rsidP="0075403F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677FC6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用户打开工作检索页面（</w:t>
            </w:r>
            <w:fldSimple w:instr=" REF _Ref324325569 \h  \* MERGEFORMAT ">
              <w:r w:rsidRPr="00677FC6">
                <w:rPr>
                  <w:rFonts w:hint="eastAsia"/>
                  <w:sz w:val="16"/>
                  <w:szCs w:val="16"/>
                  <w:u w:val="single"/>
                  <w:lang w:val="en-GB"/>
                </w:rPr>
                <w:t>UI01-</w:t>
              </w:r>
              <w:r w:rsidRPr="00677FC6">
                <w:rPr>
                  <w:rFonts w:hint="eastAsia"/>
                  <w:sz w:val="16"/>
                  <w:szCs w:val="16"/>
                  <w:u w:val="single"/>
                  <w:lang w:val="en-GB"/>
                </w:rPr>
                <w:t>检索工作</w:t>
              </w:r>
            </w:fldSimple>
            <w:r w:rsidRPr="00677FC6">
              <w:rPr>
                <w:rFonts w:cs="Calibri" w:hint="eastAsia"/>
                <w:noProof w:val="0"/>
                <w:sz w:val="16"/>
                <w:szCs w:val="16"/>
                <w:lang w:val="en-GB"/>
              </w:rPr>
              <w:t>）</w:t>
            </w:r>
          </w:p>
        </w:tc>
        <w:tc>
          <w:tcPr>
            <w:tcW w:w="1772" w:type="dxa"/>
            <w:tcBorders>
              <w:top w:val="single" w:sz="4" w:space="0" w:color="auto"/>
            </w:tcBorders>
            <w:shd w:val="clear" w:color="auto" w:fill="auto"/>
          </w:tcPr>
          <w:p w:rsidR="00141711" w:rsidRPr="00677FC6" w:rsidRDefault="00141711" w:rsidP="0075403F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141711" w:rsidRPr="00ED48EA" w:rsidTr="00E01C99">
        <w:trPr>
          <w:cantSplit/>
        </w:trPr>
        <w:tc>
          <w:tcPr>
            <w:tcW w:w="686" w:type="dxa"/>
            <w:tcBorders>
              <w:top w:val="single" w:sz="4" w:space="0" w:color="auto"/>
            </w:tcBorders>
            <w:shd w:val="clear" w:color="auto" w:fill="auto"/>
          </w:tcPr>
          <w:p w:rsidR="00141711" w:rsidRPr="003F1A31" w:rsidRDefault="00141711" w:rsidP="00141711">
            <w:pPr>
              <w:pStyle w:val="MediumGrid1-Accent21"/>
              <w:numPr>
                <w:ilvl w:val="0"/>
                <w:numId w:val="14"/>
              </w:numPr>
              <w:spacing w:before="60" w:after="60"/>
              <w:rPr>
                <w:rFonts w:cs="Calibri"/>
                <w:lang w:val="en-GB"/>
              </w:rPr>
            </w:pPr>
          </w:p>
        </w:tc>
        <w:tc>
          <w:tcPr>
            <w:tcW w:w="6189" w:type="dxa"/>
            <w:tcBorders>
              <w:top w:val="single" w:sz="4" w:space="0" w:color="auto"/>
            </w:tcBorders>
            <w:shd w:val="clear" w:color="auto" w:fill="auto"/>
          </w:tcPr>
          <w:p w:rsidR="00141711" w:rsidRPr="00677FC6" w:rsidRDefault="00141711" w:rsidP="00141711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677FC6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用户</w:t>
            </w:r>
            <w:r w:rsidR="00487106">
              <w:rPr>
                <w:rFonts w:cs="Calibri" w:hint="eastAsia"/>
                <w:noProof w:val="0"/>
                <w:sz w:val="16"/>
                <w:szCs w:val="16"/>
                <w:lang w:val="en-GB"/>
              </w:rPr>
              <w:t>选择一个</w:t>
            </w:r>
            <w:r w:rsidR="00E01C99">
              <w:rPr>
                <w:rFonts w:cs="Calibri" w:hint="eastAsia"/>
                <w:noProof w:val="0"/>
                <w:sz w:val="16"/>
                <w:szCs w:val="16"/>
                <w:lang w:val="en-GB"/>
              </w:rPr>
              <w:t>工作单</w:t>
            </w: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，点击“邮件”</w:t>
            </w:r>
            <w:r w:rsidR="00E01C99">
              <w:rPr>
                <w:rFonts w:cs="Calibri" w:hint="eastAsia"/>
                <w:noProof w:val="0"/>
                <w:sz w:val="16"/>
                <w:szCs w:val="16"/>
                <w:lang w:val="en-GB"/>
              </w:rPr>
              <w:t>（</w:t>
            </w:r>
            <w:r w:rsidR="00E01C99">
              <w:rPr>
                <w:rFonts w:cs="Calibri" w:hint="eastAsia"/>
                <w:noProof w:val="0"/>
                <w:sz w:val="16"/>
                <w:szCs w:val="16"/>
                <w:lang w:val="en-GB"/>
              </w:rPr>
              <w:t xml:space="preserve">AS1 </w:t>
            </w:r>
            <w:r w:rsidR="00E01C99">
              <w:rPr>
                <w:rFonts w:cs="Calibri" w:hint="eastAsia"/>
                <w:noProof w:val="0"/>
                <w:sz w:val="16"/>
                <w:szCs w:val="16"/>
                <w:lang w:val="en-GB"/>
              </w:rPr>
              <w:t>选择多个工作单）</w:t>
            </w:r>
          </w:p>
        </w:tc>
        <w:tc>
          <w:tcPr>
            <w:tcW w:w="1772" w:type="dxa"/>
            <w:tcBorders>
              <w:top w:val="single" w:sz="4" w:space="0" w:color="auto"/>
            </w:tcBorders>
            <w:shd w:val="clear" w:color="auto" w:fill="auto"/>
          </w:tcPr>
          <w:p w:rsidR="00141711" w:rsidRPr="00677FC6" w:rsidRDefault="00FE6956" w:rsidP="0075403F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begin"/>
            </w:r>
            <w:r w:rsidR="00E01C99">
              <w:rPr>
                <w:rFonts w:cs="Calibri" w:hint="eastAsia"/>
                <w:noProof w:val="0"/>
                <w:sz w:val="16"/>
                <w:szCs w:val="16"/>
                <w:lang w:val="en-GB"/>
              </w:rPr>
              <w:instrText>REF _Ref324704855 \r \h</w:instrTex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separate"/>
            </w:r>
            <w:r w:rsidR="00E01C99">
              <w:rPr>
                <w:rFonts w:cs="Calibri"/>
                <w:noProof w:val="0"/>
                <w:sz w:val="16"/>
                <w:szCs w:val="16"/>
                <w:lang w:val="en-GB"/>
              </w:rPr>
              <w:t>BR18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end"/>
            </w:r>
          </w:p>
        </w:tc>
      </w:tr>
      <w:tr w:rsidR="00141711" w:rsidRPr="00ED48EA" w:rsidTr="00E01C99">
        <w:trPr>
          <w:cantSplit/>
        </w:trPr>
        <w:tc>
          <w:tcPr>
            <w:tcW w:w="686" w:type="dxa"/>
          </w:tcPr>
          <w:p w:rsidR="00141711" w:rsidRPr="003F1A31" w:rsidRDefault="00141711" w:rsidP="00141711">
            <w:pPr>
              <w:pStyle w:val="MediumGrid1-Accent21"/>
              <w:numPr>
                <w:ilvl w:val="0"/>
                <w:numId w:val="14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6189" w:type="dxa"/>
          </w:tcPr>
          <w:p w:rsidR="00141711" w:rsidRPr="00141711" w:rsidRDefault="00487106" w:rsidP="0075403F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系统打开</w:t>
            </w:r>
            <w:r w:rsidR="00FE6956" w:rsidRPr="00EE5F76">
              <w:rPr>
                <w:rStyle w:val="UIChar"/>
              </w:rPr>
              <w:fldChar w:fldCharType="begin"/>
            </w:r>
            <w:r w:rsidR="00EE5F76" w:rsidRPr="00EE5F76">
              <w:rPr>
                <w:rStyle w:val="UIChar"/>
                <w:rFonts w:hint="eastAsia"/>
              </w:rPr>
              <w:instrText>REF _Ref324760234 \h</w:instrText>
            </w:r>
            <w:r w:rsidR="00FE6956" w:rsidRPr="00EE5F76">
              <w:rPr>
                <w:rStyle w:val="UIChar"/>
              </w:rPr>
            </w:r>
            <w:r w:rsidR="00FE6956" w:rsidRPr="00EE5F76">
              <w:rPr>
                <w:rStyle w:val="UIChar"/>
              </w:rPr>
              <w:fldChar w:fldCharType="separate"/>
            </w:r>
            <w:r w:rsidR="00EE5F76" w:rsidRPr="00EE5F76">
              <w:rPr>
                <w:rStyle w:val="UIChar"/>
                <w:rFonts w:hint="eastAsia"/>
              </w:rPr>
              <w:t>UI</w:t>
            </w:r>
            <w:r w:rsidR="00EE5F76" w:rsidRPr="00EE5F76">
              <w:rPr>
                <w:rStyle w:val="UIChar"/>
              </w:rPr>
              <w:t>12</w:t>
            </w:r>
            <w:r w:rsidR="00EE5F76" w:rsidRPr="00EE5F76">
              <w:rPr>
                <w:rStyle w:val="UIChar"/>
                <w:rFonts w:hint="eastAsia"/>
              </w:rPr>
              <w:t>-</w:t>
            </w:r>
            <w:r w:rsidR="00EE5F76" w:rsidRPr="00EE5F76">
              <w:rPr>
                <w:rStyle w:val="UIChar"/>
                <w:rFonts w:hint="eastAsia"/>
              </w:rPr>
              <w:t>邮件处理</w:t>
            </w:r>
            <w:r w:rsidR="00FE6956" w:rsidRPr="00EE5F76">
              <w:rPr>
                <w:rStyle w:val="UIChar"/>
              </w:rPr>
              <w:fldChar w:fldCharType="end"/>
            </w:r>
            <w:r w:rsidR="00141711">
              <w:rPr>
                <w:rFonts w:cs="Calibri" w:hint="eastAsia"/>
                <w:noProof w:val="0"/>
                <w:sz w:val="16"/>
                <w:szCs w:val="16"/>
                <w:lang w:val="en-GB"/>
              </w:rPr>
              <w:t>，选中的患者</w:t>
            </w:r>
            <w:r w:rsidR="00E01C99">
              <w:rPr>
                <w:rFonts w:cs="Calibri" w:hint="eastAsia"/>
                <w:noProof w:val="0"/>
                <w:sz w:val="16"/>
                <w:szCs w:val="16"/>
                <w:lang w:val="en-GB"/>
              </w:rPr>
              <w:t>名</w:t>
            </w:r>
            <w:r w:rsidR="00EE5F76">
              <w:rPr>
                <w:rFonts w:cs="Calibri" w:hint="eastAsia"/>
                <w:noProof w:val="0"/>
                <w:sz w:val="16"/>
                <w:szCs w:val="16"/>
                <w:lang w:val="en-GB"/>
              </w:rPr>
              <w:t>被设置</w:t>
            </w:r>
            <w:r w:rsidR="00141711">
              <w:rPr>
                <w:rFonts w:cs="Calibri" w:hint="eastAsia"/>
                <w:noProof w:val="0"/>
                <w:sz w:val="16"/>
                <w:szCs w:val="16"/>
                <w:lang w:val="en-GB"/>
              </w:rPr>
              <w:t>在收信人一栏</w:t>
            </w:r>
          </w:p>
        </w:tc>
        <w:tc>
          <w:tcPr>
            <w:tcW w:w="1772" w:type="dxa"/>
          </w:tcPr>
          <w:p w:rsidR="00141711" w:rsidRPr="00677FC6" w:rsidRDefault="00FE6956" w:rsidP="0075403F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begin"/>
            </w:r>
            <w:r w:rsidR="00EE5F76">
              <w:rPr>
                <w:rFonts w:cs="Calibri" w:hint="eastAsia"/>
                <w:noProof w:val="0"/>
                <w:sz w:val="16"/>
                <w:szCs w:val="16"/>
                <w:lang w:val="en-GB"/>
              </w:rPr>
              <w:instrText>REF _Ref324342761 \r \h</w:instrTex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separate"/>
            </w:r>
            <w:r w:rsidR="00EE5F76">
              <w:rPr>
                <w:rFonts w:cs="Calibri"/>
                <w:noProof w:val="0"/>
                <w:sz w:val="16"/>
                <w:szCs w:val="16"/>
                <w:lang w:val="en-GB"/>
              </w:rPr>
              <w:t>BR21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end"/>
            </w:r>
          </w:p>
        </w:tc>
      </w:tr>
      <w:tr w:rsidR="00141711" w:rsidRPr="00ED48EA" w:rsidTr="00E01C99">
        <w:trPr>
          <w:cantSplit/>
        </w:trPr>
        <w:tc>
          <w:tcPr>
            <w:tcW w:w="686" w:type="dxa"/>
          </w:tcPr>
          <w:p w:rsidR="00141711" w:rsidRPr="003F1A31" w:rsidRDefault="00141711" w:rsidP="00141711">
            <w:pPr>
              <w:pStyle w:val="MediumGrid1-Accent21"/>
              <w:numPr>
                <w:ilvl w:val="0"/>
                <w:numId w:val="14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6189" w:type="dxa"/>
          </w:tcPr>
          <w:p w:rsidR="00141711" w:rsidRPr="00141711" w:rsidRDefault="00141711" w:rsidP="00E01C9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用户编辑</w:t>
            </w:r>
            <w:r w:rsidR="00E01C99">
              <w:rPr>
                <w:rFonts w:cs="Calibri" w:hint="eastAsia"/>
                <w:noProof w:val="0"/>
                <w:sz w:val="16"/>
                <w:szCs w:val="16"/>
                <w:lang w:val="en-GB"/>
              </w:rPr>
              <w:t>邮件信息后</w:t>
            </w:r>
            <w:r w:rsidR="00197FEF">
              <w:rPr>
                <w:rFonts w:cs="Calibri" w:hint="eastAsia"/>
                <w:noProof w:val="0"/>
                <w:sz w:val="16"/>
                <w:szCs w:val="16"/>
                <w:lang w:val="en-GB"/>
              </w:rPr>
              <w:t>，</w:t>
            </w: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点击“发送”</w:t>
            </w:r>
          </w:p>
        </w:tc>
        <w:tc>
          <w:tcPr>
            <w:tcW w:w="1772" w:type="dxa"/>
          </w:tcPr>
          <w:p w:rsidR="00141711" w:rsidRPr="00677FC6" w:rsidRDefault="00FE6956" w:rsidP="00EE5F76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begin"/>
            </w:r>
            <w:r w:rsidR="00141711">
              <w:rPr>
                <w:rFonts w:cs="Calibri"/>
                <w:noProof w:val="0"/>
                <w:sz w:val="16"/>
                <w:szCs w:val="16"/>
                <w:lang w:val="en-GB"/>
              </w:rPr>
              <w:instrText xml:space="preserve"> REF _Ref324342106 \r \h </w:instrTex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separate"/>
            </w:r>
            <w:r w:rsidR="00EE5F76">
              <w:rPr>
                <w:rFonts w:cs="Calibri"/>
                <w:noProof w:val="0"/>
                <w:sz w:val="16"/>
                <w:szCs w:val="16"/>
                <w:lang w:val="en-GB"/>
              </w:rPr>
              <w:t>BR19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end"/>
            </w:r>
            <w:r w:rsidR="00141711">
              <w:rPr>
                <w:rFonts w:cs="Calibri" w:hint="eastAsia"/>
                <w:noProof w:val="0"/>
                <w:sz w:val="16"/>
                <w:szCs w:val="16"/>
                <w:lang w:val="en-GB"/>
              </w:rPr>
              <w:t>,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begin"/>
            </w:r>
            <w:r w:rsidR="00141711">
              <w:rPr>
                <w:rFonts w:cs="Calibri"/>
                <w:noProof w:val="0"/>
                <w:sz w:val="16"/>
                <w:szCs w:val="16"/>
                <w:lang w:val="en-GB"/>
              </w:rPr>
              <w:instrText xml:space="preserve"> REF _Ref324342109 \r \h </w:instrTex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separate"/>
            </w:r>
            <w:r w:rsidR="00EE5F76">
              <w:rPr>
                <w:rFonts w:cs="Calibri"/>
                <w:noProof w:val="0"/>
                <w:sz w:val="16"/>
                <w:szCs w:val="16"/>
                <w:lang w:val="en-GB"/>
              </w:rPr>
              <w:t>BR20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end"/>
            </w:r>
            <w:r w:rsidR="0075403F">
              <w:rPr>
                <w:rFonts w:cs="Calibri" w:hint="eastAsia"/>
                <w:noProof w:val="0"/>
                <w:sz w:val="16"/>
                <w:szCs w:val="16"/>
                <w:lang w:val="en-GB"/>
              </w:rPr>
              <w:t>,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begin"/>
            </w:r>
            <w:r w:rsidR="00197FEF">
              <w:rPr>
                <w:rFonts w:cs="Calibri" w:hint="eastAsia"/>
                <w:noProof w:val="0"/>
                <w:sz w:val="16"/>
                <w:szCs w:val="16"/>
                <w:lang w:val="en-GB"/>
              </w:rPr>
              <w:instrText>REF _Ref324342930 \r \h</w:instrTex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separate"/>
            </w:r>
            <w:r w:rsidR="00EE5F76">
              <w:rPr>
                <w:rFonts w:cs="Calibri"/>
                <w:noProof w:val="0"/>
                <w:sz w:val="16"/>
                <w:szCs w:val="16"/>
                <w:lang w:val="en-GB"/>
              </w:rPr>
              <w:t>BR22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end"/>
            </w:r>
          </w:p>
        </w:tc>
      </w:tr>
      <w:tr w:rsidR="00141711" w:rsidRPr="00ED48EA" w:rsidTr="00E01C99">
        <w:trPr>
          <w:cantSplit/>
        </w:trPr>
        <w:tc>
          <w:tcPr>
            <w:tcW w:w="686" w:type="dxa"/>
          </w:tcPr>
          <w:p w:rsidR="00141711" w:rsidRPr="003F1A31" w:rsidRDefault="00141711" w:rsidP="00141711">
            <w:pPr>
              <w:pStyle w:val="MediumGrid1-Accent21"/>
              <w:numPr>
                <w:ilvl w:val="0"/>
                <w:numId w:val="14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6189" w:type="dxa"/>
          </w:tcPr>
          <w:p w:rsidR="00141711" w:rsidRPr="00141711" w:rsidRDefault="00E01C99" w:rsidP="0075403F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系统</w:t>
            </w:r>
            <w:r w:rsidR="00141711">
              <w:rPr>
                <w:rFonts w:cs="Calibri" w:hint="eastAsia"/>
                <w:noProof w:val="0"/>
                <w:sz w:val="16"/>
                <w:szCs w:val="16"/>
                <w:lang w:val="en-GB"/>
              </w:rPr>
              <w:t>发送邮件</w:t>
            </w: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，并记录邮件到当前用户发件箱</w:t>
            </w:r>
          </w:p>
        </w:tc>
        <w:tc>
          <w:tcPr>
            <w:tcW w:w="1772" w:type="dxa"/>
          </w:tcPr>
          <w:p w:rsidR="00141711" w:rsidRPr="00677FC6" w:rsidRDefault="00141711" w:rsidP="0075403F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141711" w:rsidRPr="00ED48EA" w:rsidTr="00E01C99">
        <w:trPr>
          <w:cantSplit/>
        </w:trPr>
        <w:tc>
          <w:tcPr>
            <w:tcW w:w="686" w:type="dxa"/>
          </w:tcPr>
          <w:p w:rsidR="00141711" w:rsidRPr="003F1A31" w:rsidRDefault="00141711" w:rsidP="00141711">
            <w:pPr>
              <w:pStyle w:val="MediumGrid1-Accent21"/>
              <w:numPr>
                <w:ilvl w:val="0"/>
                <w:numId w:val="14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6189" w:type="dxa"/>
          </w:tcPr>
          <w:p w:rsidR="00141711" w:rsidRPr="00141711" w:rsidRDefault="00141711" w:rsidP="0075403F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结束</w:t>
            </w:r>
          </w:p>
        </w:tc>
        <w:tc>
          <w:tcPr>
            <w:tcW w:w="1772" w:type="dxa"/>
          </w:tcPr>
          <w:p w:rsidR="00141711" w:rsidRPr="002450F6" w:rsidRDefault="00141711" w:rsidP="0075403F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E01C99" w:rsidRPr="00ED48EA" w:rsidTr="00E01C99">
        <w:trPr>
          <w:cantSplit/>
        </w:trPr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E01C99" w:rsidRPr="003F1A31" w:rsidRDefault="00E01C99" w:rsidP="00770419">
            <w:pPr>
              <w:pStyle w:val="FSTableText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AS1</w:t>
            </w:r>
          </w:p>
        </w:tc>
        <w:tc>
          <w:tcPr>
            <w:tcW w:w="618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E01C99" w:rsidRPr="00677FC6" w:rsidRDefault="00E01C99" w:rsidP="00770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选择多个工作单</w:t>
            </w:r>
          </w:p>
        </w:tc>
        <w:tc>
          <w:tcPr>
            <w:tcW w:w="177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E01C99" w:rsidRPr="00677FC6" w:rsidRDefault="00E01C99" w:rsidP="00E01C9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E01C99" w:rsidRPr="00ED48EA" w:rsidTr="00E01C99">
        <w:trPr>
          <w:cantSplit/>
        </w:trPr>
        <w:tc>
          <w:tcPr>
            <w:tcW w:w="686" w:type="dxa"/>
          </w:tcPr>
          <w:p w:rsidR="00E01C99" w:rsidRPr="003F1A31" w:rsidRDefault="00E01C99" w:rsidP="00E01C99">
            <w:pPr>
              <w:pStyle w:val="MediumGrid1-Accent21"/>
              <w:numPr>
                <w:ilvl w:val="0"/>
                <w:numId w:val="32"/>
              </w:numPr>
              <w:spacing w:before="60" w:after="60"/>
              <w:rPr>
                <w:rFonts w:cs="Calibri"/>
                <w:lang w:val="en-GB"/>
              </w:rPr>
            </w:pPr>
          </w:p>
        </w:tc>
        <w:tc>
          <w:tcPr>
            <w:tcW w:w="6189" w:type="dxa"/>
          </w:tcPr>
          <w:p w:rsidR="00E01C99" w:rsidRDefault="00E01C99" w:rsidP="0075403F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用户选择多个工作单，点击“邮件”</w:t>
            </w:r>
          </w:p>
        </w:tc>
        <w:tc>
          <w:tcPr>
            <w:tcW w:w="1772" w:type="dxa"/>
          </w:tcPr>
          <w:p w:rsidR="00E01C99" w:rsidRPr="002450F6" w:rsidRDefault="00FE6956" w:rsidP="0075403F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begin"/>
            </w:r>
            <w:r w:rsidR="00E01C99">
              <w:rPr>
                <w:rFonts w:cs="Calibri" w:hint="eastAsia"/>
                <w:noProof w:val="0"/>
                <w:sz w:val="16"/>
                <w:szCs w:val="16"/>
                <w:lang w:val="en-GB"/>
              </w:rPr>
              <w:instrText>REF _Ref324704855 \r \h</w:instrTex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separate"/>
            </w:r>
            <w:r w:rsidR="00E01C99">
              <w:rPr>
                <w:rFonts w:cs="Calibri"/>
                <w:noProof w:val="0"/>
                <w:sz w:val="16"/>
                <w:szCs w:val="16"/>
                <w:lang w:val="en-GB"/>
              </w:rPr>
              <w:t>BR18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end"/>
            </w:r>
          </w:p>
        </w:tc>
      </w:tr>
      <w:tr w:rsidR="00E01C99" w:rsidRPr="00ED48EA" w:rsidTr="00E01C99">
        <w:trPr>
          <w:cantSplit/>
        </w:trPr>
        <w:tc>
          <w:tcPr>
            <w:tcW w:w="686" w:type="dxa"/>
          </w:tcPr>
          <w:p w:rsidR="00E01C99" w:rsidRPr="003F1A31" w:rsidRDefault="00E01C99" w:rsidP="00E01C99">
            <w:pPr>
              <w:pStyle w:val="MediumGrid1-Accent21"/>
              <w:numPr>
                <w:ilvl w:val="0"/>
                <w:numId w:val="32"/>
              </w:numPr>
              <w:spacing w:before="60" w:after="60"/>
              <w:rPr>
                <w:rFonts w:cs="Calibri"/>
                <w:lang w:val="en-GB"/>
              </w:rPr>
            </w:pPr>
          </w:p>
        </w:tc>
        <w:tc>
          <w:tcPr>
            <w:tcW w:w="6189" w:type="dxa"/>
          </w:tcPr>
          <w:p w:rsidR="00E01C99" w:rsidRDefault="00E01C99" w:rsidP="00E01C9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系统打开</w:t>
            </w:r>
            <w:r w:rsidR="00FE6956" w:rsidRPr="00E01C99">
              <w:rPr>
                <w:rStyle w:val="UIChar"/>
              </w:rPr>
              <w:fldChar w:fldCharType="begin"/>
            </w:r>
            <w:r w:rsidRPr="00E01C99">
              <w:rPr>
                <w:rStyle w:val="UIChar"/>
                <w:rFonts w:hint="eastAsia"/>
              </w:rPr>
              <w:instrText>REF _Ref324412470 \h</w:instrText>
            </w:r>
            <w:r w:rsidR="00FE6956" w:rsidRPr="00E01C99">
              <w:rPr>
                <w:rStyle w:val="UIChar"/>
              </w:rPr>
            </w:r>
            <w:r w:rsidR="00FE6956" w:rsidRPr="00E01C99">
              <w:rPr>
                <w:rStyle w:val="UIChar"/>
              </w:rPr>
              <w:fldChar w:fldCharType="separate"/>
            </w:r>
            <w:r w:rsidRPr="00E01C99">
              <w:rPr>
                <w:rStyle w:val="UIChar"/>
                <w:rFonts w:hint="eastAsia"/>
              </w:rPr>
              <w:t>UI</w:t>
            </w:r>
            <w:r w:rsidRPr="00E01C99">
              <w:rPr>
                <w:rStyle w:val="UIChar"/>
              </w:rPr>
              <w:t>11</w:t>
            </w:r>
            <w:r w:rsidRPr="00E01C99">
              <w:rPr>
                <w:rStyle w:val="UIChar"/>
                <w:rFonts w:hint="eastAsia"/>
              </w:rPr>
              <w:t>-</w:t>
            </w:r>
            <w:r w:rsidRPr="00E01C99">
              <w:rPr>
                <w:rStyle w:val="UIChar"/>
                <w:rFonts w:hint="eastAsia"/>
              </w:rPr>
              <w:t>患者服务</w:t>
            </w:r>
            <w:r w:rsidR="00FE6956" w:rsidRPr="00E01C99">
              <w:rPr>
                <w:rStyle w:val="UIChar"/>
              </w:rPr>
              <w:fldChar w:fldCharType="end"/>
            </w:r>
            <w:r w:rsidRPr="00E01C99">
              <w:rPr>
                <w:rStyle w:val="UIChar"/>
                <w:rFonts w:hint="eastAsia"/>
                <w:u w:val="none"/>
              </w:rPr>
              <w:t>，</w:t>
            </w:r>
            <w:r>
              <w:rPr>
                <w:rStyle w:val="UIChar"/>
                <w:rFonts w:hint="eastAsia"/>
                <w:u w:val="none"/>
              </w:rPr>
              <w:t>“邮件”页打开，选中的患者名被设置在收信人一栏</w:t>
            </w:r>
          </w:p>
        </w:tc>
        <w:tc>
          <w:tcPr>
            <w:tcW w:w="1772" w:type="dxa"/>
          </w:tcPr>
          <w:p w:rsidR="00E01C99" w:rsidRPr="002450F6" w:rsidRDefault="00FE6956" w:rsidP="0075403F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begin"/>
            </w:r>
            <w:r w:rsidR="00E01C99">
              <w:rPr>
                <w:rFonts w:cs="Calibri" w:hint="eastAsia"/>
                <w:noProof w:val="0"/>
                <w:sz w:val="16"/>
                <w:szCs w:val="16"/>
                <w:lang w:val="en-GB"/>
              </w:rPr>
              <w:instrText>REF _Ref324342761 \r \h</w:instrTex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separate"/>
            </w:r>
            <w:r w:rsidR="00E01C99">
              <w:rPr>
                <w:rFonts w:cs="Calibri"/>
                <w:noProof w:val="0"/>
                <w:sz w:val="16"/>
                <w:szCs w:val="16"/>
                <w:lang w:val="en-GB"/>
              </w:rPr>
              <w:t>BR21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end"/>
            </w:r>
          </w:p>
        </w:tc>
      </w:tr>
      <w:tr w:rsidR="00E01C99" w:rsidRPr="00ED48EA" w:rsidTr="00E01C99">
        <w:trPr>
          <w:cantSplit/>
        </w:trPr>
        <w:tc>
          <w:tcPr>
            <w:tcW w:w="686" w:type="dxa"/>
          </w:tcPr>
          <w:p w:rsidR="00E01C99" w:rsidRPr="003F1A31" w:rsidRDefault="00E01C99" w:rsidP="00E01C99">
            <w:pPr>
              <w:pStyle w:val="MediumGrid1-Accent21"/>
              <w:numPr>
                <w:ilvl w:val="0"/>
                <w:numId w:val="32"/>
              </w:numPr>
              <w:spacing w:before="60" w:after="60"/>
              <w:rPr>
                <w:rFonts w:cs="Calibri"/>
                <w:lang w:val="en-GB"/>
              </w:rPr>
            </w:pPr>
          </w:p>
        </w:tc>
        <w:tc>
          <w:tcPr>
            <w:tcW w:w="6189" w:type="dxa"/>
          </w:tcPr>
          <w:p w:rsidR="00E01C99" w:rsidRDefault="00E01C99" w:rsidP="00E01C9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用户编辑邮件信息后，点击发送</w:t>
            </w:r>
          </w:p>
        </w:tc>
        <w:tc>
          <w:tcPr>
            <w:tcW w:w="1772" w:type="dxa"/>
          </w:tcPr>
          <w:p w:rsidR="00E01C99" w:rsidRDefault="00FE6956" w:rsidP="0075403F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begin"/>
            </w:r>
            <w:r w:rsidR="00E01C99">
              <w:rPr>
                <w:rFonts w:cs="Calibri"/>
                <w:noProof w:val="0"/>
                <w:sz w:val="16"/>
                <w:szCs w:val="16"/>
                <w:lang w:val="en-GB"/>
              </w:rPr>
              <w:instrText xml:space="preserve"> REF _Ref324342106 \r \h </w:instrTex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separate"/>
            </w:r>
            <w:r w:rsidR="00E01C99">
              <w:rPr>
                <w:rFonts w:cs="Calibri"/>
                <w:noProof w:val="0"/>
                <w:sz w:val="16"/>
                <w:szCs w:val="16"/>
                <w:lang w:val="en-GB"/>
              </w:rPr>
              <w:t>BR19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end"/>
            </w:r>
            <w:r w:rsidR="00E01C99">
              <w:rPr>
                <w:rFonts w:cs="Calibri" w:hint="eastAsia"/>
                <w:noProof w:val="0"/>
                <w:sz w:val="16"/>
                <w:szCs w:val="16"/>
                <w:lang w:val="en-GB"/>
              </w:rPr>
              <w:t>,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begin"/>
            </w:r>
            <w:r w:rsidR="00E01C99">
              <w:rPr>
                <w:rFonts w:cs="Calibri"/>
                <w:noProof w:val="0"/>
                <w:sz w:val="16"/>
                <w:szCs w:val="16"/>
                <w:lang w:val="en-GB"/>
              </w:rPr>
              <w:instrText xml:space="preserve"> REF _Ref324342109 \r \h </w:instrTex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separate"/>
            </w:r>
            <w:r w:rsidR="00E01C99">
              <w:rPr>
                <w:rFonts w:cs="Calibri"/>
                <w:noProof w:val="0"/>
                <w:sz w:val="16"/>
                <w:szCs w:val="16"/>
                <w:lang w:val="en-GB"/>
              </w:rPr>
              <w:t>BR20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end"/>
            </w:r>
            <w:r w:rsidR="00E01C99">
              <w:rPr>
                <w:rFonts w:cs="Calibri" w:hint="eastAsia"/>
                <w:noProof w:val="0"/>
                <w:sz w:val="16"/>
                <w:szCs w:val="16"/>
                <w:lang w:val="en-GB"/>
              </w:rPr>
              <w:t>,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begin"/>
            </w:r>
            <w:r w:rsidR="00E01C99">
              <w:rPr>
                <w:rFonts w:cs="Calibri" w:hint="eastAsia"/>
                <w:noProof w:val="0"/>
                <w:sz w:val="16"/>
                <w:szCs w:val="16"/>
                <w:lang w:val="en-GB"/>
              </w:rPr>
              <w:instrText>REF _Ref324342930 \r \h</w:instrTex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separate"/>
            </w:r>
            <w:r w:rsidR="00E01C99">
              <w:rPr>
                <w:rFonts w:cs="Calibri"/>
                <w:noProof w:val="0"/>
                <w:sz w:val="16"/>
                <w:szCs w:val="16"/>
                <w:lang w:val="en-GB"/>
              </w:rPr>
              <w:t>BR22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end"/>
            </w:r>
          </w:p>
        </w:tc>
      </w:tr>
      <w:tr w:rsidR="00E01C99" w:rsidRPr="00ED48EA" w:rsidTr="00E01C99">
        <w:trPr>
          <w:cantSplit/>
        </w:trPr>
        <w:tc>
          <w:tcPr>
            <w:tcW w:w="686" w:type="dxa"/>
          </w:tcPr>
          <w:p w:rsidR="00E01C99" w:rsidRPr="003F1A31" w:rsidRDefault="00E01C99" w:rsidP="00E01C99">
            <w:pPr>
              <w:pStyle w:val="MediumGrid1-Accent21"/>
              <w:numPr>
                <w:ilvl w:val="0"/>
                <w:numId w:val="32"/>
              </w:numPr>
              <w:spacing w:before="60" w:after="60"/>
              <w:rPr>
                <w:rFonts w:cs="Calibri"/>
                <w:lang w:val="en-GB"/>
              </w:rPr>
            </w:pPr>
          </w:p>
        </w:tc>
        <w:tc>
          <w:tcPr>
            <w:tcW w:w="6189" w:type="dxa"/>
          </w:tcPr>
          <w:p w:rsidR="00E01C99" w:rsidRDefault="00E01C99" w:rsidP="00E01C9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系统发送邮件，并记录邮件到当前用户发件箱</w:t>
            </w:r>
          </w:p>
        </w:tc>
        <w:tc>
          <w:tcPr>
            <w:tcW w:w="1772" w:type="dxa"/>
          </w:tcPr>
          <w:p w:rsidR="00E01C99" w:rsidRDefault="00E01C99" w:rsidP="0075403F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351B3E" w:rsidRPr="00ED48EA" w:rsidTr="00E01C99">
        <w:trPr>
          <w:cantSplit/>
        </w:trPr>
        <w:tc>
          <w:tcPr>
            <w:tcW w:w="686" w:type="dxa"/>
          </w:tcPr>
          <w:p w:rsidR="00351B3E" w:rsidRPr="003F1A31" w:rsidRDefault="00351B3E" w:rsidP="00E01C99">
            <w:pPr>
              <w:pStyle w:val="MediumGrid1-Accent21"/>
              <w:numPr>
                <w:ilvl w:val="0"/>
                <w:numId w:val="32"/>
              </w:numPr>
              <w:spacing w:before="60" w:after="60"/>
              <w:rPr>
                <w:rFonts w:cs="Calibri"/>
                <w:lang w:val="en-GB"/>
              </w:rPr>
            </w:pPr>
          </w:p>
        </w:tc>
        <w:tc>
          <w:tcPr>
            <w:tcW w:w="6189" w:type="dxa"/>
          </w:tcPr>
          <w:p w:rsidR="00351B3E" w:rsidRDefault="00351B3E" w:rsidP="00E01C9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结束</w:t>
            </w:r>
          </w:p>
        </w:tc>
        <w:tc>
          <w:tcPr>
            <w:tcW w:w="1772" w:type="dxa"/>
          </w:tcPr>
          <w:p w:rsidR="00351B3E" w:rsidRDefault="00351B3E" w:rsidP="0075403F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</w:tbl>
    <w:p w:rsidR="00141711" w:rsidRDefault="00141711" w:rsidP="00141711"/>
    <w:p w:rsidR="00141711" w:rsidRDefault="00141711" w:rsidP="00141711">
      <w:pPr>
        <w:pStyle w:val="3"/>
      </w:pPr>
      <w:bookmarkStart w:id="88" w:name="_Toc324713520"/>
      <w:r>
        <w:rPr>
          <w:rFonts w:hint="eastAsia"/>
        </w:rPr>
        <w:lastRenderedPageBreak/>
        <w:t>业务规则</w:t>
      </w:r>
      <w:bookmarkEnd w:id="88"/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242"/>
        <w:gridCol w:w="8222"/>
      </w:tblGrid>
      <w:tr w:rsidR="00141711" w:rsidRPr="00254A08" w:rsidTr="0075403F">
        <w:trPr>
          <w:trHeight w:val="201"/>
          <w:tblHeader/>
        </w:trPr>
        <w:tc>
          <w:tcPr>
            <w:tcW w:w="1242" w:type="dxa"/>
            <w:shd w:val="clear" w:color="auto" w:fill="95B3D7"/>
            <w:vAlign w:val="center"/>
          </w:tcPr>
          <w:p w:rsidR="00141711" w:rsidRPr="00254A08" w:rsidRDefault="00141711" w:rsidP="0075403F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编号</w:t>
            </w:r>
          </w:p>
        </w:tc>
        <w:tc>
          <w:tcPr>
            <w:tcW w:w="8222" w:type="dxa"/>
            <w:shd w:val="clear" w:color="auto" w:fill="95B3D7"/>
            <w:vAlign w:val="center"/>
          </w:tcPr>
          <w:p w:rsidR="00141711" w:rsidRPr="00254A08" w:rsidRDefault="00141711" w:rsidP="0075403F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规则描述</w:t>
            </w:r>
          </w:p>
        </w:tc>
      </w:tr>
      <w:tr w:rsidR="00141711" w:rsidRPr="00677FC6" w:rsidTr="0075403F">
        <w:trPr>
          <w:cantSplit/>
        </w:trPr>
        <w:tc>
          <w:tcPr>
            <w:tcW w:w="1242" w:type="dxa"/>
            <w:vAlign w:val="center"/>
          </w:tcPr>
          <w:p w:rsidR="00141711" w:rsidRPr="00677FC6" w:rsidRDefault="00141711" w:rsidP="0075403F">
            <w:pPr>
              <w:pStyle w:val="FSTableText"/>
              <w:numPr>
                <w:ilvl w:val="0"/>
                <w:numId w:val="7"/>
              </w:numPr>
              <w:rPr>
                <w:noProof w:val="0"/>
                <w:sz w:val="16"/>
                <w:szCs w:val="16"/>
                <w:lang w:val="en-GB"/>
              </w:rPr>
            </w:pPr>
            <w:bookmarkStart w:id="89" w:name="_Ref324342106"/>
          </w:p>
        </w:tc>
        <w:bookmarkEnd w:id="89"/>
        <w:tc>
          <w:tcPr>
            <w:tcW w:w="8222" w:type="dxa"/>
            <w:vAlign w:val="center"/>
          </w:tcPr>
          <w:p w:rsidR="00141711" w:rsidRPr="00677FC6" w:rsidRDefault="00141711" w:rsidP="0075403F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一般用户只能选择在工作单范围内的用户作为收信人</w:t>
            </w:r>
          </w:p>
        </w:tc>
      </w:tr>
      <w:tr w:rsidR="00141711" w:rsidRPr="00677FC6" w:rsidTr="0075403F">
        <w:trPr>
          <w:cantSplit/>
        </w:trPr>
        <w:tc>
          <w:tcPr>
            <w:tcW w:w="1242" w:type="dxa"/>
            <w:vAlign w:val="center"/>
          </w:tcPr>
          <w:p w:rsidR="00141711" w:rsidRPr="00677FC6" w:rsidRDefault="00141711" w:rsidP="0075403F">
            <w:pPr>
              <w:pStyle w:val="FSTableLink"/>
              <w:numPr>
                <w:ilvl w:val="0"/>
                <w:numId w:val="7"/>
              </w:numPr>
              <w:rPr>
                <w:noProof w:val="0"/>
                <w:sz w:val="16"/>
                <w:szCs w:val="16"/>
                <w:lang w:val="en-GB"/>
              </w:rPr>
            </w:pPr>
            <w:bookmarkStart w:id="90" w:name="_Ref324342109"/>
          </w:p>
        </w:tc>
        <w:bookmarkEnd w:id="90"/>
        <w:tc>
          <w:tcPr>
            <w:tcW w:w="8222" w:type="dxa"/>
            <w:vAlign w:val="center"/>
          </w:tcPr>
          <w:p w:rsidR="00141711" w:rsidRPr="00677FC6" w:rsidRDefault="00141711" w:rsidP="0075403F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  <w:r>
              <w:rPr>
                <w:rFonts w:cs="Arial" w:hint="eastAsia"/>
                <w:noProof w:val="0"/>
                <w:sz w:val="16"/>
                <w:szCs w:val="16"/>
                <w:lang w:val="en-GB"/>
              </w:rPr>
              <w:t>管理员登录后可以选择组作为收信人</w:t>
            </w:r>
            <w:r>
              <w:rPr>
                <w:rFonts w:cs="Arial" w:hint="eastAsia"/>
                <w:noProof w:val="0"/>
                <w:sz w:val="16"/>
                <w:szCs w:val="16"/>
                <w:lang w:val="en-GB"/>
              </w:rPr>
              <w:t>,</w:t>
            </w:r>
            <w:r>
              <w:rPr>
                <w:rFonts w:cs="Arial" w:hint="eastAsia"/>
                <w:noProof w:val="0"/>
                <w:sz w:val="16"/>
                <w:szCs w:val="16"/>
                <w:lang w:val="en-GB"/>
              </w:rPr>
              <w:t>而普通用户不可以选择组作为收信人</w:t>
            </w:r>
          </w:p>
        </w:tc>
      </w:tr>
      <w:tr w:rsidR="00141711" w:rsidRPr="00677FC6" w:rsidTr="0075403F">
        <w:trPr>
          <w:cantSplit/>
        </w:trPr>
        <w:tc>
          <w:tcPr>
            <w:tcW w:w="1242" w:type="dxa"/>
            <w:vAlign w:val="center"/>
          </w:tcPr>
          <w:p w:rsidR="00141711" w:rsidRPr="00677FC6" w:rsidRDefault="00141711" w:rsidP="0075403F">
            <w:pPr>
              <w:pStyle w:val="FSTableLink"/>
              <w:numPr>
                <w:ilvl w:val="0"/>
                <w:numId w:val="7"/>
              </w:numPr>
              <w:rPr>
                <w:noProof w:val="0"/>
                <w:sz w:val="16"/>
                <w:szCs w:val="16"/>
                <w:lang w:val="en-GB"/>
              </w:rPr>
            </w:pPr>
            <w:bookmarkStart w:id="91" w:name="_Ref324342761"/>
          </w:p>
        </w:tc>
        <w:bookmarkEnd w:id="91"/>
        <w:tc>
          <w:tcPr>
            <w:tcW w:w="8222" w:type="dxa"/>
            <w:vAlign w:val="center"/>
          </w:tcPr>
          <w:p w:rsidR="00141711" w:rsidRDefault="0075403F" w:rsidP="00EE5F76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  <w:r>
              <w:rPr>
                <w:rFonts w:cs="Arial" w:hint="eastAsia"/>
                <w:noProof w:val="0"/>
                <w:sz w:val="16"/>
                <w:szCs w:val="16"/>
                <w:lang w:val="en-GB"/>
              </w:rPr>
              <w:t>如果患者自己没有邮箱，使用患者联系人的邮箱地址</w:t>
            </w:r>
            <w:r w:rsidR="00197FEF">
              <w:rPr>
                <w:rFonts w:cs="Arial" w:hint="eastAsia"/>
                <w:noProof w:val="0"/>
                <w:sz w:val="16"/>
                <w:szCs w:val="16"/>
                <w:lang w:val="en-GB"/>
              </w:rPr>
              <w:t>。如果联系人也没有邮箱地址，</w:t>
            </w:r>
            <w:r w:rsidR="00EE5F76">
              <w:rPr>
                <w:rFonts w:cs="Arial" w:hint="eastAsia"/>
                <w:noProof w:val="0"/>
                <w:sz w:val="16"/>
                <w:szCs w:val="16"/>
                <w:lang w:val="en-GB"/>
              </w:rPr>
              <w:t>系统提示错误</w:t>
            </w:r>
            <w:r w:rsidR="00E01C99">
              <w:rPr>
                <w:rFonts w:cs="Arial" w:hint="eastAsia"/>
                <w:noProof w:val="0"/>
                <w:sz w:val="16"/>
                <w:szCs w:val="16"/>
                <w:lang w:val="en-GB"/>
              </w:rPr>
              <w:t>，中断此操作</w:t>
            </w:r>
          </w:p>
        </w:tc>
      </w:tr>
      <w:tr w:rsidR="00315F53" w:rsidRPr="00677FC6" w:rsidTr="0075403F">
        <w:trPr>
          <w:cantSplit/>
        </w:trPr>
        <w:tc>
          <w:tcPr>
            <w:tcW w:w="1242" w:type="dxa"/>
            <w:vAlign w:val="center"/>
          </w:tcPr>
          <w:p w:rsidR="00315F53" w:rsidRPr="00677FC6" w:rsidRDefault="00315F53" w:rsidP="0075403F">
            <w:pPr>
              <w:pStyle w:val="FSTableLink"/>
              <w:numPr>
                <w:ilvl w:val="0"/>
                <w:numId w:val="7"/>
              </w:numPr>
              <w:rPr>
                <w:noProof w:val="0"/>
                <w:sz w:val="16"/>
                <w:szCs w:val="16"/>
                <w:lang w:val="en-GB"/>
              </w:rPr>
            </w:pPr>
            <w:bookmarkStart w:id="92" w:name="_Ref324342930"/>
          </w:p>
        </w:tc>
        <w:bookmarkEnd w:id="92"/>
        <w:tc>
          <w:tcPr>
            <w:tcW w:w="8222" w:type="dxa"/>
            <w:vAlign w:val="center"/>
          </w:tcPr>
          <w:p w:rsidR="00315F53" w:rsidRDefault="00315F53" w:rsidP="0075403F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  <w:r>
              <w:rPr>
                <w:rFonts w:cs="Arial" w:hint="eastAsia"/>
                <w:noProof w:val="0"/>
                <w:sz w:val="16"/>
                <w:szCs w:val="16"/>
                <w:lang w:val="en-GB"/>
              </w:rPr>
              <w:t>附件必须使用共享文件里面的文件</w:t>
            </w:r>
          </w:p>
        </w:tc>
      </w:tr>
    </w:tbl>
    <w:p w:rsidR="00141711" w:rsidRPr="007557E5" w:rsidRDefault="00141711" w:rsidP="00141711"/>
    <w:p w:rsidR="00197FEF" w:rsidRPr="00ED48EA" w:rsidRDefault="00197FEF" w:rsidP="00197FEF">
      <w:pPr>
        <w:pStyle w:val="2"/>
        <w:rPr>
          <w:lang w:val="en-GB"/>
        </w:rPr>
      </w:pPr>
      <w:bookmarkStart w:id="93" w:name="_Toc324713521"/>
      <w:r>
        <w:rPr>
          <w:rFonts w:hint="eastAsia"/>
          <w:lang w:val="en-GB"/>
        </w:rPr>
        <w:t>WM</w:t>
      </w:r>
      <w:r w:rsidR="00C5210E">
        <w:rPr>
          <w:lang w:val="en-GB"/>
        </w:rPr>
        <w:t>0</w:t>
      </w:r>
      <w:r w:rsidR="00C5210E">
        <w:rPr>
          <w:rFonts w:hint="eastAsia"/>
          <w:lang w:val="en-GB"/>
        </w:rPr>
        <w:t>3</w:t>
      </w:r>
      <w:r>
        <w:rPr>
          <w:lang w:val="en-GB"/>
        </w:rPr>
        <w:t>–</w:t>
      </w:r>
      <w:r>
        <w:rPr>
          <w:rFonts w:hint="eastAsia"/>
          <w:lang w:val="en-GB"/>
        </w:rPr>
        <w:t>发短信给患者</w:t>
      </w:r>
      <w:bookmarkEnd w:id="93"/>
    </w:p>
    <w:p w:rsidR="00197FEF" w:rsidRPr="00ED48EA" w:rsidRDefault="00197FEF" w:rsidP="00197FEF">
      <w:pPr>
        <w:pStyle w:val="3"/>
        <w:rPr>
          <w:lang w:val="en-GB"/>
        </w:rPr>
      </w:pPr>
      <w:bookmarkStart w:id="94" w:name="_Toc324713522"/>
      <w:r>
        <w:rPr>
          <w:rFonts w:hint="eastAsia"/>
          <w:lang w:val="en-GB"/>
        </w:rPr>
        <w:t>用例介绍</w:t>
      </w:r>
      <w:bookmarkEnd w:id="94"/>
    </w:p>
    <w:p w:rsidR="00197FEF" w:rsidRPr="00ED48EA" w:rsidRDefault="00197FEF" w:rsidP="00197FEF">
      <w:pPr>
        <w:pStyle w:val="3"/>
        <w:rPr>
          <w:lang w:val="en-GB"/>
        </w:rPr>
      </w:pPr>
      <w:bookmarkStart w:id="95" w:name="_Toc324713523"/>
      <w:r>
        <w:rPr>
          <w:rFonts w:hint="eastAsia"/>
          <w:lang w:val="en-GB"/>
        </w:rPr>
        <w:t>用例</w:t>
      </w:r>
      <w:bookmarkEnd w:id="95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86"/>
        <w:gridCol w:w="6189"/>
        <w:gridCol w:w="2069"/>
      </w:tblGrid>
      <w:tr w:rsidR="00197FEF" w:rsidRPr="00ED48EA" w:rsidTr="008D194B">
        <w:trPr>
          <w:cantSplit/>
          <w:tblHeader/>
        </w:trPr>
        <w:tc>
          <w:tcPr>
            <w:tcW w:w="68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5B3D7"/>
          </w:tcPr>
          <w:p w:rsidR="00197FEF" w:rsidRPr="00ED48EA" w:rsidRDefault="00197FEF" w:rsidP="008D194B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61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5B3D7"/>
          </w:tcPr>
          <w:p w:rsidR="00197FEF" w:rsidRPr="00ED48EA" w:rsidRDefault="00197FEF" w:rsidP="008D194B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用例步骤</w:t>
            </w:r>
          </w:p>
        </w:tc>
        <w:tc>
          <w:tcPr>
            <w:tcW w:w="206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5B3D7"/>
          </w:tcPr>
          <w:p w:rsidR="00197FEF" w:rsidRPr="00ED48EA" w:rsidRDefault="00197FEF" w:rsidP="008D194B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关联</w:t>
            </w:r>
          </w:p>
        </w:tc>
      </w:tr>
      <w:tr w:rsidR="00197FEF" w:rsidRPr="00ED48EA" w:rsidTr="008D194B">
        <w:trPr>
          <w:cantSplit/>
        </w:trPr>
        <w:tc>
          <w:tcPr>
            <w:tcW w:w="686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</w:tcPr>
          <w:p w:rsidR="00197FEF" w:rsidRPr="003F1A31" w:rsidRDefault="00197FEF" w:rsidP="008D194B">
            <w:pPr>
              <w:pStyle w:val="FSTableText"/>
              <w:rPr>
                <w:rFonts w:cs="Calibri"/>
                <w:noProof w:val="0"/>
                <w:lang w:val="en-GB"/>
              </w:rPr>
            </w:pPr>
            <w:r w:rsidRPr="003F1A31">
              <w:rPr>
                <w:rFonts w:cs="Calibri"/>
                <w:noProof w:val="0"/>
                <w:lang w:val="en-GB"/>
              </w:rPr>
              <w:t>T1</w:t>
            </w:r>
          </w:p>
        </w:tc>
        <w:tc>
          <w:tcPr>
            <w:tcW w:w="6189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</w:tcPr>
          <w:p w:rsidR="00197FEF" w:rsidRPr="00677FC6" w:rsidRDefault="00197FEF" w:rsidP="008D194B">
            <w:pPr>
              <w:pStyle w:val="FSTableText"/>
              <w:rPr>
                <w:sz w:val="16"/>
                <w:szCs w:val="16"/>
                <w:lang w:val="en-GB"/>
              </w:rPr>
            </w:pPr>
            <w:r w:rsidRPr="00677FC6">
              <w:rPr>
                <w:rFonts w:hint="eastAsia"/>
                <w:sz w:val="16"/>
                <w:szCs w:val="16"/>
                <w:lang w:val="en-GB"/>
              </w:rPr>
              <w:t>启动条件：用户点击菜单“工作安排”</w:t>
            </w:r>
          </w:p>
        </w:tc>
        <w:tc>
          <w:tcPr>
            <w:tcW w:w="2069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</w:tcPr>
          <w:p w:rsidR="00197FEF" w:rsidRPr="00677FC6" w:rsidRDefault="00197FEF" w:rsidP="008D194B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197FEF" w:rsidRPr="00ED48EA" w:rsidTr="008D194B">
        <w:trPr>
          <w:cantSplit/>
        </w:trPr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97FEF" w:rsidRPr="003F1A31" w:rsidRDefault="00197FEF" w:rsidP="008D194B">
            <w:pPr>
              <w:pStyle w:val="FSTableText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MS</w:t>
            </w:r>
          </w:p>
        </w:tc>
        <w:tc>
          <w:tcPr>
            <w:tcW w:w="618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97FEF" w:rsidRPr="00677FC6" w:rsidRDefault="00197FEF" w:rsidP="008D194B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主要流程</w:t>
            </w: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97FEF" w:rsidRPr="00677FC6" w:rsidRDefault="00197FEF" w:rsidP="008D194B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197FEF" w:rsidRPr="00ED48EA" w:rsidTr="008D194B">
        <w:trPr>
          <w:cantSplit/>
        </w:trPr>
        <w:tc>
          <w:tcPr>
            <w:tcW w:w="686" w:type="dxa"/>
            <w:tcBorders>
              <w:top w:val="single" w:sz="4" w:space="0" w:color="auto"/>
            </w:tcBorders>
            <w:shd w:val="clear" w:color="auto" w:fill="auto"/>
          </w:tcPr>
          <w:p w:rsidR="00197FEF" w:rsidRPr="003F1A31" w:rsidRDefault="00197FEF" w:rsidP="00197FEF">
            <w:pPr>
              <w:pStyle w:val="MediumGrid1-Accent21"/>
              <w:numPr>
                <w:ilvl w:val="0"/>
                <w:numId w:val="15"/>
              </w:numPr>
              <w:spacing w:before="60" w:after="60"/>
              <w:rPr>
                <w:rFonts w:cs="Calibri"/>
                <w:lang w:val="en-GB"/>
              </w:rPr>
            </w:pPr>
          </w:p>
        </w:tc>
        <w:tc>
          <w:tcPr>
            <w:tcW w:w="6189" w:type="dxa"/>
            <w:tcBorders>
              <w:top w:val="single" w:sz="4" w:space="0" w:color="auto"/>
            </w:tcBorders>
            <w:shd w:val="clear" w:color="auto" w:fill="auto"/>
          </w:tcPr>
          <w:p w:rsidR="00197FEF" w:rsidRPr="00677FC6" w:rsidRDefault="00197FEF" w:rsidP="008D194B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677FC6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用户打开工作检索页面（</w:t>
            </w:r>
            <w:fldSimple w:instr=" REF _Ref324325569 \h  \* MERGEFORMAT ">
              <w:r w:rsidRPr="00677FC6">
                <w:rPr>
                  <w:rFonts w:hint="eastAsia"/>
                  <w:sz w:val="16"/>
                  <w:szCs w:val="16"/>
                  <w:u w:val="single"/>
                  <w:lang w:val="en-GB"/>
                </w:rPr>
                <w:t>UI01-</w:t>
              </w:r>
              <w:r w:rsidRPr="00677FC6">
                <w:rPr>
                  <w:rFonts w:hint="eastAsia"/>
                  <w:sz w:val="16"/>
                  <w:szCs w:val="16"/>
                  <w:u w:val="single"/>
                  <w:lang w:val="en-GB"/>
                </w:rPr>
                <w:t>检索工作</w:t>
              </w:r>
            </w:fldSimple>
            <w:r w:rsidRPr="00677FC6">
              <w:rPr>
                <w:rFonts w:cs="Calibri" w:hint="eastAsia"/>
                <w:noProof w:val="0"/>
                <w:sz w:val="16"/>
                <w:szCs w:val="16"/>
                <w:lang w:val="en-GB"/>
              </w:rPr>
              <w:t>）</w:t>
            </w:r>
          </w:p>
        </w:tc>
        <w:tc>
          <w:tcPr>
            <w:tcW w:w="2069" w:type="dxa"/>
            <w:tcBorders>
              <w:top w:val="single" w:sz="4" w:space="0" w:color="auto"/>
            </w:tcBorders>
            <w:shd w:val="clear" w:color="auto" w:fill="auto"/>
          </w:tcPr>
          <w:p w:rsidR="00197FEF" w:rsidRPr="00677FC6" w:rsidRDefault="00197FEF" w:rsidP="008D194B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351B3E" w:rsidRPr="00ED48EA" w:rsidTr="008D194B">
        <w:trPr>
          <w:cantSplit/>
        </w:trPr>
        <w:tc>
          <w:tcPr>
            <w:tcW w:w="686" w:type="dxa"/>
            <w:tcBorders>
              <w:top w:val="single" w:sz="4" w:space="0" w:color="auto"/>
            </w:tcBorders>
            <w:shd w:val="clear" w:color="auto" w:fill="auto"/>
          </w:tcPr>
          <w:p w:rsidR="00351B3E" w:rsidRPr="003F1A31" w:rsidRDefault="00351B3E" w:rsidP="00197FEF">
            <w:pPr>
              <w:pStyle w:val="MediumGrid1-Accent21"/>
              <w:numPr>
                <w:ilvl w:val="0"/>
                <w:numId w:val="15"/>
              </w:numPr>
              <w:spacing w:before="60" w:after="60"/>
              <w:rPr>
                <w:rFonts w:cs="Calibri"/>
                <w:lang w:val="en-GB"/>
              </w:rPr>
            </w:pPr>
          </w:p>
        </w:tc>
        <w:tc>
          <w:tcPr>
            <w:tcW w:w="6189" w:type="dxa"/>
            <w:tcBorders>
              <w:top w:val="single" w:sz="4" w:space="0" w:color="auto"/>
            </w:tcBorders>
            <w:shd w:val="clear" w:color="auto" w:fill="auto"/>
          </w:tcPr>
          <w:p w:rsidR="00351B3E" w:rsidRPr="00677FC6" w:rsidRDefault="00351B3E" w:rsidP="00770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677FC6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用户</w:t>
            </w: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选择一个工作单，点击“短信”（</w:t>
            </w: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 xml:space="preserve">AS1 </w:t>
            </w: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选择多个工作单）</w:t>
            </w:r>
          </w:p>
        </w:tc>
        <w:tc>
          <w:tcPr>
            <w:tcW w:w="2069" w:type="dxa"/>
            <w:tcBorders>
              <w:top w:val="single" w:sz="4" w:space="0" w:color="auto"/>
            </w:tcBorders>
            <w:shd w:val="clear" w:color="auto" w:fill="auto"/>
          </w:tcPr>
          <w:p w:rsidR="00351B3E" w:rsidRPr="00677FC6" w:rsidRDefault="00FE6956" w:rsidP="008D194B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begin"/>
            </w:r>
            <w:r w:rsidR="00351B3E">
              <w:rPr>
                <w:rFonts w:cs="Calibri" w:hint="eastAsia"/>
                <w:noProof w:val="0"/>
                <w:sz w:val="16"/>
                <w:szCs w:val="16"/>
                <w:lang w:val="en-GB"/>
              </w:rPr>
              <w:instrText>REF _Ref324704855 \r \h</w:instrTex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separate"/>
            </w:r>
            <w:r w:rsidR="00351B3E">
              <w:rPr>
                <w:rFonts w:cs="Calibri"/>
                <w:noProof w:val="0"/>
                <w:sz w:val="16"/>
                <w:szCs w:val="16"/>
                <w:lang w:val="en-GB"/>
              </w:rPr>
              <w:t>BR18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end"/>
            </w:r>
          </w:p>
        </w:tc>
      </w:tr>
      <w:tr w:rsidR="00351B3E" w:rsidRPr="00ED48EA" w:rsidTr="008D194B">
        <w:trPr>
          <w:cantSplit/>
        </w:trPr>
        <w:tc>
          <w:tcPr>
            <w:tcW w:w="686" w:type="dxa"/>
          </w:tcPr>
          <w:p w:rsidR="00351B3E" w:rsidRPr="003F1A31" w:rsidRDefault="00351B3E" w:rsidP="00197FEF">
            <w:pPr>
              <w:pStyle w:val="MediumGrid1-Accent21"/>
              <w:numPr>
                <w:ilvl w:val="0"/>
                <w:numId w:val="15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6189" w:type="dxa"/>
          </w:tcPr>
          <w:p w:rsidR="00351B3E" w:rsidRPr="00141711" w:rsidRDefault="00351B3E" w:rsidP="008D194B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系统打开短信发送页面，选中的患者被默认在收信人一栏</w:t>
            </w:r>
          </w:p>
        </w:tc>
        <w:tc>
          <w:tcPr>
            <w:tcW w:w="2069" w:type="dxa"/>
          </w:tcPr>
          <w:p w:rsidR="00351B3E" w:rsidRPr="00677FC6" w:rsidRDefault="00FE6956" w:rsidP="00770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begin"/>
            </w:r>
            <w:r w:rsidR="00351B3E">
              <w:rPr>
                <w:rFonts w:cs="Calibri"/>
                <w:noProof w:val="0"/>
                <w:sz w:val="16"/>
                <w:szCs w:val="16"/>
                <w:lang w:val="en-GB"/>
              </w:rPr>
              <w:instrText xml:space="preserve"> REF _Ref324786702 \r \h </w:instrTex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separate"/>
            </w:r>
            <w:r w:rsidR="00351B3E">
              <w:rPr>
                <w:rFonts w:cs="Calibri"/>
                <w:noProof w:val="0"/>
                <w:sz w:val="16"/>
                <w:szCs w:val="16"/>
                <w:lang w:val="en-GB"/>
              </w:rPr>
              <w:t>BR23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end"/>
            </w:r>
          </w:p>
        </w:tc>
      </w:tr>
      <w:tr w:rsidR="00351B3E" w:rsidRPr="00ED48EA" w:rsidTr="008D194B">
        <w:trPr>
          <w:cantSplit/>
        </w:trPr>
        <w:tc>
          <w:tcPr>
            <w:tcW w:w="686" w:type="dxa"/>
          </w:tcPr>
          <w:p w:rsidR="00351B3E" w:rsidRPr="003F1A31" w:rsidRDefault="00351B3E" w:rsidP="008D194B">
            <w:pPr>
              <w:pStyle w:val="MediumGrid1-Accent21"/>
              <w:numPr>
                <w:ilvl w:val="0"/>
                <w:numId w:val="15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6189" w:type="dxa"/>
          </w:tcPr>
          <w:p w:rsidR="00351B3E" w:rsidRPr="00141711" w:rsidRDefault="00351B3E" w:rsidP="008D194B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用户选择短信模版</w:t>
            </w:r>
          </w:p>
        </w:tc>
        <w:tc>
          <w:tcPr>
            <w:tcW w:w="2069" w:type="dxa"/>
          </w:tcPr>
          <w:p w:rsidR="00351B3E" w:rsidRPr="00677FC6" w:rsidRDefault="00351B3E" w:rsidP="00770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351B3E" w:rsidRPr="00ED48EA" w:rsidTr="008D194B">
        <w:trPr>
          <w:cantSplit/>
        </w:trPr>
        <w:tc>
          <w:tcPr>
            <w:tcW w:w="686" w:type="dxa"/>
          </w:tcPr>
          <w:p w:rsidR="00351B3E" w:rsidRPr="003F1A31" w:rsidRDefault="00351B3E" w:rsidP="00197FEF">
            <w:pPr>
              <w:pStyle w:val="MediumGrid1-Accent21"/>
              <w:numPr>
                <w:ilvl w:val="0"/>
                <w:numId w:val="15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6189" w:type="dxa"/>
          </w:tcPr>
          <w:p w:rsidR="00351B3E" w:rsidRPr="00141711" w:rsidRDefault="00351B3E" w:rsidP="00197FEF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用户编辑收信人，点击“发送”</w:t>
            </w:r>
          </w:p>
        </w:tc>
        <w:tc>
          <w:tcPr>
            <w:tcW w:w="2069" w:type="dxa"/>
          </w:tcPr>
          <w:p w:rsidR="00351B3E" w:rsidRPr="00677FC6" w:rsidRDefault="00FE6956" w:rsidP="00351B3E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begin"/>
            </w:r>
            <w:r w:rsidR="00351B3E">
              <w:rPr>
                <w:rFonts w:cs="Calibri"/>
                <w:noProof w:val="0"/>
                <w:sz w:val="16"/>
                <w:szCs w:val="16"/>
                <w:lang w:val="en-GB"/>
              </w:rPr>
              <w:instrText xml:space="preserve"> REF _Ref324342106 \r \h </w:instrTex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separate"/>
            </w:r>
            <w:r w:rsidR="00351B3E">
              <w:rPr>
                <w:rFonts w:cs="Calibri"/>
                <w:noProof w:val="0"/>
                <w:sz w:val="16"/>
                <w:szCs w:val="16"/>
                <w:lang w:val="en-GB"/>
              </w:rPr>
              <w:t>BR19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end"/>
            </w:r>
            <w:r w:rsidR="00351B3E">
              <w:rPr>
                <w:rFonts w:cs="Calibri" w:hint="eastAsia"/>
                <w:noProof w:val="0"/>
                <w:sz w:val="16"/>
                <w:szCs w:val="16"/>
                <w:lang w:val="en-GB"/>
              </w:rPr>
              <w:t>,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begin"/>
            </w:r>
            <w:r w:rsidR="00351B3E">
              <w:rPr>
                <w:rFonts w:cs="Calibri"/>
                <w:noProof w:val="0"/>
                <w:sz w:val="16"/>
                <w:szCs w:val="16"/>
                <w:lang w:val="en-GB"/>
              </w:rPr>
              <w:instrText xml:space="preserve"> REF _Ref324342109 \r \h </w:instrTex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separate"/>
            </w:r>
            <w:r w:rsidR="00351B3E">
              <w:rPr>
                <w:rFonts w:cs="Calibri"/>
                <w:noProof w:val="0"/>
                <w:sz w:val="16"/>
                <w:szCs w:val="16"/>
                <w:lang w:val="en-GB"/>
              </w:rPr>
              <w:t>BR20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end"/>
            </w:r>
          </w:p>
        </w:tc>
      </w:tr>
      <w:tr w:rsidR="00351B3E" w:rsidRPr="00ED48EA" w:rsidTr="008D194B">
        <w:trPr>
          <w:cantSplit/>
        </w:trPr>
        <w:tc>
          <w:tcPr>
            <w:tcW w:w="686" w:type="dxa"/>
          </w:tcPr>
          <w:p w:rsidR="00351B3E" w:rsidRPr="003F1A31" w:rsidRDefault="00351B3E" w:rsidP="00197FEF">
            <w:pPr>
              <w:pStyle w:val="MediumGrid1-Accent21"/>
              <w:numPr>
                <w:ilvl w:val="0"/>
                <w:numId w:val="15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6189" w:type="dxa"/>
          </w:tcPr>
          <w:p w:rsidR="00351B3E" w:rsidRPr="00141711" w:rsidRDefault="00351B3E" w:rsidP="008D194B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系统根据收信人发送短信</w:t>
            </w:r>
          </w:p>
        </w:tc>
        <w:tc>
          <w:tcPr>
            <w:tcW w:w="2069" w:type="dxa"/>
          </w:tcPr>
          <w:p w:rsidR="00351B3E" w:rsidRPr="00677FC6" w:rsidRDefault="00351B3E" w:rsidP="008D194B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351B3E" w:rsidRPr="00ED48EA" w:rsidTr="008D194B">
        <w:trPr>
          <w:cantSplit/>
        </w:trPr>
        <w:tc>
          <w:tcPr>
            <w:tcW w:w="686" w:type="dxa"/>
          </w:tcPr>
          <w:p w:rsidR="00351B3E" w:rsidRPr="003F1A31" w:rsidRDefault="00351B3E" w:rsidP="00197FEF">
            <w:pPr>
              <w:pStyle w:val="MediumGrid1-Accent21"/>
              <w:numPr>
                <w:ilvl w:val="0"/>
                <w:numId w:val="15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6189" w:type="dxa"/>
          </w:tcPr>
          <w:p w:rsidR="00351B3E" w:rsidRPr="00141711" w:rsidRDefault="00351B3E" w:rsidP="008D194B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工作单被标志为“已处理”</w:t>
            </w:r>
          </w:p>
        </w:tc>
        <w:tc>
          <w:tcPr>
            <w:tcW w:w="2069" w:type="dxa"/>
          </w:tcPr>
          <w:p w:rsidR="00351B3E" w:rsidRPr="002450F6" w:rsidRDefault="00351B3E" w:rsidP="008D194B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351B3E" w:rsidRPr="00ED48EA" w:rsidTr="008D194B">
        <w:trPr>
          <w:cantSplit/>
        </w:trPr>
        <w:tc>
          <w:tcPr>
            <w:tcW w:w="686" w:type="dxa"/>
          </w:tcPr>
          <w:p w:rsidR="00351B3E" w:rsidRPr="003F1A31" w:rsidRDefault="00351B3E" w:rsidP="00197FEF">
            <w:pPr>
              <w:pStyle w:val="MediumGrid1-Accent21"/>
              <w:numPr>
                <w:ilvl w:val="0"/>
                <w:numId w:val="15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6189" w:type="dxa"/>
          </w:tcPr>
          <w:p w:rsidR="00351B3E" w:rsidRPr="00141711" w:rsidRDefault="00351B3E" w:rsidP="008D194B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结束</w:t>
            </w:r>
          </w:p>
        </w:tc>
        <w:tc>
          <w:tcPr>
            <w:tcW w:w="2069" w:type="dxa"/>
          </w:tcPr>
          <w:p w:rsidR="00351B3E" w:rsidRPr="002450F6" w:rsidRDefault="00351B3E" w:rsidP="008D194B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351B3E" w:rsidRPr="00ED48EA" w:rsidTr="00351B3E">
        <w:trPr>
          <w:cantSplit/>
        </w:trPr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51B3E" w:rsidRPr="003F1A31" w:rsidRDefault="00351B3E" w:rsidP="00770419">
            <w:pPr>
              <w:pStyle w:val="FSTableText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AS1</w:t>
            </w:r>
          </w:p>
        </w:tc>
        <w:tc>
          <w:tcPr>
            <w:tcW w:w="618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51B3E" w:rsidRPr="00677FC6" w:rsidRDefault="00351B3E" w:rsidP="00770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选择多个工作单</w:t>
            </w: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51B3E" w:rsidRPr="00677FC6" w:rsidRDefault="00351B3E" w:rsidP="00770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351B3E" w:rsidRPr="00ED48EA" w:rsidTr="00351B3E">
        <w:trPr>
          <w:cantSplit/>
        </w:trPr>
        <w:tc>
          <w:tcPr>
            <w:tcW w:w="686" w:type="dxa"/>
          </w:tcPr>
          <w:p w:rsidR="00351B3E" w:rsidRPr="003F1A31" w:rsidRDefault="00351B3E" w:rsidP="00351B3E">
            <w:pPr>
              <w:pStyle w:val="MediumGrid1-Accent21"/>
              <w:numPr>
                <w:ilvl w:val="0"/>
                <w:numId w:val="33"/>
              </w:numPr>
              <w:spacing w:before="60" w:after="60"/>
              <w:rPr>
                <w:rFonts w:cs="Calibri"/>
                <w:lang w:val="en-GB"/>
              </w:rPr>
            </w:pPr>
          </w:p>
        </w:tc>
        <w:tc>
          <w:tcPr>
            <w:tcW w:w="6189" w:type="dxa"/>
          </w:tcPr>
          <w:p w:rsidR="00351B3E" w:rsidRDefault="00351B3E" w:rsidP="00351B3E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用户选择多个工作单，点击“短信”</w:t>
            </w:r>
          </w:p>
        </w:tc>
        <w:tc>
          <w:tcPr>
            <w:tcW w:w="2069" w:type="dxa"/>
          </w:tcPr>
          <w:p w:rsidR="00351B3E" w:rsidRPr="002450F6" w:rsidRDefault="00FE6956" w:rsidP="00770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begin"/>
            </w:r>
            <w:r w:rsidR="00351B3E">
              <w:rPr>
                <w:rFonts w:cs="Calibri" w:hint="eastAsia"/>
                <w:noProof w:val="0"/>
                <w:sz w:val="16"/>
                <w:szCs w:val="16"/>
                <w:lang w:val="en-GB"/>
              </w:rPr>
              <w:instrText>REF _Ref324704855 \r \h</w:instrTex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separate"/>
            </w:r>
            <w:r w:rsidR="00351B3E">
              <w:rPr>
                <w:rFonts w:cs="Calibri"/>
                <w:noProof w:val="0"/>
                <w:sz w:val="16"/>
                <w:szCs w:val="16"/>
                <w:lang w:val="en-GB"/>
              </w:rPr>
              <w:t>BR18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end"/>
            </w:r>
          </w:p>
        </w:tc>
      </w:tr>
      <w:tr w:rsidR="00351B3E" w:rsidRPr="00ED48EA" w:rsidTr="00351B3E">
        <w:trPr>
          <w:cantSplit/>
        </w:trPr>
        <w:tc>
          <w:tcPr>
            <w:tcW w:w="686" w:type="dxa"/>
          </w:tcPr>
          <w:p w:rsidR="00351B3E" w:rsidRPr="003F1A31" w:rsidRDefault="00351B3E" w:rsidP="00351B3E">
            <w:pPr>
              <w:pStyle w:val="MediumGrid1-Accent21"/>
              <w:numPr>
                <w:ilvl w:val="0"/>
                <w:numId w:val="33"/>
              </w:numPr>
              <w:spacing w:before="60" w:after="60"/>
              <w:rPr>
                <w:rFonts w:cs="Calibri"/>
                <w:lang w:val="en-GB"/>
              </w:rPr>
            </w:pPr>
          </w:p>
        </w:tc>
        <w:tc>
          <w:tcPr>
            <w:tcW w:w="6189" w:type="dxa"/>
          </w:tcPr>
          <w:p w:rsidR="00351B3E" w:rsidRDefault="00351B3E" w:rsidP="00770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系统打开</w:t>
            </w:r>
            <w:r w:rsidR="00FE6956" w:rsidRPr="00E01C99">
              <w:rPr>
                <w:rStyle w:val="UIChar"/>
              </w:rPr>
              <w:fldChar w:fldCharType="begin"/>
            </w:r>
            <w:r w:rsidRPr="00E01C99">
              <w:rPr>
                <w:rStyle w:val="UIChar"/>
                <w:rFonts w:hint="eastAsia"/>
              </w:rPr>
              <w:instrText>REF _Ref324412470 \h</w:instrText>
            </w:r>
            <w:r w:rsidR="00FE6956" w:rsidRPr="00E01C99">
              <w:rPr>
                <w:rStyle w:val="UIChar"/>
              </w:rPr>
            </w:r>
            <w:r w:rsidR="00FE6956" w:rsidRPr="00E01C99">
              <w:rPr>
                <w:rStyle w:val="UIChar"/>
              </w:rPr>
              <w:fldChar w:fldCharType="separate"/>
            </w:r>
            <w:r w:rsidRPr="00E01C99">
              <w:rPr>
                <w:rStyle w:val="UIChar"/>
                <w:rFonts w:hint="eastAsia"/>
              </w:rPr>
              <w:t>UI</w:t>
            </w:r>
            <w:r w:rsidRPr="00E01C99">
              <w:rPr>
                <w:rStyle w:val="UIChar"/>
              </w:rPr>
              <w:t>11</w:t>
            </w:r>
            <w:r w:rsidRPr="00E01C99">
              <w:rPr>
                <w:rStyle w:val="UIChar"/>
                <w:rFonts w:hint="eastAsia"/>
              </w:rPr>
              <w:t>-</w:t>
            </w:r>
            <w:r w:rsidRPr="00E01C99">
              <w:rPr>
                <w:rStyle w:val="UIChar"/>
                <w:rFonts w:hint="eastAsia"/>
              </w:rPr>
              <w:t>患者服务</w:t>
            </w:r>
            <w:r w:rsidR="00FE6956" w:rsidRPr="00E01C99">
              <w:rPr>
                <w:rStyle w:val="UIChar"/>
              </w:rPr>
              <w:fldChar w:fldCharType="end"/>
            </w:r>
            <w:r w:rsidRPr="00E01C99">
              <w:rPr>
                <w:rStyle w:val="UIChar"/>
                <w:rFonts w:hint="eastAsia"/>
                <w:u w:val="none"/>
              </w:rPr>
              <w:t>，</w:t>
            </w:r>
            <w:r>
              <w:rPr>
                <w:rStyle w:val="UIChar"/>
                <w:rFonts w:hint="eastAsia"/>
                <w:u w:val="none"/>
              </w:rPr>
              <w:t>“短信”页打开，选中的患者名被设置在收信人一栏</w:t>
            </w:r>
          </w:p>
        </w:tc>
        <w:tc>
          <w:tcPr>
            <w:tcW w:w="2069" w:type="dxa"/>
          </w:tcPr>
          <w:p w:rsidR="00351B3E" w:rsidRPr="002450F6" w:rsidRDefault="00FE6956" w:rsidP="00770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begin"/>
            </w:r>
            <w:r w:rsidR="00351B3E">
              <w:rPr>
                <w:rFonts w:cs="Calibri"/>
                <w:noProof w:val="0"/>
                <w:sz w:val="16"/>
                <w:szCs w:val="16"/>
                <w:lang w:val="en-GB"/>
              </w:rPr>
              <w:instrText xml:space="preserve"> REF _Ref324786702 \r \h </w:instrTex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separate"/>
            </w:r>
            <w:r w:rsidR="00351B3E">
              <w:rPr>
                <w:rFonts w:cs="Calibri"/>
                <w:noProof w:val="0"/>
                <w:sz w:val="16"/>
                <w:szCs w:val="16"/>
                <w:lang w:val="en-GB"/>
              </w:rPr>
              <w:t>BR23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end"/>
            </w:r>
          </w:p>
        </w:tc>
      </w:tr>
      <w:tr w:rsidR="00351B3E" w:rsidRPr="00ED48EA" w:rsidTr="00351B3E">
        <w:trPr>
          <w:cantSplit/>
        </w:trPr>
        <w:tc>
          <w:tcPr>
            <w:tcW w:w="686" w:type="dxa"/>
          </w:tcPr>
          <w:p w:rsidR="00351B3E" w:rsidRPr="003F1A31" w:rsidRDefault="00351B3E" w:rsidP="00351B3E">
            <w:pPr>
              <w:pStyle w:val="MediumGrid1-Accent21"/>
              <w:numPr>
                <w:ilvl w:val="0"/>
                <w:numId w:val="33"/>
              </w:numPr>
              <w:spacing w:before="60" w:after="60"/>
              <w:rPr>
                <w:rFonts w:cs="Calibri"/>
                <w:lang w:val="en-GB"/>
              </w:rPr>
            </w:pPr>
          </w:p>
        </w:tc>
        <w:tc>
          <w:tcPr>
            <w:tcW w:w="6189" w:type="dxa"/>
          </w:tcPr>
          <w:p w:rsidR="00351B3E" w:rsidRDefault="00351B3E" w:rsidP="00770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用户选择短信模版</w:t>
            </w:r>
          </w:p>
        </w:tc>
        <w:tc>
          <w:tcPr>
            <w:tcW w:w="2069" w:type="dxa"/>
          </w:tcPr>
          <w:p w:rsidR="00351B3E" w:rsidRDefault="00351B3E" w:rsidP="00770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351B3E" w:rsidRPr="00ED48EA" w:rsidTr="00351B3E">
        <w:trPr>
          <w:cantSplit/>
        </w:trPr>
        <w:tc>
          <w:tcPr>
            <w:tcW w:w="686" w:type="dxa"/>
          </w:tcPr>
          <w:p w:rsidR="00351B3E" w:rsidRPr="003F1A31" w:rsidRDefault="00351B3E" w:rsidP="00351B3E">
            <w:pPr>
              <w:pStyle w:val="MediumGrid1-Accent21"/>
              <w:numPr>
                <w:ilvl w:val="0"/>
                <w:numId w:val="33"/>
              </w:numPr>
              <w:spacing w:before="60" w:after="60"/>
              <w:rPr>
                <w:rFonts w:cs="Calibri"/>
                <w:lang w:val="en-GB"/>
              </w:rPr>
            </w:pPr>
          </w:p>
        </w:tc>
        <w:tc>
          <w:tcPr>
            <w:tcW w:w="6189" w:type="dxa"/>
          </w:tcPr>
          <w:p w:rsidR="00351B3E" w:rsidRDefault="00351B3E" w:rsidP="00770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用户编辑短信信息后，点击发送</w:t>
            </w:r>
          </w:p>
        </w:tc>
        <w:tc>
          <w:tcPr>
            <w:tcW w:w="2069" w:type="dxa"/>
          </w:tcPr>
          <w:p w:rsidR="00351B3E" w:rsidRDefault="00FE6956" w:rsidP="00351B3E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begin"/>
            </w:r>
            <w:r w:rsidR="00351B3E">
              <w:rPr>
                <w:rFonts w:cs="Calibri"/>
                <w:noProof w:val="0"/>
                <w:sz w:val="16"/>
                <w:szCs w:val="16"/>
                <w:lang w:val="en-GB"/>
              </w:rPr>
              <w:instrText xml:space="preserve"> REF _Ref324342106 \r \h </w:instrTex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separate"/>
            </w:r>
            <w:r w:rsidR="00351B3E">
              <w:rPr>
                <w:rFonts w:cs="Calibri"/>
                <w:noProof w:val="0"/>
                <w:sz w:val="16"/>
                <w:szCs w:val="16"/>
                <w:lang w:val="en-GB"/>
              </w:rPr>
              <w:t>BR19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end"/>
            </w:r>
            <w:r w:rsidR="00351B3E">
              <w:rPr>
                <w:rFonts w:cs="Calibri" w:hint="eastAsia"/>
                <w:noProof w:val="0"/>
                <w:sz w:val="16"/>
                <w:szCs w:val="16"/>
                <w:lang w:val="en-GB"/>
              </w:rPr>
              <w:t>,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begin"/>
            </w:r>
            <w:r w:rsidR="00351B3E">
              <w:rPr>
                <w:rFonts w:cs="Calibri"/>
                <w:noProof w:val="0"/>
                <w:sz w:val="16"/>
                <w:szCs w:val="16"/>
                <w:lang w:val="en-GB"/>
              </w:rPr>
              <w:instrText xml:space="preserve"> REF _Ref324342109 \r \h </w:instrTex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separate"/>
            </w:r>
            <w:r w:rsidR="00351B3E">
              <w:rPr>
                <w:rFonts w:cs="Calibri"/>
                <w:noProof w:val="0"/>
                <w:sz w:val="16"/>
                <w:szCs w:val="16"/>
                <w:lang w:val="en-GB"/>
              </w:rPr>
              <w:t>BR20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end"/>
            </w:r>
          </w:p>
        </w:tc>
      </w:tr>
      <w:tr w:rsidR="00351B3E" w:rsidRPr="00ED48EA" w:rsidTr="008D194B">
        <w:trPr>
          <w:cantSplit/>
        </w:trPr>
        <w:tc>
          <w:tcPr>
            <w:tcW w:w="686" w:type="dxa"/>
          </w:tcPr>
          <w:p w:rsidR="00351B3E" w:rsidRPr="003F1A31" w:rsidRDefault="00351B3E" w:rsidP="00351B3E">
            <w:pPr>
              <w:pStyle w:val="MediumGrid1-Accent21"/>
              <w:numPr>
                <w:ilvl w:val="0"/>
                <w:numId w:val="33"/>
              </w:numPr>
              <w:spacing w:before="60" w:after="60"/>
              <w:rPr>
                <w:rFonts w:cs="Calibri"/>
                <w:lang w:val="en-GB"/>
              </w:rPr>
            </w:pPr>
          </w:p>
        </w:tc>
        <w:tc>
          <w:tcPr>
            <w:tcW w:w="6189" w:type="dxa"/>
          </w:tcPr>
          <w:p w:rsidR="00351B3E" w:rsidRDefault="00351B3E" w:rsidP="00770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系统发送邮件，并记录邮件到当前用户发件箱</w:t>
            </w:r>
          </w:p>
        </w:tc>
        <w:tc>
          <w:tcPr>
            <w:tcW w:w="2069" w:type="dxa"/>
          </w:tcPr>
          <w:p w:rsidR="00351B3E" w:rsidRDefault="00351B3E" w:rsidP="00770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351B3E" w:rsidRPr="00ED48EA" w:rsidTr="008D194B">
        <w:trPr>
          <w:cantSplit/>
        </w:trPr>
        <w:tc>
          <w:tcPr>
            <w:tcW w:w="686" w:type="dxa"/>
          </w:tcPr>
          <w:p w:rsidR="00351B3E" w:rsidRPr="003F1A31" w:rsidRDefault="00351B3E" w:rsidP="00351B3E">
            <w:pPr>
              <w:pStyle w:val="MediumGrid1-Accent21"/>
              <w:numPr>
                <w:ilvl w:val="0"/>
                <w:numId w:val="33"/>
              </w:numPr>
              <w:spacing w:before="60" w:after="60"/>
              <w:rPr>
                <w:rFonts w:cs="Calibri"/>
                <w:lang w:val="en-GB"/>
              </w:rPr>
            </w:pPr>
          </w:p>
        </w:tc>
        <w:tc>
          <w:tcPr>
            <w:tcW w:w="6189" w:type="dxa"/>
          </w:tcPr>
          <w:p w:rsidR="00351B3E" w:rsidRDefault="00351B3E" w:rsidP="00770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结束</w:t>
            </w:r>
          </w:p>
        </w:tc>
        <w:tc>
          <w:tcPr>
            <w:tcW w:w="2069" w:type="dxa"/>
          </w:tcPr>
          <w:p w:rsidR="00351B3E" w:rsidRDefault="00351B3E" w:rsidP="00770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</w:tbl>
    <w:p w:rsidR="00197FEF" w:rsidRDefault="00197FEF" w:rsidP="00197FEF"/>
    <w:p w:rsidR="00197FEF" w:rsidRDefault="00197FEF" w:rsidP="00197FEF">
      <w:pPr>
        <w:pStyle w:val="3"/>
      </w:pPr>
      <w:bookmarkStart w:id="96" w:name="_Toc324713524"/>
      <w:r>
        <w:rPr>
          <w:rFonts w:hint="eastAsia"/>
        </w:rPr>
        <w:t>业务规则</w:t>
      </w:r>
      <w:bookmarkEnd w:id="96"/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242"/>
        <w:gridCol w:w="8222"/>
      </w:tblGrid>
      <w:tr w:rsidR="00197FEF" w:rsidRPr="00254A08" w:rsidTr="008D194B">
        <w:trPr>
          <w:trHeight w:val="201"/>
          <w:tblHeader/>
        </w:trPr>
        <w:tc>
          <w:tcPr>
            <w:tcW w:w="1242" w:type="dxa"/>
            <w:shd w:val="clear" w:color="auto" w:fill="95B3D7"/>
            <w:vAlign w:val="center"/>
          </w:tcPr>
          <w:p w:rsidR="00197FEF" w:rsidRPr="00254A08" w:rsidRDefault="00197FEF" w:rsidP="008D194B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编号</w:t>
            </w:r>
          </w:p>
        </w:tc>
        <w:tc>
          <w:tcPr>
            <w:tcW w:w="8222" w:type="dxa"/>
            <w:shd w:val="clear" w:color="auto" w:fill="95B3D7"/>
            <w:vAlign w:val="center"/>
          </w:tcPr>
          <w:p w:rsidR="00197FEF" w:rsidRPr="00254A08" w:rsidRDefault="00197FEF" w:rsidP="008D194B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规则描述</w:t>
            </w:r>
          </w:p>
        </w:tc>
      </w:tr>
      <w:tr w:rsidR="00351B3E" w:rsidRPr="00677FC6" w:rsidTr="008D194B">
        <w:trPr>
          <w:cantSplit/>
        </w:trPr>
        <w:tc>
          <w:tcPr>
            <w:tcW w:w="1242" w:type="dxa"/>
            <w:vAlign w:val="center"/>
          </w:tcPr>
          <w:p w:rsidR="00351B3E" w:rsidRPr="00677FC6" w:rsidRDefault="00351B3E" w:rsidP="008D194B">
            <w:pPr>
              <w:pStyle w:val="FSTableText"/>
              <w:numPr>
                <w:ilvl w:val="0"/>
                <w:numId w:val="7"/>
              </w:numPr>
              <w:rPr>
                <w:noProof w:val="0"/>
                <w:sz w:val="16"/>
                <w:szCs w:val="16"/>
                <w:lang w:val="en-GB"/>
              </w:rPr>
            </w:pPr>
            <w:bookmarkStart w:id="97" w:name="_Ref324786702"/>
          </w:p>
        </w:tc>
        <w:bookmarkEnd w:id="97"/>
        <w:tc>
          <w:tcPr>
            <w:tcW w:w="8222" w:type="dxa"/>
            <w:vAlign w:val="center"/>
          </w:tcPr>
          <w:p w:rsidR="00351B3E" w:rsidRDefault="00351B3E" w:rsidP="00351B3E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  <w:r>
              <w:rPr>
                <w:rFonts w:cs="Arial" w:hint="eastAsia"/>
                <w:noProof w:val="0"/>
                <w:sz w:val="16"/>
                <w:szCs w:val="16"/>
                <w:lang w:val="en-GB"/>
              </w:rPr>
              <w:t>如果患者自己没有手机号，使用患者联系人的手机号。如果联系人也没有手机号，系统提示错误，中断此操作</w:t>
            </w:r>
          </w:p>
        </w:tc>
      </w:tr>
    </w:tbl>
    <w:p w:rsidR="00197FEF" w:rsidRPr="007557E5" w:rsidRDefault="00197FEF" w:rsidP="00197FEF"/>
    <w:p w:rsidR="00C5210E" w:rsidRPr="00ED48EA" w:rsidRDefault="00C5210E" w:rsidP="00C5210E">
      <w:pPr>
        <w:pStyle w:val="2"/>
        <w:rPr>
          <w:lang w:val="en-GB"/>
        </w:rPr>
      </w:pPr>
      <w:bookmarkStart w:id="98" w:name="_Toc324713525"/>
      <w:r>
        <w:rPr>
          <w:rFonts w:hint="eastAsia"/>
          <w:lang w:val="en-GB"/>
        </w:rPr>
        <w:lastRenderedPageBreak/>
        <w:t>WM</w:t>
      </w:r>
      <w:r>
        <w:rPr>
          <w:lang w:val="en-GB"/>
        </w:rPr>
        <w:t>0</w:t>
      </w:r>
      <w:r w:rsidR="008D194B">
        <w:rPr>
          <w:rFonts w:hint="eastAsia"/>
          <w:lang w:val="en-GB"/>
        </w:rPr>
        <w:t>4</w:t>
      </w:r>
      <w:r>
        <w:rPr>
          <w:lang w:val="en-GB"/>
        </w:rPr>
        <w:t>–</w:t>
      </w:r>
      <w:r>
        <w:rPr>
          <w:rFonts w:hint="eastAsia"/>
          <w:lang w:val="en-GB"/>
        </w:rPr>
        <w:t>日程创建工作单</w:t>
      </w:r>
      <w:bookmarkEnd w:id="98"/>
    </w:p>
    <w:p w:rsidR="00C5210E" w:rsidRPr="00ED48EA" w:rsidRDefault="00C5210E" w:rsidP="00C5210E">
      <w:pPr>
        <w:pStyle w:val="3"/>
        <w:rPr>
          <w:lang w:val="en-GB"/>
        </w:rPr>
      </w:pPr>
      <w:bookmarkStart w:id="99" w:name="_Toc324713526"/>
      <w:r>
        <w:rPr>
          <w:rFonts w:hint="eastAsia"/>
          <w:lang w:val="en-GB"/>
        </w:rPr>
        <w:t>用例介绍</w:t>
      </w:r>
      <w:bookmarkEnd w:id="99"/>
    </w:p>
    <w:p w:rsidR="00C5210E" w:rsidRPr="00ED48EA" w:rsidRDefault="00C5210E" w:rsidP="00C5210E">
      <w:pPr>
        <w:pStyle w:val="3"/>
        <w:rPr>
          <w:lang w:val="en-GB"/>
        </w:rPr>
      </w:pPr>
      <w:bookmarkStart w:id="100" w:name="_Toc324713527"/>
      <w:r>
        <w:rPr>
          <w:rFonts w:hint="eastAsia"/>
          <w:lang w:val="en-GB"/>
        </w:rPr>
        <w:t>用例</w:t>
      </w:r>
      <w:bookmarkEnd w:id="100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86"/>
        <w:gridCol w:w="6189"/>
        <w:gridCol w:w="2069"/>
      </w:tblGrid>
      <w:tr w:rsidR="00C5210E" w:rsidRPr="00ED48EA" w:rsidTr="008D194B">
        <w:trPr>
          <w:cantSplit/>
          <w:tblHeader/>
        </w:trPr>
        <w:tc>
          <w:tcPr>
            <w:tcW w:w="68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5B3D7"/>
          </w:tcPr>
          <w:p w:rsidR="00C5210E" w:rsidRPr="00ED48EA" w:rsidRDefault="00C5210E" w:rsidP="008D194B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61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5B3D7"/>
          </w:tcPr>
          <w:p w:rsidR="00C5210E" w:rsidRPr="00ED48EA" w:rsidRDefault="00C5210E" w:rsidP="008D194B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用例步骤</w:t>
            </w:r>
          </w:p>
        </w:tc>
        <w:tc>
          <w:tcPr>
            <w:tcW w:w="206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5B3D7"/>
          </w:tcPr>
          <w:p w:rsidR="00C5210E" w:rsidRPr="00ED48EA" w:rsidRDefault="00C5210E" w:rsidP="008D194B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关联</w:t>
            </w:r>
          </w:p>
        </w:tc>
      </w:tr>
      <w:tr w:rsidR="00C5210E" w:rsidRPr="00ED48EA" w:rsidTr="008D194B">
        <w:trPr>
          <w:cantSplit/>
        </w:trPr>
        <w:tc>
          <w:tcPr>
            <w:tcW w:w="686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</w:tcPr>
          <w:p w:rsidR="00C5210E" w:rsidRPr="003F1A31" w:rsidRDefault="00C5210E" w:rsidP="008D194B">
            <w:pPr>
              <w:pStyle w:val="FSTableText"/>
              <w:rPr>
                <w:rFonts w:cs="Calibri"/>
                <w:noProof w:val="0"/>
                <w:lang w:val="en-GB"/>
              </w:rPr>
            </w:pPr>
            <w:r w:rsidRPr="003F1A31">
              <w:rPr>
                <w:rFonts w:cs="Calibri"/>
                <w:noProof w:val="0"/>
                <w:lang w:val="en-GB"/>
              </w:rPr>
              <w:t>T1</w:t>
            </w:r>
          </w:p>
        </w:tc>
        <w:tc>
          <w:tcPr>
            <w:tcW w:w="6189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</w:tcPr>
          <w:p w:rsidR="00C5210E" w:rsidRPr="00677FC6" w:rsidRDefault="00C5210E" w:rsidP="008D194B">
            <w:pPr>
              <w:pStyle w:val="FSTableText"/>
              <w:rPr>
                <w:sz w:val="16"/>
                <w:szCs w:val="16"/>
                <w:lang w:val="en-GB"/>
              </w:rPr>
            </w:pPr>
            <w:r w:rsidRPr="00677FC6">
              <w:rPr>
                <w:rFonts w:hint="eastAsia"/>
                <w:sz w:val="16"/>
                <w:szCs w:val="16"/>
                <w:lang w:val="en-GB"/>
              </w:rPr>
              <w:t>启动条件：</w:t>
            </w:r>
            <w:r w:rsidR="008D194B">
              <w:rPr>
                <w:rFonts w:hint="eastAsia"/>
                <w:sz w:val="16"/>
                <w:szCs w:val="16"/>
                <w:lang w:val="en-GB"/>
              </w:rPr>
              <w:t>系统</w:t>
            </w:r>
            <w:r w:rsidR="0001337C">
              <w:rPr>
                <w:rFonts w:hint="eastAsia"/>
                <w:sz w:val="16"/>
                <w:szCs w:val="16"/>
                <w:lang w:val="en-GB"/>
              </w:rPr>
              <w:t>定时激活</w:t>
            </w:r>
          </w:p>
        </w:tc>
        <w:tc>
          <w:tcPr>
            <w:tcW w:w="2069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</w:tcPr>
          <w:p w:rsidR="00C5210E" w:rsidRPr="00677FC6" w:rsidRDefault="00C5210E" w:rsidP="008D194B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C5210E" w:rsidRPr="00ED48EA" w:rsidTr="008D194B">
        <w:trPr>
          <w:cantSplit/>
        </w:trPr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5210E" w:rsidRPr="003F1A31" w:rsidRDefault="00C5210E" w:rsidP="008D194B">
            <w:pPr>
              <w:pStyle w:val="FSTableText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MS</w:t>
            </w:r>
          </w:p>
        </w:tc>
        <w:tc>
          <w:tcPr>
            <w:tcW w:w="618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5210E" w:rsidRPr="00677FC6" w:rsidRDefault="00C5210E" w:rsidP="008D194B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主要流程</w:t>
            </w: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C5210E" w:rsidRPr="00677FC6" w:rsidRDefault="00C5210E" w:rsidP="008D194B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C5210E" w:rsidRPr="00ED48EA" w:rsidTr="008D194B">
        <w:trPr>
          <w:cantSplit/>
        </w:trPr>
        <w:tc>
          <w:tcPr>
            <w:tcW w:w="686" w:type="dxa"/>
            <w:tcBorders>
              <w:top w:val="single" w:sz="4" w:space="0" w:color="auto"/>
            </w:tcBorders>
            <w:shd w:val="clear" w:color="auto" w:fill="auto"/>
          </w:tcPr>
          <w:p w:rsidR="00C5210E" w:rsidRPr="003F1A31" w:rsidRDefault="00C5210E" w:rsidP="00C5210E">
            <w:pPr>
              <w:pStyle w:val="MediumGrid1-Accent21"/>
              <w:numPr>
                <w:ilvl w:val="0"/>
                <w:numId w:val="18"/>
              </w:numPr>
              <w:spacing w:before="60" w:after="60"/>
              <w:rPr>
                <w:rFonts w:cs="Calibri"/>
                <w:lang w:val="en-GB"/>
              </w:rPr>
            </w:pPr>
          </w:p>
        </w:tc>
        <w:tc>
          <w:tcPr>
            <w:tcW w:w="6189" w:type="dxa"/>
            <w:tcBorders>
              <w:top w:val="single" w:sz="4" w:space="0" w:color="auto"/>
            </w:tcBorders>
            <w:shd w:val="clear" w:color="auto" w:fill="auto"/>
          </w:tcPr>
          <w:p w:rsidR="00C5210E" w:rsidRPr="00677FC6" w:rsidRDefault="00F10B9F" w:rsidP="00C5210E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系统根据配置，定时检查所有干预类型日程</w:t>
            </w:r>
          </w:p>
        </w:tc>
        <w:tc>
          <w:tcPr>
            <w:tcW w:w="2069" w:type="dxa"/>
            <w:tcBorders>
              <w:top w:val="single" w:sz="4" w:space="0" w:color="auto"/>
            </w:tcBorders>
            <w:shd w:val="clear" w:color="auto" w:fill="auto"/>
          </w:tcPr>
          <w:p w:rsidR="00C5210E" w:rsidRPr="00677FC6" w:rsidRDefault="00FE6956" w:rsidP="008D194B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begin"/>
            </w:r>
            <w:r w:rsidR="00F10B9F">
              <w:rPr>
                <w:rFonts w:cs="Calibri"/>
                <w:noProof w:val="0"/>
                <w:sz w:val="16"/>
                <w:szCs w:val="16"/>
                <w:lang w:val="en-GB"/>
              </w:rPr>
              <w:instrText xml:space="preserve"> REF _Ref324793105 \r \h </w:instrTex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separate"/>
            </w:r>
            <w:r w:rsidR="00F10B9F">
              <w:rPr>
                <w:rFonts w:cs="Calibri"/>
                <w:noProof w:val="0"/>
                <w:sz w:val="16"/>
                <w:szCs w:val="16"/>
                <w:lang w:val="en-GB"/>
              </w:rPr>
              <w:t>BR25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end"/>
            </w:r>
          </w:p>
        </w:tc>
      </w:tr>
      <w:tr w:rsidR="00C5210E" w:rsidRPr="00ED48EA" w:rsidTr="008D194B">
        <w:trPr>
          <w:cantSplit/>
        </w:trPr>
        <w:tc>
          <w:tcPr>
            <w:tcW w:w="686" w:type="dxa"/>
          </w:tcPr>
          <w:p w:rsidR="00C5210E" w:rsidRPr="003F1A31" w:rsidRDefault="00C5210E" w:rsidP="00C5210E">
            <w:pPr>
              <w:pStyle w:val="MediumGrid1-Accent21"/>
              <w:numPr>
                <w:ilvl w:val="0"/>
                <w:numId w:val="18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6189" w:type="dxa"/>
          </w:tcPr>
          <w:p w:rsidR="00C5210E" w:rsidRPr="00141711" w:rsidRDefault="00F10B9F" w:rsidP="00F10B9F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如果是当天日程，产生</w:t>
            </w:r>
            <w:r w:rsidR="008D194B">
              <w:rPr>
                <w:rFonts w:cs="Calibri" w:hint="eastAsia"/>
                <w:noProof w:val="0"/>
                <w:sz w:val="16"/>
                <w:szCs w:val="16"/>
                <w:lang w:val="en-GB"/>
              </w:rPr>
              <w:t>“未处理”</w:t>
            </w: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工作单</w:t>
            </w:r>
          </w:p>
        </w:tc>
        <w:tc>
          <w:tcPr>
            <w:tcW w:w="2069" w:type="dxa"/>
          </w:tcPr>
          <w:p w:rsidR="00C5210E" w:rsidRPr="002450F6" w:rsidRDefault="00FE6956" w:rsidP="00F10B9F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begin"/>
            </w:r>
            <w:r w:rsidR="00F10B9F">
              <w:rPr>
                <w:rFonts w:cs="Calibri"/>
                <w:noProof w:val="0"/>
                <w:sz w:val="16"/>
                <w:szCs w:val="16"/>
                <w:lang w:val="en-GB"/>
              </w:rPr>
              <w:instrText xml:space="preserve"> REF _Ref324793103 \r \h </w:instrTex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separate"/>
            </w:r>
            <w:r w:rsidR="00F10B9F">
              <w:rPr>
                <w:rFonts w:cs="Calibri"/>
                <w:noProof w:val="0"/>
                <w:sz w:val="16"/>
                <w:szCs w:val="16"/>
                <w:lang w:val="en-GB"/>
              </w:rPr>
              <w:t>BR24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end"/>
            </w:r>
          </w:p>
        </w:tc>
      </w:tr>
    </w:tbl>
    <w:p w:rsidR="00C5210E" w:rsidRDefault="00C5210E" w:rsidP="00C5210E"/>
    <w:p w:rsidR="00C5210E" w:rsidRDefault="00C5210E" w:rsidP="00C5210E">
      <w:pPr>
        <w:pStyle w:val="3"/>
      </w:pPr>
      <w:bookmarkStart w:id="101" w:name="_Toc324713528"/>
      <w:r>
        <w:rPr>
          <w:rFonts w:hint="eastAsia"/>
        </w:rPr>
        <w:t>业务规则</w:t>
      </w:r>
      <w:bookmarkEnd w:id="101"/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242"/>
        <w:gridCol w:w="8222"/>
      </w:tblGrid>
      <w:tr w:rsidR="00C5210E" w:rsidRPr="00254A08" w:rsidTr="008D194B">
        <w:trPr>
          <w:trHeight w:val="201"/>
          <w:tblHeader/>
        </w:trPr>
        <w:tc>
          <w:tcPr>
            <w:tcW w:w="1242" w:type="dxa"/>
            <w:shd w:val="clear" w:color="auto" w:fill="95B3D7"/>
            <w:vAlign w:val="center"/>
          </w:tcPr>
          <w:p w:rsidR="00C5210E" w:rsidRPr="00254A08" w:rsidRDefault="00C5210E" w:rsidP="008D194B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编号</w:t>
            </w:r>
          </w:p>
        </w:tc>
        <w:tc>
          <w:tcPr>
            <w:tcW w:w="8222" w:type="dxa"/>
            <w:shd w:val="clear" w:color="auto" w:fill="95B3D7"/>
            <w:vAlign w:val="center"/>
          </w:tcPr>
          <w:p w:rsidR="00C5210E" w:rsidRPr="00254A08" w:rsidRDefault="00C5210E" w:rsidP="008D194B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规则描述</w:t>
            </w:r>
          </w:p>
        </w:tc>
      </w:tr>
      <w:tr w:rsidR="00C5210E" w:rsidRPr="00677FC6" w:rsidTr="008D194B">
        <w:trPr>
          <w:cantSplit/>
        </w:trPr>
        <w:tc>
          <w:tcPr>
            <w:tcW w:w="1242" w:type="dxa"/>
            <w:vAlign w:val="center"/>
          </w:tcPr>
          <w:p w:rsidR="00C5210E" w:rsidRPr="00677FC6" w:rsidRDefault="00C5210E" w:rsidP="008D194B">
            <w:pPr>
              <w:pStyle w:val="FSTableText"/>
              <w:numPr>
                <w:ilvl w:val="0"/>
                <w:numId w:val="7"/>
              </w:numPr>
              <w:rPr>
                <w:noProof w:val="0"/>
                <w:sz w:val="16"/>
                <w:szCs w:val="16"/>
                <w:lang w:val="en-GB"/>
              </w:rPr>
            </w:pPr>
            <w:bookmarkStart w:id="102" w:name="_Ref324793103"/>
          </w:p>
        </w:tc>
        <w:bookmarkEnd w:id="102"/>
        <w:tc>
          <w:tcPr>
            <w:tcW w:w="8222" w:type="dxa"/>
            <w:vAlign w:val="center"/>
          </w:tcPr>
          <w:p w:rsidR="00C5210E" w:rsidRPr="00677FC6" w:rsidRDefault="001C1042" w:rsidP="008D194B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工作单的紧急为空</w:t>
            </w:r>
            <w:r w:rsidR="00F10B9F">
              <w:rPr>
                <w:rFonts w:hint="eastAsia"/>
                <w:noProof w:val="0"/>
                <w:sz w:val="16"/>
                <w:szCs w:val="16"/>
                <w:lang w:val="en-GB"/>
              </w:rPr>
              <w:t xml:space="preserve">, </w:t>
            </w:r>
            <w:r w:rsidR="00F10B9F">
              <w:rPr>
                <w:rFonts w:hint="eastAsia"/>
                <w:noProof w:val="0"/>
                <w:sz w:val="16"/>
                <w:szCs w:val="16"/>
                <w:lang w:val="en-GB"/>
              </w:rPr>
              <w:t>工作单的来源是“干预日程”</w:t>
            </w:r>
          </w:p>
        </w:tc>
      </w:tr>
      <w:tr w:rsidR="008D194B" w:rsidRPr="00677FC6" w:rsidTr="008D194B">
        <w:trPr>
          <w:cantSplit/>
        </w:trPr>
        <w:tc>
          <w:tcPr>
            <w:tcW w:w="1242" w:type="dxa"/>
            <w:vAlign w:val="center"/>
          </w:tcPr>
          <w:p w:rsidR="008D194B" w:rsidRPr="00677FC6" w:rsidRDefault="008D194B" w:rsidP="008D194B">
            <w:pPr>
              <w:pStyle w:val="FSTableText"/>
              <w:numPr>
                <w:ilvl w:val="0"/>
                <w:numId w:val="7"/>
              </w:numPr>
              <w:rPr>
                <w:noProof w:val="0"/>
                <w:sz w:val="16"/>
                <w:szCs w:val="16"/>
                <w:lang w:val="en-GB"/>
              </w:rPr>
            </w:pPr>
            <w:bookmarkStart w:id="103" w:name="_Ref324793105"/>
          </w:p>
        </w:tc>
        <w:bookmarkEnd w:id="103"/>
        <w:tc>
          <w:tcPr>
            <w:tcW w:w="8222" w:type="dxa"/>
            <w:vAlign w:val="center"/>
          </w:tcPr>
          <w:p w:rsidR="008D194B" w:rsidRDefault="00F10B9F" w:rsidP="008D194B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系统可以配置每天检查的时间。</w:t>
            </w:r>
          </w:p>
        </w:tc>
      </w:tr>
    </w:tbl>
    <w:p w:rsidR="00C5210E" w:rsidRPr="007557E5" w:rsidRDefault="00C5210E" w:rsidP="00C5210E"/>
    <w:p w:rsidR="00B72787" w:rsidRPr="00ED48EA" w:rsidRDefault="00B72787" w:rsidP="00B72787">
      <w:pPr>
        <w:pStyle w:val="2"/>
        <w:rPr>
          <w:lang w:val="en-GB"/>
        </w:rPr>
      </w:pPr>
      <w:bookmarkStart w:id="104" w:name="_Toc324713529"/>
      <w:r>
        <w:rPr>
          <w:rFonts w:hint="eastAsia"/>
          <w:lang w:val="en-GB"/>
        </w:rPr>
        <w:t>WM</w:t>
      </w:r>
      <w:r>
        <w:rPr>
          <w:lang w:val="en-GB"/>
        </w:rPr>
        <w:t>0</w:t>
      </w:r>
      <w:r>
        <w:rPr>
          <w:rFonts w:hint="eastAsia"/>
          <w:lang w:val="en-GB"/>
        </w:rPr>
        <w:t>2</w:t>
      </w:r>
      <w:r>
        <w:rPr>
          <w:lang w:val="en-GB"/>
        </w:rPr>
        <w:t>–</w:t>
      </w:r>
      <w:r w:rsidRPr="00B72787">
        <w:rPr>
          <w:rFonts w:hint="eastAsia"/>
          <w:lang w:val="en-GB"/>
        </w:rPr>
        <w:t>预约教育培训</w:t>
      </w:r>
      <w:bookmarkEnd w:id="104"/>
    </w:p>
    <w:p w:rsidR="00B72787" w:rsidRPr="00ED48EA" w:rsidRDefault="00B72787" w:rsidP="00B72787">
      <w:pPr>
        <w:pStyle w:val="3"/>
        <w:rPr>
          <w:lang w:val="en-GB"/>
        </w:rPr>
      </w:pPr>
      <w:bookmarkStart w:id="105" w:name="_Toc324713530"/>
      <w:r>
        <w:rPr>
          <w:rFonts w:hint="eastAsia"/>
          <w:lang w:val="en-GB"/>
        </w:rPr>
        <w:t>用例介绍</w:t>
      </w:r>
      <w:bookmarkEnd w:id="105"/>
    </w:p>
    <w:p w:rsidR="00B72787" w:rsidRPr="00ED48EA" w:rsidRDefault="00B72787" w:rsidP="00B72787">
      <w:pPr>
        <w:pStyle w:val="3"/>
        <w:rPr>
          <w:lang w:val="en-GB"/>
        </w:rPr>
      </w:pPr>
      <w:bookmarkStart w:id="106" w:name="_Toc324713531"/>
      <w:r>
        <w:rPr>
          <w:rFonts w:hint="eastAsia"/>
          <w:lang w:val="en-GB"/>
        </w:rPr>
        <w:t>用例</w:t>
      </w:r>
      <w:bookmarkEnd w:id="106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86"/>
        <w:gridCol w:w="6260"/>
        <w:gridCol w:w="2002"/>
      </w:tblGrid>
      <w:tr w:rsidR="00B72787" w:rsidRPr="00ED48EA" w:rsidTr="00851BEB">
        <w:trPr>
          <w:cantSplit/>
          <w:tblHeader/>
        </w:trPr>
        <w:tc>
          <w:tcPr>
            <w:tcW w:w="68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5B3D7"/>
          </w:tcPr>
          <w:p w:rsidR="00B72787" w:rsidRPr="00ED48EA" w:rsidRDefault="00B72787" w:rsidP="008D194B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62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5B3D7"/>
          </w:tcPr>
          <w:p w:rsidR="00B72787" w:rsidRPr="00ED48EA" w:rsidRDefault="00B72787" w:rsidP="008D194B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用例步骤</w:t>
            </w:r>
          </w:p>
        </w:tc>
        <w:tc>
          <w:tcPr>
            <w:tcW w:w="20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5B3D7"/>
          </w:tcPr>
          <w:p w:rsidR="00B72787" w:rsidRPr="00ED48EA" w:rsidRDefault="00B72787" w:rsidP="008D194B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关联</w:t>
            </w:r>
          </w:p>
        </w:tc>
      </w:tr>
      <w:tr w:rsidR="00B72787" w:rsidRPr="00ED48EA" w:rsidTr="00851BEB">
        <w:trPr>
          <w:cantSplit/>
        </w:trPr>
        <w:tc>
          <w:tcPr>
            <w:tcW w:w="686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</w:tcPr>
          <w:p w:rsidR="00B72787" w:rsidRPr="003F1A31" w:rsidRDefault="00B72787" w:rsidP="008D194B">
            <w:pPr>
              <w:pStyle w:val="FSTableText"/>
              <w:rPr>
                <w:rFonts w:cs="Calibri"/>
                <w:noProof w:val="0"/>
                <w:lang w:val="en-GB"/>
              </w:rPr>
            </w:pPr>
            <w:r w:rsidRPr="003F1A31">
              <w:rPr>
                <w:rFonts w:cs="Calibri"/>
                <w:noProof w:val="0"/>
                <w:lang w:val="en-GB"/>
              </w:rPr>
              <w:t>T1</w:t>
            </w:r>
          </w:p>
        </w:tc>
        <w:tc>
          <w:tcPr>
            <w:tcW w:w="626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</w:tcPr>
          <w:p w:rsidR="00B72787" w:rsidRPr="00677FC6" w:rsidRDefault="00B72787" w:rsidP="008D194B">
            <w:pPr>
              <w:pStyle w:val="FSTableText"/>
              <w:rPr>
                <w:sz w:val="16"/>
                <w:szCs w:val="16"/>
                <w:lang w:val="en-GB"/>
              </w:rPr>
            </w:pPr>
            <w:r w:rsidRPr="00677FC6">
              <w:rPr>
                <w:rFonts w:hint="eastAsia"/>
                <w:sz w:val="16"/>
                <w:szCs w:val="16"/>
                <w:lang w:val="en-GB"/>
              </w:rPr>
              <w:t>启动条件：用户点击菜单“工作安排”</w:t>
            </w:r>
          </w:p>
        </w:tc>
        <w:tc>
          <w:tcPr>
            <w:tcW w:w="2002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</w:tcPr>
          <w:p w:rsidR="00B72787" w:rsidRPr="00677FC6" w:rsidRDefault="00B72787" w:rsidP="008D194B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B72787" w:rsidRPr="00ED48EA" w:rsidTr="00851BEB">
        <w:trPr>
          <w:cantSplit/>
        </w:trPr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B72787" w:rsidRPr="003F1A31" w:rsidRDefault="00B72787" w:rsidP="008D194B">
            <w:pPr>
              <w:pStyle w:val="FSTableText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MS</w:t>
            </w:r>
          </w:p>
        </w:tc>
        <w:tc>
          <w:tcPr>
            <w:tcW w:w="6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B72787" w:rsidRPr="00677FC6" w:rsidRDefault="00B72787" w:rsidP="008D194B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主要流程</w:t>
            </w:r>
          </w:p>
        </w:tc>
        <w:tc>
          <w:tcPr>
            <w:tcW w:w="200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B72787" w:rsidRPr="00677FC6" w:rsidRDefault="00B72787" w:rsidP="008D194B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B72787" w:rsidRPr="00ED48EA" w:rsidTr="00851BEB">
        <w:trPr>
          <w:cantSplit/>
        </w:trPr>
        <w:tc>
          <w:tcPr>
            <w:tcW w:w="686" w:type="dxa"/>
            <w:tcBorders>
              <w:top w:val="single" w:sz="4" w:space="0" w:color="auto"/>
            </w:tcBorders>
            <w:shd w:val="clear" w:color="auto" w:fill="auto"/>
          </w:tcPr>
          <w:p w:rsidR="00B72787" w:rsidRPr="003F1A31" w:rsidRDefault="00B72787" w:rsidP="00B72787">
            <w:pPr>
              <w:pStyle w:val="MediumGrid1-Accent21"/>
              <w:numPr>
                <w:ilvl w:val="0"/>
                <w:numId w:val="19"/>
              </w:numPr>
              <w:spacing w:before="60" w:after="60"/>
              <w:rPr>
                <w:rFonts w:cs="Calibri"/>
                <w:lang w:val="en-GB"/>
              </w:rPr>
            </w:pPr>
          </w:p>
        </w:tc>
        <w:tc>
          <w:tcPr>
            <w:tcW w:w="6260" w:type="dxa"/>
            <w:tcBorders>
              <w:top w:val="single" w:sz="4" w:space="0" w:color="auto"/>
            </w:tcBorders>
            <w:shd w:val="clear" w:color="auto" w:fill="auto"/>
          </w:tcPr>
          <w:p w:rsidR="00B72787" w:rsidRPr="00677FC6" w:rsidRDefault="00B72787" w:rsidP="009F4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677FC6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用户</w:t>
            </w:r>
            <w:r w:rsidR="009F4419">
              <w:rPr>
                <w:rFonts w:cs="Calibri" w:hint="eastAsia"/>
                <w:noProof w:val="0"/>
                <w:sz w:val="16"/>
                <w:szCs w:val="16"/>
                <w:lang w:val="en-GB"/>
              </w:rPr>
              <w:t>检索出工作单</w:t>
            </w:r>
          </w:p>
        </w:tc>
        <w:tc>
          <w:tcPr>
            <w:tcW w:w="2002" w:type="dxa"/>
            <w:tcBorders>
              <w:top w:val="single" w:sz="4" w:space="0" w:color="auto"/>
            </w:tcBorders>
            <w:shd w:val="clear" w:color="auto" w:fill="auto"/>
          </w:tcPr>
          <w:p w:rsidR="00B72787" w:rsidRPr="00677FC6" w:rsidRDefault="00B72787" w:rsidP="008D194B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B72787" w:rsidRPr="00ED48EA" w:rsidTr="00851BEB">
        <w:trPr>
          <w:cantSplit/>
        </w:trPr>
        <w:tc>
          <w:tcPr>
            <w:tcW w:w="686" w:type="dxa"/>
          </w:tcPr>
          <w:p w:rsidR="00B72787" w:rsidRPr="003F1A31" w:rsidRDefault="00B72787" w:rsidP="00B72787">
            <w:pPr>
              <w:pStyle w:val="MediumGrid1-Accent21"/>
              <w:numPr>
                <w:ilvl w:val="0"/>
                <w:numId w:val="19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6260" w:type="dxa"/>
          </w:tcPr>
          <w:p w:rsidR="00B72787" w:rsidRPr="00677FC6" w:rsidRDefault="00B72787" w:rsidP="00851BEB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用户选择一个</w:t>
            </w:r>
            <w:r w:rsidR="009F4419">
              <w:rPr>
                <w:rFonts w:cs="Calibri" w:hint="eastAsia"/>
                <w:noProof w:val="0"/>
                <w:sz w:val="16"/>
                <w:szCs w:val="16"/>
                <w:lang w:val="en-GB"/>
              </w:rPr>
              <w:t>工作单</w:t>
            </w: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，点击“教育”</w:t>
            </w:r>
            <w:r w:rsidR="00851BEB">
              <w:rPr>
                <w:rFonts w:cs="Calibri" w:hint="eastAsia"/>
                <w:noProof w:val="0"/>
                <w:sz w:val="16"/>
                <w:szCs w:val="16"/>
                <w:lang w:val="en-GB"/>
              </w:rPr>
              <w:t>（</w:t>
            </w:r>
            <w:r w:rsidR="00851BEB">
              <w:rPr>
                <w:rFonts w:cs="Calibri" w:hint="eastAsia"/>
                <w:noProof w:val="0"/>
                <w:sz w:val="16"/>
                <w:szCs w:val="16"/>
                <w:lang w:val="en-GB"/>
              </w:rPr>
              <w:t xml:space="preserve">AS1 </w:t>
            </w:r>
            <w:r w:rsidR="00851BEB">
              <w:rPr>
                <w:rFonts w:cs="Calibri" w:hint="eastAsia"/>
                <w:noProof w:val="0"/>
                <w:sz w:val="16"/>
                <w:szCs w:val="16"/>
                <w:lang w:val="en-GB"/>
              </w:rPr>
              <w:t>选择多个工作单）</w:t>
            </w:r>
          </w:p>
        </w:tc>
        <w:tc>
          <w:tcPr>
            <w:tcW w:w="2002" w:type="dxa"/>
          </w:tcPr>
          <w:p w:rsidR="00B72787" w:rsidRPr="002450F6" w:rsidRDefault="00B72787" w:rsidP="008D194B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B72787" w:rsidRPr="00ED48EA" w:rsidTr="00851BEB">
        <w:trPr>
          <w:cantSplit/>
        </w:trPr>
        <w:tc>
          <w:tcPr>
            <w:tcW w:w="686" w:type="dxa"/>
          </w:tcPr>
          <w:p w:rsidR="00B72787" w:rsidRPr="003F1A31" w:rsidRDefault="00B72787" w:rsidP="00B72787">
            <w:pPr>
              <w:pStyle w:val="MediumGrid1-Accent21"/>
              <w:numPr>
                <w:ilvl w:val="0"/>
                <w:numId w:val="19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6260" w:type="dxa"/>
          </w:tcPr>
          <w:p w:rsidR="00B72787" w:rsidRPr="009F4419" w:rsidRDefault="00B72787" w:rsidP="008D194B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9F4419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系统打开</w:t>
            </w:r>
            <w:r w:rsidR="008D194B">
              <w:rPr>
                <w:rFonts w:cs="Calibri" w:hint="eastAsia"/>
                <w:noProof w:val="0"/>
                <w:sz w:val="16"/>
                <w:szCs w:val="16"/>
                <w:lang w:val="en-GB"/>
              </w:rPr>
              <w:t>患者服务</w:t>
            </w:r>
            <w:fldSimple w:instr=" REF _Ref324412470 \h  \* MERGEFORMAT ">
              <w:r w:rsidR="008D194B" w:rsidRPr="008D194B">
                <w:rPr>
                  <w:rFonts w:hint="eastAsia"/>
                  <w:sz w:val="16"/>
                  <w:szCs w:val="16"/>
                  <w:u w:val="single"/>
                  <w:lang w:val="en-GB"/>
                </w:rPr>
                <w:t>UI07-</w:t>
              </w:r>
              <w:r w:rsidR="008D194B" w:rsidRPr="008D194B">
                <w:rPr>
                  <w:rFonts w:hint="eastAsia"/>
                  <w:sz w:val="16"/>
                  <w:szCs w:val="16"/>
                  <w:u w:val="single"/>
                  <w:lang w:val="en-GB"/>
                </w:rPr>
                <w:t>患者服务</w:t>
              </w:r>
            </w:fldSimple>
          </w:p>
        </w:tc>
        <w:tc>
          <w:tcPr>
            <w:tcW w:w="2002" w:type="dxa"/>
          </w:tcPr>
          <w:p w:rsidR="00B72787" w:rsidRPr="002450F6" w:rsidRDefault="00FE6956" w:rsidP="008D194B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begin"/>
            </w:r>
            <w:r w:rsidR="009F4419">
              <w:rPr>
                <w:rFonts w:cs="Calibri"/>
                <w:noProof w:val="0"/>
                <w:sz w:val="16"/>
                <w:szCs w:val="16"/>
                <w:lang w:val="en-GB"/>
              </w:rPr>
              <w:instrText xml:space="preserve"> REF _Ref324408317 \r \h </w:instrTex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separate"/>
            </w:r>
            <w:r w:rsidR="009F4419">
              <w:rPr>
                <w:rFonts w:cs="Calibri"/>
                <w:noProof w:val="0"/>
                <w:sz w:val="16"/>
                <w:szCs w:val="16"/>
                <w:lang w:val="en-GB"/>
              </w:rPr>
              <w:t>BR23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end"/>
            </w:r>
          </w:p>
        </w:tc>
      </w:tr>
      <w:tr w:rsidR="00B72787" w:rsidRPr="00ED48EA" w:rsidTr="00851BEB">
        <w:trPr>
          <w:cantSplit/>
        </w:trPr>
        <w:tc>
          <w:tcPr>
            <w:tcW w:w="686" w:type="dxa"/>
          </w:tcPr>
          <w:p w:rsidR="00B72787" w:rsidRPr="003F1A31" w:rsidRDefault="00B72787" w:rsidP="00B72787">
            <w:pPr>
              <w:pStyle w:val="MediumGrid1-Accent21"/>
              <w:numPr>
                <w:ilvl w:val="0"/>
                <w:numId w:val="19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6260" w:type="dxa"/>
          </w:tcPr>
          <w:p w:rsidR="00B72787" w:rsidRPr="00677FC6" w:rsidRDefault="009F4419" w:rsidP="008D194B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用户选择某个日程</w:t>
            </w:r>
          </w:p>
        </w:tc>
        <w:tc>
          <w:tcPr>
            <w:tcW w:w="2002" w:type="dxa"/>
          </w:tcPr>
          <w:p w:rsidR="00B72787" w:rsidRPr="002450F6" w:rsidRDefault="00FE6956" w:rsidP="008D194B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begin"/>
            </w:r>
            <w:r w:rsidR="009F4419">
              <w:rPr>
                <w:rFonts w:cs="Calibri"/>
                <w:noProof w:val="0"/>
                <w:sz w:val="16"/>
                <w:szCs w:val="16"/>
                <w:lang w:val="en-GB"/>
              </w:rPr>
              <w:instrText xml:space="preserve"> REF _Ref324409364 \r \h </w:instrTex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separate"/>
            </w:r>
            <w:r w:rsidR="009F4419">
              <w:rPr>
                <w:rFonts w:cs="Calibri"/>
                <w:noProof w:val="0"/>
                <w:sz w:val="16"/>
                <w:szCs w:val="16"/>
                <w:lang w:val="en-GB"/>
              </w:rPr>
              <w:t>BR22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end"/>
            </w:r>
          </w:p>
        </w:tc>
      </w:tr>
      <w:tr w:rsidR="00B72787" w:rsidRPr="00ED48EA" w:rsidTr="00851BEB">
        <w:trPr>
          <w:cantSplit/>
        </w:trPr>
        <w:tc>
          <w:tcPr>
            <w:tcW w:w="686" w:type="dxa"/>
          </w:tcPr>
          <w:p w:rsidR="00B72787" w:rsidRPr="003F1A31" w:rsidRDefault="00B72787" w:rsidP="00B72787">
            <w:pPr>
              <w:pStyle w:val="MediumGrid1-Accent21"/>
              <w:numPr>
                <w:ilvl w:val="0"/>
                <w:numId w:val="19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6260" w:type="dxa"/>
          </w:tcPr>
          <w:p w:rsidR="00B72787" w:rsidRPr="009F4419" w:rsidRDefault="00B72787" w:rsidP="009F4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 w:rsidRPr="009F4419">
              <w:rPr>
                <w:rFonts w:cs="Calibri" w:hint="eastAsia"/>
                <w:noProof w:val="0"/>
                <w:sz w:val="16"/>
                <w:szCs w:val="16"/>
                <w:lang w:val="en-GB"/>
              </w:rPr>
              <w:t>系统</w:t>
            </w:r>
            <w:r w:rsidR="009F4419" w:rsidRPr="009F4419">
              <w:rPr>
                <w:rFonts w:cs="Calibri" w:hint="eastAsia"/>
                <w:noProof w:val="0"/>
                <w:sz w:val="16"/>
                <w:szCs w:val="16"/>
                <w:lang w:val="en-GB"/>
              </w:rPr>
              <w:t>显示日程的详细信息</w:t>
            </w:r>
            <w:r w:rsidRPr="009F4419">
              <w:rPr>
                <w:rFonts w:cs="Calibri" w:hint="eastAsia"/>
                <w:noProof w:val="0"/>
                <w:sz w:val="16"/>
                <w:szCs w:val="16"/>
                <w:lang w:val="en-GB"/>
              </w:rPr>
              <w:t>（</w:t>
            </w:r>
            <w:fldSimple w:instr=" REF _Ref324408354 \h  \* MERGEFORMAT ">
              <w:r w:rsidR="009F4419" w:rsidRPr="009F4419">
                <w:rPr>
                  <w:rFonts w:hint="eastAsia"/>
                  <w:sz w:val="16"/>
                  <w:szCs w:val="16"/>
                  <w:u w:val="single"/>
                  <w:lang w:val="en-GB"/>
                </w:rPr>
                <w:t>UI06-</w:t>
              </w:r>
              <w:r w:rsidR="009F4419" w:rsidRPr="009F4419">
                <w:rPr>
                  <w:rFonts w:hint="eastAsia"/>
                  <w:sz w:val="16"/>
                  <w:szCs w:val="16"/>
                  <w:u w:val="single"/>
                  <w:lang w:val="en-GB"/>
                </w:rPr>
                <w:t>日程明细</w:t>
              </w:r>
            </w:fldSimple>
            <w:r w:rsidRPr="009F4419">
              <w:rPr>
                <w:rFonts w:cs="Calibri" w:hint="eastAsia"/>
                <w:noProof w:val="0"/>
                <w:sz w:val="16"/>
                <w:szCs w:val="16"/>
                <w:lang w:val="en-GB"/>
              </w:rPr>
              <w:t>）</w:t>
            </w:r>
          </w:p>
        </w:tc>
        <w:tc>
          <w:tcPr>
            <w:tcW w:w="2002" w:type="dxa"/>
          </w:tcPr>
          <w:p w:rsidR="00B72787" w:rsidRPr="002450F6" w:rsidRDefault="00FE6956" w:rsidP="008D194B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begin"/>
            </w:r>
            <w:r w:rsidR="009F4419">
              <w:rPr>
                <w:rFonts w:cs="Calibri"/>
                <w:noProof w:val="0"/>
                <w:sz w:val="16"/>
                <w:szCs w:val="16"/>
                <w:lang w:val="en-GB"/>
              </w:rPr>
              <w:instrText xml:space="preserve"> REF _Ref324409548 \r \h </w:instrTex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separate"/>
            </w:r>
            <w:r w:rsidR="009F4419">
              <w:rPr>
                <w:rFonts w:cs="Calibri"/>
                <w:noProof w:val="0"/>
                <w:sz w:val="16"/>
                <w:szCs w:val="16"/>
                <w:lang w:val="en-GB"/>
              </w:rPr>
              <w:t>BR24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end"/>
            </w:r>
          </w:p>
        </w:tc>
      </w:tr>
      <w:tr w:rsidR="00B72787" w:rsidRPr="00ED48EA" w:rsidTr="00851BEB">
        <w:trPr>
          <w:cantSplit/>
        </w:trPr>
        <w:tc>
          <w:tcPr>
            <w:tcW w:w="686" w:type="dxa"/>
          </w:tcPr>
          <w:p w:rsidR="00B72787" w:rsidRPr="003F1A31" w:rsidRDefault="00B72787" w:rsidP="00B72787">
            <w:pPr>
              <w:pStyle w:val="MediumGrid1-Accent21"/>
              <w:numPr>
                <w:ilvl w:val="0"/>
                <w:numId w:val="19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6260" w:type="dxa"/>
          </w:tcPr>
          <w:p w:rsidR="00B72787" w:rsidRPr="00677FC6" w:rsidRDefault="009F4419" w:rsidP="009F4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用户点击确认后，日程详细信息更新后窗口关闭</w:t>
            </w:r>
          </w:p>
        </w:tc>
        <w:tc>
          <w:tcPr>
            <w:tcW w:w="2002" w:type="dxa"/>
          </w:tcPr>
          <w:p w:rsidR="00B72787" w:rsidRPr="002450F6" w:rsidRDefault="00B72787" w:rsidP="008D194B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9F4419" w:rsidRPr="00ED48EA" w:rsidTr="00851BEB">
        <w:trPr>
          <w:cantSplit/>
        </w:trPr>
        <w:tc>
          <w:tcPr>
            <w:tcW w:w="686" w:type="dxa"/>
          </w:tcPr>
          <w:p w:rsidR="009F4419" w:rsidRPr="003F1A31" w:rsidRDefault="009F4419" w:rsidP="00B72787">
            <w:pPr>
              <w:pStyle w:val="MediumGrid1-Accent21"/>
              <w:numPr>
                <w:ilvl w:val="0"/>
                <w:numId w:val="19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6260" w:type="dxa"/>
          </w:tcPr>
          <w:p w:rsidR="009F4419" w:rsidRPr="009F4419" w:rsidRDefault="009F4419" w:rsidP="009F4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系统发送短信通知给被选中的患者</w:t>
            </w:r>
          </w:p>
        </w:tc>
        <w:tc>
          <w:tcPr>
            <w:tcW w:w="2002" w:type="dxa"/>
          </w:tcPr>
          <w:p w:rsidR="009F4419" w:rsidRPr="009F4419" w:rsidRDefault="009F4419" w:rsidP="008D194B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9F4419" w:rsidRPr="00ED48EA" w:rsidTr="00851BEB">
        <w:trPr>
          <w:cantSplit/>
        </w:trPr>
        <w:tc>
          <w:tcPr>
            <w:tcW w:w="686" w:type="dxa"/>
          </w:tcPr>
          <w:p w:rsidR="009F4419" w:rsidRPr="003F1A31" w:rsidRDefault="009F4419" w:rsidP="00B72787">
            <w:pPr>
              <w:pStyle w:val="MediumGrid1-Accent21"/>
              <w:numPr>
                <w:ilvl w:val="0"/>
                <w:numId w:val="19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6260" w:type="dxa"/>
          </w:tcPr>
          <w:p w:rsidR="009F4419" w:rsidRDefault="009F4419" w:rsidP="009F4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结束</w:t>
            </w:r>
          </w:p>
        </w:tc>
        <w:tc>
          <w:tcPr>
            <w:tcW w:w="2002" w:type="dxa"/>
          </w:tcPr>
          <w:p w:rsidR="009F4419" w:rsidRPr="009F4419" w:rsidRDefault="009F4419" w:rsidP="008D194B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851BEB" w:rsidRPr="00ED48EA" w:rsidTr="00851BEB">
        <w:trPr>
          <w:cantSplit/>
        </w:trPr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851BEB" w:rsidRPr="003F1A31" w:rsidRDefault="00851BEB" w:rsidP="00770419">
            <w:pPr>
              <w:pStyle w:val="FSTableText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AS1</w:t>
            </w:r>
          </w:p>
        </w:tc>
        <w:tc>
          <w:tcPr>
            <w:tcW w:w="6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851BEB" w:rsidRPr="00677FC6" w:rsidRDefault="00851BEB" w:rsidP="00770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选择多个工作单</w:t>
            </w:r>
          </w:p>
        </w:tc>
        <w:tc>
          <w:tcPr>
            <w:tcW w:w="200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851BEB" w:rsidRPr="00677FC6" w:rsidRDefault="00851BEB" w:rsidP="00770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851BEB" w:rsidRPr="00ED48EA" w:rsidTr="00851BEB">
        <w:trPr>
          <w:cantSplit/>
        </w:trPr>
        <w:tc>
          <w:tcPr>
            <w:tcW w:w="686" w:type="dxa"/>
          </w:tcPr>
          <w:p w:rsidR="00851BEB" w:rsidRPr="003F1A31" w:rsidRDefault="00851BEB" w:rsidP="00851BEB">
            <w:pPr>
              <w:pStyle w:val="MediumGrid1-Accent21"/>
              <w:numPr>
                <w:ilvl w:val="0"/>
                <w:numId w:val="36"/>
              </w:numPr>
              <w:spacing w:before="60" w:after="60"/>
              <w:rPr>
                <w:rFonts w:cs="Calibri"/>
                <w:lang w:val="en-GB"/>
              </w:rPr>
            </w:pPr>
          </w:p>
        </w:tc>
        <w:tc>
          <w:tcPr>
            <w:tcW w:w="6260" w:type="dxa"/>
          </w:tcPr>
          <w:p w:rsidR="00851BEB" w:rsidRDefault="00851BEB" w:rsidP="00770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用户选择多个工作单，点击“教育”</w:t>
            </w:r>
          </w:p>
        </w:tc>
        <w:tc>
          <w:tcPr>
            <w:tcW w:w="2002" w:type="dxa"/>
          </w:tcPr>
          <w:p w:rsidR="00851BEB" w:rsidRPr="002450F6" w:rsidRDefault="00FE6956" w:rsidP="00770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fldSimple w:instr="REF _Ref324704855 \r \h  \* MERGEFORMAT ">
              <w:r w:rsidR="00851BEB">
                <w:rPr>
                  <w:rFonts w:cs="Calibri"/>
                  <w:noProof w:val="0"/>
                  <w:sz w:val="16"/>
                  <w:szCs w:val="16"/>
                  <w:lang w:val="en-GB"/>
                </w:rPr>
                <w:t>BR18</w:t>
              </w:r>
            </w:fldSimple>
          </w:p>
        </w:tc>
      </w:tr>
      <w:tr w:rsidR="00851BEB" w:rsidRPr="00ED48EA" w:rsidTr="00851BEB">
        <w:trPr>
          <w:cantSplit/>
        </w:trPr>
        <w:tc>
          <w:tcPr>
            <w:tcW w:w="686" w:type="dxa"/>
          </w:tcPr>
          <w:p w:rsidR="00851BEB" w:rsidRPr="003F1A31" w:rsidRDefault="00851BEB" w:rsidP="00851BEB">
            <w:pPr>
              <w:pStyle w:val="MediumGrid1-Accent21"/>
              <w:numPr>
                <w:ilvl w:val="0"/>
                <w:numId w:val="36"/>
              </w:numPr>
              <w:spacing w:before="60" w:after="60"/>
              <w:rPr>
                <w:rFonts w:cs="Calibri"/>
                <w:lang w:val="en-GB"/>
              </w:rPr>
            </w:pPr>
          </w:p>
        </w:tc>
        <w:tc>
          <w:tcPr>
            <w:tcW w:w="6260" w:type="dxa"/>
          </w:tcPr>
          <w:p w:rsidR="00851BEB" w:rsidRDefault="00851BEB" w:rsidP="00770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系统打开</w:t>
            </w:r>
            <w:r w:rsidR="00FE6956" w:rsidRPr="00E01C99">
              <w:rPr>
                <w:rStyle w:val="UIChar"/>
              </w:rPr>
              <w:fldChar w:fldCharType="begin"/>
            </w:r>
            <w:r w:rsidRPr="00E01C99">
              <w:rPr>
                <w:rStyle w:val="UIChar"/>
                <w:rFonts w:hint="eastAsia"/>
              </w:rPr>
              <w:instrText>REF _Ref324412470 \h</w:instrText>
            </w:r>
            <w:r w:rsidR="00FE6956" w:rsidRPr="00E01C99">
              <w:rPr>
                <w:rStyle w:val="UIChar"/>
              </w:rPr>
            </w:r>
            <w:r w:rsidR="00FE6956" w:rsidRPr="00E01C99">
              <w:rPr>
                <w:rStyle w:val="UIChar"/>
              </w:rPr>
              <w:fldChar w:fldCharType="separate"/>
            </w:r>
            <w:r w:rsidRPr="00E01C99">
              <w:rPr>
                <w:rStyle w:val="UIChar"/>
                <w:rFonts w:hint="eastAsia"/>
              </w:rPr>
              <w:t>UI</w:t>
            </w:r>
            <w:r w:rsidRPr="00E01C99">
              <w:rPr>
                <w:rStyle w:val="UIChar"/>
              </w:rPr>
              <w:t>11</w:t>
            </w:r>
            <w:r w:rsidRPr="00E01C99">
              <w:rPr>
                <w:rStyle w:val="UIChar"/>
                <w:rFonts w:hint="eastAsia"/>
              </w:rPr>
              <w:t>-</w:t>
            </w:r>
            <w:r w:rsidRPr="00E01C99">
              <w:rPr>
                <w:rStyle w:val="UIChar"/>
                <w:rFonts w:hint="eastAsia"/>
              </w:rPr>
              <w:t>患者服务</w:t>
            </w:r>
            <w:r w:rsidR="00FE6956" w:rsidRPr="00E01C99">
              <w:rPr>
                <w:rStyle w:val="UIChar"/>
              </w:rPr>
              <w:fldChar w:fldCharType="end"/>
            </w:r>
            <w:r w:rsidRPr="00E01C99">
              <w:rPr>
                <w:rStyle w:val="UIChar"/>
                <w:rFonts w:hint="eastAsia"/>
                <w:u w:val="none"/>
              </w:rPr>
              <w:t>，</w:t>
            </w:r>
            <w:r>
              <w:rPr>
                <w:rStyle w:val="UIChar"/>
                <w:rFonts w:hint="eastAsia"/>
                <w:u w:val="none"/>
              </w:rPr>
              <w:t>“教育培训”页打开</w:t>
            </w:r>
          </w:p>
        </w:tc>
        <w:tc>
          <w:tcPr>
            <w:tcW w:w="2002" w:type="dxa"/>
          </w:tcPr>
          <w:p w:rsidR="00851BEB" w:rsidRPr="002450F6" w:rsidRDefault="00FE6956" w:rsidP="00770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begin"/>
            </w:r>
            <w:r w:rsidR="00851BEB">
              <w:rPr>
                <w:rFonts w:cs="Calibri"/>
                <w:noProof w:val="0"/>
                <w:sz w:val="16"/>
                <w:szCs w:val="16"/>
                <w:lang w:val="en-GB"/>
              </w:rPr>
              <w:instrText xml:space="preserve"> REF _Ref324786702 \r \h </w:instrTex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separate"/>
            </w:r>
            <w:r w:rsidR="00851BEB">
              <w:rPr>
                <w:rFonts w:cs="Calibri"/>
                <w:noProof w:val="0"/>
                <w:sz w:val="16"/>
                <w:szCs w:val="16"/>
                <w:lang w:val="en-GB"/>
              </w:rPr>
              <w:t>BR23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end"/>
            </w:r>
            <w:r w:rsidR="00A3681E">
              <w:rPr>
                <w:rFonts w:cs="Calibri" w:hint="eastAsia"/>
                <w:noProof w:val="0"/>
                <w:sz w:val="16"/>
                <w:szCs w:val="16"/>
                <w:lang w:val="en-GB"/>
              </w:rPr>
              <w:t>,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begin"/>
            </w:r>
            <w:r w:rsidR="00A3681E">
              <w:rPr>
                <w:rFonts w:cs="Calibri"/>
                <w:noProof w:val="0"/>
                <w:sz w:val="16"/>
                <w:szCs w:val="16"/>
                <w:lang w:val="en-GB"/>
              </w:rPr>
              <w:instrText xml:space="preserve"> REF _Ref324408317 \r \h </w:instrTex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separate"/>
            </w:r>
            <w:r w:rsidR="00A3681E">
              <w:rPr>
                <w:rFonts w:cs="Calibri"/>
                <w:noProof w:val="0"/>
                <w:sz w:val="16"/>
                <w:szCs w:val="16"/>
                <w:lang w:val="en-GB"/>
              </w:rPr>
              <w:t>BR27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end"/>
            </w:r>
          </w:p>
        </w:tc>
      </w:tr>
      <w:tr w:rsidR="00851BEB" w:rsidRPr="00ED48EA" w:rsidTr="00851BEB">
        <w:trPr>
          <w:cantSplit/>
        </w:trPr>
        <w:tc>
          <w:tcPr>
            <w:tcW w:w="686" w:type="dxa"/>
          </w:tcPr>
          <w:p w:rsidR="00851BEB" w:rsidRPr="003F1A31" w:rsidRDefault="00851BEB" w:rsidP="00851BEB">
            <w:pPr>
              <w:pStyle w:val="MediumGrid1-Accent21"/>
              <w:numPr>
                <w:ilvl w:val="0"/>
                <w:numId w:val="36"/>
              </w:numPr>
              <w:spacing w:before="60" w:after="60"/>
              <w:rPr>
                <w:rFonts w:cs="Calibri"/>
                <w:lang w:val="en-GB"/>
              </w:rPr>
            </w:pPr>
          </w:p>
        </w:tc>
        <w:tc>
          <w:tcPr>
            <w:tcW w:w="6260" w:type="dxa"/>
          </w:tcPr>
          <w:p w:rsidR="00851BEB" w:rsidRDefault="00851BEB" w:rsidP="00770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用户选择</w:t>
            </w:r>
            <w:r w:rsidR="00A3681E">
              <w:rPr>
                <w:rFonts w:cs="Calibri" w:hint="eastAsia"/>
                <w:noProof w:val="0"/>
                <w:sz w:val="16"/>
                <w:szCs w:val="16"/>
                <w:lang w:val="en-GB"/>
              </w:rPr>
              <w:t>日程，点击“邀请”</w:t>
            </w:r>
          </w:p>
        </w:tc>
        <w:tc>
          <w:tcPr>
            <w:tcW w:w="2002" w:type="dxa"/>
          </w:tcPr>
          <w:p w:rsidR="00851BEB" w:rsidRDefault="00FE6956" w:rsidP="00A3681E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begin"/>
            </w:r>
            <w:r w:rsidR="00A3681E">
              <w:rPr>
                <w:rFonts w:cs="Calibri"/>
                <w:noProof w:val="0"/>
                <w:sz w:val="16"/>
                <w:szCs w:val="16"/>
                <w:lang w:val="en-GB"/>
              </w:rPr>
              <w:instrText xml:space="preserve"> REF _Ref324409364 \r \h </w:instrTex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separate"/>
            </w:r>
            <w:r w:rsidR="00A3681E">
              <w:rPr>
                <w:rFonts w:cs="Calibri"/>
                <w:noProof w:val="0"/>
                <w:sz w:val="16"/>
                <w:szCs w:val="16"/>
                <w:lang w:val="en-GB"/>
              </w:rPr>
              <w:t>BR26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end"/>
            </w:r>
            <w:r w:rsidR="00A3681E">
              <w:rPr>
                <w:rFonts w:cs="Calibri" w:hint="eastAsia"/>
                <w:noProof w:val="0"/>
                <w:sz w:val="16"/>
                <w:szCs w:val="16"/>
                <w:lang w:val="en-GB"/>
              </w:rPr>
              <w:t xml:space="preserve">, 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begin"/>
            </w:r>
            <w:r w:rsidR="00A3681E">
              <w:rPr>
                <w:rFonts w:cs="Calibri"/>
                <w:noProof w:val="0"/>
                <w:sz w:val="16"/>
                <w:szCs w:val="16"/>
                <w:lang w:val="en-GB"/>
              </w:rPr>
              <w:instrText xml:space="preserve"> REF _Ref324409548 \r \h </w:instrTex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separate"/>
            </w:r>
            <w:r w:rsidR="00A3681E">
              <w:rPr>
                <w:rFonts w:cs="Calibri"/>
                <w:noProof w:val="0"/>
                <w:sz w:val="16"/>
                <w:szCs w:val="16"/>
                <w:lang w:val="en-GB"/>
              </w:rPr>
              <w:t>BR28</w:t>
            </w:r>
            <w:r>
              <w:rPr>
                <w:rFonts w:cs="Calibri"/>
                <w:noProof w:val="0"/>
                <w:sz w:val="16"/>
                <w:szCs w:val="16"/>
                <w:lang w:val="en-GB"/>
              </w:rPr>
              <w:fldChar w:fldCharType="end"/>
            </w:r>
          </w:p>
        </w:tc>
      </w:tr>
      <w:tr w:rsidR="00851BEB" w:rsidRPr="00ED48EA" w:rsidTr="00851BEB">
        <w:trPr>
          <w:cantSplit/>
        </w:trPr>
        <w:tc>
          <w:tcPr>
            <w:tcW w:w="686" w:type="dxa"/>
          </w:tcPr>
          <w:p w:rsidR="00851BEB" w:rsidRPr="003F1A31" w:rsidRDefault="00851BEB" w:rsidP="00851BEB">
            <w:pPr>
              <w:pStyle w:val="MediumGrid1-Accent21"/>
              <w:numPr>
                <w:ilvl w:val="0"/>
                <w:numId w:val="36"/>
              </w:numPr>
              <w:spacing w:before="60" w:after="60"/>
              <w:rPr>
                <w:rFonts w:cs="Calibri"/>
                <w:lang w:val="en-GB"/>
              </w:rPr>
            </w:pPr>
          </w:p>
        </w:tc>
        <w:tc>
          <w:tcPr>
            <w:tcW w:w="6260" w:type="dxa"/>
          </w:tcPr>
          <w:p w:rsidR="00851BEB" w:rsidRDefault="00A3681E" w:rsidP="00770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系统按照患者的优先联系方式发送消息给患者</w:t>
            </w:r>
          </w:p>
        </w:tc>
        <w:tc>
          <w:tcPr>
            <w:tcW w:w="2002" w:type="dxa"/>
          </w:tcPr>
          <w:p w:rsidR="00851BEB" w:rsidRDefault="00851BEB" w:rsidP="00770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851BEB" w:rsidRPr="00ED48EA" w:rsidTr="00851BEB">
        <w:trPr>
          <w:cantSplit/>
        </w:trPr>
        <w:tc>
          <w:tcPr>
            <w:tcW w:w="686" w:type="dxa"/>
          </w:tcPr>
          <w:p w:rsidR="00851BEB" w:rsidRPr="003F1A31" w:rsidRDefault="00851BEB" w:rsidP="00851BEB">
            <w:pPr>
              <w:pStyle w:val="MediumGrid1-Accent21"/>
              <w:numPr>
                <w:ilvl w:val="0"/>
                <w:numId w:val="36"/>
              </w:numPr>
              <w:spacing w:before="60" w:after="60"/>
              <w:rPr>
                <w:rFonts w:cs="Calibri"/>
                <w:lang w:val="en-GB"/>
              </w:rPr>
            </w:pPr>
          </w:p>
        </w:tc>
        <w:tc>
          <w:tcPr>
            <w:tcW w:w="6260" w:type="dxa"/>
          </w:tcPr>
          <w:p w:rsidR="00851BEB" w:rsidRDefault="00851BEB" w:rsidP="00770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结束</w:t>
            </w:r>
          </w:p>
        </w:tc>
        <w:tc>
          <w:tcPr>
            <w:tcW w:w="2002" w:type="dxa"/>
          </w:tcPr>
          <w:p w:rsidR="00851BEB" w:rsidRDefault="00851BEB" w:rsidP="00770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</w:tbl>
    <w:p w:rsidR="00B72787" w:rsidRDefault="00B72787" w:rsidP="00B72787"/>
    <w:p w:rsidR="00B72787" w:rsidRDefault="00B72787" w:rsidP="00B72787">
      <w:pPr>
        <w:pStyle w:val="3"/>
      </w:pPr>
      <w:bookmarkStart w:id="107" w:name="_Toc324713532"/>
      <w:r>
        <w:rPr>
          <w:rFonts w:hint="eastAsia"/>
        </w:rPr>
        <w:lastRenderedPageBreak/>
        <w:t>业务规则</w:t>
      </w:r>
      <w:bookmarkEnd w:id="107"/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242"/>
        <w:gridCol w:w="8222"/>
      </w:tblGrid>
      <w:tr w:rsidR="00B72787" w:rsidRPr="00254A08" w:rsidTr="008D194B">
        <w:trPr>
          <w:trHeight w:val="201"/>
          <w:tblHeader/>
        </w:trPr>
        <w:tc>
          <w:tcPr>
            <w:tcW w:w="1242" w:type="dxa"/>
            <w:shd w:val="clear" w:color="auto" w:fill="95B3D7"/>
            <w:vAlign w:val="center"/>
          </w:tcPr>
          <w:p w:rsidR="00B72787" w:rsidRPr="00254A08" w:rsidRDefault="00B72787" w:rsidP="008D194B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编号</w:t>
            </w:r>
          </w:p>
        </w:tc>
        <w:tc>
          <w:tcPr>
            <w:tcW w:w="8222" w:type="dxa"/>
            <w:shd w:val="clear" w:color="auto" w:fill="95B3D7"/>
            <w:vAlign w:val="center"/>
          </w:tcPr>
          <w:p w:rsidR="00B72787" w:rsidRPr="00254A08" w:rsidRDefault="00B72787" w:rsidP="008D194B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规则描述</w:t>
            </w:r>
          </w:p>
        </w:tc>
      </w:tr>
      <w:tr w:rsidR="009F4419" w:rsidRPr="00677FC6" w:rsidTr="008D194B">
        <w:trPr>
          <w:cantSplit/>
        </w:trPr>
        <w:tc>
          <w:tcPr>
            <w:tcW w:w="1242" w:type="dxa"/>
            <w:vAlign w:val="center"/>
          </w:tcPr>
          <w:p w:rsidR="009F4419" w:rsidRPr="00677FC6" w:rsidRDefault="009F4419" w:rsidP="008D194B">
            <w:pPr>
              <w:pStyle w:val="FSTableText"/>
              <w:numPr>
                <w:ilvl w:val="0"/>
                <w:numId w:val="7"/>
              </w:numPr>
              <w:rPr>
                <w:noProof w:val="0"/>
                <w:sz w:val="16"/>
                <w:szCs w:val="16"/>
                <w:lang w:val="en-GB"/>
              </w:rPr>
            </w:pPr>
            <w:bookmarkStart w:id="108" w:name="_Ref324409364"/>
          </w:p>
        </w:tc>
        <w:bookmarkEnd w:id="108"/>
        <w:tc>
          <w:tcPr>
            <w:tcW w:w="8222" w:type="dxa"/>
            <w:vAlign w:val="center"/>
          </w:tcPr>
          <w:p w:rsidR="009F4419" w:rsidRPr="00677FC6" w:rsidRDefault="009F4419" w:rsidP="008D194B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如果被选择的日程的剩余名额小于被选择的患者数，系统弹出提示信息，中断操作。</w:t>
            </w:r>
          </w:p>
        </w:tc>
      </w:tr>
      <w:tr w:rsidR="00B72787" w:rsidRPr="00677FC6" w:rsidTr="008D194B">
        <w:trPr>
          <w:cantSplit/>
        </w:trPr>
        <w:tc>
          <w:tcPr>
            <w:tcW w:w="1242" w:type="dxa"/>
            <w:vAlign w:val="center"/>
          </w:tcPr>
          <w:p w:rsidR="00B72787" w:rsidRPr="00677FC6" w:rsidRDefault="00B72787" w:rsidP="008D194B">
            <w:pPr>
              <w:pStyle w:val="FSTableText"/>
              <w:numPr>
                <w:ilvl w:val="0"/>
                <w:numId w:val="7"/>
              </w:numPr>
              <w:rPr>
                <w:noProof w:val="0"/>
                <w:sz w:val="16"/>
                <w:szCs w:val="16"/>
                <w:lang w:val="en-GB"/>
              </w:rPr>
            </w:pPr>
            <w:bookmarkStart w:id="109" w:name="_Ref324408317"/>
          </w:p>
        </w:tc>
        <w:bookmarkEnd w:id="109"/>
        <w:tc>
          <w:tcPr>
            <w:tcW w:w="8222" w:type="dxa"/>
            <w:vAlign w:val="center"/>
          </w:tcPr>
          <w:p w:rsidR="00B72787" w:rsidRPr="00677FC6" w:rsidRDefault="009F4419" w:rsidP="008D194B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只显示教育培训类型的日程项，并显示剩余名额。</w:t>
            </w:r>
          </w:p>
        </w:tc>
      </w:tr>
      <w:tr w:rsidR="009F4419" w:rsidRPr="00677FC6" w:rsidTr="008D194B">
        <w:trPr>
          <w:cantSplit/>
        </w:trPr>
        <w:tc>
          <w:tcPr>
            <w:tcW w:w="1242" w:type="dxa"/>
            <w:vAlign w:val="center"/>
          </w:tcPr>
          <w:p w:rsidR="009F4419" w:rsidRPr="00677FC6" w:rsidRDefault="009F4419" w:rsidP="008D194B">
            <w:pPr>
              <w:pStyle w:val="FSTableText"/>
              <w:numPr>
                <w:ilvl w:val="0"/>
                <w:numId w:val="7"/>
              </w:numPr>
              <w:rPr>
                <w:noProof w:val="0"/>
                <w:sz w:val="16"/>
                <w:szCs w:val="16"/>
                <w:lang w:val="en-GB"/>
              </w:rPr>
            </w:pPr>
            <w:bookmarkStart w:id="110" w:name="_Ref324409548"/>
          </w:p>
        </w:tc>
        <w:bookmarkEnd w:id="110"/>
        <w:tc>
          <w:tcPr>
            <w:tcW w:w="8222" w:type="dxa"/>
            <w:vAlign w:val="center"/>
          </w:tcPr>
          <w:p w:rsidR="009F4419" w:rsidRDefault="00A3681E" w:rsidP="00A3681E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此日程按照选中患者名单更新剩余名额和被邀请人列表。</w:t>
            </w:r>
            <w:r w:rsidR="008D194B">
              <w:rPr>
                <w:rFonts w:hint="eastAsia"/>
                <w:noProof w:val="0"/>
                <w:sz w:val="16"/>
                <w:szCs w:val="16"/>
                <w:lang w:val="en-GB"/>
              </w:rPr>
              <w:t>如果</w:t>
            </w: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选中患者已经存在与日程的被邀请人的列表中，此患者不占用剩余名额，并且系统不发送消息给此患者。</w:t>
            </w:r>
          </w:p>
        </w:tc>
      </w:tr>
    </w:tbl>
    <w:p w:rsidR="00B72787" w:rsidRPr="007557E5" w:rsidRDefault="00B72787" w:rsidP="00B72787"/>
    <w:p w:rsidR="00FA226C" w:rsidRPr="00ED48EA" w:rsidRDefault="00FA226C" w:rsidP="00FA226C">
      <w:pPr>
        <w:pStyle w:val="2"/>
        <w:rPr>
          <w:lang w:val="en-GB"/>
        </w:rPr>
      </w:pPr>
      <w:bookmarkStart w:id="111" w:name="_Ref324792770"/>
      <w:r w:rsidRPr="00FA226C">
        <w:rPr>
          <w:rFonts w:hint="eastAsia"/>
          <w:lang w:val="en-GB"/>
        </w:rPr>
        <w:t>CL01-</w:t>
      </w:r>
      <w:r w:rsidRPr="00FA226C">
        <w:rPr>
          <w:rFonts w:hint="eastAsia"/>
          <w:lang w:val="en-GB"/>
        </w:rPr>
        <w:t>添加个人日程</w:t>
      </w:r>
      <w:bookmarkEnd w:id="111"/>
    </w:p>
    <w:p w:rsidR="00FA226C" w:rsidRDefault="00FA226C" w:rsidP="00FA226C">
      <w:pPr>
        <w:pStyle w:val="3"/>
        <w:rPr>
          <w:lang w:val="en-GB"/>
        </w:rPr>
      </w:pPr>
      <w:r>
        <w:rPr>
          <w:rFonts w:hint="eastAsia"/>
          <w:lang w:val="en-GB"/>
        </w:rPr>
        <w:t>用例介绍</w:t>
      </w:r>
    </w:p>
    <w:p w:rsidR="00FA226C" w:rsidRPr="00FA226C" w:rsidRDefault="00FA226C" w:rsidP="00FA226C">
      <w:pPr>
        <w:rPr>
          <w:lang w:val="en-GB"/>
        </w:rPr>
      </w:pPr>
      <w:r>
        <w:rPr>
          <w:rFonts w:hint="eastAsia"/>
          <w:lang w:val="en-GB"/>
        </w:rPr>
        <w:t>添加个人日程</w:t>
      </w:r>
    </w:p>
    <w:p w:rsidR="00FA226C" w:rsidRPr="00ED48EA" w:rsidRDefault="00FA226C" w:rsidP="00FA226C">
      <w:pPr>
        <w:pStyle w:val="3"/>
        <w:rPr>
          <w:lang w:val="en-GB"/>
        </w:rPr>
      </w:pPr>
      <w:r>
        <w:rPr>
          <w:rFonts w:hint="eastAsia"/>
          <w:lang w:val="en-GB"/>
        </w:rPr>
        <w:t>用例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86"/>
        <w:gridCol w:w="7111"/>
        <w:gridCol w:w="1147"/>
      </w:tblGrid>
      <w:tr w:rsidR="00FA226C" w:rsidRPr="00ED48EA" w:rsidTr="00770419">
        <w:trPr>
          <w:cantSplit/>
          <w:tblHeader/>
        </w:trPr>
        <w:tc>
          <w:tcPr>
            <w:tcW w:w="68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5B3D7"/>
          </w:tcPr>
          <w:p w:rsidR="00FA226C" w:rsidRPr="00ED48EA" w:rsidRDefault="00FA226C" w:rsidP="00770419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711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5B3D7"/>
          </w:tcPr>
          <w:p w:rsidR="00FA226C" w:rsidRPr="00ED48EA" w:rsidRDefault="00FA226C" w:rsidP="00770419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用例步骤</w:t>
            </w:r>
          </w:p>
        </w:tc>
        <w:tc>
          <w:tcPr>
            <w:tcW w:w="11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5B3D7"/>
          </w:tcPr>
          <w:p w:rsidR="00FA226C" w:rsidRPr="00ED48EA" w:rsidRDefault="00FA226C" w:rsidP="00770419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关联</w:t>
            </w:r>
          </w:p>
        </w:tc>
      </w:tr>
      <w:tr w:rsidR="00FA226C" w:rsidRPr="00ED48EA" w:rsidTr="00770419">
        <w:trPr>
          <w:cantSplit/>
        </w:trPr>
        <w:tc>
          <w:tcPr>
            <w:tcW w:w="686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</w:tcPr>
          <w:p w:rsidR="00FA226C" w:rsidRPr="003F1A31" w:rsidRDefault="00FA226C" w:rsidP="00770419">
            <w:pPr>
              <w:pStyle w:val="FSTableText"/>
              <w:rPr>
                <w:rFonts w:cs="Calibri"/>
                <w:noProof w:val="0"/>
                <w:lang w:val="en-GB"/>
              </w:rPr>
            </w:pPr>
            <w:r w:rsidRPr="003F1A31">
              <w:rPr>
                <w:rFonts w:cs="Calibri"/>
                <w:noProof w:val="0"/>
                <w:lang w:val="en-GB"/>
              </w:rPr>
              <w:t>T1</w:t>
            </w:r>
          </w:p>
        </w:tc>
        <w:tc>
          <w:tcPr>
            <w:tcW w:w="7111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</w:tcPr>
          <w:p w:rsidR="00FA226C" w:rsidRPr="00677FC6" w:rsidRDefault="00FA226C" w:rsidP="00FA226C">
            <w:pPr>
              <w:pStyle w:val="FSTableText"/>
              <w:rPr>
                <w:sz w:val="16"/>
                <w:szCs w:val="16"/>
                <w:lang w:val="en-GB"/>
              </w:rPr>
            </w:pPr>
            <w:r w:rsidRPr="00677FC6">
              <w:rPr>
                <w:rFonts w:hint="eastAsia"/>
                <w:sz w:val="16"/>
                <w:szCs w:val="16"/>
                <w:lang w:val="en-GB"/>
              </w:rPr>
              <w:t>启动条件：用户点击菜单“</w:t>
            </w:r>
            <w:r>
              <w:rPr>
                <w:rFonts w:hint="eastAsia"/>
                <w:sz w:val="16"/>
                <w:szCs w:val="16"/>
                <w:lang w:val="en-GB"/>
              </w:rPr>
              <w:t>日程安排</w:t>
            </w:r>
            <w:r w:rsidRPr="00677FC6">
              <w:rPr>
                <w:rFonts w:hint="eastAsia"/>
                <w:sz w:val="16"/>
                <w:szCs w:val="16"/>
                <w:lang w:val="en-GB"/>
              </w:rPr>
              <w:t>”</w:t>
            </w:r>
          </w:p>
        </w:tc>
        <w:tc>
          <w:tcPr>
            <w:tcW w:w="1147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</w:tcPr>
          <w:p w:rsidR="00FA226C" w:rsidRPr="00677FC6" w:rsidRDefault="00FA226C" w:rsidP="00770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FA226C" w:rsidRPr="00ED48EA" w:rsidTr="00770419">
        <w:trPr>
          <w:cantSplit/>
        </w:trPr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FA226C" w:rsidRPr="003F1A31" w:rsidRDefault="00FA226C" w:rsidP="00770419">
            <w:pPr>
              <w:pStyle w:val="FSTableText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MS</w:t>
            </w:r>
          </w:p>
        </w:tc>
        <w:tc>
          <w:tcPr>
            <w:tcW w:w="7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FA226C" w:rsidRPr="00677FC6" w:rsidRDefault="00FA226C" w:rsidP="00770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  <w:r>
              <w:rPr>
                <w:rFonts w:cs="Calibri" w:hint="eastAsia"/>
                <w:noProof w:val="0"/>
                <w:sz w:val="16"/>
                <w:szCs w:val="16"/>
                <w:lang w:val="en-GB"/>
              </w:rPr>
              <w:t>主要流程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FA226C" w:rsidRPr="00677FC6" w:rsidRDefault="00FA226C" w:rsidP="00770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FA226C" w:rsidRPr="00ED48EA" w:rsidTr="00770419">
        <w:trPr>
          <w:cantSplit/>
        </w:trPr>
        <w:tc>
          <w:tcPr>
            <w:tcW w:w="686" w:type="dxa"/>
            <w:tcBorders>
              <w:top w:val="single" w:sz="4" w:space="0" w:color="auto"/>
            </w:tcBorders>
            <w:shd w:val="clear" w:color="auto" w:fill="auto"/>
          </w:tcPr>
          <w:p w:rsidR="00FA226C" w:rsidRPr="003F1A31" w:rsidRDefault="00FA226C" w:rsidP="00FA226C">
            <w:pPr>
              <w:pStyle w:val="MediumGrid1-Accent21"/>
              <w:numPr>
                <w:ilvl w:val="0"/>
                <w:numId w:val="35"/>
              </w:numPr>
              <w:spacing w:before="60" w:after="60"/>
              <w:rPr>
                <w:rFonts w:cs="Calibri"/>
                <w:lang w:val="en-GB"/>
              </w:rPr>
            </w:pPr>
          </w:p>
        </w:tc>
        <w:tc>
          <w:tcPr>
            <w:tcW w:w="7111" w:type="dxa"/>
            <w:tcBorders>
              <w:top w:val="single" w:sz="4" w:space="0" w:color="auto"/>
            </w:tcBorders>
            <w:shd w:val="clear" w:color="auto" w:fill="auto"/>
          </w:tcPr>
          <w:p w:rsidR="00FA226C" w:rsidRPr="00677FC6" w:rsidRDefault="00FA226C" w:rsidP="00770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auto"/>
          </w:tcPr>
          <w:p w:rsidR="00FA226C" w:rsidRPr="00677FC6" w:rsidRDefault="00FA226C" w:rsidP="00770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FA226C" w:rsidRPr="00ED48EA" w:rsidTr="00770419">
        <w:trPr>
          <w:cantSplit/>
        </w:trPr>
        <w:tc>
          <w:tcPr>
            <w:tcW w:w="686" w:type="dxa"/>
          </w:tcPr>
          <w:p w:rsidR="00FA226C" w:rsidRPr="003F1A31" w:rsidRDefault="00FA226C" w:rsidP="00FA226C">
            <w:pPr>
              <w:pStyle w:val="MediumGrid1-Accent21"/>
              <w:numPr>
                <w:ilvl w:val="0"/>
                <w:numId w:val="35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7111" w:type="dxa"/>
          </w:tcPr>
          <w:p w:rsidR="00FA226C" w:rsidRPr="00677FC6" w:rsidRDefault="00FA226C" w:rsidP="00770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  <w:tc>
          <w:tcPr>
            <w:tcW w:w="1147" w:type="dxa"/>
          </w:tcPr>
          <w:p w:rsidR="00FA226C" w:rsidRPr="002450F6" w:rsidRDefault="00FA226C" w:rsidP="00770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FA226C" w:rsidRPr="00ED48EA" w:rsidTr="00770419">
        <w:trPr>
          <w:cantSplit/>
        </w:trPr>
        <w:tc>
          <w:tcPr>
            <w:tcW w:w="686" w:type="dxa"/>
          </w:tcPr>
          <w:p w:rsidR="00FA226C" w:rsidRPr="003F1A31" w:rsidRDefault="00FA226C" w:rsidP="00FA226C">
            <w:pPr>
              <w:pStyle w:val="MediumGrid1-Accent21"/>
              <w:numPr>
                <w:ilvl w:val="0"/>
                <w:numId w:val="35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7111" w:type="dxa"/>
          </w:tcPr>
          <w:p w:rsidR="00FA226C" w:rsidRPr="009F4419" w:rsidRDefault="00FA226C" w:rsidP="00770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  <w:tc>
          <w:tcPr>
            <w:tcW w:w="1147" w:type="dxa"/>
          </w:tcPr>
          <w:p w:rsidR="00FA226C" w:rsidRPr="002450F6" w:rsidRDefault="00FA226C" w:rsidP="00770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FA226C" w:rsidRPr="00ED48EA" w:rsidTr="00770419">
        <w:trPr>
          <w:cantSplit/>
        </w:trPr>
        <w:tc>
          <w:tcPr>
            <w:tcW w:w="686" w:type="dxa"/>
          </w:tcPr>
          <w:p w:rsidR="00FA226C" w:rsidRPr="003F1A31" w:rsidRDefault="00FA226C" w:rsidP="00FA226C">
            <w:pPr>
              <w:pStyle w:val="MediumGrid1-Accent21"/>
              <w:numPr>
                <w:ilvl w:val="0"/>
                <w:numId w:val="35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7111" w:type="dxa"/>
          </w:tcPr>
          <w:p w:rsidR="00FA226C" w:rsidRPr="00677FC6" w:rsidRDefault="00FA226C" w:rsidP="00770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  <w:tc>
          <w:tcPr>
            <w:tcW w:w="1147" w:type="dxa"/>
          </w:tcPr>
          <w:p w:rsidR="00FA226C" w:rsidRPr="002450F6" w:rsidRDefault="00FA226C" w:rsidP="00770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FA226C" w:rsidRPr="00ED48EA" w:rsidTr="00770419">
        <w:trPr>
          <w:cantSplit/>
        </w:trPr>
        <w:tc>
          <w:tcPr>
            <w:tcW w:w="686" w:type="dxa"/>
          </w:tcPr>
          <w:p w:rsidR="00FA226C" w:rsidRPr="003F1A31" w:rsidRDefault="00FA226C" w:rsidP="00FA226C">
            <w:pPr>
              <w:pStyle w:val="MediumGrid1-Accent21"/>
              <w:numPr>
                <w:ilvl w:val="0"/>
                <w:numId w:val="35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7111" w:type="dxa"/>
          </w:tcPr>
          <w:p w:rsidR="00FA226C" w:rsidRPr="009F4419" w:rsidRDefault="00FA226C" w:rsidP="00770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  <w:tc>
          <w:tcPr>
            <w:tcW w:w="1147" w:type="dxa"/>
          </w:tcPr>
          <w:p w:rsidR="00FA226C" w:rsidRPr="002450F6" w:rsidRDefault="00FA226C" w:rsidP="00770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  <w:tr w:rsidR="00FA226C" w:rsidRPr="00ED48EA" w:rsidTr="00770419">
        <w:trPr>
          <w:cantSplit/>
        </w:trPr>
        <w:tc>
          <w:tcPr>
            <w:tcW w:w="686" w:type="dxa"/>
          </w:tcPr>
          <w:p w:rsidR="00FA226C" w:rsidRPr="003F1A31" w:rsidRDefault="00FA226C" w:rsidP="00FA226C">
            <w:pPr>
              <w:pStyle w:val="MediumGrid1-Accent21"/>
              <w:numPr>
                <w:ilvl w:val="0"/>
                <w:numId w:val="35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7111" w:type="dxa"/>
          </w:tcPr>
          <w:p w:rsidR="00FA226C" w:rsidRDefault="00FA226C" w:rsidP="00770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  <w:tc>
          <w:tcPr>
            <w:tcW w:w="1147" w:type="dxa"/>
          </w:tcPr>
          <w:p w:rsidR="00FA226C" w:rsidRPr="009F4419" w:rsidRDefault="00FA226C" w:rsidP="00770419">
            <w:pPr>
              <w:pStyle w:val="FSTableText"/>
              <w:rPr>
                <w:rFonts w:cs="Calibri"/>
                <w:noProof w:val="0"/>
                <w:sz w:val="16"/>
                <w:szCs w:val="16"/>
                <w:lang w:val="en-GB"/>
              </w:rPr>
            </w:pPr>
          </w:p>
        </w:tc>
      </w:tr>
    </w:tbl>
    <w:p w:rsidR="00FA226C" w:rsidRDefault="00FA226C" w:rsidP="00FA226C"/>
    <w:p w:rsidR="00FA226C" w:rsidRDefault="00FA226C" w:rsidP="00FA226C">
      <w:pPr>
        <w:pStyle w:val="3"/>
      </w:pPr>
      <w:r>
        <w:rPr>
          <w:rFonts w:hint="eastAsia"/>
        </w:rPr>
        <w:t>业务规则</w:t>
      </w:r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242"/>
        <w:gridCol w:w="8222"/>
      </w:tblGrid>
      <w:tr w:rsidR="00FA226C" w:rsidRPr="00254A08" w:rsidTr="00770419">
        <w:trPr>
          <w:trHeight w:val="201"/>
          <w:tblHeader/>
        </w:trPr>
        <w:tc>
          <w:tcPr>
            <w:tcW w:w="1242" w:type="dxa"/>
            <w:shd w:val="clear" w:color="auto" w:fill="95B3D7"/>
            <w:vAlign w:val="center"/>
          </w:tcPr>
          <w:p w:rsidR="00FA226C" w:rsidRPr="00254A08" w:rsidRDefault="00FA226C" w:rsidP="00770419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编号</w:t>
            </w:r>
          </w:p>
        </w:tc>
        <w:tc>
          <w:tcPr>
            <w:tcW w:w="8222" w:type="dxa"/>
            <w:shd w:val="clear" w:color="auto" w:fill="95B3D7"/>
            <w:vAlign w:val="center"/>
          </w:tcPr>
          <w:p w:rsidR="00FA226C" w:rsidRPr="00254A08" w:rsidRDefault="00FA226C" w:rsidP="00770419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规则描述</w:t>
            </w:r>
          </w:p>
        </w:tc>
      </w:tr>
      <w:tr w:rsidR="00FA226C" w:rsidRPr="00677FC6" w:rsidTr="00770419">
        <w:trPr>
          <w:cantSplit/>
        </w:trPr>
        <w:tc>
          <w:tcPr>
            <w:tcW w:w="1242" w:type="dxa"/>
            <w:vAlign w:val="center"/>
          </w:tcPr>
          <w:p w:rsidR="00FA226C" w:rsidRPr="00677FC6" w:rsidRDefault="00FA226C" w:rsidP="00FA226C">
            <w:pPr>
              <w:pStyle w:val="FSTableText"/>
              <w:numPr>
                <w:ilvl w:val="0"/>
                <w:numId w:val="7"/>
              </w:numPr>
              <w:rPr>
                <w:noProof w:val="0"/>
                <w:sz w:val="16"/>
                <w:szCs w:val="16"/>
                <w:lang w:val="en-GB"/>
              </w:rPr>
            </w:pPr>
          </w:p>
        </w:tc>
        <w:tc>
          <w:tcPr>
            <w:tcW w:w="8222" w:type="dxa"/>
            <w:vAlign w:val="center"/>
          </w:tcPr>
          <w:p w:rsidR="00FA226C" w:rsidRPr="00677FC6" w:rsidRDefault="00FA226C" w:rsidP="00770419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</w:p>
        </w:tc>
      </w:tr>
      <w:tr w:rsidR="00FA226C" w:rsidRPr="00677FC6" w:rsidTr="00770419">
        <w:trPr>
          <w:cantSplit/>
        </w:trPr>
        <w:tc>
          <w:tcPr>
            <w:tcW w:w="1242" w:type="dxa"/>
            <w:vAlign w:val="center"/>
          </w:tcPr>
          <w:p w:rsidR="00FA226C" w:rsidRPr="00677FC6" w:rsidRDefault="00FA226C" w:rsidP="00FA226C">
            <w:pPr>
              <w:pStyle w:val="FSTableText"/>
              <w:numPr>
                <w:ilvl w:val="0"/>
                <w:numId w:val="7"/>
              </w:numPr>
              <w:rPr>
                <w:noProof w:val="0"/>
                <w:sz w:val="16"/>
                <w:szCs w:val="16"/>
                <w:lang w:val="en-GB"/>
              </w:rPr>
            </w:pPr>
          </w:p>
        </w:tc>
        <w:tc>
          <w:tcPr>
            <w:tcW w:w="8222" w:type="dxa"/>
            <w:vAlign w:val="center"/>
          </w:tcPr>
          <w:p w:rsidR="00FA226C" w:rsidRPr="00677FC6" w:rsidRDefault="00FA226C" w:rsidP="00770419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</w:p>
        </w:tc>
      </w:tr>
      <w:tr w:rsidR="00FA226C" w:rsidRPr="00677FC6" w:rsidTr="00770419">
        <w:trPr>
          <w:cantSplit/>
        </w:trPr>
        <w:tc>
          <w:tcPr>
            <w:tcW w:w="1242" w:type="dxa"/>
            <w:vAlign w:val="center"/>
          </w:tcPr>
          <w:p w:rsidR="00FA226C" w:rsidRPr="00677FC6" w:rsidRDefault="00FA226C" w:rsidP="00FA226C">
            <w:pPr>
              <w:pStyle w:val="FSTableText"/>
              <w:numPr>
                <w:ilvl w:val="0"/>
                <w:numId w:val="7"/>
              </w:numPr>
              <w:rPr>
                <w:noProof w:val="0"/>
                <w:sz w:val="16"/>
                <w:szCs w:val="16"/>
                <w:lang w:val="en-GB"/>
              </w:rPr>
            </w:pPr>
          </w:p>
        </w:tc>
        <w:tc>
          <w:tcPr>
            <w:tcW w:w="8222" w:type="dxa"/>
            <w:vAlign w:val="center"/>
          </w:tcPr>
          <w:p w:rsidR="00FA226C" w:rsidRDefault="00FA226C" w:rsidP="00770419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</w:p>
        </w:tc>
      </w:tr>
    </w:tbl>
    <w:p w:rsidR="00FA226C" w:rsidRPr="007557E5" w:rsidRDefault="00FA226C" w:rsidP="00FA226C"/>
    <w:p w:rsidR="00FA226C" w:rsidRDefault="00FA226C" w:rsidP="00FA226C">
      <w:pPr>
        <w:rPr>
          <w:lang w:val="en-GB"/>
        </w:rPr>
      </w:pPr>
    </w:p>
    <w:p w:rsidR="00186DDE" w:rsidRDefault="00186DDE" w:rsidP="00186DDE">
      <w:pPr>
        <w:rPr>
          <w:lang w:val="en-GB"/>
        </w:rPr>
      </w:pPr>
    </w:p>
    <w:p w:rsidR="00186DDE" w:rsidRDefault="00186DDE" w:rsidP="00186DDE">
      <w:pPr>
        <w:rPr>
          <w:lang w:val="en-GB"/>
        </w:rPr>
      </w:pPr>
    </w:p>
    <w:p w:rsidR="00186DDE" w:rsidRDefault="00186DDE" w:rsidP="00186DDE"/>
    <w:p w:rsidR="00DE45B9" w:rsidRPr="00ED48EA" w:rsidRDefault="002D3E61" w:rsidP="00DE45B9">
      <w:pPr>
        <w:pStyle w:val="1"/>
      </w:pPr>
      <w:bookmarkStart w:id="112" w:name="_Toc324713537"/>
      <w:bookmarkStart w:id="113" w:name="_Toc294273186"/>
      <w:bookmarkStart w:id="114" w:name="_Toc294274602"/>
      <w:bookmarkStart w:id="115" w:name="_Toc298777785"/>
      <w:bookmarkEnd w:id="38"/>
      <w:bookmarkEnd w:id="39"/>
      <w:bookmarkEnd w:id="40"/>
      <w:r>
        <w:rPr>
          <w:rFonts w:hint="eastAsia"/>
        </w:rPr>
        <w:lastRenderedPageBreak/>
        <w:t>主要</w:t>
      </w:r>
      <w:r w:rsidR="00DE45B9">
        <w:rPr>
          <w:rFonts w:hint="eastAsia"/>
        </w:rPr>
        <w:t>实体</w:t>
      </w:r>
      <w:bookmarkEnd w:id="112"/>
    </w:p>
    <w:p w:rsidR="00BA75E5" w:rsidRDefault="00BA75E5" w:rsidP="00BA75E5">
      <w:pPr>
        <w:pStyle w:val="2"/>
        <w:rPr>
          <w:lang w:val="en-GB"/>
        </w:rPr>
      </w:pPr>
      <w:bookmarkStart w:id="116" w:name="_Toc324713538"/>
      <w:r>
        <w:rPr>
          <w:rFonts w:hint="eastAsia"/>
          <w:lang w:val="en-GB"/>
        </w:rPr>
        <w:t>实体图</w:t>
      </w:r>
      <w:bookmarkEnd w:id="116"/>
    </w:p>
    <w:p w:rsidR="00A63E26" w:rsidRDefault="00FE6956" w:rsidP="00A63E26">
      <w:pPr>
        <w:rPr>
          <w:lang w:val="en-GB"/>
        </w:rPr>
      </w:pPr>
      <w:r w:rsidRPr="00FE6956">
        <w:rPr>
          <w:noProof/>
          <w:lang w:val="en-GB"/>
        </w:rPr>
      </w:r>
      <w:r>
        <w:rPr>
          <w:noProof/>
          <w:lang w:val="en-GB"/>
        </w:rPr>
        <w:pict>
          <v:group id="Canvas 3" o:spid="_x0000_s1050" editas="canvas" style="width:6in;height:352.45pt;mso-position-horizontal-relative:char;mso-position-vertical-relative:line" coordsize="54864,44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">
            <v:shape id="_x0000_s1051" type="#_x0000_t75" style="position:absolute;width:54864;height:44761;visibility:visible">
              <v:fill o:detectmouseclick="t"/>
              <v:path o:connecttype="none"/>
            </v:shape>
            <v:roundrect id="Rounded Rectangle 20" o:spid="_x0000_s1052" style="position:absolute;left:2432;top:15107;width:9360;height:3098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e0isAA&#10;AADbAAAADwAAAGRycy9kb3ducmV2LnhtbERPy4rCMBTdC/5DuII7TVUYpRpFBwcGRcQXuLw017bY&#10;3JQm2vr3ZiG4PJz3bNGYQjypcrllBYN+BII4sTrnVMH59NebgHAeWWNhmRS8yMFi3m7NMNa25gM9&#10;jz4VIYRdjAoy78tYSpdkZND1bUkcuJutDPoAq1TqCusQbgo5jKIfaTDn0JBhSb8ZJffjwyjYbfSl&#10;cOvRajyo+ZpvN+vRfndWqttpllMQnhr/FX/c/1rBMKwPX8IPk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Se0isAAAADbAAAADwAAAAAAAAAAAAAAAACYAgAAZHJzL2Rvd25y&#10;ZXYueG1sUEsFBgAAAAAEAAQA9QAAAIUDAAAAAA==&#10;" fillcolor="#4f81bd [3204]" strokecolor="#4579b8 [3044]">
              <v:fill color2="#a7bfde [1620]" rotate="t" angle="180" focus="100%" type="gradient">
                <o:fill v:ext="view" type="gradientUnscaled"/>
              </v:fill>
              <v:shadow on="t" color="black" opacity="22937f" origin=",.5" offset="0,.63889mm"/>
              <v:textbox style="mso-next-textbox:#Rounded Rectangle 20" inset="0,0,0,0">
                <w:txbxContent>
                  <w:p w:rsidR="00770419" w:rsidRDefault="00770419" w:rsidP="00A63E26">
                    <w:pPr>
                      <w:jc w:val="center"/>
                    </w:pPr>
                    <w:r>
                      <w:rPr>
                        <w:rFonts w:hint="eastAsia"/>
                      </w:rPr>
                      <w:t>工作任务</w:t>
                    </w:r>
                  </w:p>
                </w:txbxContent>
              </v:textbox>
            </v:roundrect>
            <v:roundrect id="Rounded Rectangle 28" o:spid="_x0000_s1053" style="position:absolute;left:18993;top:15107;width:9366;height:3099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n8L8AA&#10;AADbAAAADwAAAGRycy9kb3ducmV2LnhtbERPTYvCMBC9L/gfwgheFk3Xg6zVKLoorEer6HVoxrTY&#10;TGoTbddfbw7CHh/ve77sbCUe1PjSsYKvUQKCOHe6ZKPgeNgOv0H4gKyxckwK/sjDctH7mGOqXct7&#10;emTBiBjCPkUFRQh1KqXPC7LoR64mjtzFNRZDhI2RusE2httKjpNkIi2WHBsKrOmnoPya3a2CTWX0&#10;dL1bfdan7CkPx4nZ3c6tUoN+t5qBCNSFf/Hb/asVjOPY+CX+AL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kn8L8AAAADbAAAADwAAAAAAAAAAAAAAAACYAgAAZHJzL2Rvd25y&#10;ZXYueG1sUEsFBgAAAAAEAAQA9QAAAIUDAAAAAA==&#10;" fillcolor="#4f81bd [3204]" strokecolor="#4579b8 [3044]">
              <v:fill color2="#a7bfde [1620]" rotate="t" angle="180" focus="100%" type="gradient">
                <o:fill v:ext="view" type="gradientUnscaled"/>
              </v:fill>
              <v:shadow on="t" color="black" opacity="22937f" origin=",.5" offset="0,.63889mm"/>
              <v:textbox style="mso-next-textbox:#Rounded Rectangle 28" inset="0,0,0,0">
                <w:txbxContent>
                  <w:p w:rsidR="00770419" w:rsidRDefault="00770419" w:rsidP="00A63E26">
                    <w:pPr>
                      <w:jc w:val="center"/>
                    </w:pPr>
                    <w:r>
                      <w:rPr>
                        <w:rFonts w:hint="eastAsia"/>
                      </w:rPr>
                      <w:t>患者信息</w:t>
                    </w:r>
                  </w:p>
                </w:txbxContent>
              </v:textbox>
            </v:roundrect>
            <v:group id="_x0000_s3246" style="position:absolute;left:11792;top:14688;width:7201;height:3880" coordorigin="22638,14328" coordsize="13348,3878">
              <v:shape id="Straight Arrow Connector 29" o:spid="_x0000_s1054" type="#_x0000_t32" style="position:absolute;left:23523;top:16518;width:1246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5sQMQAAADbAAAADwAAAGRycy9kb3ducmV2LnhtbESPW2sCMRSE3wv+h3AE32pWwdJujSKi&#10;ILQW1sv76eZ0d+3mZEmyl/57Uyj0cZiZb5jlejC16Mj5yrKC2TQBQZxbXXGh4HLePz6D8AFZY22Z&#10;FPyQh/Vq9LDEVNueM+pOoRARwj5FBWUITSqlz0sy6Ke2IY7el3UGQ5SukNphH+GmlvMkeZIGK44L&#10;JTa0LSn/PrVGwWLnsk1zez9/XJ3ft7b6dMfbm1KT8bB5BRFoCP/hv/ZBK5i/wO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vmxAxAAAANsAAAAPAAAAAAAAAAAA&#10;AAAAAKECAABkcnMvZG93bnJldi54bWxQSwUGAAAAAAQABAD5AAAAkgMAAAAA&#10;" strokecolor="#4f81bd [3204]" strokeweight="2pt">
                <v:stroke endarrow="open"/>
                <v:shadow on="t" color="black" opacity="24903f" origin=",.5" offset="0,.55556mm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55" type="#_x0000_t202" style="position:absolute;left:22638;top:14468;width:3321;height:37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ULKsMA&#10;AADbAAAADwAAAGRycy9kb3ducmV2LnhtbERPTU/CQBC9m/gfNmPiTbZAYkxlIUYl4aAgIAnchu7Y&#10;NnZnm92hlH/PHkw8vrzvyax3jeooxNqzgeEgA0VceFtzaeB7O394AhUF2WLjmQxcKMJsenszwdz6&#10;M6+p20ipUgjHHA1UIm2udSwqchgHviVO3I8PDiXBUGob8JzCXaNHWfaoHdacGips6bWi4ndzcgaa&#10;fQwfx0wO3Vv5KV8rfdq9D5fG3N/1L8+ghHr5F/+5F9bAOK1P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ULKsMAAADbAAAADwAAAAAAAAAAAAAAAACYAgAAZHJzL2Rv&#10;d25yZXYueG1sUEsFBgAAAAAEAAQA9QAAAIgDAAAAAA==&#10;" filled="f" stroked="f" strokeweight=".5pt">
                <v:textbox style="mso-next-textbox:#Text Box 30" inset="0,0,0,0">
                  <w:txbxContent>
                    <w:p w:rsidR="00770419" w:rsidRPr="00A63E26" w:rsidRDefault="00770419" w:rsidP="00A63E2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*</w:t>
                      </w:r>
                    </w:p>
                  </w:txbxContent>
                </v:textbox>
              </v:shape>
              <v:shape id="Text Box 31" o:spid="_x0000_s1056" type="#_x0000_t202" style="position:absolute;left:32665;top:14328;width:3321;height:37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muscYA&#10;AADbAAAADwAAAGRycy9kb3ducmV2LnhtbESPX0vDQBDE34V+h2MLfbOXWJASey2iFvrgn1pb0Lc1&#10;tybB3F6426bx23tCwcdhZn7DLFaDa1VPITaeDeTTDBRx6W3DlYH92/pyDioKssXWMxn4oQir5ehi&#10;gYX1J36lfieVShCOBRqoRbpC61jW5DBOfUecvC8fHEqSodI24CnBXauvsuxaO2w4LdTY0V1N5ffu&#10;6Ay07zE8fmby0d9XT7J90cfDQ/5szGQ83N6AEhrkP3xub6yBWQ5/X9IP0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muscYAAADbAAAADwAAAAAAAAAAAAAAAACYAgAAZHJz&#10;L2Rvd25yZXYueG1sUEsFBgAAAAAEAAQA9QAAAIsDAAAAAA==&#10;" filled="f" stroked="f" strokeweight=".5pt">
                <v:textbox style="mso-next-textbox:#Text Box 31" inset="0,0,0,0">
                  <w:txbxContent>
                    <w:p w:rsidR="00770419" w:rsidRPr="00A63E26" w:rsidRDefault="00770419" w:rsidP="00A63E2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v:group>
            <v:roundrect id="Rounded Rectangle 20" o:spid="_x0000_s3245" style="position:absolute;left:35928;top:15107;width:9360;height:3099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e0isAA&#10;AADbAAAADwAAAGRycy9kb3ducmV2LnhtbERPy4rCMBTdC/5DuII7TVUYpRpFBwcGRcQXuLw017bY&#10;3JQm2vr3ZiG4PJz3bNGYQjypcrllBYN+BII4sTrnVMH59NebgHAeWWNhmRS8yMFi3m7NMNa25gM9&#10;jz4VIYRdjAoy78tYSpdkZND1bUkcuJutDPoAq1TqCusQbgo5jKIfaTDn0JBhSb8ZJffjwyjYbfSl&#10;cOvRajyo+ZpvN+vRfndWqttpllMQnhr/FX/c/1rBMKwPX8IPk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Se0isAAAADbAAAADwAAAAAAAAAAAAAAAACYAgAAZHJzL2Rvd25y&#10;ZXYueG1sUEsFBgAAAAAEAAQA9QAAAIUDAAAAAA==&#10;" fillcolor="#4f81bd [3204]" strokecolor="#4579b8 [3044]">
              <v:fill color2="#a7bfde [1620]" rotate="t" angle="180" focus="100%" type="gradient">
                <o:fill v:ext="view" type="gradientUnscaled"/>
              </v:fill>
              <v:shadow on="t" color="black" opacity="22937f" origin=",.5" offset="0,.63889mm"/>
              <v:textbox inset="0,0,0,0">
                <w:txbxContent>
                  <w:p w:rsidR="00770419" w:rsidRDefault="00770419" w:rsidP="00A63E26">
                    <w:pPr>
                      <w:jc w:val="center"/>
                    </w:pPr>
                    <w:r>
                      <w:rPr>
                        <w:rFonts w:hint="eastAsia"/>
                      </w:rPr>
                      <w:t>临床信息</w:t>
                    </w:r>
                  </w:p>
                </w:txbxContent>
              </v:textbox>
            </v:roundrect>
            <v:group id="_x0000_s3247" style="position:absolute;left:28359;top:14688;width:7201;height:3879" coordorigin="22638,14328" coordsize="13348,3878">
              <v:shape id="Straight Arrow Connector 29" o:spid="_x0000_s3248" type="#_x0000_t32" style="position:absolute;left:23523;top:16518;width:1246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5sQMQAAADbAAAADwAAAGRycy9kb3ducmV2LnhtbESPW2sCMRSE3wv+h3AE32pWwdJujSKi&#10;ILQW1sv76eZ0d+3mZEmyl/57Uyj0cZiZb5jlejC16Mj5yrKC2TQBQZxbXXGh4HLePz6D8AFZY22Z&#10;FPyQh/Vq9LDEVNueM+pOoRARwj5FBWUITSqlz0sy6Ke2IY7el3UGQ5SukNphH+GmlvMkeZIGK44L&#10;JTa0LSn/PrVGwWLnsk1zez9/XJ3ft7b6dMfbm1KT8bB5BRFoCP/hv/ZBK5i/wO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vmxAxAAAANsAAAAPAAAAAAAAAAAA&#10;AAAAAKECAABkcnMvZG93bnJldi54bWxQSwUGAAAAAAQABAD5AAAAkgMAAAAA&#10;" strokecolor="#4f81bd [3204]" strokeweight="2pt">
                <v:stroke startarrow="open"/>
                <v:shadow on="t" color="black" opacity="24903f" origin=",.5" offset="0,.55556mm"/>
              </v:shape>
              <v:shape id="Text Box 30" o:spid="_x0000_s3249" type="#_x0000_t202" style="position:absolute;left:22638;top:14468;width:3321;height:37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ULKsMA&#10;AADbAAAADwAAAGRycy9kb3ducmV2LnhtbERPTU/CQBC9m/gfNmPiTbZAYkxlIUYl4aAgIAnchu7Y&#10;NnZnm92hlH/PHkw8vrzvyax3jeooxNqzgeEgA0VceFtzaeB7O394AhUF2WLjmQxcKMJsenszwdz6&#10;M6+p20ipUgjHHA1UIm2udSwqchgHviVO3I8PDiXBUGob8JzCXaNHWfaoHdacGips6bWi4ndzcgaa&#10;fQwfx0wO3Vv5KV8rfdq9D5fG3N/1L8+ghHr5F/+5F9bAOK1P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ULKsMAAADbAAAADwAAAAAAAAAAAAAAAACYAgAAZHJzL2Rv&#10;d25yZXYueG1sUEsFBgAAAAAEAAQA9QAAAIgDAAAAAA==&#10;" filled="f" stroked="f" strokeweight=".5pt">
                <v:textbox inset="0,0,0,0">
                  <w:txbxContent>
                    <w:p w:rsidR="00770419" w:rsidRPr="00A63E26" w:rsidRDefault="00770419" w:rsidP="00A63E2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  <v:shape id="Text Box 31" o:spid="_x0000_s3250" type="#_x0000_t202" style="position:absolute;left:32665;top:14328;width:3321;height:37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muscYA&#10;AADbAAAADwAAAGRycy9kb3ducmV2LnhtbESPX0vDQBDE34V+h2MLfbOXWJASey2iFvrgn1pb0Lc1&#10;tybB3F6426bx23tCwcdhZn7DLFaDa1VPITaeDeTTDBRx6W3DlYH92/pyDioKssXWMxn4oQir5ehi&#10;gYX1J36lfieVShCOBRqoRbpC61jW5DBOfUecvC8fHEqSodI24CnBXauvsuxaO2w4LdTY0V1N5ffu&#10;6Ay07zE8fmby0d9XT7J90cfDQ/5szGQ83N6AEhrkP3xub6yBWQ5/X9IP0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muscYAAADbAAAADwAAAAAAAAAAAAAAAACYAgAAZHJz&#10;L2Rvd25yZXYueG1sUEsFBgAAAAAEAAQA9QAAAIsDAAAAAA==&#10;" filled="f" stroked="f" strokeweight=".5pt">
                <v:textbox inset="0,0,0,0">
                  <w:txbxContent>
                    <w:p w:rsidR="00770419" w:rsidRPr="00A63E26" w:rsidRDefault="00770419" w:rsidP="00A63E2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*</w:t>
                      </w:r>
                    </w:p>
                  </w:txbxContent>
                </v:textbox>
              </v:shape>
            </v:group>
            <v:roundrect id="Rounded Rectangle 28" o:spid="_x0000_s3261" style="position:absolute;left:18993;top:24320;width:9366;height:3099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n8L8AA&#10;AADbAAAADwAAAGRycy9kb3ducmV2LnhtbERPTYvCMBC9L/gfwgheFk3Xg6zVKLoorEer6HVoxrTY&#10;TGoTbddfbw7CHh/ve77sbCUe1PjSsYKvUQKCOHe6ZKPgeNgOv0H4gKyxckwK/sjDctH7mGOqXct7&#10;emTBiBjCPkUFRQh1KqXPC7LoR64mjtzFNRZDhI2RusE2httKjpNkIi2WHBsKrOmnoPya3a2CTWX0&#10;dL1bfdan7CkPx4nZ3c6tUoN+t5qBCNSFf/Hb/asVjOPY+CX+AL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kn8L8AAAADbAAAADwAAAAAAAAAAAAAAAACYAgAAZHJzL2Rvd25y&#10;ZXYueG1sUEsFBgAAAAAEAAQA9QAAAIUDAAAAAA==&#10;" fillcolor="#4f81bd [3204]" strokecolor="#4579b8 [3044]">
              <v:fill color2="#a7bfde [1620]" rotate="t" angle="180" focus="100%" type="gradient">
                <o:fill v:ext="view" type="gradientUnscaled"/>
              </v:fill>
              <v:shadow on="t" color="black" opacity="22937f" origin=",.5" offset="0,.63889mm"/>
              <v:textbox inset="0,0,0,0">
                <w:txbxContent>
                  <w:p w:rsidR="00770419" w:rsidRDefault="00770419" w:rsidP="00A63E26">
                    <w:pPr>
                      <w:jc w:val="center"/>
                    </w:pPr>
                    <w:r>
                      <w:rPr>
                        <w:rFonts w:hint="eastAsia"/>
                      </w:rPr>
                      <w:t>病种</w:t>
                    </w:r>
                  </w:p>
                </w:txbxContent>
              </v:textbox>
            </v:roundrect>
            <v:shape id="_x0000_s3262" type="#_x0000_t32" style="position:absolute;left:23679;top:15107;width:1;height:3098" o:connectortype="straight">
              <v:stroke endarrow="block"/>
            </v:shape>
            <v:roundrect id="Rounded Rectangle 28" o:spid="_x0000_s3263" style="position:absolute;left:2426;top:24320;width:9366;height:3099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n8L8AA&#10;AADbAAAADwAAAGRycy9kb3ducmV2LnhtbERPTYvCMBC9L/gfwgheFk3Xg6zVKLoorEer6HVoxrTY&#10;TGoTbddfbw7CHh/ve77sbCUe1PjSsYKvUQKCOHe6ZKPgeNgOv0H4gKyxckwK/sjDctH7mGOqXct7&#10;emTBiBjCPkUFRQh1KqXPC7LoR64mjtzFNRZDhI2RusE2httKjpNkIi2WHBsKrOmnoPya3a2CTWX0&#10;dL1bfdan7CkPx4nZ3c6tUoN+t5qBCNSFf/Hb/asVjOPY+CX+AL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kn8L8AAAADbAAAADwAAAAAAAAAAAAAAAACYAgAAZHJzL2Rvd25y&#10;ZXYueG1sUEsFBgAAAAAEAAQA9QAAAIUDAAAAAA==&#10;" fillcolor="#4f81bd [3204]" strokecolor="#4579b8 [3044]">
              <v:fill color2="#a7bfde [1620]" rotate="t" angle="180" focus="100%" type="gradient">
                <o:fill v:ext="view" type="gradientUnscaled"/>
              </v:fill>
              <v:shadow on="t" color="black" opacity="22937f" origin=",.5" offset="0,.63889mm"/>
              <v:textbox inset="0,0,0,0">
                <w:txbxContent>
                  <w:p w:rsidR="00770419" w:rsidRDefault="00770419" w:rsidP="00A63E26">
                    <w:pPr>
                      <w:jc w:val="center"/>
                    </w:pPr>
                    <w:r>
                      <w:rPr>
                        <w:rFonts w:hint="eastAsia"/>
                      </w:rPr>
                      <w:t>医生</w:t>
                    </w:r>
                  </w:p>
                </w:txbxContent>
              </v:textbox>
            </v:roundrect>
            <v:shape id="_x0000_s3264" type="#_x0000_t32" style="position:absolute;left:23679;top:16656;width:4680;height:1549;flip:x" o:connectortype="straight">
              <v:stroke endarrow="block"/>
            </v:shape>
            <w10:wrap type="none"/>
            <w10:anchorlock/>
          </v:group>
        </w:pict>
      </w:r>
      <w:bookmarkStart w:id="117" w:name="_GoBack"/>
      <w:bookmarkEnd w:id="117"/>
    </w:p>
    <w:p w:rsidR="00A63E26" w:rsidRDefault="00A63E26" w:rsidP="00A63E26">
      <w:pPr>
        <w:rPr>
          <w:lang w:val="en-GB"/>
        </w:rPr>
      </w:pPr>
    </w:p>
    <w:p w:rsidR="00A63E26" w:rsidRPr="00A63E26" w:rsidRDefault="00A63E26" w:rsidP="00A63E26">
      <w:pPr>
        <w:pStyle w:val="2"/>
        <w:rPr>
          <w:lang w:val="en-GB"/>
        </w:rPr>
      </w:pPr>
      <w:bookmarkStart w:id="118" w:name="_Toc324713539"/>
      <w:r>
        <w:rPr>
          <w:rFonts w:hint="eastAsia"/>
          <w:lang w:val="en-GB"/>
        </w:rPr>
        <w:t>工作</w:t>
      </w:r>
      <w:r w:rsidR="00125497">
        <w:rPr>
          <w:rFonts w:hint="eastAsia"/>
          <w:lang w:val="en-GB"/>
        </w:rPr>
        <w:t>单</w:t>
      </w:r>
      <w:bookmarkEnd w:id="118"/>
    </w:p>
    <w:p w:rsidR="00DE45B9" w:rsidRPr="00ED48EA" w:rsidRDefault="00DE45B9" w:rsidP="00DE45B9">
      <w:pPr>
        <w:pStyle w:val="3"/>
        <w:rPr>
          <w:lang w:val="en-GB"/>
        </w:rPr>
      </w:pPr>
      <w:bookmarkStart w:id="119" w:name="_Toc324713540"/>
      <w:r>
        <w:rPr>
          <w:rFonts w:hint="eastAsia"/>
          <w:lang w:val="en-GB"/>
        </w:rPr>
        <w:t>实体介绍</w:t>
      </w:r>
      <w:bookmarkEnd w:id="119"/>
    </w:p>
    <w:p w:rsidR="00DE45B9" w:rsidRDefault="00A63E26" w:rsidP="00DE45B9">
      <w:r>
        <w:rPr>
          <w:rFonts w:hint="eastAsia"/>
        </w:rPr>
        <w:t>医生要做的工作任务</w:t>
      </w:r>
      <w:r w:rsidR="00125497">
        <w:rPr>
          <w:rFonts w:hint="eastAsia"/>
        </w:rPr>
        <w:t>单</w:t>
      </w:r>
      <w:r w:rsidR="00DE45B9">
        <w:t>.</w:t>
      </w:r>
    </w:p>
    <w:p w:rsidR="00DE45B9" w:rsidRDefault="00DE45B9" w:rsidP="00DE45B9">
      <w:pPr>
        <w:pStyle w:val="3"/>
        <w:rPr>
          <w:lang w:val="en-GB"/>
        </w:rPr>
      </w:pPr>
      <w:bookmarkStart w:id="120" w:name="_Toc324713541"/>
      <w:r>
        <w:rPr>
          <w:rFonts w:hint="eastAsia"/>
          <w:lang w:val="en-GB"/>
        </w:rPr>
        <w:t>数据结构</w:t>
      </w:r>
      <w:bookmarkEnd w:id="120"/>
    </w:p>
    <w:tbl>
      <w:tblPr>
        <w:tblW w:w="96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26"/>
        <w:gridCol w:w="1001"/>
        <w:gridCol w:w="709"/>
        <w:gridCol w:w="992"/>
        <w:gridCol w:w="5529"/>
      </w:tblGrid>
      <w:tr w:rsidR="0039366E" w:rsidRPr="00EA6CEC" w:rsidTr="00770419">
        <w:trPr>
          <w:cantSplit/>
          <w:trHeight w:val="207"/>
          <w:tblHeader/>
        </w:trPr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39366E" w:rsidRPr="00711F4C" w:rsidRDefault="0039366E" w:rsidP="00033783">
            <w:pPr>
              <w:pStyle w:val="FSTableTitle"/>
              <w:rPr>
                <w:rFonts w:cs="Calibri"/>
              </w:rPr>
            </w:pPr>
            <w:r>
              <w:rPr>
                <w:rFonts w:cs="Calibri" w:hint="eastAsia"/>
              </w:rPr>
              <w:t>属性</w:t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39366E" w:rsidRPr="00711F4C" w:rsidRDefault="0039366E" w:rsidP="007C365C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格式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39366E" w:rsidRDefault="0039366E" w:rsidP="00033783">
            <w:pPr>
              <w:pStyle w:val="FSTableTitle"/>
              <w:rPr>
                <w:rFonts w:cs="Calibri"/>
              </w:rPr>
            </w:pPr>
            <w:r>
              <w:rPr>
                <w:rFonts w:cs="Calibri" w:hint="eastAsia"/>
              </w:rPr>
              <w:t>出现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39366E" w:rsidRPr="00711F4C" w:rsidRDefault="0039366E" w:rsidP="00033783">
            <w:pPr>
              <w:pStyle w:val="FSTableTitle"/>
              <w:rPr>
                <w:rFonts w:cs="Calibri"/>
              </w:rPr>
            </w:pPr>
            <w:r>
              <w:rPr>
                <w:rFonts w:cs="Calibri" w:hint="eastAsia"/>
              </w:rPr>
              <w:t>默认值</w:t>
            </w:r>
          </w:p>
        </w:tc>
        <w:tc>
          <w:tcPr>
            <w:tcW w:w="552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95B3D7"/>
          </w:tcPr>
          <w:p w:rsidR="0039366E" w:rsidRPr="00711F4C" w:rsidRDefault="0039366E" w:rsidP="00033783">
            <w:pPr>
              <w:pStyle w:val="FSTableTitle"/>
              <w:rPr>
                <w:rFonts w:cs="Calibri"/>
              </w:rPr>
            </w:pPr>
            <w:r>
              <w:rPr>
                <w:rFonts w:cs="Calibri" w:hint="eastAsia"/>
              </w:rPr>
              <w:t>描述</w:t>
            </w:r>
          </w:p>
        </w:tc>
      </w:tr>
      <w:tr w:rsidR="0039366E" w:rsidRPr="007C365C" w:rsidTr="00770419">
        <w:trPr>
          <w:cantSplit/>
          <w:trHeight w:val="50"/>
        </w:trPr>
        <w:tc>
          <w:tcPr>
            <w:tcW w:w="142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9366E" w:rsidRPr="007C365C" w:rsidRDefault="0039366E" w:rsidP="00033783">
            <w:pPr>
              <w:pStyle w:val="FSTableLink"/>
              <w:rPr>
                <w:rFonts w:cs="Calibri"/>
                <w:sz w:val="16"/>
                <w:szCs w:val="16"/>
              </w:rPr>
            </w:pPr>
            <w:r w:rsidRPr="007C365C">
              <w:rPr>
                <w:rFonts w:cs="Calibri" w:hint="eastAsia"/>
                <w:sz w:val="16"/>
                <w:szCs w:val="16"/>
              </w:rPr>
              <w:t>工作单</w:t>
            </w:r>
            <w:r w:rsidRPr="007C365C">
              <w:rPr>
                <w:rFonts w:cs="Calibri" w:hint="eastAsia"/>
                <w:sz w:val="16"/>
                <w:szCs w:val="16"/>
              </w:rPr>
              <w:t>ID</w:t>
            </w:r>
          </w:p>
        </w:tc>
        <w:tc>
          <w:tcPr>
            <w:tcW w:w="10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66E" w:rsidRPr="007C365C" w:rsidRDefault="0039366E" w:rsidP="007C365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7C365C">
              <w:rPr>
                <w:rFonts w:cs="Calibri" w:hint="eastAsia"/>
                <w:sz w:val="16"/>
                <w:szCs w:val="16"/>
              </w:rPr>
              <w:t>N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66E" w:rsidRDefault="0039366E" w:rsidP="0039366E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66E" w:rsidRPr="007C365C" w:rsidRDefault="0039366E" w:rsidP="00033783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系统生成</w:t>
            </w:r>
          </w:p>
        </w:tc>
        <w:tc>
          <w:tcPr>
            <w:tcW w:w="55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:rsidR="0039366E" w:rsidRPr="007C365C" w:rsidRDefault="0039366E" w:rsidP="00033783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39366E" w:rsidRPr="007C365C" w:rsidTr="00770419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66E" w:rsidRPr="007C365C" w:rsidRDefault="0039366E" w:rsidP="00033783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患者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66E" w:rsidRPr="007C365C" w:rsidRDefault="00FE6956" w:rsidP="00C95D6C">
            <w:pPr>
              <w:pStyle w:val="UI"/>
            </w:pPr>
            <w:fldSimple w:instr=" REF _Ref324706011 \h  \* MERGEFORMAT ">
              <w:r w:rsidR="0039366E" w:rsidRPr="0039366E">
                <w:rPr>
                  <w:rFonts w:hint="eastAsia"/>
                </w:rPr>
                <w:t>患者信息</w:t>
              </w:r>
            </w:fldSimple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66E" w:rsidRPr="007C365C" w:rsidRDefault="0039366E" w:rsidP="0039366E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66E" w:rsidRPr="007C365C" w:rsidRDefault="0039366E" w:rsidP="00033783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366E" w:rsidRPr="007C365C" w:rsidRDefault="0039366E" w:rsidP="00033783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39366E" w:rsidRPr="007C365C" w:rsidTr="00770419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9366E" w:rsidRPr="007C365C" w:rsidRDefault="0039366E" w:rsidP="00033783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紧急程度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9366E" w:rsidRPr="007C365C" w:rsidRDefault="0039366E" w:rsidP="007C365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N2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66E" w:rsidRPr="007C365C" w:rsidRDefault="0039366E" w:rsidP="0039366E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9366E" w:rsidRPr="007C365C" w:rsidRDefault="0039366E" w:rsidP="00033783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39366E" w:rsidRPr="007C365C" w:rsidRDefault="0039366E" w:rsidP="00033783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39366E" w:rsidRPr="007C365C" w:rsidTr="00770419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9366E" w:rsidRPr="007C365C" w:rsidRDefault="0039366E" w:rsidP="00033783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状态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9366E" w:rsidRPr="007C365C" w:rsidRDefault="0039366E" w:rsidP="007C365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N2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66E" w:rsidRPr="007C365C" w:rsidRDefault="0039366E" w:rsidP="0039366E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9366E" w:rsidRPr="007C365C" w:rsidRDefault="0039366E" w:rsidP="00033783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39366E" w:rsidRPr="007C365C" w:rsidRDefault="0039366E" w:rsidP="00033783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39366E" w:rsidRPr="007C365C" w:rsidTr="00770419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9366E" w:rsidRPr="007C365C" w:rsidRDefault="0039366E" w:rsidP="00033783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来源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9366E" w:rsidRPr="007C365C" w:rsidRDefault="0039366E" w:rsidP="007C365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66E" w:rsidRPr="007C365C" w:rsidRDefault="0039366E" w:rsidP="0039366E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9366E" w:rsidRPr="007C365C" w:rsidRDefault="0039366E" w:rsidP="00033783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39366E" w:rsidRPr="007C365C" w:rsidRDefault="0039366E" w:rsidP="00033783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39366E" w:rsidRPr="007C365C" w:rsidTr="00770419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9366E" w:rsidRPr="007C365C" w:rsidRDefault="0039366E" w:rsidP="00033783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所属人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9366E" w:rsidRPr="007C365C" w:rsidRDefault="00FE6956" w:rsidP="00C95D6C">
            <w:pPr>
              <w:pStyle w:val="UI"/>
              <w:rPr>
                <w:rFonts w:cs="Calibri"/>
              </w:rPr>
            </w:pPr>
            <w:fldSimple w:instr=" REF _Ref324709618 \h  \* MERGEFORMAT ">
              <w:r w:rsidR="00C95D6C" w:rsidRPr="00D66245">
                <w:rPr>
                  <w:rFonts w:hint="eastAsia"/>
                  <w:lang w:val="en-GB"/>
                </w:rPr>
                <w:t>医生</w:t>
              </w:r>
            </w:fldSimple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66E" w:rsidRPr="007C365C" w:rsidRDefault="0039366E" w:rsidP="0039366E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9366E" w:rsidRPr="007C365C" w:rsidRDefault="0039366E" w:rsidP="00033783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39366E" w:rsidRPr="007C365C" w:rsidRDefault="0039366E" w:rsidP="00033783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39366E" w:rsidRPr="007C365C" w:rsidTr="00770419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9366E" w:rsidRPr="007C365C" w:rsidRDefault="0039366E" w:rsidP="00033783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病种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9366E" w:rsidRPr="007C365C" w:rsidRDefault="00FE6956" w:rsidP="00C95D6C">
            <w:pPr>
              <w:pStyle w:val="UI"/>
              <w:rPr>
                <w:rFonts w:cs="Calibri"/>
              </w:rPr>
            </w:pPr>
            <w:fldSimple w:instr=" REF _Ref324707469 \h  \* MERGEFORMAT ">
              <w:r w:rsidR="00C95D6C" w:rsidRPr="001E4705">
                <w:rPr>
                  <w:rFonts w:hint="eastAsia"/>
                  <w:lang w:val="en-GB"/>
                </w:rPr>
                <w:t>病种</w:t>
              </w:r>
            </w:fldSimple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66E" w:rsidRPr="007C365C" w:rsidRDefault="0039366E" w:rsidP="0039366E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9366E" w:rsidRPr="007C365C" w:rsidRDefault="0039366E" w:rsidP="00033783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39366E" w:rsidRPr="007C365C" w:rsidRDefault="0039366E" w:rsidP="00033783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39366E" w:rsidRPr="007C365C" w:rsidTr="00770419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9366E" w:rsidRPr="007C365C" w:rsidRDefault="0039366E" w:rsidP="00033783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创建时间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9366E" w:rsidRPr="007C365C" w:rsidRDefault="00C95D6C" w:rsidP="007C365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66E" w:rsidRPr="007C365C" w:rsidRDefault="00C95D6C" w:rsidP="0039366E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9366E" w:rsidRPr="007C365C" w:rsidRDefault="0039366E" w:rsidP="00033783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39366E" w:rsidRPr="007C365C" w:rsidRDefault="0039366E" w:rsidP="00033783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39366E" w:rsidRPr="007C365C" w:rsidTr="00770419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39366E" w:rsidRPr="007C365C" w:rsidRDefault="0039366E" w:rsidP="00033783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上次更新时间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39366E" w:rsidRPr="007C365C" w:rsidRDefault="00C95D6C" w:rsidP="007C365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9366E" w:rsidRPr="007C365C" w:rsidRDefault="00C95D6C" w:rsidP="0039366E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39366E" w:rsidRPr="007C365C" w:rsidRDefault="0039366E" w:rsidP="00033783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39366E" w:rsidRPr="007C365C" w:rsidRDefault="0039366E" w:rsidP="00033783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</w:tbl>
    <w:p w:rsidR="00DE45B9" w:rsidRDefault="00DE45B9" w:rsidP="00DE45B9"/>
    <w:p w:rsidR="00252370" w:rsidRDefault="00252370" w:rsidP="00252370">
      <w:pPr>
        <w:pStyle w:val="2"/>
        <w:rPr>
          <w:lang w:val="en-GB"/>
        </w:rPr>
      </w:pPr>
      <w:bookmarkStart w:id="121" w:name="_Ref324706011"/>
      <w:bookmarkStart w:id="122" w:name="_Toc324713542"/>
      <w:r w:rsidRPr="00252370">
        <w:rPr>
          <w:rFonts w:hint="eastAsia"/>
          <w:lang w:val="en-GB"/>
        </w:rPr>
        <w:t>患者信息</w:t>
      </w:r>
      <w:bookmarkEnd w:id="121"/>
      <w:bookmarkEnd w:id="122"/>
    </w:p>
    <w:p w:rsidR="00252370" w:rsidRPr="00ED48EA" w:rsidRDefault="00252370" w:rsidP="00252370">
      <w:pPr>
        <w:pStyle w:val="3"/>
        <w:rPr>
          <w:lang w:val="en-GB"/>
        </w:rPr>
      </w:pPr>
      <w:bookmarkStart w:id="123" w:name="_Toc324713543"/>
      <w:r>
        <w:rPr>
          <w:rFonts w:hint="eastAsia"/>
          <w:lang w:val="en-GB"/>
        </w:rPr>
        <w:t>实体介绍</w:t>
      </w:r>
      <w:bookmarkEnd w:id="123"/>
    </w:p>
    <w:p w:rsidR="00252370" w:rsidRDefault="00206A5C" w:rsidP="00252370">
      <w:r>
        <w:rPr>
          <w:rFonts w:hint="eastAsia"/>
        </w:rPr>
        <w:t>患者的基本信息</w:t>
      </w:r>
    </w:p>
    <w:p w:rsidR="00252370" w:rsidRDefault="00252370" w:rsidP="00252370">
      <w:pPr>
        <w:pStyle w:val="3"/>
        <w:rPr>
          <w:lang w:val="en-GB"/>
        </w:rPr>
      </w:pPr>
      <w:bookmarkStart w:id="124" w:name="_Toc324713544"/>
      <w:r>
        <w:rPr>
          <w:rFonts w:hint="eastAsia"/>
          <w:lang w:val="en-GB"/>
        </w:rPr>
        <w:t>数据结构</w:t>
      </w:r>
      <w:bookmarkEnd w:id="124"/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26"/>
        <w:gridCol w:w="950"/>
        <w:gridCol w:w="709"/>
        <w:gridCol w:w="851"/>
        <w:gridCol w:w="5670"/>
      </w:tblGrid>
      <w:tr w:rsidR="00206A5C" w:rsidRPr="00EA6CEC" w:rsidTr="00B602B7">
        <w:trPr>
          <w:cantSplit/>
          <w:trHeight w:val="207"/>
          <w:tblHeader/>
        </w:trPr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206A5C" w:rsidRPr="00711F4C" w:rsidRDefault="00206A5C" w:rsidP="00B602B7">
            <w:pPr>
              <w:pStyle w:val="FSTableTitle"/>
              <w:rPr>
                <w:rFonts w:cs="Calibri"/>
              </w:rPr>
            </w:pPr>
            <w:r>
              <w:rPr>
                <w:rFonts w:cs="Calibri" w:hint="eastAsia"/>
              </w:rPr>
              <w:t>属性</w:t>
            </w:r>
          </w:p>
        </w:tc>
        <w:tc>
          <w:tcPr>
            <w:tcW w:w="9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206A5C" w:rsidRPr="00711F4C" w:rsidRDefault="00206A5C" w:rsidP="00B602B7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格式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206A5C" w:rsidRDefault="00206A5C" w:rsidP="00B602B7">
            <w:pPr>
              <w:pStyle w:val="FSTableTitle"/>
              <w:rPr>
                <w:rFonts w:cs="Calibri"/>
              </w:rPr>
            </w:pPr>
            <w:r>
              <w:rPr>
                <w:rFonts w:cs="Calibri" w:hint="eastAsia"/>
              </w:rPr>
              <w:t>出现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206A5C" w:rsidRPr="00711F4C" w:rsidRDefault="00206A5C" w:rsidP="00B602B7">
            <w:pPr>
              <w:pStyle w:val="FSTableTitle"/>
              <w:rPr>
                <w:rFonts w:cs="Calibri"/>
              </w:rPr>
            </w:pPr>
            <w:r>
              <w:rPr>
                <w:rFonts w:cs="Calibri" w:hint="eastAsia"/>
              </w:rPr>
              <w:t>默认值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95B3D7"/>
          </w:tcPr>
          <w:p w:rsidR="00206A5C" w:rsidRPr="00711F4C" w:rsidRDefault="00206A5C" w:rsidP="00B602B7">
            <w:pPr>
              <w:pStyle w:val="FSTableTitle"/>
              <w:rPr>
                <w:rFonts w:cs="Calibri"/>
              </w:rPr>
            </w:pPr>
            <w:r>
              <w:rPr>
                <w:rFonts w:cs="Calibri" w:hint="eastAsia"/>
              </w:rPr>
              <w:t>描述</w:t>
            </w:r>
          </w:p>
        </w:tc>
      </w:tr>
      <w:tr w:rsidR="00206A5C" w:rsidRPr="0039366E" w:rsidTr="00206A5C">
        <w:trPr>
          <w:cantSplit/>
          <w:trHeight w:val="50"/>
        </w:trPr>
        <w:tc>
          <w:tcPr>
            <w:tcW w:w="9606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206A5C" w:rsidRPr="0039366E" w:rsidRDefault="00206A5C" w:rsidP="0039366E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39366E">
              <w:rPr>
                <w:rFonts w:hint="eastAsia"/>
                <w:b/>
                <w:noProof/>
                <w:sz w:val="16"/>
                <w:szCs w:val="16"/>
              </w:rPr>
              <w:t>基本信息</w:t>
            </w:r>
          </w:p>
        </w:tc>
      </w:tr>
      <w:tr w:rsidR="00B602B7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患者</w:t>
            </w:r>
            <w:r>
              <w:rPr>
                <w:rFonts w:cs="Calibri" w:hint="eastAsia"/>
                <w:sz w:val="16"/>
                <w:szCs w:val="16"/>
              </w:rPr>
              <w:t>ID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02B7" w:rsidRPr="007C365C" w:rsidRDefault="00B602B7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AN20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602B7" w:rsidRPr="007C365C" w:rsidRDefault="00B602B7" w:rsidP="00206A5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患者唯一标识</w:t>
            </w:r>
          </w:p>
        </w:tc>
      </w:tr>
      <w:tr w:rsidR="00B602B7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医保号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AN20</w:t>
            </w: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B602B7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姓名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AN10</w:t>
            </w: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B602B7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出生日期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B602B7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性别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A1</w:t>
            </w: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男或女</w:t>
            </w:r>
          </w:p>
        </w:tc>
      </w:tr>
      <w:tr w:rsidR="00B602B7" w:rsidRPr="00D70FE9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D70FE9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 w:rsidRPr="00D70FE9">
              <w:rPr>
                <w:rFonts w:cs="Calibri" w:hint="eastAsia"/>
                <w:sz w:val="16"/>
                <w:szCs w:val="16"/>
              </w:rPr>
              <w:t>地址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D70FE9" w:rsidRDefault="00FE6956" w:rsidP="00C95D6C">
            <w:pPr>
              <w:pStyle w:val="UI"/>
            </w:pPr>
            <w:fldSimple w:instr=" REF _Ref324706413 \h  \* MERGEFORMAT ">
              <w:r w:rsidR="00B602B7" w:rsidRPr="00D70FE9">
                <w:rPr>
                  <w:rFonts w:hint="eastAsia"/>
                  <w:lang w:val="en-GB"/>
                </w:rPr>
                <w:t>地址</w:t>
              </w:r>
            </w:fldSimple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602B7" w:rsidRPr="00D70FE9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D70FE9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602B7" w:rsidRPr="00D70FE9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B602B7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家庭电话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AN..20</w:t>
            </w: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B602B7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手机号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N11</w:t>
            </w: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B602B7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邮箱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AN..40</w:t>
            </w: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邮件地址</w:t>
            </w:r>
          </w:p>
        </w:tc>
      </w:tr>
      <w:tr w:rsidR="00B602B7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优先联系方式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Default="00B602B7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List</w:t>
            </w: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602B7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手机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指定此患者的优先联系方式</w:t>
            </w:r>
          </w:p>
        </w:tc>
      </w:tr>
      <w:tr w:rsidR="00B602B7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民族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Default="00B602B7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List</w:t>
            </w: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B602B7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婚姻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Default="00B602B7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B</w:t>
            </w: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已婚或未婚</w:t>
            </w:r>
          </w:p>
        </w:tc>
      </w:tr>
      <w:tr w:rsidR="00B602B7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所属站点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Default="00B602B7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List</w:t>
            </w: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602B7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B602B7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联系人</w:t>
            </w:r>
            <w:r>
              <w:rPr>
                <w:rFonts w:cs="Calibri" w:hint="eastAsia"/>
                <w:sz w:val="16"/>
                <w:szCs w:val="16"/>
              </w:rPr>
              <w:t>1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D70FE9" w:rsidRDefault="00FE6956" w:rsidP="00C95D6C">
            <w:pPr>
              <w:pStyle w:val="UI"/>
            </w:pPr>
            <w:fldSimple w:instr=" REF _Ref324706657 \h  \* MERGEFORMAT ">
              <w:r w:rsidR="00B602B7" w:rsidRPr="00D70FE9">
                <w:rPr>
                  <w:rFonts w:hint="eastAsia"/>
                  <w:lang w:val="en-GB"/>
                </w:rPr>
                <w:t>联系人</w:t>
              </w:r>
            </w:fldSimple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602B7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B602B7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联系人</w:t>
            </w:r>
            <w:r>
              <w:rPr>
                <w:rFonts w:cs="Calibri" w:hint="eastAsia"/>
                <w:sz w:val="16"/>
                <w:szCs w:val="16"/>
              </w:rPr>
              <w:t>2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Default="00FE6956" w:rsidP="00C95D6C">
            <w:pPr>
              <w:pStyle w:val="UI"/>
            </w:pPr>
            <w:fldSimple w:instr=" REF _Ref324706657 \h  \* MERGEFORMAT ">
              <w:r w:rsidR="00B602B7" w:rsidRPr="00D70FE9">
                <w:rPr>
                  <w:rFonts w:hint="eastAsia"/>
                  <w:lang w:val="en-GB"/>
                </w:rPr>
                <w:t>联系人</w:t>
              </w:r>
            </w:fldSimple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602B7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B602B7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单位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Default="00B602B7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List</w:t>
            </w: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602B7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患者所在的企业</w:t>
            </w:r>
          </w:p>
        </w:tc>
      </w:tr>
      <w:tr w:rsidR="00B602B7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信息来源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Default="00B602B7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List</w:t>
            </w:r>
          </w:p>
        </w:tc>
        <w:tc>
          <w:tcPr>
            <w:tcW w:w="709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602B7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信息获取的可信度</w:t>
            </w:r>
            <w:r w:rsidR="00FE6956" w:rsidRPr="00C95D6C">
              <w:rPr>
                <w:rStyle w:val="UIChar"/>
              </w:rPr>
              <w:fldChar w:fldCharType="begin"/>
            </w:r>
            <w:r w:rsidRPr="00C95D6C">
              <w:rPr>
                <w:rStyle w:val="UIChar"/>
                <w:rFonts w:hint="eastAsia"/>
              </w:rPr>
              <w:instrText>REF _Ref324684602 \r \h</w:instrText>
            </w:r>
            <w:r w:rsidR="00FE6956" w:rsidRPr="00C95D6C">
              <w:rPr>
                <w:rStyle w:val="UIChar"/>
              </w:rPr>
            </w:r>
            <w:r w:rsidR="00FE6956" w:rsidRPr="00C95D6C">
              <w:rPr>
                <w:rStyle w:val="UIChar"/>
              </w:rPr>
              <w:fldChar w:fldCharType="separate"/>
            </w:r>
            <w:r w:rsidRPr="00C95D6C">
              <w:rPr>
                <w:rStyle w:val="UIChar"/>
              </w:rPr>
              <w:t>RD01</w:t>
            </w:r>
            <w:r w:rsidR="00FE6956" w:rsidRPr="00C95D6C">
              <w:rPr>
                <w:rStyle w:val="UIChar"/>
              </w:rPr>
              <w:fldChar w:fldCharType="end"/>
            </w:r>
          </w:p>
        </w:tc>
      </w:tr>
      <w:tr w:rsidR="00206A5C" w:rsidRPr="007C365C" w:rsidTr="00206A5C">
        <w:trPr>
          <w:cantSplit/>
          <w:trHeight w:val="50"/>
        </w:trPr>
        <w:tc>
          <w:tcPr>
            <w:tcW w:w="9606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206A5C" w:rsidRPr="00B602B7" w:rsidRDefault="00206A5C" w:rsidP="00206A5C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 w:rsidRPr="00B602B7">
              <w:rPr>
                <w:rFonts w:cs="Calibri" w:hint="eastAsia"/>
                <w:b/>
                <w:sz w:val="16"/>
                <w:szCs w:val="16"/>
              </w:rPr>
              <w:t>所患疾病</w:t>
            </w:r>
          </w:p>
        </w:tc>
      </w:tr>
      <w:tr w:rsidR="001E4705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E4705" w:rsidRDefault="001E4705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疾病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E4705" w:rsidRPr="001E4705" w:rsidRDefault="00FE6956" w:rsidP="00C95D6C">
            <w:pPr>
              <w:pStyle w:val="UI"/>
            </w:pPr>
            <w:fldSimple w:instr=" REF _Ref324707469 \h  \* MERGEFORMAT ">
              <w:r w:rsidR="001E4705" w:rsidRPr="001E4705">
                <w:rPr>
                  <w:rFonts w:hint="eastAsia"/>
                  <w:lang w:val="en-GB"/>
                </w:rPr>
                <w:t>病种</w:t>
              </w:r>
            </w:fldSimple>
          </w:p>
        </w:tc>
        <w:tc>
          <w:tcPr>
            <w:tcW w:w="709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E4705" w:rsidRPr="007C365C" w:rsidRDefault="001E4705" w:rsidP="001E470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E4705" w:rsidRPr="007C365C" w:rsidRDefault="001E4705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1E4705" w:rsidRDefault="001E4705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1E4705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E4705" w:rsidRDefault="001E4705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确诊时间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E4705" w:rsidRPr="001E4705" w:rsidRDefault="001E4705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1E4705" w:rsidRPr="007C365C" w:rsidRDefault="001E4705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E4705" w:rsidRPr="007C365C" w:rsidRDefault="001E4705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1E4705" w:rsidRDefault="001E4705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1E4705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E4705" w:rsidRDefault="001E4705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确诊医院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E4705" w:rsidRDefault="001E4705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List</w:t>
            </w: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1E4705" w:rsidRPr="007C365C" w:rsidRDefault="001E4705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E4705" w:rsidRPr="007C365C" w:rsidRDefault="001E4705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1E4705" w:rsidRDefault="001E4705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D66245" w:rsidRPr="007C365C" w:rsidTr="00D47A85">
        <w:trPr>
          <w:cantSplit/>
          <w:trHeight w:val="50"/>
        </w:trPr>
        <w:tc>
          <w:tcPr>
            <w:tcW w:w="9606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D66245" w:rsidRPr="00B602B7" w:rsidRDefault="00D66245" w:rsidP="00D47A85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 w:hint="eastAsia"/>
                <w:b/>
                <w:sz w:val="16"/>
                <w:szCs w:val="16"/>
              </w:rPr>
              <w:t>主治医生</w:t>
            </w:r>
          </w:p>
        </w:tc>
      </w:tr>
      <w:tr w:rsidR="00D66245" w:rsidRPr="007C365C" w:rsidTr="00D47A85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66245" w:rsidRDefault="00D66245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医生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66245" w:rsidRPr="00D66245" w:rsidRDefault="00FE6956" w:rsidP="00C95D6C">
            <w:pPr>
              <w:pStyle w:val="UI"/>
            </w:pPr>
            <w:fldSimple w:instr=" REF _Ref324709618 \h  \* MERGEFORMAT ">
              <w:r w:rsidR="00D66245" w:rsidRPr="00D66245">
                <w:rPr>
                  <w:rFonts w:hint="eastAsia"/>
                  <w:lang w:val="en-GB"/>
                </w:rPr>
                <w:t>医生</w:t>
              </w:r>
            </w:fldSimple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66245" w:rsidRPr="007C365C" w:rsidRDefault="000B4E41" w:rsidP="000B4E41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0..3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66245" w:rsidRPr="007C365C" w:rsidRDefault="00D66245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D66245" w:rsidRDefault="00D66245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B602B7" w:rsidRPr="007C365C" w:rsidTr="00B602B7">
        <w:trPr>
          <w:cantSplit/>
          <w:trHeight w:val="50"/>
        </w:trPr>
        <w:tc>
          <w:tcPr>
            <w:tcW w:w="9606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B602B7" w:rsidRPr="00B602B7" w:rsidRDefault="00B602B7" w:rsidP="00B602B7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 w:rsidRPr="00B602B7">
              <w:rPr>
                <w:rFonts w:cs="Calibri" w:hint="eastAsia"/>
                <w:b/>
                <w:sz w:val="16"/>
                <w:szCs w:val="16"/>
              </w:rPr>
              <w:t>临床信息</w:t>
            </w:r>
          </w:p>
        </w:tc>
      </w:tr>
      <w:tr w:rsidR="00B602B7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临床信息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B602B7" w:rsidRDefault="00FE6956" w:rsidP="00C95D6C">
            <w:pPr>
              <w:pStyle w:val="UI"/>
            </w:pPr>
            <w:fldSimple w:instr=" REF _Ref324708214 \h  \* MERGEFORMAT ">
              <w:r w:rsidR="00B602B7" w:rsidRPr="00B602B7">
                <w:rPr>
                  <w:rFonts w:hint="eastAsia"/>
                  <w:lang w:val="en-GB"/>
                </w:rPr>
                <w:t>临床信息</w:t>
              </w:r>
            </w:fldSimple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602B7" w:rsidRPr="007C365C" w:rsidRDefault="00B602B7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602B7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8132D2" w:rsidRPr="007C365C" w:rsidTr="00D47A85">
        <w:trPr>
          <w:cantSplit/>
          <w:trHeight w:val="50"/>
        </w:trPr>
        <w:tc>
          <w:tcPr>
            <w:tcW w:w="9606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8132D2" w:rsidRPr="00B602B7" w:rsidRDefault="008132D2" w:rsidP="00D47A85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 w:hint="eastAsia"/>
                <w:b/>
                <w:sz w:val="16"/>
                <w:szCs w:val="16"/>
              </w:rPr>
              <w:t>健康检查</w:t>
            </w:r>
            <w:r>
              <w:rPr>
                <w:rFonts w:cs="Calibri" w:hint="eastAsia"/>
                <w:b/>
                <w:sz w:val="16"/>
                <w:szCs w:val="16"/>
              </w:rPr>
              <w:t>/</w:t>
            </w:r>
            <w:r>
              <w:rPr>
                <w:rFonts w:cs="Calibri" w:hint="eastAsia"/>
                <w:b/>
                <w:sz w:val="16"/>
                <w:szCs w:val="16"/>
              </w:rPr>
              <w:t>服务评估</w:t>
            </w:r>
          </w:p>
        </w:tc>
      </w:tr>
      <w:tr w:rsidR="00E15C9D" w:rsidRPr="007C365C" w:rsidTr="008132D2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15C9D" w:rsidRDefault="00E15C9D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日期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15C9D" w:rsidRDefault="00E15C9D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709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E15C9D" w:rsidRPr="007C365C" w:rsidRDefault="00E15C9D" w:rsidP="008132D2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15C9D" w:rsidRPr="007C365C" w:rsidRDefault="00E15C9D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E15C9D" w:rsidRDefault="00E15C9D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E15C9D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15C9D" w:rsidRDefault="00E15C9D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健康检查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15C9D" w:rsidRDefault="00E15C9D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E15C9D" w:rsidRPr="007C365C" w:rsidRDefault="00E15C9D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15C9D" w:rsidRPr="007C365C" w:rsidRDefault="00E15C9D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E15C9D" w:rsidRDefault="00E15C9D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E15C9D" w:rsidRPr="007C365C" w:rsidTr="00D47A85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15C9D" w:rsidRDefault="00E15C9D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服务评估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15C9D" w:rsidRDefault="00E15C9D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E15C9D" w:rsidRPr="007C365C" w:rsidRDefault="00E15C9D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15C9D" w:rsidRPr="007C365C" w:rsidRDefault="00E15C9D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E15C9D" w:rsidRDefault="00E15C9D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E15C9D" w:rsidRPr="007C365C" w:rsidTr="008132D2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E15C9D" w:rsidRDefault="00E15C9D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操作医生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E15C9D" w:rsidRDefault="00FE6956" w:rsidP="00E15C9D">
            <w:pPr>
              <w:pStyle w:val="UI"/>
              <w:rPr>
                <w:rFonts w:cs="Calibri"/>
              </w:rPr>
            </w:pPr>
            <w:fldSimple w:instr=" REF _Ref324709618 \h  \* MERGEFORMAT ">
              <w:r w:rsidR="00E15C9D" w:rsidRPr="00D66245">
                <w:rPr>
                  <w:rFonts w:hint="eastAsia"/>
                  <w:lang w:val="en-GB"/>
                </w:rPr>
                <w:t>医生</w:t>
              </w:r>
            </w:fldSimple>
          </w:p>
        </w:tc>
        <w:tc>
          <w:tcPr>
            <w:tcW w:w="709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15C9D" w:rsidRPr="007C365C" w:rsidRDefault="00E15C9D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E15C9D" w:rsidRPr="007C365C" w:rsidRDefault="00E15C9D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E15C9D" w:rsidRDefault="00E15C9D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做调查的医生</w:t>
            </w:r>
          </w:p>
        </w:tc>
      </w:tr>
    </w:tbl>
    <w:p w:rsidR="00B602B7" w:rsidRDefault="00B602B7" w:rsidP="00B602B7">
      <w:pPr>
        <w:pStyle w:val="2"/>
        <w:rPr>
          <w:lang w:val="en-GB"/>
        </w:rPr>
      </w:pPr>
      <w:bookmarkStart w:id="125" w:name="_Ref324708214"/>
      <w:bookmarkStart w:id="126" w:name="_Toc324713545"/>
      <w:r>
        <w:rPr>
          <w:rFonts w:hint="eastAsia"/>
          <w:lang w:val="en-GB"/>
        </w:rPr>
        <w:lastRenderedPageBreak/>
        <w:t>临床</w:t>
      </w:r>
      <w:r w:rsidRPr="00252370">
        <w:rPr>
          <w:rFonts w:hint="eastAsia"/>
          <w:lang w:val="en-GB"/>
        </w:rPr>
        <w:t>信息</w:t>
      </w:r>
      <w:bookmarkEnd w:id="125"/>
      <w:bookmarkEnd w:id="126"/>
    </w:p>
    <w:p w:rsidR="00B602B7" w:rsidRPr="00ED48EA" w:rsidRDefault="00B602B7" w:rsidP="00B602B7">
      <w:pPr>
        <w:pStyle w:val="3"/>
        <w:rPr>
          <w:lang w:val="en-GB"/>
        </w:rPr>
      </w:pPr>
      <w:bookmarkStart w:id="127" w:name="_Toc324713546"/>
      <w:r>
        <w:rPr>
          <w:rFonts w:hint="eastAsia"/>
          <w:lang w:val="en-GB"/>
        </w:rPr>
        <w:t>实体介绍</w:t>
      </w:r>
      <w:bookmarkEnd w:id="127"/>
    </w:p>
    <w:p w:rsidR="00B602B7" w:rsidRDefault="00B602B7" w:rsidP="00B602B7">
      <w:r>
        <w:rPr>
          <w:rFonts w:hint="eastAsia"/>
        </w:rPr>
        <w:t>患者的临床检查信息</w:t>
      </w:r>
    </w:p>
    <w:p w:rsidR="00252370" w:rsidRDefault="00252370" w:rsidP="00252370"/>
    <w:p w:rsidR="00B602B7" w:rsidRDefault="00B602B7" w:rsidP="00B602B7">
      <w:pPr>
        <w:pStyle w:val="3"/>
        <w:rPr>
          <w:lang w:val="en-GB"/>
        </w:rPr>
      </w:pPr>
      <w:bookmarkStart w:id="128" w:name="_Ref324709610"/>
      <w:bookmarkStart w:id="129" w:name="_Toc324713547"/>
      <w:r>
        <w:rPr>
          <w:rFonts w:hint="eastAsia"/>
          <w:lang w:val="en-GB"/>
        </w:rPr>
        <w:t>数据结构</w:t>
      </w:r>
      <w:bookmarkEnd w:id="128"/>
      <w:bookmarkEnd w:id="129"/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26"/>
        <w:gridCol w:w="718"/>
        <w:gridCol w:w="798"/>
        <w:gridCol w:w="918"/>
        <w:gridCol w:w="5746"/>
      </w:tblGrid>
      <w:tr w:rsidR="00B602B7" w:rsidRPr="00EA6CEC" w:rsidTr="00B602B7">
        <w:trPr>
          <w:cantSplit/>
          <w:trHeight w:val="207"/>
          <w:tblHeader/>
        </w:trPr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B602B7" w:rsidRPr="00711F4C" w:rsidRDefault="00B602B7" w:rsidP="00B602B7">
            <w:pPr>
              <w:pStyle w:val="FSTableTitle"/>
              <w:rPr>
                <w:rFonts w:cs="Calibri"/>
              </w:rPr>
            </w:pPr>
            <w:r>
              <w:rPr>
                <w:rFonts w:cs="Calibri" w:hint="eastAsia"/>
              </w:rPr>
              <w:t>属性</w:t>
            </w:r>
          </w:p>
        </w:tc>
        <w:tc>
          <w:tcPr>
            <w:tcW w:w="7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B602B7" w:rsidRPr="00711F4C" w:rsidRDefault="00B602B7" w:rsidP="00B602B7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格式</w:t>
            </w:r>
          </w:p>
        </w:tc>
        <w:tc>
          <w:tcPr>
            <w:tcW w:w="79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B602B7" w:rsidRDefault="00B602B7" w:rsidP="00B602B7">
            <w:pPr>
              <w:pStyle w:val="FSTableTitle"/>
              <w:rPr>
                <w:rFonts w:cs="Calibri"/>
              </w:rPr>
            </w:pPr>
            <w:r>
              <w:rPr>
                <w:rFonts w:cs="Calibri" w:hint="eastAsia"/>
              </w:rPr>
              <w:t>出现</w:t>
            </w:r>
          </w:p>
        </w:tc>
        <w:tc>
          <w:tcPr>
            <w:tcW w:w="9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B602B7" w:rsidRPr="00711F4C" w:rsidRDefault="00B602B7" w:rsidP="00B602B7">
            <w:pPr>
              <w:pStyle w:val="FSTableTitle"/>
              <w:rPr>
                <w:rFonts w:cs="Calibri"/>
              </w:rPr>
            </w:pPr>
            <w:r>
              <w:rPr>
                <w:rFonts w:cs="Calibri" w:hint="eastAsia"/>
              </w:rPr>
              <w:t>默认值</w:t>
            </w:r>
          </w:p>
        </w:tc>
        <w:tc>
          <w:tcPr>
            <w:tcW w:w="574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95B3D7"/>
          </w:tcPr>
          <w:p w:rsidR="00B602B7" w:rsidRPr="00711F4C" w:rsidRDefault="00B602B7" w:rsidP="00B602B7">
            <w:pPr>
              <w:pStyle w:val="FSTableTitle"/>
              <w:rPr>
                <w:rFonts w:cs="Calibri"/>
              </w:rPr>
            </w:pPr>
            <w:r>
              <w:rPr>
                <w:rFonts w:cs="Calibri" w:hint="eastAsia"/>
              </w:rPr>
              <w:t>描述</w:t>
            </w:r>
          </w:p>
        </w:tc>
      </w:tr>
      <w:tr w:rsidR="00B602B7" w:rsidRPr="0039366E" w:rsidTr="00B602B7">
        <w:trPr>
          <w:cantSplit/>
          <w:trHeight w:val="50"/>
        </w:trPr>
        <w:tc>
          <w:tcPr>
            <w:tcW w:w="9606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B602B7" w:rsidRPr="0039366E" w:rsidRDefault="008132D2" w:rsidP="00B602B7">
            <w:pPr>
              <w:jc w:val="center"/>
              <w:rPr>
                <w:b/>
                <w:noProof/>
                <w:sz w:val="16"/>
                <w:szCs w:val="16"/>
              </w:rPr>
            </w:pPr>
            <w:r>
              <w:rPr>
                <w:rFonts w:hint="eastAsia"/>
                <w:b/>
                <w:noProof/>
                <w:sz w:val="16"/>
                <w:szCs w:val="16"/>
              </w:rPr>
              <w:t>临床报告基本信息</w:t>
            </w:r>
          </w:p>
        </w:tc>
      </w:tr>
      <w:tr w:rsidR="00B602B7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患者</w:t>
            </w:r>
            <w:r>
              <w:rPr>
                <w:rFonts w:cs="Calibri" w:hint="eastAsia"/>
                <w:sz w:val="16"/>
                <w:szCs w:val="16"/>
              </w:rPr>
              <w:t>ID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02B7" w:rsidRPr="007C365C" w:rsidRDefault="00B602B7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AN20</w:t>
            </w:r>
          </w:p>
        </w:tc>
        <w:tc>
          <w:tcPr>
            <w:tcW w:w="79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602B7" w:rsidRPr="007C365C" w:rsidRDefault="00B602B7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1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患者唯一标识</w:t>
            </w:r>
          </w:p>
        </w:tc>
      </w:tr>
      <w:tr w:rsidR="00B602B7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检查日期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79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临床检查信息获得的日期</w:t>
            </w:r>
          </w:p>
        </w:tc>
      </w:tr>
      <w:tr w:rsidR="00B602B7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检查机构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List</w:t>
            </w:r>
          </w:p>
        </w:tc>
        <w:tc>
          <w:tcPr>
            <w:tcW w:w="79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检查的机构</w:t>
            </w:r>
          </w:p>
        </w:tc>
      </w:tr>
      <w:tr w:rsidR="00B602B7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类型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List</w:t>
            </w:r>
          </w:p>
        </w:tc>
        <w:tc>
          <w:tcPr>
            <w:tcW w:w="79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602B7" w:rsidRPr="007C365C" w:rsidRDefault="008132D2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临床信息的类型</w:t>
            </w:r>
            <w:r>
              <w:rPr>
                <w:rFonts w:cs="Calibri" w:hint="eastAsia"/>
                <w:sz w:val="16"/>
                <w:szCs w:val="16"/>
              </w:rPr>
              <w:t xml:space="preserve">, </w:t>
            </w:r>
            <w:r>
              <w:rPr>
                <w:rFonts w:cs="Calibri" w:hint="eastAsia"/>
                <w:sz w:val="16"/>
                <w:szCs w:val="16"/>
              </w:rPr>
              <w:t>见</w:t>
            </w:r>
            <w:r w:rsidR="00FE6956" w:rsidRPr="00C95D6C">
              <w:rPr>
                <w:rStyle w:val="UIChar"/>
              </w:rPr>
              <w:fldChar w:fldCharType="begin"/>
            </w:r>
            <w:r w:rsidRPr="00C95D6C">
              <w:rPr>
                <w:rStyle w:val="UIChar"/>
                <w:rFonts w:hint="eastAsia"/>
              </w:rPr>
              <w:instrText>REF _Ref324708662 \r \h</w:instrText>
            </w:r>
            <w:r w:rsidR="00FE6956" w:rsidRPr="00C95D6C">
              <w:rPr>
                <w:rStyle w:val="UIChar"/>
              </w:rPr>
            </w:r>
            <w:r w:rsidR="00FE6956" w:rsidRPr="00C95D6C">
              <w:rPr>
                <w:rStyle w:val="UIChar"/>
              </w:rPr>
              <w:fldChar w:fldCharType="separate"/>
            </w:r>
            <w:r w:rsidRPr="00C95D6C">
              <w:rPr>
                <w:rStyle w:val="UIChar"/>
              </w:rPr>
              <w:t>RD05</w:t>
            </w:r>
            <w:r w:rsidR="00FE6956" w:rsidRPr="00C95D6C">
              <w:rPr>
                <w:rStyle w:val="UIChar"/>
              </w:rPr>
              <w:fldChar w:fldCharType="end"/>
            </w:r>
          </w:p>
        </w:tc>
      </w:tr>
      <w:tr w:rsidR="00B602B7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检查号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AN20</w:t>
            </w:r>
          </w:p>
        </w:tc>
        <w:tc>
          <w:tcPr>
            <w:tcW w:w="79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602B7" w:rsidRPr="007C365C" w:rsidRDefault="008132D2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检查的参考号</w:t>
            </w:r>
          </w:p>
        </w:tc>
      </w:tr>
      <w:tr w:rsidR="00B602B7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所属企业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AN20</w:t>
            </w:r>
          </w:p>
        </w:tc>
        <w:tc>
          <w:tcPr>
            <w:tcW w:w="79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B602B7" w:rsidRPr="007C365C" w:rsidTr="00B602B7">
        <w:trPr>
          <w:cantSplit/>
          <w:trHeight w:val="50"/>
        </w:trPr>
        <w:tc>
          <w:tcPr>
            <w:tcW w:w="9606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B602B7" w:rsidRPr="008132D2" w:rsidRDefault="008132D2" w:rsidP="00B602B7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 w:rsidRPr="008132D2">
              <w:rPr>
                <w:rFonts w:cs="Calibri" w:hint="eastAsia"/>
                <w:b/>
                <w:sz w:val="16"/>
                <w:szCs w:val="16"/>
              </w:rPr>
              <w:t>一般项目检查</w:t>
            </w:r>
          </w:p>
        </w:tc>
      </w:tr>
      <w:tr w:rsidR="00B602B7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1E4705" w:rsidRDefault="00B602B7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798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602B7" w:rsidRPr="007C365C" w:rsidRDefault="008132D2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1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602B7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B602B7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1E4705" w:rsidRDefault="00B602B7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79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602B7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B602B7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Default="00B602B7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79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602B7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B602B7" w:rsidRPr="007C365C" w:rsidTr="00B602B7">
        <w:trPr>
          <w:cantSplit/>
          <w:trHeight w:val="50"/>
        </w:trPr>
        <w:tc>
          <w:tcPr>
            <w:tcW w:w="9606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B602B7" w:rsidRPr="008132D2" w:rsidRDefault="008132D2" w:rsidP="00B602B7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 w:rsidRPr="008132D2">
              <w:rPr>
                <w:rFonts w:cs="Calibri" w:hint="eastAsia"/>
                <w:b/>
                <w:sz w:val="16"/>
                <w:szCs w:val="16"/>
              </w:rPr>
              <w:t>常规体格检查</w:t>
            </w:r>
          </w:p>
        </w:tc>
      </w:tr>
      <w:tr w:rsidR="00B602B7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1E4705" w:rsidRDefault="00B602B7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798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602B7" w:rsidRPr="007C365C" w:rsidRDefault="00B602B7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602B7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B602B7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1E4705" w:rsidRDefault="00B602B7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79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602B7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B602B7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Default="00B602B7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79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602B7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B602B7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Default="00B602B7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798" w:type="dxa"/>
            <w:tcBorders>
              <w:left w:val="single" w:sz="6" w:space="0" w:color="auto"/>
              <w:right w:val="single" w:sz="6" w:space="0" w:color="auto"/>
            </w:tcBorders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602B7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B602B7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Default="00B602B7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798" w:type="dxa"/>
            <w:tcBorders>
              <w:left w:val="single" w:sz="6" w:space="0" w:color="auto"/>
              <w:right w:val="single" w:sz="6" w:space="0" w:color="auto"/>
            </w:tcBorders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02B7" w:rsidRPr="007C365C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602B7" w:rsidRDefault="00B602B7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</w:tbl>
    <w:p w:rsidR="00B602B7" w:rsidRDefault="00B602B7" w:rsidP="00B602B7"/>
    <w:p w:rsidR="008132D2" w:rsidRPr="00206A5C" w:rsidRDefault="008132D2" w:rsidP="008132D2">
      <w:pPr>
        <w:pStyle w:val="2"/>
        <w:rPr>
          <w:lang w:val="en-GB"/>
        </w:rPr>
      </w:pPr>
      <w:bookmarkStart w:id="130" w:name="_Ref324709618"/>
      <w:bookmarkStart w:id="131" w:name="_Toc324713548"/>
      <w:r>
        <w:rPr>
          <w:rFonts w:hint="eastAsia"/>
          <w:lang w:val="en-GB"/>
        </w:rPr>
        <w:t>医生</w:t>
      </w:r>
      <w:bookmarkEnd w:id="130"/>
      <w:bookmarkEnd w:id="131"/>
    </w:p>
    <w:p w:rsidR="008132D2" w:rsidRPr="00ED48EA" w:rsidRDefault="008132D2" w:rsidP="008132D2">
      <w:pPr>
        <w:pStyle w:val="3"/>
        <w:rPr>
          <w:lang w:val="en-GB"/>
        </w:rPr>
      </w:pPr>
      <w:bookmarkStart w:id="132" w:name="_Toc324713549"/>
      <w:r>
        <w:rPr>
          <w:rFonts w:hint="eastAsia"/>
          <w:lang w:val="en-GB"/>
        </w:rPr>
        <w:t>实体介绍</w:t>
      </w:r>
      <w:bookmarkEnd w:id="132"/>
    </w:p>
    <w:p w:rsidR="008132D2" w:rsidRDefault="008132D2" w:rsidP="008132D2">
      <w:r>
        <w:rPr>
          <w:rFonts w:hint="eastAsia"/>
        </w:rPr>
        <w:t>医生，也就是这个系统的用户的定义</w:t>
      </w:r>
    </w:p>
    <w:p w:rsidR="008132D2" w:rsidRDefault="008132D2" w:rsidP="008132D2">
      <w:pPr>
        <w:pStyle w:val="3"/>
        <w:rPr>
          <w:lang w:val="en-GB"/>
        </w:rPr>
      </w:pPr>
      <w:bookmarkStart w:id="133" w:name="_Toc324713550"/>
      <w:r>
        <w:rPr>
          <w:rFonts w:hint="eastAsia"/>
          <w:lang w:val="en-GB"/>
        </w:rPr>
        <w:t>数据结构</w:t>
      </w:r>
      <w:bookmarkEnd w:id="133"/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26"/>
        <w:gridCol w:w="950"/>
        <w:gridCol w:w="709"/>
        <w:gridCol w:w="851"/>
        <w:gridCol w:w="5670"/>
      </w:tblGrid>
      <w:tr w:rsidR="008132D2" w:rsidRPr="00EA6CEC" w:rsidTr="00D47A85">
        <w:trPr>
          <w:cantSplit/>
          <w:trHeight w:val="207"/>
          <w:tblHeader/>
        </w:trPr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8132D2" w:rsidRPr="00711F4C" w:rsidRDefault="008132D2" w:rsidP="00D47A85">
            <w:pPr>
              <w:pStyle w:val="FSTableTitle"/>
              <w:rPr>
                <w:rFonts w:cs="Calibri"/>
              </w:rPr>
            </w:pPr>
            <w:r>
              <w:rPr>
                <w:rFonts w:cs="Calibri" w:hint="eastAsia"/>
              </w:rPr>
              <w:t>属性</w:t>
            </w:r>
          </w:p>
        </w:tc>
        <w:tc>
          <w:tcPr>
            <w:tcW w:w="9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8132D2" w:rsidRPr="00711F4C" w:rsidRDefault="008132D2" w:rsidP="00D47A85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格式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8132D2" w:rsidRDefault="008132D2" w:rsidP="00D47A85">
            <w:pPr>
              <w:pStyle w:val="FSTableTitle"/>
              <w:rPr>
                <w:rFonts w:cs="Calibri"/>
              </w:rPr>
            </w:pPr>
            <w:r>
              <w:rPr>
                <w:rFonts w:cs="Calibri" w:hint="eastAsia"/>
              </w:rPr>
              <w:t>出现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8132D2" w:rsidRPr="00711F4C" w:rsidRDefault="008132D2" w:rsidP="00D47A85">
            <w:pPr>
              <w:pStyle w:val="FSTableTitle"/>
              <w:rPr>
                <w:rFonts w:cs="Calibri"/>
              </w:rPr>
            </w:pPr>
            <w:r>
              <w:rPr>
                <w:rFonts w:cs="Calibri" w:hint="eastAsia"/>
              </w:rPr>
              <w:t>默认值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95B3D7"/>
          </w:tcPr>
          <w:p w:rsidR="008132D2" w:rsidRPr="00711F4C" w:rsidRDefault="008132D2" w:rsidP="00D47A85">
            <w:pPr>
              <w:pStyle w:val="FSTableTitle"/>
              <w:rPr>
                <w:rFonts w:cs="Calibri"/>
              </w:rPr>
            </w:pPr>
            <w:r>
              <w:rPr>
                <w:rFonts w:cs="Calibri" w:hint="eastAsia"/>
              </w:rPr>
              <w:t>描述</w:t>
            </w:r>
          </w:p>
        </w:tc>
      </w:tr>
      <w:tr w:rsidR="008132D2" w:rsidRPr="0039366E" w:rsidTr="00D47A85">
        <w:trPr>
          <w:cantSplit/>
          <w:trHeight w:val="50"/>
        </w:trPr>
        <w:tc>
          <w:tcPr>
            <w:tcW w:w="9606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8132D2" w:rsidRPr="0039366E" w:rsidRDefault="008132D2" w:rsidP="00D47A85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39366E">
              <w:rPr>
                <w:rFonts w:hint="eastAsia"/>
                <w:b/>
                <w:noProof/>
                <w:sz w:val="16"/>
                <w:szCs w:val="16"/>
              </w:rPr>
              <w:t>基本信息</w:t>
            </w:r>
          </w:p>
        </w:tc>
      </w:tr>
      <w:tr w:rsidR="008132D2" w:rsidRPr="007C365C" w:rsidTr="00D47A85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医生</w:t>
            </w:r>
            <w:r>
              <w:rPr>
                <w:rFonts w:cs="Calibri" w:hint="eastAsia"/>
                <w:sz w:val="16"/>
                <w:szCs w:val="16"/>
              </w:rPr>
              <w:t>ID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2D2" w:rsidRPr="007C365C" w:rsidRDefault="008132D2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132D2" w:rsidRPr="007C365C" w:rsidRDefault="008132D2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医生的唯一标识，系统的登录名</w:t>
            </w:r>
          </w:p>
        </w:tc>
      </w:tr>
      <w:tr w:rsidR="00D66245" w:rsidRPr="007C365C" w:rsidTr="00D47A85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245" w:rsidRPr="007C365C" w:rsidRDefault="00D66245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密码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245" w:rsidRPr="007C365C" w:rsidRDefault="00D66245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 6..20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66245" w:rsidRPr="007C365C" w:rsidRDefault="00D66245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245" w:rsidRPr="007C365C" w:rsidRDefault="00D66245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66245" w:rsidRPr="007C365C" w:rsidRDefault="00D66245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登录系统的密码</w:t>
            </w:r>
          </w:p>
        </w:tc>
      </w:tr>
      <w:tr w:rsidR="008132D2" w:rsidRPr="007C365C" w:rsidTr="00D47A85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姓名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Pr="007C365C" w:rsidRDefault="008132D2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AN10</w:t>
            </w:r>
          </w:p>
        </w:tc>
        <w:tc>
          <w:tcPr>
            <w:tcW w:w="709" w:type="dxa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8132D2" w:rsidRPr="007C365C" w:rsidTr="00D47A85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出生日期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Pr="007C365C" w:rsidRDefault="008132D2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8132D2" w:rsidRPr="007C365C" w:rsidTr="00D47A85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性别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Pr="007C365C" w:rsidRDefault="008132D2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A1</w:t>
            </w: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男或女</w:t>
            </w:r>
          </w:p>
        </w:tc>
      </w:tr>
      <w:tr w:rsidR="008132D2" w:rsidRPr="00D70FE9" w:rsidTr="00D47A85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Pr="00D70FE9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 w:rsidRPr="00D70FE9">
              <w:rPr>
                <w:rFonts w:cs="Calibri" w:hint="eastAsia"/>
                <w:sz w:val="16"/>
                <w:szCs w:val="16"/>
              </w:rPr>
              <w:t>地址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Pr="00D70FE9" w:rsidRDefault="00FE6956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fldSimple w:instr=" REF _Ref324706413 \h  \* MERGEFORMAT ">
              <w:r w:rsidR="008132D2" w:rsidRPr="00D70FE9">
                <w:rPr>
                  <w:rFonts w:hint="eastAsia"/>
                  <w:sz w:val="16"/>
                  <w:szCs w:val="16"/>
                  <w:lang w:val="en-GB"/>
                </w:rPr>
                <w:t>地址</w:t>
              </w:r>
            </w:fldSimple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132D2" w:rsidRPr="00D70FE9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Pr="00D70FE9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8132D2" w:rsidRPr="00D70FE9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8132D2" w:rsidRPr="007C365C" w:rsidTr="00D47A85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家庭电话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Pr="007C365C" w:rsidRDefault="008132D2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AN..20</w:t>
            </w: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8132D2" w:rsidRPr="007C365C" w:rsidTr="00D47A85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lastRenderedPageBreak/>
              <w:t>手机号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Pr="007C365C" w:rsidRDefault="008132D2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N11</w:t>
            </w: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8132D2" w:rsidRPr="007C365C" w:rsidTr="00D47A85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邮箱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Pr="007C365C" w:rsidRDefault="008132D2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AN..40</w:t>
            </w: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邮件地址</w:t>
            </w:r>
          </w:p>
        </w:tc>
      </w:tr>
      <w:tr w:rsidR="008132D2" w:rsidRPr="007C365C" w:rsidTr="00D47A85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优先联系方式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Default="008132D2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List</w:t>
            </w: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132D2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手机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8132D2" w:rsidRPr="007C365C" w:rsidRDefault="00D66245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指定此医生</w:t>
            </w:r>
            <w:r w:rsidR="008132D2">
              <w:rPr>
                <w:rFonts w:cs="Calibri" w:hint="eastAsia"/>
                <w:sz w:val="16"/>
                <w:szCs w:val="16"/>
              </w:rPr>
              <w:t>的优先联系方式</w:t>
            </w:r>
          </w:p>
        </w:tc>
      </w:tr>
      <w:tr w:rsidR="008132D2" w:rsidRPr="007C365C" w:rsidTr="00D47A85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民族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Default="008132D2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List</w:t>
            </w: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8132D2" w:rsidRPr="007C365C" w:rsidTr="00D47A85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婚姻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Default="008132D2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B</w:t>
            </w: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已婚或未婚</w:t>
            </w:r>
          </w:p>
        </w:tc>
      </w:tr>
      <w:tr w:rsidR="008132D2" w:rsidRPr="007C365C" w:rsidTr="00D47A85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所属站点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Default="008132D2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List</w:t>
            </w: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8132D2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8132D2" w:rsidRPr="007C365C" w:rsidTr="00D47A85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单位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Default="008132D2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List</w:t>
            </w: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8132D2" w:rsidRDefault="00D66245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医生所属的医院或企业</w:t>
            </w:r>
          </w:p>
        </w:tc>
      </w:tr>
      <w:tr w:rsidR="008132D2" w:rsidRPr="007C365C" w:rsidTr="00D47A85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Default="00D66245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小组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Default="008132D2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List</w:t>
            </w:r>
          </w:p>
        </w:tc>
        <w:tc>
          <w:tcPr>
            <w:tcW w:w="709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8132D2" w:rsidRDefault="00D66245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医生所属的小组</w:t>
            </w:r>
          </w:p>
        </w:tc>
      </w:tr>
      <w:tr w:rsidR="008132D2" w:rsidRPr="007C365C" w:rsidTr="00D47A85">
        <w:trPr>
          <w:cantSplit/>
          <w:trHeight w:val="50"/>
        </w:trPr>
        <w:tc>
          <w:tcPr>
            <w:tcW w:w="9606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8132D2" w:rsidRPr="00B602B7" w:rsidRDefault="00D66245" w:rsidP="00D47A85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 w:hint="eastAsia"/>
                <w:b/>
                <w:sz w:val="16"/>
                <w:szCs w:val="16"/>
              </w:rPr>
              <w:t>擅长病种</w:t>
            </w:r>
          </w:p>
        </w:tc>
      </w:tr>
      <w:tr w:rsidR="008132D2" w:rsidRPr="007C365C" w:rsidTr="00D47A85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疾病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Pr="001E4705" w:rsidRDefault="00FE6956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fldSimple w:instr=" REF _Ref324707469 \h  \* MERGEFORMAT ">
              <w:r w:rsidR="008132D2" w:rsidRPr="001E4705">
                <w:rPr>
                  <w:rFonts w:hint="eastAsia"/>
                  <w:sz w:val="16"/>
                  <w:szCs w:val="16"/>
                  <w:lang w:val="en-GB"/>
                </w:rPr>
                <w:t>病种</w:t>
              </w:r>
            </w:fldSimple>
          </w:p>
        </w:tc>
        <w:tc>
          <w:tcPr>
            <w:tcW w:w="709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132D2" w:rsidRPr="007C365C" w:rsidRDefault="008132D2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8132D2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8132D2" w:rsidRPr="007C365C" w:rsidTr="00D47A85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Default="00D66245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顺序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Pr="001E4705" w:rsidRDefault="00D66245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N</w:t>
            </w: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8132D2" w:rsidRDefault="00D66245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越擅长的病种，值越小</w:t>
            </w:r>
          </w:p>
        </w:tc>
      </w:tr>
      <w:tr w:rsidR="008132D2" w:rsidRPr="007C365C" w:rsidTr="00D47A85">
        <w:trPr>
          <w:cantSplit/>
          <w:trHeight w:val="50"/>
        </w:trPr>
        <w:tc>
          <w:tcPr>
            <w:tcW w:w="9606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8132D2" w:rsidRPr="00B602B7" w:rsidRDefault="008132D2" w:rsidP="00D47A85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 w:hint="eastAsia"/>
                <w:b/>
                <w:sz w:val="16"/>
                <w:szCs w:val="16"/>
              </w:rPr>
              <w:t>健康检查</w:t>
            </w:r>
            <w:r>
              <w:rPr>
                <w:rFonts w:cs="Calibri" w:hint="eastAsia"/>
                <w:b/>
                <w:sz w:val="16"/>
                <w:szCs w:val="16"/>
              </w:rPr>
              <w:t>/</w:t>
            </w:r>
            <w:r>
              <w:rPr>
                <w:rFonts w:cs="Calibri" w:hint="eastAsia"/>
                <w:b/>
                <w:sz w:val="16"/>
                <w:szCs w:val="16"/>
              </w:rPr>
              <w:t>服务评估</w:t>
            </w:r>
          </w:p>
        </w:tc>
      </w:tr>
      <w:tr w:rsidR="008132D2" w:rsidRPr="007C365C" w:rsidTr="00D47A85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日期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Default="008132D2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709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132D2" w:rsidRPr="007C365C" w:rsidRDefault="008132D2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8132D2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8132D2" w:rsidRPr="007C365C" w:rsidTr="00D47A85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健康检查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Default="008132D2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8132D2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8132D2" w:rsidRPr="007C365C" w:rsidTr="00D47A85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8132D2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服务评估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8132D2" w:rsidRDefault="008132D2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8132D2" w:rsidRPr="007C365C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8132D2" w:rsidRDefault="008132D2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</w:tbl>
    <w:p w:rsidR="008132D2" w:rsidRDefault="008132D2" w:rsidP="008132D2">
      <w:pPr>
        <w:rPr>
          <w:lang w:val="en-GB"/>
        </w:rPr>
      </w:pPr>
    </w:p>
    <w:p w:rsidR="008132D2" w:rsidRDefault="008132D2" w:rsidP="008132D2">
      <w:pPr>
        <w:rPr>
          <w:lang w:val="en-GB"/>
        </w:rPr>
      </w:pPr>
    </w:p>
    <w:p w:rsidR="00B602B7" w:rsidRPr="008132D2" w:rsidRDefault="00B602B7" w:rsidP="00252370"/>
    <w:p w:rsidR="00206A5C" w:rsidRPr="00206A5C" w:rsidRDefault="00206A5C" w:rsidP="00206A5C">
      <w:pPr>
        <w:pStyle w:val="2"/>
        <w:rPr>
          <w:lang w:val="en-GB"/>
        </w:rPr>
      </w:pPr>
      <w:bookmarkStart w:id="134" w:name="_Ref324707469"/>
      <w:bookmarkStart w:id="135" w:name="_Toc324713551"/>
      <w:r w:rsidRPr="00206A5C">
        <w:rPr>
          <w:rFonts w:hint="eastAsia"/>
          <w:lang w:val="en-GB"/>
        </w:rPr>
        <w:t>病种</w:t>
      </w:r>
      <w:bookmarkEnd w:id="134"/>
      <w:bookmarkEnd w:id="135"/>
    </w:p>
    <w:p w:rsidR="00206A5C" w:rsidRPr="00ED48EA" w:rsidRDefault="00206A5C" w:rsidP="00206A5C">
      <w:pPr>
        <w:pStyle w:val="3"/>
        <w:rPr>
          <w:lang w:val="en-GB"/>
        </w:rPr>
      </w:pPr>
      <w:bookmarkStart w:id="136" w:name="_Toc324713552"/>
      <w:r>
        <w:rPr>
          <w:rFonts w:hint="eastAsia"/>
          <w:lang w:val="en-GB"/>
        </w:rPr>
        <w:t>实体介绍</w:t>
      </w:r>
      <w:bookmarkEnd w:id="136"/>
    </w:p>
    <w:p w:rsidR="00206A5C" w:rsidRDefault="008132D2" w:rsidP="00206A5C">
      <w:r>
        <w:rPr>
          <w:rFonts w:hint="eastAsia"/>
        </w:rPr>
        <w:t>病种的定义</w:t>
      </w:r>
    </w:p>
    <w:p w:rsidR="00206A5C" w:rsidRDefault="00206A5C" w:rsidP="00206A5C">
      <w:pPr>
        <w:pStyle w:val="3"/>
        <w:rPr>
          <w:lang w:val="en-GB"/>
        </w:rPr>
      </w:pPr>
      <w:bookmarkStart w:id="137" w:name="_Toc324713553"/>
      <w:r>
        <w:rPr>
          <w:rFonts w:hint="eastAsia"/>
          <w:lang w:val="en-GB"/>
        </w:rPr>
        <w:t>数据结构</w:t>
      </w:r>
      <w:bookmarkEnd w:id="137"/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56"/>
        <w:gridCol w:w="920"/>
        <w:gridCol w:w="851"/>
        <w:gridCol w:w="850"/>
        <w:gridCol w:w="5529"/>
      </w:tblGrid>
      <w:tr w:rsidR="00206A5C" w:rsidRPr="00EA6CEC" w:rsidTr="00206A5C">
        <w:trPr>
          <w:cantSplit/>
          <w:trHeight w:val="50"/>
          <w:tblHeader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206A5C" w:rsidRPr="00711F4C" w:rsidRDefault="00206A5C" w:rsidP="00B602B7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属性</w:t>
            </w:r>
          </w:p>
        </w:tc>
        <w:tc>
          <w:tcPr>
            <w:tcW w:w="9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206A5C" w:rsidRPr="00711F4C" w:rsidRDefault="00206A5C" w:rsidP="00B602B7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格式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206A5C" w:rsidRPr="00711F4C" w:rsidRDefault="00206A5C" w:rsidP="00B602B7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出现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206A5C" w:rsidRPr="00711F4C" w:rsidRDefault="00206A5C" w:rsidP="00B602B7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默认值</w:t>
            </w:r>
          </w:p>
        </w:tc>
        <w:tc>
          <w:tcPr>
            <w:tcW w:w="552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95B3D7"/>
          </w:tcPr>
          <w:p w:rsidR="00206A5C" w:rsidRPr="00711F4C" w:rsidRDefault="00206A5C" w:rsidP="00B602B7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描述</w:t>
            </w:r>
          </w:p>
        </w:tc>
      </w:tr>
      <w:tr w:rsidR="001E4705" w:rsidRPr="006D6907" w:rsidTr="00B602B7">
        <w:trPr>
          <w:cantSplit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1E4705" w:rsidRPr="006D6907" w:rsidRDefault="001E4705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疾病</w:t>
            </w:r>
            <w:r>
              <w:rPr>
                <w:rFonts w:cs="Calibri" w:hint="eastAsia"/>
                <w:sz w:val="16"/>
                <w:szCs w:val="16"/>
              </w:rPr>
              <w:t>ID</w:t>
            </w:r>
          </w:p>
        </w:tc>
        <w:tc>
          <w:tcPr>
            <w:tcW w:w="92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1E4705" w:rsidRPr="006D6907" w:rsidRDefault="001E4705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AN10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E4705" w:rsidRPr="006D6907" w:rsidRDefault="001E4705" w:rsidP="00B602B7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 w:rsidRPr="006D6907">
              <w:rPr>
                <w:rFonts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1E4705" w:rsidRPr="006D6907" w:rsidRDefault="001E4705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5529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E4705" w:rsidRPr="006D6907" w:rsidRDefault="001E4705" w:rsidP="00B602B7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疾病唯一标识</w:t>
            </w:r>
          </w:p>
        </w:tc>
      </w:tr>
      <w:tr w:rsidR="001E4705" w:rsidRPr="006D6907" w:rsidTr="00B602B7">
        <w:trPr>
          <w:cantSplit/>
        </w:trPr>
        <w:tc>
          <w:tcPr>
            <w:tcW w:w="1456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E4705" w:rsidRPr="006D6907" w:rsidRDefault="001E4705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 w:rsidRPr="006D6907">
              <w:rPr>
                <w:rFonts w:cs="Calibri" w:hint="eastAsia"/>
                <w:sz w:val="16"/>
                <w:szCs w:val="16"/>
              </w:rPr>
              <w:t>名称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E4705" w:rsidRPr="006D6907" w:rsidRDefault="001E4705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AN10</w:t>
            </w: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E4705" w:rsidRPr="006D6907" w:rsidRDefault="001E4705" w:rsidP="00B602B7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E4705" w:rsidRPr="006D6907" w:rsidRDefault="001E4705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5529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E4705" w:rsidRPr="006D6907" w:rsidRDefault="001E4705" w:rsidP="00B602B7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疾病的名称</w:t>
            </w:r>
          </w:p>
        </w:tc>
      </w:tr>
      <w:tr w:rsidR="001E4705" w:rsidRPr="006D6907" w:rsidTr="00B602B7">
        <w:trPr>
          <w:cantSplit/>
        </w:trPr>
        <w:tc>
          <w:tcPr>
            <w:tcW w:w="145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E4705" w:rsidRPr="006D6907" w:rsidRDefault="001E4705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生效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E4705" w:rsidRPr="006D6907" w:rsidRDefault="001E4705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B</w:t>
            </w: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E4705" w:rsidRPr="006D6907" w:rsidRDefault="001E4705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E4705" w:rsidRPr="006D6907" w:rsidRDefault="001E4705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有效</w:t>
            </w:r>
          </w:p>
        </w:tc>
        <w:tc>
          <w:tcPr>
            <w:tcW w:w="5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E4705" w:rsidRPr="006D6907" w:rsidRDefault="001E4705" w:rsidP="00B602B7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决定这种疾病是否</w:t>
            </w:r>
          </w:p>
        </w:tc>
      </w:tr>
      <w:tr w:rsidR="001E4705" w:rsidRPr="006D6907" w:rsidTr="00206A5C">
        <w:trPr>
          <w:cantSplit/>
        </w:trPr>
        <w:tc>
          <w:tcPr>
            <w:tcW w:w="145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E4705" w:rsidRPr="006D6907" w:rsidRDefault="001E4705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commentRangeStart w:id="138"/>
            <w:r>
              <w:rPr>
                <w:rFonts w:cs="Calibri" w:hint="eastAsia"/>
                <w:sz w:val="16"/>
                <w:szCs w:val="16"/>
              </w:rPr>
              <w:t>标准名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E4705" w:rsidRPr="006D6907" w:rsidRDefault="001E4705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List</w:t>
            </w: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E4705" w:rsidRPr="006D6907" w:rsidRDefault="001E4705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E4705" w:rsidRPr="006D6907" w:rsidRDefault="001E4705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国标</w:t>
            </w:r>
          </w:p>
        </w:tc>
        <w:tc>
          <w:tcPr>
            <w:tcW w:w="5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E4705" w:rsidRPr="006D6907" w:rsidRDefault="001E4705" w:rsidP="00B602B7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判断疾病的不同标准的标识</w:t>
            </w:r>
            <w:commentRangeEnd w:id="138"/>
            <w:r>
              <w:rPr>
                <w:rStyle w:val="a9"/>
                <w:rFonts w:cs="Times New Roman"/>
              </w:rPr>
              <w:commentReference w:id="138"/>
            </w:r>
          </w:p>
        </w:tc>
      </w:tr>
      <w:tr w:rsidR="001E4705" w:rsidRPr="006D6907" w:rsidTr="00206A5C">
        <w:trPr>
          <w:cantSplit/>
        </w:trPr>
        <w:tc>
          <w:tcPr>
            <w:tcW w:w="145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E4705" w:rsidRPr="006D6907" w:rsidRDefault="001E4705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疾病类别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E4705" w:rsidRPr="006D6907" w:rsidRDefault="001E4705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List</w:t>
            </w: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E4705" w:rsidRPr="006D6907" w:rsidRDefault="001E4705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E4705" w:rsidRPr="006D6907" w:rsidRDefault="001E4705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慢性病</w:t>
            </w:r>
          </w:p>
        </w:tc>
        <w:tc>
          <w:tcPr>
            <w:tcW w:w="5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E4705" w:rsidRPr="006D6907" w:rsidRDefault="001E4705" w:rsidP="00B602B7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疾病所属的类别</w:t>
            </w:r>
          </w:p>
        </w:tc>
      </w:tr>
      <w:tr w:rsidR="001E4705" w:rsidRPr="006D6907" w:rsidTr="00206A5C">
        <w:trPr>
          <w:cantSplit/>
        </w:trPr>
        <w:tc>
          <w:tcPr>
            <w:tcW w:w="145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E4705" w:rsidRPr="006D6907" w:rsidRDefault="001E4705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 w:rsidRPr="006D6907">
              <w:rPr>
                <w:rFonts w:cs="Calibri" w:hint="eastAsia"/>
                <w:sz w:val="16"/>
                <w:szCs w:val="16"/>
              </w:rPr>
              <w:t>确诊规则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E4705" w:rsidRPr="006D6907" w:rsidRDefault="001E4705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AN200</w:t>
            </w: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E4705" w:rsidRPr="006D6907" w:rsidRDefault="001E4705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E4705" w:rsidRPr="006D6907" w:rsidRDefault="001E4705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5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E4705" w:rsidRPr="006D6907" w:rsidRDefault="001E4705" w:rsidP="00B602B7">
            <w:pPr>
              <w:rPr>
                <w:color w:val="000000"/>
                <w:sz w:val="16"/>
                <w:szCs w:val="16"/>
              </w:rPr>
            </w:pPr>
            <w:r w:rsidRPr="006D6907">
              <w:rPr>
                <w:rFonts w:hint="eastAsia"/>
                <w:color w:val="000000"/>
                <w:sz w:val="16"/>
                <w:szCs w:val="16"/>
              </w:rPr>
              <w:t>是否确诊患有此疾病的规则</w:t>
            </w:r>
          </w:p>
        </w:tc>
      </w:tr>
      <w:tr w:rsidR="001E4705" w:rsidRPr="006D6907" w:rsidTr="00206A5C">
        <w:trPr>
          <w:cantSplit/>
        </w:trPr>
        <w:tc>
          <w:tcPr>
            <w:tcW w:w="145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E4705" w:rsidRPr="006D6907" w:rsidRDefault="001E4705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 w:rsidRPr="006D6907">
              <w:rPr>
                <w:rFonts w:cs="Calibri" w:hint="eastAsia"/>
                <w:sz w:val="16"/>
                <w:szCs w:val="16"/>
              </w:rPr>
              <w:t>高危规则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E4705" w:rsidRPr="006D6907" w:rsidRDefault="001E4705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AN200</w:t>
            </w: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E4705" w:rsidRPr="006D6907" w:rsidRDefault="001E4705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E4705" w:rsidRPr="006D6907" w:rsidRDefault="001E4705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5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E4705" w:rsidRPr="006D6907" w:rsidRDefault="001E4705" w:rsidP="00B602B7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是否高危规则</w:t>
            </w:r>
          </w:p>
        </w:tc>
      </w:tr>
      <w:tr w:rsidR="001E4705" w:rsidRPr="006D6907" w:rsidTr="00206A5C">
        <w:trPr>
          <w:cantSplit/>
        </w:trPr>
        <w:tc>
          <w:tcPr>
            <w:tcW w:w="145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E4705" w:rsidRPr="006D6907" w:rsidRDefault="001E4705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 w:rsidRPr="006D6907">
              <w:rPr>
                <w:rFonts w:cs="Calibri" w:hint="eastAsia"/>
                <w:sz w:val="16"/>
                <w:szCs w:val="16"/>
              </w:rPr>
              <w:t>中危规则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E4705" w:rsidRPr="006D6907" w:rsidRDefault="001E4705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AN200</w:t>
            </w: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E4705" w:rsidRPr="006D6907" w:rsidRDefault="001E4705" w:rsidP="00B602B7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E4705" w:rsidRPr="006D6907" w:rsidRDefault="001E4705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5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E4705" w:rsidRPr="006D6907" w:rsidRDefault="001E4705" w:rsidP="00B602B7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是否中危规则</w:t>
            </w:r>
          </w:p>
        </w:tc>
      </w:tr>
      <w:tr w:rsidR="001E4705" w:rsidRPr="006D6907" w:rsidTr="00206A5C">
        <w:trPr>
          <w:cantSplit/>
        </w:trPr>
        <w:tc>
          <w:tcPr>
            <w:tcW w:w="145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E4705" w:rsidRPr="006D6907" w:rsidRDefault="001E4705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 w:rsidRPr="006D6907">
              <w:rPr>
                <w:rFonts w:cs="Calibri" w:hint="eastAsia"/>
                <w:sz w:val="16"/>
                <w:szCs w:val="16"/>
              </w:rPr>
              <w:t>正常规则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E4705" w:rsidRPr="006D6907" w:rsidRDefault="001E4705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AN200</w:t>
            </w: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E4705" w:rsidRPr="006D6907" w:rsidRDefault="001E4705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E4705" w:rsidRPr="006D6907" w:rsidRDefault="001E4705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5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E4705" w:rsidRPr="006D6907" w:rsidRDefault="001E4705" w:rsidP="00B602B7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是否低危规则</w:t>
            </w:r>
          </w:p>
        </w:tc>
      </w:tr>
      <w:tr w:rsidR="001E4705" w:rsidRPr="006D6907" w:rsidTr="00206A5C">
        <w:trPr>
          <w:cantSplit/>
        </w:trPr>
        <w:tc>
          <w:tcPr>
            <w:tcW w:w="145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E4705" w:rsidRPr="006D6907" w:rsidRDefault="001E4705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 w:rsidRPr="006D6907">
              <w:rPr>
                <w:rFonts w:cs="Calibri" w:hint="eastAsia"/>
                <w:sz w:val="16"/>
                <w:szCs w:val="16"/>
              </w:rPr>
              <w:t>应急处理链接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E4705" w:rsidRPr="006D6907" w:rsidRDefault="001E4705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AN40</w:t>
            </w:r>
          </w:p>
        </w:tc>
        <w:tc>
          <w:tcPr>
            <w:tcW w:w="851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E4705" w:rsidRPr="006D6907" w:rsidRDefault="001E4705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E4705" w:rsidRPr="006D6907" w:rsidRDefault="001E4705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552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E4705" w:rsidRPr="006D6907" w:rsidRDefault="001E4705" w:rsidP="00B602B7">
            <w:pPr>
              <w:rPr>
                <w:color w:val="000000"/>
                <w:sz w:val="16"/>
                <w:szCs w:val="16"/>
              </w:rPr>
            </w:pPr>
            <w:r w:rsidRPr="006D6907">
              <w:rPr>
                <w:rFonts w:hint="eastAsia"/>
                <w:color w:val="000000"/>
                <w:sz w:val="16"/>
                <w:szCs w:val="16"/>
              </w:rPr>
              <w:t>针对此病种默认打开的功能页面</w:t>
            </w:r>
            <w:r>
              <w:rPr>
                <w:rFonts w:hint="eastAsia"/>
                <w:color w:val="000000"/>
                <w:sz w:val="16"/>
                <w:szCs w:val="16"/>
              </w:rPr>
              <w:t>的</w:t>
            </w:r>
            <w:r>
              <w:rPr>
                <w:rFonts w:hint="eastAsia"/>
                <w:color w:val="000000"/>
                <w:sz w:val="16"/>
                <w:szCs w:val="16"/>
              </w:rPr>
              <w:t>URL</w:t>
            </w:r>
          </w:p>
        </w:tc>
      </w:tr>
    </w:tbl>
    <w:p w:rsidR="00206A5C" w:rsidRPr="00206A5C" w:rsidRDefault="00206A5C" w:rsidP="00206A5C"/>
    <w:p w:rsidR="00206A5C" w:rsidRDefault="00206A5C" w:rsidP="00252370"/>
    <w:p w:rsidR="00252370" w:rsidRDefault="00D70FE9" w:rsidP="00D70FE9">
      <w:pPr>
        <w:pStyle w:val="2"/>
        <w:rPr>
          <w:lang w:val="en-GB"/>
        </w:rPr>
      </w:pPr>
      <w:bookmarkStart w:id="139" w:name="_Toc324713554"/>
      <w:r>
        <w:rPr>
          <w:rFonts w:hint="eastAsia"/>
          <w:lang w:val="en-GB"/>
        </w:rPr>
        <w:t>共享</w:t>
      </w:r>
      <w:r w:rsidR="000B4E41">
        <w:rPr>
          <w:rFonts w:hint="eastAsia"/>
          <w:lang w:val="en-GB"/>
        </w:rPr>
        <w:t>结构</w:t>
      </w:r>
      <w:bookmarkEnd w:id="139"/>
    </w:p>
    <w:p w:rsidR="00D70FE9" w:rsidRDefault="00D70FE9" w:rsidP="00D70FE9">
      <w:pPr>
        <w:pStyle w:val="3"/>
        <w:rPr>
          <w:lang w:val="en-GB"/>
        </w:rPr>
      </w:pPr>
      <w:bookmarkStart w:id="140" w:name="_Ref324706413"/>
      <w:bookmarkStart w:id="141" w:name="_Toc324713555"/>
      <w:r>
        <w:rPr>
          <w:rFonts w:hint="eastAsia"/>
          <w:lang w:val="en-GB"/>
        </w:rPr>
        <w:t>地址</w:t>
      </w:r>
      <w:bookmarkEnd w:id="140"/>
      <w:bookmarkEnd w:id="141"/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26"/>
        <w:gridCol w:w="718"/>
        <w:gridCol w:w="918"/>
        <w:gridCol w:w="6544"/>
      </w:tblGrid>
      <w:tr w:rsidR="00D70FE9" w:rsidRPr="00EA6CEC" w:rsidTr="00B602B7">
        <w:trPr>
          <w:cantSplit/>
          <w:trHeight w:val="207"/>
          <w:tblHeader/>
        </w:trPr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D70FE9" w:rsidRPr="00711F4C" w:rsidRDefault="00D70FE9" w:rsidP="00B602B7">
            <w:pPr>
              <w:pStyle w:val="FSTableTitle"/>
              <w:rPr>
                <w:rFonts w:cs="Calibri"/>
              </w:rPr>
            </w:pPr>
            <w:r>
              <w:rPr>
                <w:rFonts w:cs="Calibri" w:hint="eastAsia"/>
              </w:rPr>
              <w:t>属性</w:t>
            </w:r>
          </w:p>
        </w:tc>
        <w:tc>
          <w:tcPr>
            <w:tcW w:w="7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D70FE9" w:rsidRPr="00711F4C" w:rsidRDefault="00D70FE9" w:rsidP="00B602B7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格式</w:t>
            </w:r>
          </w:p>
        </w:tc>
        <w:tc>
          <w:tcPr>
            <w:tcW w:w="9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D70FE9" w:rsidRPr="00711F4C" w:rsidRDefault="00D70FE9" w:rsidP="00B602B7">
            <w:pPr>
              <w:pStyle w:val="FSTableTitle"/>
              <w:rPr>
                <w:rFonts w:cs="Calibri"/>
              </w:rPr>
            </w:pPr>
            <w:r>
              <w:rPr>
                <w:rFonts w:cs="Calibri" w:hint="eastAsia"/>
              </w:rPr>
              <w:t>默认值</w:t>
            </w:r>
          </w:p>
        </w:tc>
        <w:tc>
          <w:tcPr>
            <w:tcW w:w="65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95B3D7"/>
          </w:tcPr>
          <w:p w:rsidR="00D70FE9" w:rsidRPr="00711F4C" w:rsidRDefault="00D70FE9" w:rsidP="00B602B7">
            <w:pPr>
              <w:pStyle w:val="FSTableTitle"/>
              <w:rPr>
                <w:rFonts w:cs="Calibri"/>
              </w:rPr>
            </w:pPr>
            <w:r>
              <w:rPr>
                <w:rFonts w:cs="Calibri" w:hint="eastAsia"/>
              </w:rPr>
              <w:t>描述</w:t>
            </w:r>
          </w:p>
        </w:tc>
      </w:tr>
      <w:tr w:rsidR="00D70FE9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FE9" w:rsidRPr="007C365C" w:rsidRDefault="00D70FE9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省份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FE9" w:rsidRPr="007C365C" w:rsidRDefault="00D70FE9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List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FE9" w:rsidRPr="007C365C" w:rsidRDefault="00D70FE9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上海</w:t>
            </w:r>
          </w:p>
        </w:tc>
        <w:tc>
          <w:tcPr>
            <w:tcW w:w="6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70FE9" w:rsidRPr="007C365C" w:rsidRDefault="00D70FE9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所有地区</w:t>
            </w:r>
          </w:p>
        </w:tc>
      </w:tr>
      <w:tr w:rsidR="00D70FE9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70FE9" w:rsidRPr="007C365C" w:rsidRDefault="00D70FE9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城市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70FE9" w:rsidRPr="007C365C" w:rsidRDefault="00D70FE9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List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70FE9" w:rsidRPr="007C365C" w:rsidRDefault="00D70FE9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上海</w:t>
            </w:r>
          </w:p>
        </w:tc>
        <w:tc>
          <w:tcPr>
            <w:tcW w:w="6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D70FE9" w:rsidRPr="007C365C" w:rsidRDefault="00D70FE9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D70FE9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70FE9" w:rsidRPr="007C365C" w:rsidRDefault="00D70FE9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区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70FE9" w:rsidRPr="007C365C" w:rsidRDefault="00D70FE9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List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70FE9" w:rsidRPr="007C365C" w:rsidRDefault="00D70FE9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6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D70FE9" w:rsidRPr="007C365C" w:rsidRDefault="00D70FE9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D70FE9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70FE9" w:rsidRPr="007C365C" w:rsidRDefault="00D70FE9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街道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70FE9" w:rsidRPr="007C365C" w:rsidRDefault="00D70FE9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List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70FE9" w:rsidRPr="007C365C" w:rsidRDefault="00D70FE9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6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D70FE9" w:rsidRPr="007C365C" w:rsidRDefault="00D70FE9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D70FE9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70FE9" w:rsidRPr="007C365C" w:rsidRDefault="00D70FE9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地址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70FE9" w:rsidRPr="007C365C" w:rsidRDefault="00D70FE9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AN..40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70FE9" w:rsidRPr="007C365C" w:rsidRDefault="00D70FE9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6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D70FE9" w:rsidRPr="007C365C" w:rsidRDefault="00D70FE9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具体地址</w:t>
            </w:r>
          </w:p>
        </w:tc>
      </w:tr>
      <w:tr w:rsidR="00D70FE9" w:rsidRPr="007C365C" w:rsidTr="00D70FE9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D70FE9" w:rsidRDefault="00D70FE9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邮编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D70FE9" w:rsidRDefault="00D70FE9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AN6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D70FE9" w:rsidRPr="007C365C" w:rsidRDefault="00D70FE9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654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D70FE9" w:rsidRPr="007C365C" w:rsidRDefault="00D70FE9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</w:tbl>
    <w:p w:rsidR="00D70FE9" w:rsidRDefault="00D70FE9" w:rsidP="00D70FE9">
      <w:pPr>
        <w:pStyle w:val="3"/>
        <w:rPr>
          <w:lang w:val="en-GB"/>
        </w:rPr>
      </w:pPr>
      <w:bookmarkStart w:id="142" w:name="_Ref324706657"/>
      <w:bookmarkStart w:id="143" w:name="_Toc324713556"/>
      <w:r>
        <w:rPr>
          <w:rFonts w:hint="eastAsia"/>
          <w:lang w:val="en-GB"/>
        </w:rPr>
        <w:t>联系人</w:t>
      </w:r>
      <w:bookmarkEnd w:id="142"/>
      <w:bookmarkEnd w:id="143"/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26"/>
        <w:gridCol w:w="718"/>
        <w:gridCol w:w="918"/>
        <w:gridCol w:w="6544"/>
      </w:tblGrid>
      <w:tr w:rsidR="00D70FE9" w:rsidRPr="00EA6CEC" w:rsidTr="00B602B7">
        <w:trPr>
          <w:cantSplit/>
          <w:trHeight w:val="207"/>
          <w:tblHeader/>
        </w:trPr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D70FE9" w:rsidRPr="00711F4C" w:rsidRDefault="00D70FE9" w:rsidP="00B602B7">
            <w:pPr>
              <w:pStyle w:val="FSTableTitle"/>
              <w:rPr>
                <w:rFonts w:cs="Calibri"/>
              </w:rPr>
            </w:pPr>
            <w:r>
              <w:rPr>
                <w:rFonts w:cs="Calibri" w:hint="eastAsia"/>
              </w:rPr>
              <w:t>属性</w:t>
            </w:r>
          </w:p>
        </w:tc>
        <w:tc>
          <w:tcPr>
            <w:tcW w:w="7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D70FE9" w:rsidRPr="00711F4C" w:rsidRDefault="00D70FE9" w:rsidP="00B602B7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格式</w:t>
            </w:r>
          </w:p>
        </w:tc>
        <w:tc>
          <w:tcPr>
            <w:tcW w:w="9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D70FE9" w:rsidRPr="00711F4C" w:rsidRDefault="00D70FE9" w:rsidP="00B602B7">
            <w:pPr>
              <w:pStyle w:val="FSTableTitle"/>
              <w:rPr>
                <w:rFonts w:cs="Calibri"/>
              </w:rPr>
            </w:pPr>
            <w:r>
              <w:rPr>
                <w:rFonts w:cs="Calibri" w:hint="eastAsia"/>
              </w:rPr>
              <w:t>默认值</w:t>
            </w:r>
          </w:p>
        </w:tc>
        <w:tc>
          <w:tcPr>
            <w:tcW w:w="65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95B3D7"/>
          </w:tcPr>
          <w:p w:rsidR="00D70FE9" w:rsidRPr="00711F4C" w:rsidRDefault="00D70FE9" w:rsidP="00B602B7">
            <w:pPr>
              <w:pStyle w:val="FSTableTitle"/>
              <w:rPr>
                <w:rFonts w:cs="Calibri"/>
              </w:rPr>
            </w:pPr>
            <w:r>
              <w:rPr>
                <w:rFonts w:cs="Calibri" w:hint="eastAsia"/>
              </w:rPr>
              <w:t>描述</w:t>
            </w:r>
          </w:p>
        </w:tc>
      </w:tr>
      <w:tr w:rsidR="00D70FE9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FE9" w:rsidRPr="007C365C" w:rsidRDefault="00D70FE9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姓名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FE9" w:rsidRPr="007C365C" w:rsidRDefault="00D70FE9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List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FE9" w:rsidRPr="007C365C" w:rsidRDefault="00D70FE9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上海</w:t>
            </w:r>
          </w:p>
        </w:tc>
        <w:tc>
          <w:tcPr>
            <w:tcW w:w="6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70FE9" w:rsidRPr="007C365C" w:rsidRDefault="00D70FE9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所有地区</w:t>
            </w:r>
          </w:p>
        </w:tc>
      </w:tr>
      <w:tr w:rsidR="00D70FE9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70FE9" w:rsidRPr="007C365C" w:rsidRDefault="00D70FE9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邮箱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70FE9" w:rsidRPr="007C365C" w:rsidRDefault="00D70FE9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List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70FE9" w:rsidRPr="007C365C" w:rsidRDefault="00D70FE9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上海</w:t>
            </w:r>
          </w:p>
        </w:tc>
        <w:tc>
          <w:tcPr>
            <w:tcW w:w="6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D70FE9" w:rsidRPr="007C365C" w:rsidRDefault="00D70FE9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D70FE9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70FE9" w:rsidRPr="007C365C" w:rsidRDefault="00D70FE9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家庭电话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70FE9" w:rsidRPr="007C365C" w:rsidRDefault="00D70FE9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List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70FE9" w:rsidRPr="007C365C" w:rsidRDefault="00D70FE9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6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D70FE9" w:rsidRPr="007C365C" w:rsidRDefault="00D70FE9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D70FE9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70FE9" w:rsidRPr="007C365C" w:rsidRDefault="00D70FE9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手机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70FE9" w:rsidRPr="007C365C" w:rsidRDefault="00D70FE9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List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70FE9" w:rsidRPr="007C365C" w:rsidRDefault="00D70FE9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6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D70FE9" w:rsidRPr="007C365C" w:rsidRDefault="00D70FE9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D70FE9" w:rsidRPr="007C365C" w:rsidTr="00D70FE9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70FE9" w:rsidRDefault="00D70FE9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单位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70FE9" w:rsidRDefault="00D70FE9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List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70FE9" w:rsidRPr="007C365C" w:rsidRDefault="00D70FE9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6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D70FE9" w:rsidRPr="007C365C" w:rsidRDefault="00D70FE9" w:rsidP="00B602B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</w:tr>
      <w:tr w:rsidR="00D70FE9" w:rsidRPr="007C365C" w:rsidTr="00B602B7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D70FE9" w:rsidRDefault="00D70FE9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主要联系方式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D70FE9" w:rsidRDefault="00D70FE9" w:rsidP="00B602B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List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D70FE9" w:rsidRPr="007C365C" w:rsidRDefault="00D70FE9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手机</w:t>
            </w:r>
          </w:p>
        </w:tc>
        <w:tc>
          <w:tcPr>
            <w:tcW w:w="654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D70FE9" w:rsidRPr="007C365C" w:rsidRDefault="00D70FE9" w:rsidP="00B602B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指定此联系人的优先联系方式</w:t>
            </w:r>
          </w:p>
        </w:tc>
      </w:tr>
    </w:tbl>
    <w:p w:rsidR="00186DDE" w:rsidRDefault="001503C0" w:rsidP="00186DDE">
      <w:pPr>
        <w:pStyle w:val="1"/>
      </w:pPr>
      <w:bookmarkStart w:id="144" w:name="_Toc324713557"/>
      <w:r>
        <w:rPr>
          <w:rFonts w:hint="eastAsia"/>
        </w:rPr>
        <w:lastRenderedPageBreak/>
        <w:t>界面</w:t>
      </w:r>
      <w:bookmarkEnd w:id="144"/>
    </w:p>
    <w:p w:rsidR="00186DDE" w:rsidRPr="00ED48EA" w:rsidRDefault="001E7716" w:rsidP="00186DDE">
      <w:pPr>
        <w:pStyle w:val="2"/>
        <w:rPr>
          <w:lang w:val="en-GB"/>
        </w:rPr>
      </w:pPr>
      <w:bookmarkStart w:id="145" w:name="_Ref323893011"/>
      <w:bookmarkStart w:id="146" w:name="_Ref324322900"/>
      <w:bookmarkStart w:id="147" w:name="_Ref324322901"/>
      <w:bookmarkStart w:id="148" w:name="_Ref324322902"/>
      <w:bookmarkStart w:id="149" w:name="_Toc324713558"/>
      <w:bookmarkStart w:id="150" w:name="_Ref272487937"/>
      <w:r>
        <w:rPr>
          <w:rFonts w:hint="eastAsia"/>
          <w:lang w:val="en-GB"/>
        </w:rPr>
        <w:t>UI01-</w:t>
      </w:r>
      <w:bookmarkEnd w:id="145"/>
      <w:r w:rsidR="00D80946">
        <w:rPr>
          <w:rFonts w:hint="eastAsia"/>
          <w:lang w:val="en-GB"/>
        </w:rPr>
        <w:t>患者</w:t>
      </w:r>
      <w:r w:rsidR="00B64658">
        <w:rPr>
          <w:rFonts w:hint="eastAsia"/>
          <w:lang w:val="en-GB"/>
        </w:rPr>
        <w:t>数据导入</w:t>
      </w:r>
      <w:bookmarkEnd w:id="146"/>
      <w:bookmarkEnd w:id="147"/>
      <w:bookmarkEnd w:id="148"/>
      <w:bookmarkEnd w:id="149"/>
    </w:p>
    <w:p w:rsidR="00186DDE" w:rsidRDefault="001E7716" w:rsidP="00186DDE">
      <w:pPr>
        <w:pStyle w:val="3"/>
        <w:rPr>
          <w:lang w:val="en-GB"/>
        </w:rPr>
      </w:pPr>
      <w:bookmarkStart w:id="151" w:name="_Toc324713559"/>
      <w:bookmarkEnd w:id="150"/>
      <w:r>
        <w:rPr>
          <w:rFonts w:hint="eastAsia"/>
          <w:lang w:val="en-GB"/>
        </w:rPr>
        <w:t>介绍</w:t>
      </w:r>
      <w:bookmarkEnd w:id="151"/>
    </w:p>
    <w:p w:rsidR="00186DDE" w:rsidRPr="000D02A4" w:rsidRDefault="00B64658" w:rsidP="00186DDE">
      <w:r>
        <w:rPr>
          <w:rFonts w:hint="eastAsia"/>
        </w:rPr>
        <w:t>导入患者</w:t>
      </w:r>
      <w:r w:rsidR="008504A2">
        <w:rPr>
          <w:rFonts w:hint="eastAsia"/>
        </w:rPr>
        <w:t>基本</w:t>
      </w:r>
      <w:r>
        <w:rPr>
          <w:rFonts w:hint="eastAsia"/>
        </w:rPr>
        <w:t>信息</w:t>
      </w:r>
      <w:r w:rsidR="001E7716">
        <w:rPr>
          <w:rFonts w:hint="eastAsia"/>
        </w:rPr>
        <w:t>。</w:t>
      </w:r>
    </w:p>
    <w:p w:rsidR="001E7716" w:rsidRDefault="001E7716" w:rsidP="001E7716">
      <w:pPr>
        <w:pStyle w:val="3"/>
        <w:rPr>
          <w:lang w:val="en-GB"/>
        </w:rPr>
      </w:pPr>
      <w:bookmarkStart w:id="152" w:name="_Toc324713560"/>
      <w:r>
        <w:rPr>
          <w:rFonts w:hint="eastAsia"/>
          <w:lang w:val="en-GB"/>
        </w:rPr>
        <w:t>原型界面</w:t>
      </w:r>
      <w:bookmarkEnd w:id="152"/>
    </w:p>
    <w:p w:rsidR="00186DDE" w:rsidRPr="00ED48EA" w:rsidRDefault="001E7716" w:rsidP="001E7716">
      <w:pPr>
        <w:pStyle w:val="3"/>
        <w:rPr>
          <w:lang w:val="en-GB"/>
        </w:rPr>
      </w:pPr>
      <w:bookmarkStart w:id="153" w:name="_Toc324713561"/>
      <w:r>
        <w:rPr>
          <w:rFonts w:hint="eastAsia"/>
          <w:lang w:val="en-GB"/>
        </w:rPr>
        <w:t>界面元素</w:t>
      </w:r>
      <w:bookmarkEnd w:id="153"/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56"/>
        <w:gridCol w:w="920"/>
        <w:gridCol w:w="709"/>
        <w:gridCol w:w="851"/>
        <w:gridCol w:w="850"/>
        <w:gridCol w:w="4678"/>
      </w:tblGrid>
      <w:tr w:rsidR="001E7716" w:rsidRPr="00EA6CEC" w:rsidTr="00D951C8">
        <w:trPr>
          <w:cantSplit/>
          <w:trHeight w:val="50"/>
          <w:tblHeader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1E7716" w:rsidRPr="00711F4C" w:rsidRDefault="001E7716" w:rsidP="00033783">
            <w:pPr>
              <w:pStyle w:val="FSTableTitle"/>
              <w:jc w:val="center"/>
              <w:rPr>
                <w:rFonts w:cs="Calibri"/>
              </w:rPr>
            </w:pPr>
            <w:bookmarkStart w:id="154" w:name="_Toc176234772"/>
            <w:r>
              <w:rPr>
                <w:rFonts w:cs="Calibri" w:hint="eastAsia"/>
              </w:rPr>
              <w:t>属性</w:t>
            </w:r>
          </w:p>
        </w:tc>
        <w:tc>
          <w:tcPr>
            <w:tcW w:w="9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1E7716" w:rsidRPr="00711F4C" w:rsidRDefault="001E7716" w:rsidP="00033783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格式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1E7716" w:rsidRPr="00711F4C" w:rsidRDefault="001E7716" w:rsidP="00B64658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访问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1E7716" w:rsidRPr="00711F4C" w:rsidRDefault="001E7716" w:rsidP="004A4337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出现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1E7716" w:rsidRPr="00711F4C" w:rsidRDefault="001E7716" w:rsidP="00B64658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默认值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95B3D7"/>
          </w:tcPr>
          <w:p w:rsidR="001E7716" w:rsidRPr="00711F4C" w:rsidRDefault="001E7716" w:rsidP="00033783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描述</w:t>
            </w:r>
          </w:p>
        </w:tc>
      </w:tr>
      <w:tr w:rsidR="00033783" w:rsidRPr="00EA6CEC" w:rsidTr="00D951C8">
        <w:trPr>
          <w:cantSplit/>
        </w:trPr>
        <w:tc>
          <w:tcPr>
            <w:tcW w:w="9464" w:type="dxa"/>
            <w:gridSpan w:val="6"/>
            <w:tcBorders>
              <w:top w:val="single" w:sz="12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033783" w:rsidRPr="001C1042" w:rsidRDefault="00033783" w:rsidP="004A4337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1C1042">
              <w:rPr>
                <w:rFonts w:hint="eastAsia"/>
                <w:b/>
                <w:noProof/>
                <w:sz w:val="16"/>
                <w:szCs w:val="16"/>
              </w:rPr>
              <w:t>目录导入</w:t>
            </w:r>
          </w:p>
        </w:tc>
      </w:tr>
      <w:tr w:rsidR="004A4337" w:rsidRPr="00EA6CEC" w:rsidTr="00D951C8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4337" w:rsidRPr="001C1042" w:rsidRDefault="004A4337" w:rsidP="004A4337">
            <w:pPr>
              <w:pStyle w:val="FSTableLink"/>
              <w:rPr>
                <w:rFonts w:cs="Calibri"/>
                <w:sz w:val="16"/>
                <w:szCs w:val="16"/>
              </w:rPr>
            </w:pPr>
            <w:r w:rsidRPr="001C1042">
              <w:rPr>
                <w:rFonts w:cs="Calibri" w:hint="eastAsia"/>
                <w:sz w:val="16"/>
                <w:szCs w:val="16"/>
              </w:rPr>
              <w:t>文件路径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4337" w:rsidRPr="001C1042" w:rsidRDefault="004A4337" w:rsidP="00DE0121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1C1042">
              <w:rPr>
                <w:rFonts w:cs="Calibri" w:hint="eastAsia"/>
                <w:sz w:val="16"/>
                <w:szCs w:val="16"/>
              </w:rPr>
              <w:t>文件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4337" w:rsidRPr="001C1042" w:rsidRDefault="004A4337" w:rsidP="004A433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1C1042">
              <w:rPr>
                <w:rFonts w:cs="Calibri" w:hint="eastAsia"/>
                <w:sz w:val="16"/>
                <w:szCs w:val="16"/>
              </w:rPr>
              <w:t>M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A4337" w:rsidRPr="001C1042" w:rsidRDefault="004A4337" w:rsidP="004A433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1C1042">
              <w:rPr>
                <w:rFonts w:cs="Calibri" w:hint="eastAsia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4337" w:rsidRPr="001C1042" w:rsidRDefault="004A4337" w:rsidP="004A433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1C1042">
              <w:rPr>
                <w:rFonts w:cs="Calibri" w:hint="eastAsia"/>
                <w:sz w:val="16"/>
                <w:szCs w:val="16"/>
              </w:rPr>
              <w:t>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4A4337" w:rsidRPr="001C1042" w:rsidRDefault="004A4337" w:rsidP="004A4337">
            <w:pPr>
              <w:rPr>
                <w:noProof/>
                <w:sz w:val="16"/>
                <w:szCs w:val="16"/>
              </w:rPr>
            </w:pPr>
            <w:r w:rsidRPr="001C1042">
              <w:rPr>
                <w:rFonts w:hint="eastAsia"/>
                <w:noProof/>
                <w:sz w:val="16"/>
                <w:szCs w:val="16"/>
              </w:rPr>
              <w:t>指定的文件目录路径，必须是目录而不能是文件</w:t>
            </w:r>
          </w:p>
        </w:tc>
      </w:tr>
      <w:tr w:rsidR="007738C4" w:rsidRPr="00EA6CEC" w:rsidTr="00D951C8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738C4" w:rsidRPr="001C1042" w:rsidRDefault="007738C4" w:rsidP="000717E7">
            <w:pPr>
              <w:pStyle w:val="FSTableLink"/>
              <w:rPr>
                <w:rFonts w:cs="Calibri"/>
                <w:sz w:val="16"/>
                <w:szCs w:val="16"/>
              </w:rPr>
            </w:pPr>
            <w:r w:rsidRPr="001C1042">
              <w:rPr>
                <w:rFonts w:cs="Calibri" w:hint="eastAsia"/>
                <w:sz w:val="16"/>
                <w:szCs w:val="16"/>
              </w:rPr>
              <w:t>数据来源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738C4" w:rsidRPr="001C1042" w:rsidRDefault="007738C4" w:rsidP="00DE0121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1C1042">
              <w:rPr>
                <w:rFonts w:cs="Calibri" w:hint="eastAsia"/>
                <w:sz w:val="16"/>
                <w:szCs w:val="16"/>
              </w:rPr>
              <w:t>列表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738C4" w:rsidRPr="001C1042" w:rsidRDefault="007738C4" w:rsidP="000717E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1C1042">
              <w:rPr>
                <w:rFonts w:cs="Calibri" w:hint="eastAsia"/>
                <w:sz w:val="16"/>
                <w:szCs w:val="16"/>
              </w:rPr>
              <w:t>M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738C4" w:rsidRPr="001C1042" w:rsidRDefault="007738C4" w:rsidP="000717E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1C1042">
              <w:rPr>
                <w:rFonts w:cs="Calibri" w:hint="eastAsia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738C4" w:rsidRPr="001C1042" w:rsidRDefault="007738C4" w:rsidP="000717E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1C1042">
              <w:rPr>
                <w:rFonts w:cs="Calibri" w:hint="eastAsia"/>
                <w:sz w:val="16"/>
                <w:szCs w:val="16"/>
              </w:rPr>
              <w:t>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7738C4" w:rsidRPr="001C1042" w:rsidRDefault="007738C4" w:rsidP="000717E7">
            <w:pPr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可信度列表</w:t>
            </w:r>
            <w:r w:rsidR="00890B88">
              <w:rPr>
                <w:rFonts w:hint="eastAsia"/>
                <w:noProof/>
                <w:sz w:val="16"/>
                <w:szCs w:val="16"/>
              </w:rPr>
              <w:t>，见</w:t>
            </w:r>
            <w:fldSimple w:instr=" REF _Ref324684602 \r \h  \* MERGEFORMAT ">
              <w:r w:rsidR="00890B88">
                <w:rPr>
                  <w:noProof/>
                  <w:sz w:val="16"/>
                  <w:szCs w:val="16"/>
                </w:rPr>
                <w:t>RD01</w:t>
              </w:r>
            </w:fldSimple>
          </w:p>
        </w:tc>
      </w:tr>
      <w:tr w:rsidR="00033783" w:rsidRPr="00EA6CEC" w:rsidTr="00D951C8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33783" w:rsidRPr="001C1042" w:rsidRDefault="007738C4" w:rsidP="00033783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映射模版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33783" w:rsidRPr="001C1042" w:rsidRDefault="004A4337" w:rsidP="00DE0121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1C1042">
              <w:rPr>
                <w:rFonts w:cs="Calibri" w:hint="eastAsia"/>
                <w:sz w:val="16"/>
                <w:szCs w:val="16"/>
              </w:rPr>
              <w:t>列表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33783" w:rsidRPr="001C1042" w:rsidRDefault="007738C4" w:rsidP="00033783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O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33783" w:rsidRPr="001C1042" w:rsidRDefault="00033783" w:rsidP="004A433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1C1042">
              <w:rPr>
                <w:rFonts w:cs="Calibri" w:hint="eastAsia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33783" w:rsidRPr="001C1042" w:rsidRDefault="004A4337" w:rsidP="00033783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1C1042">
              <w:rPr>
                <w:rFonts w:cs="Calibri" w:hint="eastAsia"/>
                <w:sz w:val="16"/>
                <w:szCs w:val="16"/>
              </w:rPr>
              <w:t>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33783" w:rsidRPr="001C1042" w:rsidRDefault="007738C4" w:rsidP="00033783">
            <w:pPr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所有之前存储的映射模版</w:t>
            </w:r>
            <w:r w:rsidR="00890B88">
              <w:rPr>
                <w:rFonts w:hint="eastAsia"/>
                <w:noProof/>
                <w:sz w:val="16"/>
                <w:szCs w:val="16"/>
              </w:rPr>
              <w:t>，见</w:t>
            </w:r>
            <w:fldSimple w:instr=" REF _Ref324684725 \r \h  \* MERGEFORMAT ">
              <w:r w:rsidR="00890B88">
                <w:rPr>
                  <w:noProof/>
                  <w:sz w:val="16"/>
                  <w:szCs w:val="16"/>
                </w:rPr>
                <w:t>RD02</w:t>
              </w:r>
            </w:fldSimple>
          </w:p>
        </w:tc>
      </w:tr>
      <w:tr w:rsidR="00033783" w:rsidRPr="007738C4" w:rsidTr="00D951C8">
        <w:trPr>
          <w:cantSplit/>
        </w:trPr>
        <w:tc>
          <w:tcPr>
            <w:tcW w:w="9464" w:type="dxa"/>
            <w:gridSpan w:val="6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033783" w:rsidRPr="00890B88" w:rsidRDefault="00033783" w:rsidP="00DE0121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890B88">
              <w:rPr>
                <w:rFonts w:hint="eastAsia"/>
                <w:b/>
                <w:noProof/>
                <w:sz w:val="16"/>
                <w:szCs w:val="16"/>
              </w:rPr>
              <w:t>数据导入</w:t>
            </w:r>
          </w:p>
        </w:tc>
      </w:tr>
      <w:tr w:rsidR="00FA1749" w:rsidRPr="00EA6CEC" w:rsidTr="007E672C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1749" w:rsidRPr="001C1042" w:rsidRDefault="00FA1749" w:rsidP="007E672C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患者</w:t>
            </w:r>
            <w:r>
              <w:rPr>
                <w:rFonts w:cs="Calibri" w:hint="eastAsia"/>
                <w:sz w:val="16"/>
                <w:szCs w:val="16"/>
              </w:rPr>
              <w:t>ID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1749" w:rsidRPr="001C1042" w:rsidRDefault="00FA1749" w:rsidP="007E672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AN20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1749" w:rsidRPr="001C1042" w:rsidRDefault="00FA1749" w:rsidP="007E672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M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A1749" w:rsidRPr="001C1042" w:rsidRDefault="00FA1749" w:rsidP="007E672C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1749" w:rsidRPr="001C1042" w:rsidRDefault="00FA1749" w:rsidP="007E672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FA1749" w:rsidRPr="001C1042" w:rsidRDefault="00FA1749" w:rsidP="007E672C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必须指定的字段，用于唯一标识患者</w:t>
            </w:r>
          </w:p>
        </w:tc>
      </w:tr>
      <w:tr w:rsidR="001B5D70" w:rsidRPr="00EA6CEC" w:rsidTr="007E672C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5D70" w:rsidRPr="001C1042" w:rsidRDefault="001B5D70" w:rsidP="007E672C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疾病名称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5D70" w:rsidRPr="001C1042" w:rsidRDefault="001B5D70" w:rsidP="007E672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List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5D70" w:rsidRPr="001C1042" w:rsidRDefault="001B5D70" w:rsidP="007E672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5D70" w:rsidRPr="001C1042" w:rsidRDefault="001B5D70" w:rsidP="001B5D70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 w:hint="eastAsia"/>
                <w:b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5D70" w:rsidRPr="001C1042" w:rsidRDefault="001B5D70" w:rsidP="007E672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B5D70" w:rsidRPr="001C1042" w:rsidRDefault="001B5D70" w:rsidP="007E672C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疾病名称，对应系统已经配置的疾病名称</w:t>
            </w:r>
            <w:r w:rsidR="00FE6956">
              <w:rPr>
                <w:color w:val="000000"/>
                <w:sz w:val="16"/>
                <w:szCs w:val="16"/>
              </w:rPr>
              <w:fldChar w:fldCharType="begin"/>
            </w:r>
            <w:r w:rsidR="004D10B6">
              <w:rPr>
                <w:rFonts w:hint="eastAsia"/>
                <w:color w:val="000000"/>
                <w:sz w:val="16"/>
                <w:szCs w:val="16"/>
              </w:rPr>
              <w:instrText>REF _Ref324699160 \r \h</w:instrText>
            </w:r>
            <w:r w:rsidR="00FE6956">
              <w:rPr>
                <w:color w:val="000000"/>
                <w:sz w:val="16"/>
                <w:szCs w:val="16"/>
              </w:rPr>
            </w:r>
            <w:r w:rsidR="00FE6956">
              <w:rPr>
                <w:color w:val="000000"/>
                <w:sz w:val="16"/>
                <w:szCs w:val="16"/>
              </w:rPr>
              <w:fldChar w:fldCharType="separate"/>
            </w:r>
            <w:r w:rsidR="004D10B6">
              <w:rPr>
                <w:color w:val="000000"/>
                <w:sz w:val="16"/>
                <w:szCs w:val="16"/>
              </w:rPr>
              <w:t>RD07</w:t>
            </w:r>
            <w:r w:rsidR="00FE6956">
              <w:rPr>
                <w:color w:val="000000"/>
                <w:sz w:val="16"/>
                <w:szCs w:val="16"/>
              </w:rPr>
              <w:fldChar w:fldCharType="end"/>
            </w:r>
          </w:p>
        </w:tc>
      </w:tr>
      <w:tr w:rsidR="001B5D70" w:rsidRPr="00EA6CEC" w:rsidTr="007E672C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5D70" w:rsidRPr="001C1042" w:rsidRDefault="001B5D70" w:rsidP="007E672C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确诊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5D70" w:rsidRPr="001C1042" w:rsidRDefault="004D10B6" w:rsidP="007E672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AN40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5D70" w:rsidRPr="001C1042" w:rsidRDefault="001B5D70" w:rsidP="007E672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O</w:t>
            </w: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5D70" w:rsidRPr="001C1042" w:rsidRDefault="001B5D70" w:rsidP="001B5D70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5D70" w:rsidRPr="001C1042" w:rsidRDefault="004D10B6" w:rsidP="007E672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B5D70" w:rsidRPr="001C1042" w:rsidRDefault="001B5D70" w:rsidP="007E672C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对应是否确诊这种疾病的字段</w:t>
            </w:r>
          </w:p>
        </w:tc>
      </w:tr>
      <w:tr w:rsidR="001B5D70" w:rsidRPr="00EA6CEC" w:rsidTr="007E672C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5D70" w:rsidRPr="001C1042" w:rsidRDefault="001B5D70" w:rsidP="007E672C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确诊日期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5D70" w:rsidRPr="001C1042" w:rsidRDefault="004D10B6" w:rsidP="007E672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AN40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5D70" w:rsidRPr="001C1042" w:rsidRDefault="001B5D70" w:rsidP="007E672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O</w:t>
            </w: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5D70" w:rsidRPr="001C1042" w:rsidRDefault="001B5D70" w:rsidP="007E672C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5D70" w:rsidRPr="001C1042" w:rsidRDefault="001B5D70" w:rsidP="001B5D70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B5D70" w:rsidRPr="001C1042" w:rsidRDefault="001B5D70" w:rsidP="007E672C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对应患病日期的字段</w:t>
            </w:r>
          </w:p>
        </w:tc>
      </w:tr>
      <w:tr w:rsidR="001B5D70" w:rsidRPr="00EA6CEC" w:rsidTr="007E672C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5D70" w:rsidRPr="001C1042" w:rsidRDefault="001B5D70" w:rsidP="007E672C">
            <w:pPr>
              <w:pStyle w:val="FSTableLink"/>
              <w:rPr>
                <w:rFonts w:cs="Calibri"/>
                <w:sz w:val="16"/>
                <w:szCs w:val="16"/>
              </w:rPr>
            </w:pPr>
            <w:r w:rsidRPr="001C1042">
              <w:rPr>
                <w:rFonts w:cs="Calibri" w:hint="eastAsia"/>
                <w:sz w:val="16"/>
                <w:szCs w:val="16"/>
              </w:rPr>
              <w:t>隐私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5D70" w:rsidRPr="001C1042" w:rsidRDefault="001B5D70" w:rsidP="007E672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B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5D70" w:rsidRPr="001C1042" w:rsidRDefault="001B5D70" w:rsidP="007E672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1C1042">
              <w:rPr>
                <w:rFonts w:cs="Calibri" w:hint="eastAsia"/>
                <w:sz w:val="16"/>
                <w:szCs w:val="16"/>
              </w:rPr>
              <w:t>M</w:t>
            </w: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5D70" w:rsidRPr="001C1042" w:rsidRDefault="001B5D70" w:rsidP="007E672C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5D70" w:rsidRPr="001C1042" w:rsidRDefault="001B5D70" w:rsidP="007E672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False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B5D70" w:rsidRPr="001C1042" w:rsidRDefault="001B5D70" w:rsidP="007E672C">
            <w:pPr>
              <w:rPr>
                <w:color w:val="000000"/>
                <w:sz w:val="16"/>
                <w:szCs w:val="16"/>
              </w:rPr>
            </w:pPr>
            <w:r w:rsidRPr="001C1042">
              <w:rPr>
                <w:rFonts w:hint="eastAsia"/>
                <w:color w:val="000000"/>
                <w:sz w:val="16"/>
                <w:szCs w:val="16"/>
              </w:rPr>
              <w:t>确定此字段是否属于隐私数据</w:t>
            </w:r>
          </w:p>
        </w:tc>
      </w:tr>
      <w:tr w:rsidR="00CD5296" w:rsidRPr="00EA6CEC" w:rsidTr="00D951C8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5296" w:rsidRPr="001C1042" w:rsidRDefault="00DE0121" w:rsidP="000717E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患者信息</w:t>
            </w:r>
            <w:r w:rsidR="00CD5296">
              <w:rPr>
                <w:rFonts w:cs="Calibri" w:hint="eastAsia"/>
                <w:sz w:val="16"/>
                <w:szCs w:val="16"/>
              </w:rPr>
              <w:t>字段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5296" w:rsidRPr="001C1042" w:rsidRDefault="00DE0121" w:rsidP="00DE0121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L</w:t>
            </w:r>
            <w:r>
              <w:rPr>
                <w:rFonts w:cs="Calibri" w:hint="eastAsia"/>
                <w:sz w:val="16"/>
                <w:szCs w:val="16"/>
              </w:rPr>
              <w:t>ist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5296" w:rsidRPr="001C1042" w:rsidRDefault="00CD5296" w:rsidP="000717E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O</w:t>
            </w:r>
          </w:p>
        </w:tc>
        <w:tc>
          <w:tcPr>
            <w:tcW w:w="851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D5296" w:rsidRPr="001C1042" w:rsidRDefault="00CD5296" w:rsidP="00CD5296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 w:hint="eastAsia"/>
                <w:b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5296" w:rsidRPr="001C1042" w:rsidRDefault="00CD5296" w:rsidP="000717E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见</w:t>
            </w:r>
            <w:fldSimple w:instr=" REF _Ref324323674 \r \h  \* MERGEFORMAT ">
              <w:r>
                <w:rPr>
                  <w:rFonts w:cs="Calibri"/>
                  <w:sz w:val="16"/>
                  <w:szCs w:val="16"/>
                </w:rPr>
                <w:t>BR03</w:t>
              </w:r>
            </w:fldSimple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D5296" w:rsidRPr="001C1042" w:rsidRDefault="00CD5296" w:rsidP="000717E7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患者信息字段相对应的</w:t>
            </w:r>
            <w:r>
              <w:rPr>
                <w:rFonts w:hint="eastAsia"/>
                <w:color w:val="000000"/>
                <w:sz w:val="16"/>
                <w:szCs w:val="16"/>
              </w:rPr>
              <w:t>CSV</w:t>
            </w:r>
            <w:r>
              <w:rPr>
                <w:rFonts w:hint="eastAsia"/>
                <w:color w:val="000000"/>
                <w:sz w:val="16"/>
                <w:szCs w:val="16"/>
              </w:rPr>
              <w:t>文件里面的字段名</w:t>
            </w:r>
            <w:r w:rsidR="00DE0121">
              <w:rPr>
                <w:rFonts w:hint="eastAsia"/>
                <w:color w:val="000000"/>
                <w:sz w:val="16"/>
                <w:szCs w:val="16"/>
              </w:rPr>
              <w:t>，在下拉框中列出所有在</w:t>
            </w:r>
            <w:r w:rsidR="00DE0121">
              <w:rPr>
                <w:rFonts w:hint="eastAsia"/>
                <w:color w:val="000000"/>
                <w:sz w:val="16"/>
                <w:szCs w:val="16"/>
              </w:rPr>
              <w:t>CSV</w:t>
            </w:r>
            <w:r w:rsidR="00DE0121">
              <w:rPr>
                <w:rFonts w:hint="eastAsia"/>
                <w:color w:val="000000"/>
                <w:sz w:val="16"/>
                <w:szCs w:val="16"/>
              </w:rPr>
              <w:t>文件里面发现的字段名。</w:t>
            </w:r>
          </w:p>
        </w:tc>
      </w:tr>
      <w:tr w:rsidR="00CD5296" w:rsidRPr="00EA6CEC" w:rsidTr="00D951C8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5296" w:rsidRPr="001C1042" w:rsidRDefault="00CD5296" w:rsidP="000717E7">
            <w:pPr>
              <w:pStyle w:val="FSTableLink"/>
              <w:rPr>
                <w:rFonts w:cs="Calibri"/>
                <w:sz w:val="16"/>
                <w:szCs w:val="16"/>
              </w:rPr>
            </w:pPr>
            <w:r w:rsidRPr="001C1042">
              <w:rPr>
                <w:rFonts w:cs="Calibri" w:hint="eastAsia"/>
                <w:sz w:val="16"/>
                <w:szCs w:val="16"/>
              </w:rPr>
              <w:t>隐私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5296" w:rsidRPr="001C1042" w:rsidRDefault="00CD5296" w:rsidP="00DE0121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B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5296" w:rsidRPr="001C1042" w:rsidRDefault="00CD5296" w:rsidP="000717E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1C1042">
              <w:rPr>
                <w:rFonts w:cs="Calibri" w:hint="eastAsia"/>
                <w:sz w:val="16"/>
                <w:szCs w:val="16"/>
              </w:rPr>
              <w:t>M</w:t>
            </w: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D5296" w:rsidRPr="001C1042" w:rsidRDefault="00CD5296" w:rsidP="000717E7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5296" w:rsidRPr="001C1042" w:rsidRDefault="00CD5296" w:rsidP="000717E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False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D5296" w:rsidRPr="001C1042" w:rsidRDefault="00CD5296" w:rsidP="000717E7">
            <w:pPr>
              <w:rPr>
                <w:color w:val="000000"/>
                <w:sz w:val="16"/>
                <w:szCs w:val="16"/>
              </w:rPr>
            </w:pPr>
            <w:r w:rsidRPr="001C1042">
              <w:rPr>
                <w:rFonts w:hint="eastAsia"/>
                <w:color w:val="000000"/>
                <w:sz w:val="16"/>
                <w:szCs w:val="16"/>
              </w:rPr>
              <w:t>确定此字段是否属于隐私数据</w:t>
            </w:r>
          </w:p>
        </w:tc>
      </w:tr>
      <w:tr w:rsidR="008504A2" w:rsidRPr="007738C4" w:rsidTr="00D951C8">
        <w:trPr>
          <w:cantSplit/>
        </w:trPr>
        <w:tc>
          <w:tcPr>
            <w:tcW w:w="9464" w:type="dxa"/>
            <w:gridSpan w:val="6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8504A2" w:rsidRPr="00890B88" w:rsidRDefault="008504A2" w:rsidP="000717E7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890B88">
              <w:rPr>
                <w:rFonts w:hint="eastAsia"/>
                <w:b/>
                <w:noProof/>
                <w:sz w:val="16"/>
                <w:szCs w:val="16"/>
              </w:rPr>
              <w:t>数据导入</w:t>
            </w:r>
            <w:r>
              <w:rPr>
                <w:rFonts w:hint="eastAsia"/>
                <w:b/>
                <w:noProof/>
                <w:sz w:val="16"/>
                <w:szCs w:val="16"/>
              </w:rPr>
              <w:t>结果</w:t>
            </w:r>
          </w:p>
        </w:tc>
      </w:tr>
      <w:tr w:rsidR="00CD106F" w:rsidRPr="00EA6CEC" w:rsidTr="00D951C8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106F" w:rsidRPr="00890B88" w:rsidRDefault="00CD106F" w:rsidP="00D951C8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患者</w:t>
            </w:r>
            <w:r>
              <w:rPr>
                <w:rFonts w:cs="Calibri" w:hint="eastAsia"/>
                <w:sz w:val="16"/>
                <w:szCs w:val="16"/>
              </w:rPr>
              <w:t>ID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106F" w:rsidRPr="001C1042" w:rsidRDefault="00CD106F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AN20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106F" w:rsidRPr="001C1042" w:rsidRDefault="00CD106F" w:rsidP="00B64658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D106F" w:rsidRPr="001C1042" w:rsidRDefault="00CD106F" w:rsidP="004A433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106F" w:rsidRPr="001C1042" w:rsidRDefault="00CD106F" w:rsidP="00B64658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D106F" w:rsidRPr="001C1042" w:rsidRDefault="00DE0121" w:rsidP="00033783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患者唯一标识</w:t>
            </w:r>
          </w:p>
        </w:tc>
      </w:tr>
      <w:tr w:rsidR="00CD106F" w:rsidRPr="00D951C8" w:rsidTr="00D951C8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106F" w:rsidRPr="00D951C8" w:rsidRDefault="00CD106F" w:rsidP="00033783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患者名称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106F" w:rsidRPr="00D951C8" w:rsidRDefault="00BD20EC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AN10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106F" w:rsidRPr="00D951C8" w:rsidRDefault="00CD106F" w:rsidP="00B64658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D106F" w:rsidRPr="00D951C8" w:rsidRDefault="00CD106F" w:rsidP="004A433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106F" w:rsidRPr="00D951C8" w:rsidRDefault="00CD106F" w:rsidP="00B64658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D106F" w:rsidRPr="00D951C8" w:rsidRDefault="00BD20EC" w:rsidP="00033783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患者姓名，</w:t>
            </w:r>
            <w:commentRangeStart w:id="155"/>
            <w:r w:rsidR="00DE0121">
              <w:rPr>
                <w:rFonts w:hint="eastAsia"/>
                <w:color w:val="000000"/>
                <w:sz w:val="16"/>
                <w:szCs w:val="16"/>
              </w:rPr>
              <w:t>点击进入患者详细信息</w:t>
            </w:r>
            <w:commentRangeEnd w:id="155"/>
            <w:r w:rsidR="00DE0121">
              <w:rPr>
                <w:rStyle w:val="a9"/>
                <w:rFonts w:cs="Times New Roman"/>
              </w:rPr>
              <w:commentReference w:id="155"/>
            </w:r>
          </w:p>
        </w:tc>
      </w:tr>
      <w:tr w:rsidR="00CD106F" w:rsidRPr="00D951C8" w:rsidTr="00D951C8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106F" w:rsidRPr="00D951C8" w:rsidRDefault="00CD106F" w:rsidP="00033783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确诊病种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106F" w:rsidRPr="00D951C8" w:rsidRDefault="00DE0121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AN20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106F" w:rsidRPr="00D951C8" w:rsidRDefault="00CD106F" w:rsidP="00B64658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D106F" w:rsidRPr="00D951C8" w:rsidRDefault="00CD106F" w:rsidP="004A433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106F" w:rsidRPr="00D951C8" w:rsidRDefault="00CD106F" w:rsidP="00B64658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D106F" w:rsidRPr="00D951C8" w:rsidRDefault="00CD106F" w:rsidP="00DE0121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多种确诊的病，</w:t>
            </w:r>
            <w:r w:rsidR="00DE0121">
              <w:rPr>
                <w:rFonts w:hint="eastAsia"/>
                <w:color w:val="000000"/>
                <w:sz w:val="16"/>
                <w:szCs w:val="16"/>
              </w:rPr>
              <w:t>都显示在这里并用逗号分割</w:t>
            </w:r>
          </w:p>
        </w:tc>
      </w:tr>
      <w:tr w:rsidR="00CD106F" w:rsidRPr="00D951C8" w:rsidTr="00D951C8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106F" w:rsidRPr="00D951C8" w:rsidRDefault="00CD106F" w:rsidP="00033783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客户级别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106F" w:rsidRPr="00D951C8" w:rsidRDefault="00CD106F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A5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106F" w:rsidRPr="00D951C8" w:rsidRDefault="00CD106F" w:rsidP="00B64658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D106F" w:rsidRPr="00D951C8" w:rsidRDefault="00CD106F" w:rsidP="004A433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106F" w:rsidRPr="00D951C8" w:rsidRDefault="00CD106F" w:rsidP="00B64658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D106F" w:rsidRPr="00D951C8" w:rsidRDefault="00DE0121" w:rsidP="00033783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客户级别，</w:t>
            </w:r>
            <w:r>
              <w:rPr>
                <w:rFonts w:hint="eastAsia"/>
                <w:color w:val="000000"/>
                <w:sz w:val="16"/>
                <w:szCs w:val="16"/>
              </w:rPr>
              <w:t>VIP</w:t>
            </w:r>
            <w:r>
              <w:rPr>
                <w:rFonts w:hint="eastAsia"/>
                <w:color w:val="000000"/>
                <w:sz w:val="16"/>
                <w:szCs w:val="16"/>
              </w:rPr>
              <w:t>或者普通</w:t>
            </w:r>
          </w:p>
        </w:tc>
      </w:tr>
      <w:tr w:rsidR="00CD106F" w:rsidRPr="00D951C8" w:rsidTr="00FC3475">
        <w:trPr>
          <w:cantSplit/>
          <w:trHeight w:val="187"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106F" w:rsidRPr="00D951C8" w:rsidRDefault="00CD106F" w:rsidP="00033783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来源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106F" w:rsidRPr="00D951C8" w:rsidRDefault="00DE0121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L</w:t>
            </w:r>
            <w:r>
              <w:rPr>
                <w:rFonts w:cs="Calibri" w:hint="eastAsia"/>
                <w:sz w:val="16"/>
                <w:szCs w:val="16"/>
              </w:rPr>
              <w:t>ist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106F" w:rsidRPr="00D951C8" w:rsidRDefault="00CD106F" w:rsidP="00B64658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CD106F" w:rsidRPr="00D951C8" w:rsidRDefault="00CD106F" w:rsidP="004A4337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106F" w:rsidRPr="00D951C8" w:rsidRDefault="00CD106F" w:rsidP="00B64658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D106F" w:rsidRPr="00D951C8" w:rsidRDefault="00B52485" w:rsidP="00033783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可信度列表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, </w:t>
            </w:r>
            <w:r>
              <w:rPr>
                <w:rFonts w:hint="eastAsia"/>
                <w:color w:val="000000"/>
                <w:sz w:val="16"/>
                <w:szCs w:val="16"/>
              </w:rPr>
              <w:t>见</w:t>
            </w:r>
            <w:r w:rsidR="00FE6956">
              <w:rPr>
                <w:color w:val="000000"/>
                <w:sz w:val="16"/>
                <w:szCs w:val="16"/>
              </w:rPr>
              <w:fldChar w:fldCharType="begin"/>
            </w:r>
            <w:r>
              <w:rPr>
                <w:rFonts w:hint="eastAsia"/>
                <w:color w:val="000000"/>
                <w:sz w:val="16"/>
                <w:szCs w:val="16"/>
              </w:rPr>
              <w:instrText>REF _Ref324684602 \r \h</w:instrText>
            </w:r>
            <w:r w:rsidR="00FE6956">
              <w:rPr>
                <w:color w:val="000000"/>
                <w:sz w:val="16"/>
                <w:szCs w:val="16"/>
              </w:rPr>
            </w:r>
            <w:r w:rsidR="00FE6956">
              <w:rPr>
                <w:color w:val="000000"/>
                <w:sz w:val="16"/>
                <w:szCs w:val="16"/>
              </w:rPr>
              <w:fldChar w:fldCharType="separate"/>
            </w:r>
            <w:r>
              <w:rPr>
                <w:color w:val="000000"/>
                <w:sz w:val="16"/>
                <w:szCs w:val="16"/>
              </w:rPr>
              <w:t>RD01</w:t>
            </w:r>
            <w:r w:rsidR="00FE6956">
              <w:rPr>
                <w:color w:val="000000"/>
                <w:sz w:val="16"/>
                <w:szCs w:val="16"/>
              </w:rPr>
              <w:fldChar w:fldCharType="end"/>
            </w:r>
          </w:p>
        </w:tc>
      </w:tr>
      <w:tr w:rsidR="00CD106F" w:rsidRPr="00D951C8" w:rsidTr="00FC3475">
        <w:trPr>
          <w:cantSplit/>
          <w:trHeight w:val="187"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106F" w:rsidRDefault="00CD106F" w:rsidP="00033783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导入总数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106F" w:rsidRPr="00D951C8" w:rsidRDefault="00CD106F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N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106F" w:rsidRPr="00D951C8" w:rsidRDefault="00CD106F" w:rsidP="00B64658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D106F" w:rsidRPr="00D951C8" w:rsidRDefault="00CD106F" w:rsidP="004A4337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106F" w:rsidRPr="00D951C8" w:rsidRDefault="00CD106F" w:rsidP="00B64658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D106F" w:rsidRPr="00D951C8" w:rsidRDefault="00CD106F" w:rsidP="00033783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此次导入患者的总数</w:t>
            </w:r>
          </w:p>
        </w:tc>
      </w:tr>
      <w:tr w:rsidR="00CD106F" w:rsidRPr="00D951C8" w:rsidTr="00FC3475">
        <w:trPr>
          <w:cantSplit/>
          <w:trHeight w:val="187"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106F" w:rsidRDefault="00CD106F" w:rsidP="00033783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增加记录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106F" w:rsidRPr="00D951C8" w:rsidRDefault="00CD106F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N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106F" w:rsidRPr="00D951C8" w:rsidRDefault="00CD106F" w:rsidP="00B64658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D106F" w:rsidRDefault="00CD106F" w:rsidP="004A4337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106F" w:rsidRPr="00D951C8" w:rsidRDefault="00CD106F" w:rsidP="00B64658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D106F" w:rsidRDefault="00CD106F" w:rsidP="00033783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新增患者的总数</w:t>
            </w:r>
          </w:p>
        </w:tc>
      </w:tr>
      <w:tr w:rsidR="00CD106F" w:rsidRPr="00D951C8" w:rsidTr="00FC3475">
        <w:trPr>
          <w:cantSplit/>
          <w:trHeight w:val="187"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106F" w:rsidRDefault="00CD106F" w:rsidP="00033783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更新记录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106F" w:rsidRPr="00D951C8" w:rsidRDefault="00CD106F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N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106F" w:rsidRPr="00D951C8" w:rsidRDefault="00CD106F" w:rsidP="00B64658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D106F" w:rsidRDefault="00CD106F" w:rsidP="004A4337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106F" w:rsidRPr="00D951C8" w:rsidRDefault="00CD106F" w:rsidP="00B64658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D106F" w:rsidRDefault="00CD106F" w:rsidP="00033783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更新患者的总数</w:t>
            </w:r>
          </w:p>
        </w:tc>
      </w:tr>
      <w:tr w:rsidR="00CD106F" w:rsidRPr="00D951C8" w:rsidTr="00FC3475">
        <w:trPr>
          <w:cantSplit/>
          <w:trHeight w:val="187"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106F" w:rsidRDefault="00CD106F" w:rsidP="00033783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出错数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106F" w:rsidRPr="00D951C8" w:rsidRDefault="00CD106F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N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106F" w:rsidRPr="00D951C8" w:rsidRDefault="00CD106F" w:rsidP="00B64658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D106F" w:rsidRDefault="00CD106F" w:rsidP="004A4337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106F" w:rsidRPr="00D951C8" w:rsidRDefault="00CD106F" w:rsidP="00B64658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0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D106F" w:rsidRDefault="00CD106F" w:rsidP="00033783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此次导入发生错误的总数</w:t>
            </w:r>
          </w:p>
        </w:tc>
      </w:tr>
      <w:tr w:rsidR="00CD106F" w:rsidRPr="00D951C8" w:rsidTr="00D951C8">
        <w:trPr>
          <w:cantSplit/>
          <w:trHeight w:val="187"/>
        </w:trPr>
        <w:tc>
          <w:tcPr>
            <w:tcW w:w="1456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106F" w:rsidRDefault="00CD106F" w:rsidP="00033783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lastRenderedPageBreak/>
              <w:t>日志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106F" w:rsidRPr="00D951C8" w:rsidRDefault="004D10B6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AN20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106F" w:rsidRPr="00D951C8" w:rsidRDefault="00CD106F" w:rsidP="00B64658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CD106F" w:rsidRDefault="00CD106F" w:rsidP="004A4337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106F" w:rsidRDefault="00CD106F" w:rsidP="00B64658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D106F" w:rsidRDefault="00CD106F" w:rsidP="00033783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链接到此次导入的日志文件</w:t>
            </w:r>
          </w:p>
        </w:tc>
      </w:tr>
    </w:tbl>
    <w:p w:rsidR="001E7716" w:rsidRPr="00684C0A" w:rsidRDefault="001E7716" w:rsidP="00BA75E5">
      <w:pPr>
        <w:pStyle w:val="3"/>
        <w:rPr>
          <w:lang w:val="fr-FR"/>
        </w:rPr>
      </w:pPr>
      <w:bookmarkStart w:id="156" w:name="_Toc324713562"/>
      <w:r>
        <w:rPr>
          <w:rFonts w:hint="eastAsia"/>
          <w:lang w:val="fr-FR"/>
        </w:rPr>
        <w:t>可能的操作</w:t>
      </w:r>
      <w:bookmarkEnd w:id="156"/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242"/>
        <w:gridCol w:w="8222"/>
      </w:tblGrid>
      <w:tr w:rsidR="001E7716" w:rsidRPr="00254A08" w:rsidTr="00033783">
        <w:trPr>
          <w:trHeight w:val="201"/>
          <w:tblHeader/>
        </w:trPr>
        <w:tc>
          <w:tcPr>
            <w:tcW w:w="1242" w:type="dxa"/>
            <w:shd w:val="clear" w:color="auto" w:fill="95B3D7"/>
            <w:vAlign w:val="center"/>
          </w:tcPr>
          <w:p w:rsidR="001E7716" w:rsidRPr="00254A08" w:rsidRDefault="001E7716" w:rsidP="00033783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动作</w:t>
            </w:r>
          </w:p>
        </w:tc>
        <w:tc>
          <w:tcPr>
            <w:tcW w:w="8222" w:type="dxa"/>
            <w:shd w:val="clear" w:color="auto" w:fill="95B3D7"/>
            <w:vAlign w:val="center"/>
          </w:tcPr>
          <w:p w:rsidR="001E7716" w:rsidRPr="00254A08" w:rsidRDefault="001E7716" w:rsidP="00033783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描述</w:t>
            </w:r>
          </w:p>
        </w:tc>
      </w:tr>
      <w:tr w:rsidR="001E7716" w:rsidRPr="00245FF7" w:rsidTr="00033783">
        <w:trPr>
          <w:cantSplit/>
        </w:trPr>
        <w:tc>
          <w:tcPr>
            <w:tcW w:w="1242" w:type="dxa"/>
            <w:vAlign w:val="center"/>
          </w:tcPr>
          <w:p w:rsidR="001E7716" w:rsidRPr="00245FF7" w:rsidRDefault="00B64658" w:rsidP="00033783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 w:rsidRPr="00245FF7">
              <w:rPr>
                <w:rFonts w:hint="eastAsia"/>
                <w:noProof w:val="0"/>
                <w:sz w:val="16"/>
                <w:szCs w:val="16"/>
                <w:lang w:val="en-GB"/>
              </w:rPr>
              <w:t>导入目录</w:t>
            </w:r>
          </w:p>
        </w:tc>
        <w:tc>
          <w:tcPr>
            <w:tcW w:w="8222" w:type="dxa"/>
            <w:vAlign w:val="center"/>
          </w:tcPr>
          <w:p w:rsidR="001E7716" w:rsidRPr="00245FF7" w:rsidRDefault="004F094A" w:rsidP="00033783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 w:rsidRPr="00245FF7">
              <w:rPr>
                <w:rFonts w:hint="eastAsia"/>
                <w:noProof w:val="0"/>
                <w:sz w:val="16"/>
                <w:szCs w:val="16"/>
                <w:lang w:val="en-GB"/>
              </w:rPr>
              <w:t>激活服务器端开始文件导入操作</w:t>
            </w:r>
          </w:p>
        </w:tc>
      </w:tr>
      <w:tr w:rsidR="001E7716" w:rsidRPr="00245FF7" w:rsidTr="00033783">
        <w:trPr>
          <w:cantSplit/>
        </w:trPr>
        <w:tc>
          <w:tcPr>
            <w:tcW w:w="1242" w:type="dxa"/>
            <w:vAlign w:val="center"/>
          </w:tcPr>
          <w:p w:rsidR="001E7716" w:rsidRPr="00245FF7" w:rsidRDefault="00245FF7" w:rsidP="00033783">
            <w:pPr>
              <w:pStyle w:val="FSTableLink"/>
              <w:rPr>
                <w:noProof w:val="0"/>
                <w:sz w:val="16"/>
                <w:szCs w:val="16"/>
              </w:rPr>
            </w:pPr>
            <w:r w:rsidRPr="00245FF7">
              <w:rPr>
                <w:rFonts w:hint="eastAsia"/>
                <w:noProof w:val="0"/>
                <w:sz w:val="16"/>
                <w:szCs w:val="16"/>
              </w:rPr>
              <w:t>增加字段</w:t>
            </w:r>
          </w:p>
        </w:tc>
        <w:tc>
          <w:tcPr>
            <w:tcW w:w="8222" w:type="dxa"/>
            <w:vAlign w:val="center"/>
          </w:tcPr>
          <w:p w:rsidR="001E7716" w:rsidRPr="00245FF7" w:rsidRDefault="00245FF7" w:rsidP="00033783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  <w:r>
              <w:rPr>
                <w:rFonts w:cs="Arial" w:hint="eastAsia"/>
                <w:noProof w:val="0"/>
                <w:sz w:val="16"/>
                <w:szCs w:val="16"/>
                <w:lang w:val="en-GB"/>
              </w:rPr>
              <w:t>添加字段到患者信息</w:t>
            </w:r>
            <w:r w:rsidR="008504A2">
              <w:rPr>
                <w:rFonts w:cs="Arial" w:hint="eastAsia"/>
                <w:noProof w:val="0"/>
                <w:sz w:val="16"/>
                <w:szCs w:val="16"/>
                <w:lang w:val="en-GB"/>
              </w:rPr>
              <w:t>，启动</w:t>
            </w:r>
            <w:fldSimple w:instr=" REF _Ref324686154 \h  \* MERGEFORMAT ">
              <w:r w:rsidR="008504A2" w:rsidRPr="008504A2">
                <w:rPr>
                  <w:rFonts w:hint="eastAsia"/>
                  <w:sz w:val="16"/>
                  <w:szCs w:val="16"/>
                  <w:lang w:val="en-GB"/>
                </w:rPr>
                <w:t>DL01-</w:t>
              </w:r>
              <w:r w:rsidR="008504A2" w:rsidRPr="008504A2">
                <w:rPr>
                  <w:rFonts w:hint="eastAsia"/>
                  <w:sz w:val="16"/>
                  <w:szCs w:val="16"/>
                  <w:lang w:val="en-GB"/>
                </w:rPr>
                <w:t>导入患者信息</w:t>
              </w:r>
            </w:fldSimple>
            <w:r w:rsidR="008504A2">
              <w:rPr>
                <w:rFonts w:cs="Arial" w:hint="eastAsia"/>
                <w:noProof w:val="0"/>
                <w:sz w:val="16"/>
                <w:szCs w:val="16"/>
                <w:lang w:val="en-GB"/>
              </w:rPr>
              <w:t>的</w:t>
            </w:r>
            <w:r w:rsidR="008504A2">
              <w:rPr>
                <w:rFonts w:cs="Arial" w:hint="eastAsia"/>
                <w:noProof w:val="0"/>
                <w:sz w:val="16"/>
                <w:szCs w:val="16"/>
                <w:lang w:val="en-GB"/>
              </w:rPr>
              <w:t>AS1</w:t>
            </w:r>
          </w:p>
        </w:tc>
      </w:tr>
    </w:tbl>
    <w:p w:rsidR="007914D3" w:rsidRDefault="00035E8A" w:rsidP="007914D3">
      <w:pPr>
        <w:pStyle w:val="2"/>
      </w:pPr>
      <w:bookmarkStart w:id="157" w:name="_Ref324686194"/>
      <w:bookmarkStart w:id="158" w:name="_Toc324713563"/>
      <w:bookmarkStart w:id="159" w:name="_Ref324325569"/>
      <w:r>
        <w:rPr>
          <w:rFonts w:hint="eastAsia"/>
        </w:rPr>
        <w:t>UI01-1</w:t>
      </w:r>
      <w:r w:rsidR="007914D3">
        <w:rPr>
          <w:rFonts w:hint="eastAsia"/>
        </w:rPr>
        <w:t>添加字段</w:t>
      </w:r>
      <w:bookmarkEnd w:id="157"/>
      <w:bookmarkEnd w:id="158"/>
    </w:p>
    <w:p w:rsidR="007914D3" w:rsidRDefault="007914D3" w:rsidP="007914D3">
      <w:pPr>
        <w:pStyle w:val="3"/>
        <w:rPr>
          <w:lang w:val="en-GB"/>
        </w:rPr>
      </w:pPr>
      <w:bookmarkStart w:id="160" w:name="_Toc324713564"/>
      <w:r>
        <w:rPr>
          <w:rFonts w:hint="eastAsia"/>
          <w:lang w:val="en-GB"/>
        </w:rPr>
        <w:t>介绍</w:t>
      </w:r>
      <w:bookmarkEnd w:id="160"/>
    </w:p>
    <w:p w:rsidR="007914D3" w:rsidRPr="000D02A4" w:rsidRDefault="007914D3" w:rsidP="007914D3">
      <w:r>
        <w:rPr>
          <w:rFonts w:hint="eastAsia"/>
        </w:rPr>
        <w:t>添加字段到患者基本信息。</w:t>
      </w:r>
    </w:p>
    <w:p w:rsidR="007914D3" w:rsidRDefault="007914D3" w:rsidP="007914D3">
      <w:pPr>
        <w:pStyle w:val="3"/>
        <w:rPr>
          <w:lang w:val="en-GB"/>
        </w:rPr>
      </w:pPr>
      <w:bookmarkStart w:id="161" w:name="_Toc324713565"/>
      <w:r>
        <w:rPr>
          <w:rFonts w:hint="eastAsia"/>
          <w:lang w:val="en-GB"/>
        </w:rPr>
        <w:t>原型界面</w:t>
      </w:r>
      <w:bookmarkEnd w:id="161"/>
    </w:p>
    <w:p w:rsidR="007914D3" w:rsidRPr="00ED48EA" w:rsidRDefault="007914D3" w:rsidP="007914D3">
      <w:pPr>
        <w:pStyle w:val="3"/>
        <w:rPr>
          <w:lang w:val="en-GB"/>
        </w:rPr>
      </w:pPr>
      <w:bookmarkStart w:id="162" w:name="_Toc324713566"/>
      <w:r>
        <w:rPr>
          <w:rFonts w:hint="eastAsia"/>
          <w:lang w:val="en-GB"/>
        </w:rPr>
        <w:t>界面元素</w:t>
      </w:r>
      <w:bookmarkEnd w:id="162"/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56"/>
        <w:gridCol w:w="920"/>
        <w:gridCol w:w="709"/>
        <w:gridCol w:w="851"/>
        <w:gridCol w:w="850"/>
        <w:gridCol w:w="4678"/>
      </w:tblGrid>
      <w:tr w:rsidR="007914D3" w:rsidRPr="00EA6CEC" w:rsidTr="00D951C8">
        <w:trPr>
          <w:cantSplit/>
          <w:trHeight w:val="50"/>
          <w:tblHeader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7914D3" w:rsidRPr="00711F4C" w:rsidRDefault="007914D3" w:rsidP="000717E7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属性</w:t>
            </w:r>
          </w:p>
        </w:tc>
        <w:tc>
          <w:tcPr>
            <w:tcW w:w="9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7914D3" w:rsidRPr="00711F4C" w:rsidRDefault="007914D3" w:rsidP="000717E7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格式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7914D3" w:rsidRPr="00711F4C" w:rsidRDefault="007914D3" w:rsidP="000717E7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访问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7914D3" w:rsidRPr="00711F4C" w:rsidRDefault="007914D3" w:rsidP="000717E7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出现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7914D3" w:rsidRPr="00711F4C" w:rsidRDefault="007914D3" w:rsidP="000717E7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默认值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95B3D7"/>
          </w:tcPr>
          <w:p w:rsidR="007914D3" w:rsidRPr="00711F4C" w:rsidRDefault="007914D3" w:rsidP="000717E7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描述</w:t>
            </w:r>
          </w:p>
        </w:tc>
      </w:tr>
      <w:tr w:rsidR="007914D3" w:rsidRPr="00245FF7" w:rsidTr="00D951C8">
        <w:trPr>
          <w:cantSplit/>
          <w:trHeight w:val="187"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914D3" w:rsidRPr="00245FF7" w:rsidRDefault="007914D3" w:rsidP="000717E7">
            <w:pPr>
              <w:pStyle w:val="FSTableLink"/>
              <w:rPr>
                <w:rFonts w:cs="Calibri"/>
                <w:sz w:val="16"/>
                <w:szCs w:val="16"/>
              </w:rPr>
            </w:pPr>
            <w:r w:rsidRPr="00245FF7">
              <w:rPr>
                <w:rFonts w:cs="Calibri" w:hint="eastAsia"/>
                <w:sz w:val="16"/>
                <w:szCs w:val="16"/>
              </w:rPr>
              <w:t>字段名称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914D3" w:rsidRPr="00245FF7" w:rsidRDefault="007914D3" w:rsidP="000717E7">
            <w:pPr>
              <w:pStyle w:val="FSTableLink"/>
              <w:rPr>
                <w:rFonts w:cs="Calibri"/>
                <w:sz w:val="16"/>
                <w:szCs w:val="16"/>
              </w:rPr>
            </w:pPr>
            <w:r w:rsidRPr="00245FF7">
              <w:rPr>
                <w:rFonts w:cs="Calibri" w:hint="eastAsia"/>
                <w:sz w:val="16"/>
                <w:szCs w:val="16"/>
              </w:rPr>
              <w:t>AN40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914D3" w:rsidRPr="00245FF7" w:rsidRDefault="007914D3" w:rsidP="000717E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245FF7">
              <w:rPr>
                <w:rFonts w:cs="Calibri" w:hint="eastAsia"/>
                <w:sz w:val="16"/>
                <w:szCs w:val="16"/>
              </w:rPr>
              <w:t>M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914D3" w:rsidRPr="00245FF7" w:rsidRDefault="007914D3" w:rsidP="000717E7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 w:rsidRPr="00245FF7">
              <w:rPr>
                <w:rFonts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914D3" w:rsidRPr="00245FF7" w:rsidRDefault="007914D3" w:rsidP="000717E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914D3" w:rsidRPr="00245FF7" w:rsidRDefault="007914D3" w:rsidP="000717E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新字段的显示名称，用于显示在界面</w:t>
            </w:r>
          </w:p>
        </w:tc>
      </w:tr>
      <w:tr w:rsidR="007914D3" w:rsidRPr="00245FF7" w:rsidTr="00D951C8">
        <w:trPr>
          <w:cantSplit/>
          <w:trHeight w:val="187"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914D3" w:rsidRPr="00245FF7" w:rsidRDefault="007914D3" w:rsidP="000717E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字段标签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914D3" w:rsidRPr="00245FF7" w:rsidRDefault="007914D3" w:rsidP="000717E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AN40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914D3" w:rsidRPr="00245FF7" w:rsidRDefault="007914D3" w:rsidP="000717E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M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914D3" w:rsidRPr="00245FF7" w:rsidRDefault="007914D3" w:rsidP="000717E7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914D3" w:rsidRPr="00245FF7" w:rsidRDefault="007914D3" w:rsidP="000717E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914D3" w:rsidRPr="00245FF7" w:rsidRDefault="007914D3" w:rsidP="000717E7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新字段的存储名称，用于</w:t>
            </w:r>
            <w:r>
              <w:rPr>
                <w:rFonts w:hint="eastAsia"/>
                <w:color w:val="000000"/>
                <w:sz w:val="16"/>
                <w:szCs w:val="16"/>
              </w:rPr>
              <w:t>XML</w:t>
            </w:r>
            <w:r>
              <w:rPr>
                <w:rFonts w:hint="eastAsia"/>
                <w:color w:val="000000"/>
                <w:sz w:val="16"/>
                <w:szCs w:val="16"/>
              </w:rPr>
              <w:t>的标签名或者存储表的列名</w:t>
            </w:r>
          </w:p>
        </w:tc>
      </w:tr>
      <w:tr w:rsidR="007914D3" w:rsidRPr="00245FF7" w:rsidTr="00D951C8">
        <w:trPr>
          <w:cantSplit/>
          <w:trHeight w:val="187"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914D3" w:rsidRPr="008504A2" w:rsidRDefault="007914D3" w:rsidP="000717E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对应字段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914D3" w:rsidRDefault="007914D3" w:rsidP="000717E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AN40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914D3" w:rsidRDefault="007914D3" w:rsidP="000717E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O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914D3" w:rsidRDefault="007914D3" w:rsidP="000717E7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914D3" w:rsidRPr="00245FF7" w:rsidRDefault="007914D3" w:rsidP="000717E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914D3" w:rsidRDefault="007914D3" w:rsidP="000717E7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对应到导入文件里面的字段名</w:t>
            </w:r>
          </w:p>
        </w:tc>
      </w:tr>
      <w:tr w:rsidR="007914D3" w:rsidRPr="00245FF7" w:rsidTr="00D951C8">
        <w:trPr>
          <w:cantSplit/>
          <w:trHeight w:val="187"/>
        </w:trPr>
        <w:tc>
          <w:tcPr>
            <w:tcW w:w="1456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914D3" w:rsidRDefault="007914D3" w:rsidP="000717E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隐私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914D3" w:rsidRDefault="007914D3" w:rsidP="000717E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B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914D3" w:rsidRDefault="007914D3" w:rsidP="000717E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O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7914D3" w:rsidRDefault="007914D3" w:rsidP="000717E7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914D3" w:rsidRPr="00245FF7" w:rsidRDefault="007914D3" w:rsidP="000717E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914D3" w:rsidRDefault="007914D3" w:rsidP="000717E7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是否为隐私字段</w:t>
            </w:r>
          </w:p>
        </w:tc>
      </w:tr>
    </w:tbl>
    <w:p w:rsidR="007914D3" w:rsidRPr="00684C0A" w:rsidRDefault="007914D3" w:rsidP="007914D3">
      <w:pPr>
        <w:pStyle w:val="3"/>
        <w:rPr>
          <w:lang w:val="fr-FR"/>
        </w:rPr>
      </w:pPr>
      <w:bookmarkStart w:id="163" w:name="_Toc324713567"/>
      <w:r>
        <w:rPr>
          <w:rFonts w:hint="eastAsia"/>
          <w:lang w:val="fr-FR"/>
        </w:rPr>
        <w:t>可能的操作</w:t>
      </w:r>
      <w:bookmarkEnd w:id="163"/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242"/>
        <w:gridCol w:w="8222"/>
      </w:tblGrid>
      <w:tr w:rsidR="007914D3" w:rsidRPr="00254A08" w:rsidTr="000717E7">
        <w:trPr>
          <w:trHeight w:val="201"/>
          <w:tblHeader/>
        </w:trPr>
        <w:tc>
          <w:tcPr>
            <w:tcW w:w="1242" w:type="dxa"/>
            <w:shd w:val="clear" w:color="auto" w:fill="95B3D7"/>
            <w:vAlign w:val="center"/>
          </w:tcPr>
          <w:p w:rsidR="007914D3" w:rsidRPr="00254A08" w:rsidRDefault="007914D3" w:rsidP="000717E7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动作</w:t>
            </w:r>
          </w:p>
        </w:tc>
        <w:tc>
          <w:tcPr>
            <w:tcW w:w="8222" w:type="dxa"/>
            <w:shd w:val="clear" w:color="auto" w:fill="95B3D7"/>
            <w:vAlign w:val="center"/>
          </w:tcPr>
          <w:p w:rsidR="007914D3" w:rsidRPr="00254A08" w:rsidRDefault="007914D3" w:rsidP="000717E7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描述</w:t>
            </w:r>
          </w:p>
        </w:tc>
      </w:tr>
      <w:tr w:rsidR="007914D3" w:rsidRPr="00245FF7" w:rsidTr="000717E7">
        <w:trPr>
          <w:cantSplit/>
        </w:trPr>
        <w:tc>
          <w:tcPr>
            <w:tcW w:w="1242" w:type="dxa"/>
            <w:vAlign w:val="center"/>
          </w:tcPr>
          <w:p w:rsidR="007914D3" w:rsidRPr="00245FF7" w:rsidRDefault="007914D3" w:rsidP="000717E7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确认</w:t>
            </w:r>
          </w:p>
        </w:tc>
        <w:tc>
          <w:tcPr>
            <w:tcW w:w="8222" w:type="dxa"/>
            <w:vAlign w:val="center"/>
          </w:tcPr>
          <w:p w:rsidR="007914D3" w:rsidRPr="00245FF7" w:rsidRDefault="007914D3" w:rsidP="000717E7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确认操作，添加字段信息到</w:t>
            </w:r>
            <w:fldSimple w:instr=" REF _Ref324322900 \h  \* MERGEFORMAT ">
              <w:r w:rsidRPr="007914D3">
                <w:rPr>
                  <w:rFonts w:hint="eastAsia"/>
                  <w:sz w:val="16"/>
                  <w:szCs w:val="16"/>
                  <w:lang w:val="en-GB"/>
                </w:rPr>
                <w:t>UI01-</w:t>
              </w:r>
              <w:r w:rsidRPr="007914D3">
                <w:rPr>
                  <w:rFonts w:hint="eastAsia"/>
                  <w:sz w:val="16"/>
                  <w:szCs w:val="16"/>
                  <w:lang w:val="en-GB"/>
                </w:rPr>
                <w:t>数据导入</w:t>
              </w:r>
            </w:fldSimple>
          </w:p>
        </w:tc>
      </w:tr>
      <w:tr w:rsidR="007914D3" w:rsidRPr="00245FF7" w:rsidTr="000717E7">
        <w:trPr>
          <w:cantSplit/>
        </w:trPr>
        <w:tc>
          <w:tcPr>
            <w:tcW w:w="1242" w:type="dxa"/>
            <w:vAlign w:val="center"/>
          </w:tcPr>
          <w:p w:rsidR="007914D3" w:rsidRPr="007914D3" w:rsidRDefault="007914D3" w:rsidP="000717E7">
            <w:pPr>
              <w:pStyle w:val="FSTableLink"/>
              <w:rPr>
                <w:noProof w:val="0"/>
                <w:sz w:val="16"/>
                <w:szCs w:val="16"/>
              </w:rPr>
            </w:pPr>
            <w:r w:rsidRPr="007914D3">
              <w:rPr>
                <w:rFonts w:hint="eastAsia"/>
                <w:noProof w:val="0"/>
                <w:sz w:val="16"/>
                <w:szCs w:val="16"/>
              </w:rPr>
              <w:t>取消</w:t>
            </w:r>
          </w:p>
        </w:tc>
        <w:tc>
          <w:tcPr>
            <w:tcW w:w="8222" w:type="dxa"/>
            <w:vAlign w:val="center"/>
          </w:tcPr>
          <w:p w:rsidR="007914D3" w:rsidRPr="007914D3" w:rsidRDefault="007914D3" w:rsidP="000717E7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  <w:r w:rsidRPr="007914D3">
              <w:rPr>
                <w:rFonts w:cs="Arial" w:hint="eastAsia"/>
                <w:noProof w:val="0"/>
                <w:sz w:val="16"/>
                <w:szCs w:val="16"/>
                <w:lang w:val="en-GB"/>
              </w:rPr>
              <w:t>取消操作，回到</w:t>
            </w:r>
            <w:r>
              <w:rPr>
                <w:rFonts w:cs="Arial" w:hint="eastAsia"/>
                <w:noProof w:val="0"/>
                <w:sz w:val="16"/>
                <w:szCs w:val="16"/>
                <w:lang w:val="en-GB"/>
              </w:rPr>
              <w:t>原先</w:t>
            </w:r>
            <w:fldSimple w:instr=" REF _Ref324322900 \h  \* MERGEFORMAT ">
              <w:r w:rsidRPr="007914D3">
                <w:rPr>
                  <w:rFonts w:hint="eastAsia"/>
                  <w:sz w:val="16"/>
                  <w:szCs w:val="16"/>
                  <w:lang w:val="en-GB"/>
                </w:rPr>
                <w:t>UI01-</w:t>
              </w:r>
              <w:r w:rsidRPr="007914D3">
                <w:rPr>
                  <w:rFonts w:hint="eastAsia"/>
                  <w:sz w:val="16"/>
                  <w:szCs w:val="16"/>
                  <w:lang w:val="en-GB"/>
                </w:rPr>
                <w:t>数据导入</w:t>
              </w:r>
            </w:fldSimple>
          </w:p>
        </w:tc>
      </w:tr>
    </w:tbl>
    <w:p w:rsidR="004B7E9E" w:rsidRDefault="004B7E9E" w:rsidP="004B7E9E">
      <w:pPr>
        <w:pStyle w:val="2"/>
      </w:pPr>
      <w:bookmarkStart w:id="164" w:name="_Ref324689909"/>
      <w:bookmarkStart w:id="165" w:name="_Toc324713568"/>
      <w:r>
        <w:rPr>
          <w:rFonts w:hint="eastAsia"/>
        </w:rPr>
        <w:t>UI01-2</w:t>
      </w:r>
      <w:r>
        <w:rPr>
          <w:rFonts w:hint="eastAsia"/>
        </w:rPr>
        <w:t>映射模版选择</w:t>
      </w:r>
      <w:bookmarkEnd w:id="164"/>
      <w:bookmarkEnd w:id="165"/>
    </w:p>
    <w:p w:rsidR="004B7E9E" w:rsidRDefault="004B7E9E" w:rsidP="004B7E9E">
      <w:pPr>
        <w:pStyle w:val="3"/>
        <w:rPr>
          <w:lang w:val="en-GB"/>
        </w:rPr>
      </w:pPr>
      <w:bookmarkStart w:id="166" w:name="_Toc324713569"/>
      <w:r>
        <w:rPr>
          <w:rFonts w:hint="eastAsia"/>
          <w:lang w:val="en-GB"/>
        </w:rPr>
        <w:t>介绍</w:t>
      </w:r>
      <w:bookmarkEnd w:id="166"/>
    </w:p>
    <w:p w:rsidR="004B7E9E" w:rsidRPr="000D02A4" w:rsidRDefault="004B7E9E" w:rsidP="004B7E9E">
      <w:r>
        <w:rPr>
          <w:rFonts w:hint="eastAsia"/>
        </w:rPr>
        <w:t>映射模版维护界面</w:t>
      </w:r>
    </w:p>
    <w:p w:rsidR="004B7E9E" w:rsidRDefault="004B7E9E" w:rsidP="004B7E9E">
      <w:pPr>
        <w:pStyle w:val="3"/>
        <w:rPr>
          <w:lang w:val="en-GB"/>
        </w:rPr>
      </w:pPr>
      <w:bookmarkStart w:id="167" w:name="_Toc324713570"/>
      <w:r>
        <w:rPr>
          <w:rFonts w:hint="eastAsia"/>
          <w:lang w:val="en-GB"/>
        </w:rPr>
        <w:lastRenderedPageBreak/>
        <w:t>原型界面</w:t>
      </w:r>
      <w:bookmarkEnd w:id="167"/>
    </w:p>
    <w:p w:rsidR="003D5021" w:rsidRPr="003D5021" w:rsidRDefault="003D5021" w:rsidP="003D5021">
      <w:pPr>
        <w:rPr>
          <w:lang w:val="en-GB"/>
        </w:rPr>
      </w:pPr>
      <w:r>
        <w:rPr>
          <w:noProof/>
        </w:rPr>
        <w:drawing>
          <wp:inline distT="0" distB="0" distL="0" distR="0">
            <wp:extent cx="4022090" cy="2141855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090" cy="214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E9E" w:rsidRPr="00ED48EA" w:rsidRDefault="004B7E9E" w:rsidP="004B7E9E">
      <w:pPr>
        <w:pStyle w:val="3"/>
        <w:rPr>
          <w:lang w:val="en-GB"/>
        </w:rPr>
      </w:pPr>
      <w:bookmarkStart w:id="168" w:name="_Toc324713571"/>
      <w:r>
        <w:rPr>
          <w:rFonts w:hint="eastAsia"/>
          <w:lang w:val="en-GB"/>
        </w:rPr>
        <w:t>界面元素</w:t>
      </w:r>
      <w:bookmarkEnd w:id="168"/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56"/>
        <w:gridCol w:w="920"/>
        <w:gridCol w:w="709"/>
        <w:gridCol w:w="851"/>
        <w:gridCol w:w="850"/>
        <w:gridCol w:w="4111"/>
      </w:tblGrid>
      <w:tr w:rsidR="004B7E9E" w:rsidRPr="00EA6CEC" w:rsidTr="000717E7">
        <w:trPr>
          <w:cantSplit/>
          <w:trHeight w:val="50"/>
          <w:tblHeader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4B7E9E" w:rsidRPr="00711F4C" w:rsidRDefault="004B7E9E" w:rsidP="000717E7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属性</w:t>
            </w:r>
          </w:p>
        </w:tc>
        <w:tc>
          <w:tcPr>
            <w:tcW w:w="9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4B7E9E" w:rsidRPr="00711F4C" w:rsidRDefault="004B7E9E" w:rsidP="000717E7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格式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4B7E9E" w:rsidRPr="00711F4C" w:rsidRDefault="004B7E9E" w:rsidP="000717E7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访问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4B7E9E" w:rsidRPr="00711F4C" w:rsidRDefault="004B7E9E" w:rsidP="000717E7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出现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4B7E9E" w:rsidRPr="00711F4C" w:rsidRDefault="004B7E9E" w:rsidP="000717E7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默认值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95B3D7"/>
          </w:tcPr>
          <w:p w:rsidR="004B7E9E" w:rsidRPr="00711F4C" w:rsidRDefault="004B7E9E" w:rsidP="000717E7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描述</w:t>
            </w:r>
          </w:p>
        </w:tc>
      </w:tr>
      <w:tr w:rsidR="004B7E9E" w:rsidRPr="00245FF7" w:rsidTr="000717E7">
        <w:trPr>
          <w:cantSplit/>
          <w:trHeight w:val="187"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B7E9E" w:rsidRPr="00245FF7" w:rsidRDefault="004B7E9E" w:rsidP="000717E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新模版名称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B7E9E" w:rsidRPr="00245FF7" w:rsidRDefault="004B7E9E" w:rsidP="000717E7">
            <w:pPr>
              <w:pStyle w:val="FSTableLink"/>
              <w:rPr>
                <w:rFonts w:cs="Calibri"/>
                <w:sz w:val="16"/>
                <w:szCs w:val="16"/>
              </w:rPr>
            </w:pPr>
            <w:r w:rsidRPr="00245FF7">
              <w:rPr>
                <w:rFonts w:cs="Calibri" w:hint="eastAsia"/>
                <w:sz w:val="16"/>
                <w:szCs w:val="16"/>
              </w:rPr>
              <w:t>AN40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B7E9E" w:rsidRPr="00245FF7" w:rsidRDefault="004B7E9E" w:rsidP="000717E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O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B7E9E" w:rsidRPr="00245FF7" w:rsidRDefault="004B7E9E" w:rsidP="000717E7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 w:rsidRPr="00245FF7">
              <w:rPr>
                <w:rFonts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B7E9E" w:rsidRPr="00245FF7" w:rsidRDefault="004B7E9E" w:rsidP="000717E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4B7E9E" w:rsidRPr="00245FF7" w:rsidRDefault="004B7E9E" w:rsidP="000717E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新建模版时，需要输入模版的名称</w:t>
            </w:r>
            <w:r w:rsidR="00D951C8">
              <w:rPr>
                <w:rFonts w:hint="eastAsia"/>
                <w:sz w:val="16"/>
                <w:szCs w:val="16"/>
              </w:rPr>
              <w:t>。</w:t>
            </w:r>
          </w:p>
        </w:tc>
      </w:tr>
      <w:tr w:rsidR="004B7E9E" w:rsidRPr="007738C4" w:rsidTr="000717E7">
        <w:trPr>
          <w:cantSplit/>
        </w:trPr>
        <w:tc>
          <w:tcPr>
            <w:tcW w:w="8897" w:type="dxa"/>
            <w:gridSpan w:val="6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4B7E9E" w:rsidRPr="00890B88" w:rsidRDefault="00D308A9" w:rsidP="000717E7">
            <w:pPr>
              <w:jc w:val="center"/>
              <w:rPr>
                <w:b/>
                <w:noProof/>
                <w:sz w:val="16"/>
                <w:szCs w:val="16"/>
              </w:rPr>
            </w:pPr>
            <w:r>
              <w:rPr>
                <w:rFonts w:hint="eastAsia"/>
                <w:b/>
                <w:noProof/>
                <w:sz w:val="16"/>
                <w:szCs w:val="16"/>
              </w:rPr>
              <w:t>模版名称列表</w:t>
            </w:r>
          </w:p>
        </w:tc>
      </w:tr>
      <w:tr w:rsidR="004B7E9E" w:rsidRPr="00245FF7" w:rsidTr="004B7E9E">
        <w:trPr>
          <w:cantSplit/>
          <w:trHeight w:val="187"/>
        </w:trPr>
        <w:tc>
          <w:tcPr>
            <w:tcW w:w="1456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B7E9E" w:rsidRPr="00245FF7" w:rsidRDefault="004B7E9E" w:rsidP="000717E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模版名称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B7E9E" w:rsidRPr="00245FF7" w:rsidRDefault="004B7E9E" w:rsidP="000717E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AN40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B7E9E" w:rsidRPr="00245FF7" w:rsidRDefault="000717E7" w:rsidP="000717E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B7E9E" w:rsidRPr="00245FF7" w:rsidRDefault="004B7E9E" w:rsidP="000717E7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 w:hint="eastAsia"/>
                <w:b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B7E9E" w:rsidRPr="00245FF7" w:rsidRDefault="004B7E9E" w:rsidP="000717E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B7E9E" w:rsidRPr="00D951C8" w:rsidRDefault="004B7E9E" w:rsidP="000717E7">
            <w:pPr>
              <w:rPr>
                <w:color w:val="000000"/>
                <w:sz w:val="16"/>
                <w:szCs w:val="16"/>
                <w:lang w:val="en-GB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所有存储过的模版名称列表</w:t>
            </w:r>
            <w:r w:rsidR="000717E7">
              <w:rPr>
                <w:rFonts w:hint="eastAsia"/>
                <w:color w:val="000000"/>
                <w:sz w:val="16"/>
                <w:szCs w:val="16"/>
              </w:rPr>
              <w:t>（</w:t>
            </w:r>
            <w:r w:rsidR="00FE6956">
              <w:rPr>
                <w:color w:val="000000"/>
                <w:sz w:val="16"/>
                <w:szCs w:val="16"/>
              </w:rPr>
              <w:fldChar w:fldCharType="begin"/>
            </w:r>
            <w:r>
              <w:rPr>
                <w:rFonts w:hint="eastAsia"/>
                <w:color w:val="000000"/>
                <w:sz w:val="16"/>
                <w:szCs w:val="16"/>
              </w:rPr>
              <w:instrText>REF _Ref324684725 \r \h</w:instrText>
            </w:r>
            <w:r w:rsidR="00FE6956">
              <w:rPr>
                <w:color w:val="000000"/>
                <w:sz w:val="16"/>
                <w:szCs w:val="16"/>
              </w:rPr>
            </w:r>
            <w:r w:rsidR="00FE6956">
              <w:rPr>
                <w:color w:val="000000"/>
                <w:sz w:val="16"/>
                <w:szCs w:val="16"/>
              </w:rPr>
              <w:fldChar w:fldCharType="separate"/>
            </w:r>
            <w:r>
              <w:rPr>
                <w:color w:val="000000"/>
                <w:sz w:val="16"/>
                <w:szCs w:val="16"/>
              </w:rPr>
              <w:t>RD02</w:t>
            </w:r>
            <w:r w:rsidR="00FE6956">
              <w:rPr>
                <w:color w:val="000000"/>
                <w:sz w:val="16"/>
                <w:szCs w:val="16"/>
              </w:rPr>
              <w:fldChar w:fldCharType="end"/>
            </w:r>
            <w:r w:rsidR="000717E7">
              <w:rPr>
                <w:rFonts w:hint="eastAsia"/>
                <w:color w:val="000000"/>
                <w:sz w:val="16"/>
                <w:szCs w:val="16"/>
              </w:rPr>
              <w:t>）。</w:t>
            </w:r>
            <w:r w:rsidR="00D951C8">
              <w:rPr>
                <w:rFonts w:hint="eastAsia"/>
                <w:color w:val="000000"/>
                <w:sz w:val="16"/>
                <w:szCs w:val="16"/>
              </w:rPr>
              <w:t>见</w:t>
            </w:r>
            <w:r w:rsidR="00FE6956">
              <w:rPr>
                <w:color w:val="000000"/>
                <w:sz w:val="16"/>
                <w:szCs w:val="16"/>
              </w:rPr>
              <w:fldChar w:fldCharType="begin"/>
            </w:r>
            <w:r w:rsidR="00D951C8">
              <w:rPr>
                <w:rFonts w:hint="eastAsia"/>
                <w:color w:val="000000"/>
                <w:sz w:val="16"/>
                <w:szCs w:val="16"/>
              </w:rPr>
              <w:instrText>REF _Ref324691063 \r \h</w:instrText>
            </w:r>
            <w:r w:rsidR="00FE6956">
              <w:rPr>
                <w:color w:val="000000"/>
                <w:sz w:val="16"/>
                <w:szCs w:val="16"/>
              </w:rPr>
            </w:r>
            <w:r w:rsidR="00FE6956">
              <w:rPr>
                <w:color w:val="000000"/>
                <w:sz w:val="16"/>
                <w:szCs w:val="16"/>
              </w:rPr>
              <w:fldChar w:fldCharType="separate"/>
            </w:r>
            <w:r w:rsidR="00D951C8">
              <w:rPr>
                <w:color w:val="000000"/>
                <w:sz w:val="16"/>
                <w:szCs w:val="16"/>
              </w:rPr>
              <w:t>UR01</w:t>
            </w:r>
            <w:r w:rsidR="00FE6956">
              <w:rPr>
                <w:color w:val="000000"/>
                <w:sz w:val="16"/>
                <w:szCs w:val="16"/>
              </w:rPr>
              <w:fldChar w:fldCharType="end"/>
            </w:r>
          </w:p>
        </w:tc>
      </w:tr>
    </w:tbl>
    <w:p w:rsidR="004B7E9E" w:rsidRPr="00684C0A" w:rsidRDefault="004B7E9E" w:rsidP="004B7E9E">
      <w:pPr>
        <w:pStyle w:val="3"/>
        <w:rPr>
          <w:lang w:val="fr-FR"/>
        </w:rPr>
      </w:pPr>
      <w:bookmarkStart w:id="169" w:name="_Toc324713572"/>
      <w:r>
        <w:rPr>
          <w:rFonts w:hint="eastAsia"/>
          <w:lang w:val="fr-FR"/>
        </w:rPr>
        <w:t>可能的操作</w:t>
      </w:r>
      <w:bookmarkEnd w:id="169"/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242"/>
        <w:gridCol w:w="8222"/>
      </w:tblGrid>
      <w:tr w:rsidR="004B7E9E" w:rsidRPr="00254A08" w:rsidTr="000717E7">
        <w:trPr>
          <w:trHeight w:val="201"/>
          <w:tblHeader/>
        </w:trPr>
        <w:tc>
          <w:tcPr>
            <w:tcW w:w="1242" w:type="dxa"/>
            <w:shd w:val="clear" w:color="auto" w:fill="95B3D7"/>
            <w:vAlign w:val="center"/>
          </w:tcPr>
          <w:p w:rsidR="004B7E9E" w:rsidRPr="00254A08" w:rsidRDefault="004B7E9E" w:rsidP="000717E7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动作</w:t>
            </w:r>
          </w:p>
        </w:tc>
        <w:tc>
          <w:tcPr>
            <w:tcW w:w="8222" w:type="dxa"/>
            <w:shd w:val="clear" w:color="auto" w:fill="95B3D7"/>
            <w:vAlign w:val="center"/>
          </w:tcPr>
          <w:p w:rsidR="004B7E9E" w:rsidRPr="00254A08" w:rsidRDefault="004B7E9E" w:rsidP="000717E7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描述</w:t>
            </w:r>
          </w:p>
        </w:tc>
      </w:tr>
      <w:tr w:rsidR="004B7E9E" w:rsidRPr="00245FF7" w:rsidTr="000717E7">
        <w:trPr>
          <w:cantSplit/>
        </w:trPr>
        <w:tc>
          <w:tcPr>
            <w:tcW w:w="1242" w:type="dxa"/>
            <w:vAlign w:val="center"/>
          </w:tcPr>
          <w:p w:rsidR="004B7E9E" w:rsidRPr="00245FF7" w:rsidRDefault="004B7E9E" w:rsidP="000717E7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确认</w:t>
            </w:r>
          </w:p>
        </w:tc>
        <w:tc>
          <w:tcPr>
            <w:tcW w:w="8222" w:type="dxa"/>
            <w:vAlign w:val="center"/>
          </w:tcPr>
          <w:p w:rsidR="004B7E9E" w:rsidRPr="00245FF7" w:rsidRDefault="004B7E9E" w:rsidP="00D308A9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确认操作</w:t>
            </w:r>
            <w:r w:rsidR="00D308A9">
              <w:rPr>
                <w:rFonts w:hint="eastAsia"/>
                <w:noProof w:val="0"/>
                <w:sz w:val="16"/>
                <w:szCs w:val="16"/>
                <w:lang w:val="en-GB"/>
              </w:rPr>
              <w:t>，被选择的模版被更新</w:t>
            </w:r>
          </w:p>
        </w:tc>
      </w:tr>
      <w:tr w:rsidR="004B7E9E" w:rsidRPr="00245FF7" w:rsidTr="000717E7">
        <w:trPr>
          <w:cantSplit/>
        </w:trPr>
        <w:tc>
          <w:tcPr>
            <w:tcW w:w="1242" w:type="dxa"/>
            <w:vAlign w:val="center"/>
          </w:tcPr>
          <w:p w:rsidR="004B7E9E" w:rsidRPr="007914D3" w:rsidRDefault="004B7E9E" w:rsidP="000717E7">
            <w:pPr>
              <w:pStyle w:val="FSTableLink"/>
              <w:rPr>
                <w:noProof w:val="0"/>
                <w:sz w:val="16"/>
                <w:szCs w:val="16"/>
              </w:rPr>
            </w:pPr>
            <w:r w:rsidRPr="007914D3">
              <w:rPr>
                <w:rFonts w:hint="eastAsia"/>
                <w:noProof w:val="0"/>
                <w:sz w:val="16"/>
                <w:szCs w:val="16"/>
              </w:rPr>
              <w:t>取消</w:t>
            </w:r>
          </w:p>
        </w:tc>
        <w:tc>
          <w:tcPr>
            <w:tcW w:w="8222" w:type="dxa"/>
            <w:vAlign w:val="center"/>
          </w:tcPr>
          <w:p w:rsidR="004B7E9E" w:rsidRPr="007914D3" w:rsidRDefault="004B7E9E" w:rsidP="00D308A9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  <w:r w:rsidRPr="007914D3">
              <w:rPr>
                <w:rFonts w:cs="Arial" w:hint="eastAsia"/>
                <w:noProof w:val="0"/>
                <w:sz w:val="16"/>
                <w:szCs w:val="16"/>
                <w:lang w:val="en-GB"/>
              </w:rPr>
              <w:t>取消操作</w:t>
            </w:r>
            <w:r w:rsidR="00D308A9">
              <w:rPr>
                <w:rFonts w:cs="Arial" w:hint="eastAsia"/>
                <w:noProof w:val="0"/>
                <w:sz w:val="16"/>
                <w:szCs w:val="16"/>
                <w:lang w:val="en-GB"/>
              </w:rPr>
              <w:t>,</w:t>
            </w:r>
            <w:r w:rsidR="00D308A9" w:rsidRPr="007914D3">
              <w:rPr>
                <w:rFonts w:cs="Arial" w:hint="eastAsia"/>
                <w:noProof w:val="0"/>
                <w:sz w:val="16"/>
                <w:szCs w:val="16"/>
                <w:lang w:val="en-GB"/>
              </w:rPr>
              <w:t>回到</w:t>
            </w:r>
            <w:r w:rsidR="00D308A9">
              <w:rPr>
                <w:rFonts w:cs="Arial" w:hint="eastAsia"/>
                <w:noProof w:val="0"/>
                <w:sz w:val="16"/>
                <w:szCs w:val="16"/>
                <w:lang w:val="en-GB"/>
              </w:rPr>
              <w:t>原先</w:t>
            </w:r>
            <w:fldSimple w:instr=" REF _Ref324322900 \h  \* MERGEFORMAT ">
              <w:r w:rsidR="00D308A9" w:rsidRPr="007914D3">
                <w:rPr>
                  <w:rFonts w:hint="eastAsia"/>
                  <w:sz w:val="16"/>
                  <w:szCs w:val="16"/>
                  <w:lang w:val="en-GB"/>
                </w:rPr>
                <w:t>UI01-</w:t>
              </w:r>
              <w:r w:rsidR="00D308A9" w:rsidRPr="007914D3">
                <w:rPr>
                  <w:rFonts w:hint="eastAsia"/>
                  <w:sz w:val="16"/>
                  <w:szCs w:val="16"/>
                  <w:lang w:val="en-GB"/>
                </w:rPr>
                <w:t>数据导入</w:t>
              </w:r>
            </w:fldSimple>
          </w:p>
        </w:tc>
      </w:tr>
      <w:tr w:rsidR="004B7E9E" w:rsidRPr="00245FF7" w:rsidTr="000717E7">
        <w:trPr>
          <w:cantSplit/>
        </w:trPr>
        <w:tc>
          <w:tcPr>
            <w:tcW w:w="1242" w:type="dxa"/>
            <w:vAlign w:val="center"/>
          </w:tcPr>
          <w:p w:rsidR="004B7E9E" w:rsidRPr="007914D3" w:rsidRDefault="004B7E9E" w:rsidP="000717E7">
            <w:pPr>
              <w:pStyle w:val="FSTableLink"/>
              <w:rPr>
                <w:noProof w:val="0"/>
                <w:sz w:val="16"/>
                <w:szCs w:val="16"/>
              </w:rPr>
            </w:pPr>
            <w:r>
              <w:rPr>
                <w:rFonts w:hint="eastAsia"/>
                <w:noProof w:val="0"/>
                <w:sz w:val="16"/>
                <w:szCs w:val="16"/>
              </w:rPr>
              <w:t>删除</w:t>
            </w:r>
          </w:p>
        </w:tc>
        <w:tc>
          <w:tcPr>
            <w:tcW w:w="8222" w:type="dxa"/>
            <w:vAlign w:val="center"/>
          </w:tcPr>
          <w:p w:rsidR="004B7E9E" w:rsidRPr="007914D3" w:rsidRDefault="004B7E9E" w:rsidP="000717E7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  <w:r>
              <w:rPr>
                <w:rFonts w:cs="Arial" w:hint="eastAsia"/>
                <w:noProof w:val="0"/>
                <w:sz w:val="16"/>
                <w:szCs w:val="16"/>
                <w:lang w:val="en-GB"/>
              </w:rPr>
              <w:t>删除选中的模版</w:t>
            </w:r>
          </w:p>
        </w:tc>
      </w:tr>
      <w:tr w:rsidR="003D5021" w:rsidRPr="00245FF7" w:rsidTr="000717E7">
        <w:trPr>
          <w:cantSplit/>
        </w:trPr>
        <w:tc>
          <w:tcPr>
            <w:tcW w:w="1242" w:type="dxa"/>
            <w:vAlign w:val="center"/>
          </w:tcPr>
          <w:p w:rsidR="003D5021" w:rsidRDefault="0089306F" w:rsidP="000717E7">
            <w:pPr>
              <w:pStyle w:val="FSTableLink"/>
              <w:rPr>
                <w:noProof w:val="0"/>
                <w:sz w:val="16"/>
                <w:szCs w:val="16"/>
              </w:rPr>
            </w:pPr>
            <w:r>
              <w:rPr>
                <w:rFonts w:hint="eastAsia"/>
                <w:noProof w:val="0"/>
                <w:sz w:val="16"/>
                <w:szCs w:val="16"/>
              </w:rPr>
              <w:t>添加</w:t>
            </w:r>
          </w:p>
        </w:tc>
        <w:tc>
          <w:tcPr>
            <w:tcW w:w="8222" w:type="dxa"/>
            <w:vAlign w:val="center"/>
          </w:tcPr>
          <w:p w:rsidR="003D5021" w:rsidRDefault="0089306F" w:rsidP="000717E7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  <w:r>
              <w:rPr>
                <w:rFonts w:cs="Arial" w:hint="eastAsia"/>
                <w:noProof w:val="0"/>
                <w:sz w:val="16"/>
                <w:szCs w:val="16"/>
                <w:lang w:val="en-GB"/>
              </w:rPr>
              <w:t>添加新的模版</w:t>
            </w:r>
          </w:p>
        </w:tc>
      </w:tr>
      <w:tr w:rsidR="00D308A9" w:rsidRPr="00245FF7" w:rsidTr="000717E7">
        <w:trPr>
          <w:cantSplit/>
        </w:trPr>
        <w:tc>
          <w:tcPr>
            <w:tcW w:w="1242" w:type="dxa"/>
            <w:vAlign w:val="center"/>
          </w:tcPr>
          <w:p w:rsidR="00D308A9" w:rsidRDefault="00D308A9" w:rsidP="000717E7">
            <w:pPr>
              <w:pStyle w:val="FSTableLink"/>
              <w:rPr>
                <w:noProof w:val="0"/>
                <w:sz w:val="16"/>
                <w:szCs w:val="16"/>
              </w:rPr>
            </w:pPr>
            <w:r>
              <w:rPr>
                <w:rFonts w:hint="eastAsia"/>
                <w:noProof w:val="0"/>
                <w:sz w:val="16"/>
                <w:szCs w:val="16"/>
              </w:rPr>
              <w:t>跳过</w:t>
            </w:r>
          </w:p>
        </w:tc>
        <w:tc>
          <w:tcPr>
            <w:tcW w:w="8222" w:type="dxa"/>
            <w:vAlign w:val="center"/>
          </w:tcPr>
          <w:p w:rsidR="00D308A9" w:rsidRDefault="00D308A9" w:rsidP="000717E7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  <w:r>
              <w:rPr>
                <w:rFonts w:cs="Arial" w:hint="eastAsia"/>
                <w:noProof w:val="0"/>
                <w:sz w:val="16"/>
                <w:szCs w:val="16"/>
                <w:lang w:val="en-GB"/>
              </w:rPr>
              <w:t>模版没有任何更新或添加操作，直接继续下一步</w:t>
            </w:r>
          </w:p>
        </w:tc>
      </w:tr>
    </w:tbl>
    <w:p w:rsidR="00D951C8" w:rsidRPr="00684C0A" w:rsidRDefault="00D951C8" w:rsidP="00D951C8">
      <w:pPr>
        <w:pStyle w:val="3"/>
        <w:rPr>
          <w:lang w:val="fr-FR"/>
        </w:rPr>
      </w:pPr>
      <w:bookmarkStart w:id="170" w:name="_Toc324713573"/>
      <w:r>
        <w:rPr>
          <w:rFonts w:hint="eastAsia"/>
          <w:lang w:val="fr-FR"/>
        </w:rPr>
        <w:t>业务规则</w:t>
      </w:r>
      <w:bookmarkEnd w:id="170"/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817"/>
        <w:gridCol w:w="8647"/>
      </w:tblGrid>
      <w:tr w:rsidR="00D951C8" w:rsidRPr="00254A08" w:rsidTr="00D951C8">
        <w:trPr>
          <w:trHeight w:val="201"/>
          <w:tblHeader/>
        </w:trPr>
        <w:tc>
          <w:tcPr>
            <w:tcW w:w="817" w:type="dxa"/>
            <w:shd w:val="clear" w:color="auto" w:fill="95B3D7"/>
            <w:vAlign w:val="center"/>
          </w:tcPr>
          <w:p w:rsidR="00D951C8" w:rsidRPr="00254A08" w:rsidRDefault="00D951C8" w:rsidP="00BD20EC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规则</w:t>
            </w:r>
          </w:p>
        </w:tc>
        <w:tc>
          <w:tcPr>
            <w:tcW w:w="8647" w:type="dxa"/>
            <w:shd w:val="clear" w:color="auto" w:fill="95B3D7"/>
            <w:vAlign w:val="center"/>
          </w:tcPr>
          <w:p w:rsidR="00D951C8" w:rsidRPr="00254A08" w:rsidRDefault="00D951C8" w:rsidP="00BD20EC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描述</w:t>
            </w:r>
          </w:p>
        </w:tc>
      </w:tr>
      <w:tr w:rsidR="00D951C8" w:rsidRPr="00D951C8" w:rsidTr="00D951C8">
        <w:trPr>
          <w:cantSplit/>
        </w:trPr>
        <w:tc>
          <w:tcPr>
            <w:tcW w:w="817" w:type="dxa"/>
            <w:vAlign w:val="center"/>
          </w:tcPr>
          <w:p w:rsidR="00D951C8" w:rsidRPr="00D951C8" w:rsidRDefault="00D951C8" w:rsidP="00D951C8">
            <w:pPr>
              <w:pStyle w:val="FSTableLink"/>
              <w:numPr>
                <w:ilvl w:val="0"/>
                <w:numId w:val="25"/>
              </w:numPr>
              <w:rPr>
                <w:noProof w:val="0"/>
                <w:sz w:val="16"/>
                <w:szCs w:val="16"/>
                <w:lang w:val="en-GB"/>
              </w:rPr>
            </w:pPr>
            <w:bookmarkStart w:id="171" w:name="_Ref324691063"/>
          </w:p>
        </w:tc>
        <w:bookmarkEnd w:id="171"/>
        <w:tc>
          <w:tcPr>
            <w:tcW w:w="8647" w:type="dxa"/>
            <w:vAlign w:val="center"/>
          </w:tcPr>
          <w:p w:rsidR="00D951C8" w:rsidRPr="00D951C8" w:rsidRDefault="00D951C8" w:rsidP="00D951C8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当</w:t>
            </w:r>
            <w:r w:rsidRPr="00D951C8">
              <w:rPr>
                <w:rFonts w:hint="eastAsia"/>
                <w:i/>
                <w:noProof w:val="0"/>
                <w:sz w:val="16"/>
                <w:szCs w:val="16"/>
                <w:lang w:val="en-GB"/>
              </w:rPr>
              <w:t>模版名称</w:t>
            </w: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被点击时，被点击的</w:t>
            </w:r>
            <w:r>
              <w:rPr>
                <w:rFonts w:hint="eastAsia"/>
                <w:i/>
                <w:noProof w:val="0"/>
                <w:sz w:val="16"/>
                <w:szCs w:val="16"/>
                <w:lang w:val="en-GB"/>
              </w:rPr>
              <w:t>模版名称</w:t>
            </w: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高亮显示，并且</w:t>
            </w:r>
            <w:r>
              <w:rPr>
                <w:rFonts w:hint="eastAsia"/>
                <w:i/>
                <w:noProof w:val="0"/>
                <w:sz w:val="16"/>
                <w:szCs w:val="16"/>
                <w:lang w:val="en-GB"/>
              </w:rPr>
              <w:t>新模版名称</w:t>
            </w: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的值被填充为被选中的模版名称</w:t>
            </w:r>
          </w:p>
        </w:tc>
      </w:tr>
    </w:tbl>
    <w:p w:rsidR="00D951C8" w:rsidRDefault="00D951C8" w:rsidP="00D951C8">
      <w:pPr>
        <w:rPr>
          <w:lang w:val="en-GB"/>
        </w:rPr>
      </w:pPr>
    </w:p>
    <w:p w:rsidR="00D80946" w:rsidRDefault="00D80946" w:rsidP="00B64658">
      <w:pPr>
        <w:pStyle w:val="2"/>
        <w:rPr>
          <w:lang w:val="en-GB"/>
        </w:rPr>
      </w:pPr>
      <w:bookmarkStart w:id="172" w:name="_Ref324695128"/>
      <w:bookmarkStart w:id="173" w:name="_Toc324713574"/>
      <w:r>
        <w:rPr>
          <w:rFonts w:hint="eastAsia"/>
          <w:lang w:val="en-GB"/>
        </w:rPr>
        <w:t>UI02-</w:t>
      </w:r>
      <w:r>
        <w:rPr>
          <w:rFonts w:hint="eastAsia"/>
          <w:lang w:val="en-GB"/>
        </w:rPr>
        <w:t>临床信息导入</w:t>
      </w:r>
      <w:bookmarkEnd w:id="172"/>
      <w:bookmarkEnd w:id="173"/>
    </w:p>
    <w:p w:rsidR="002F5C14" w:rsidRDefault="002F5C14" w:rsidP="002F5C14">
      <w:pPr>
        <w:pStyle w:val="3"/>
        <w:rPr>
          <w:lang w:val="en-GB"/>
        </w:rPr>
      </w:pPr>
      <w:bookmarkStart w:id="174" w:name="_Toc324713575"/>
      <w:r>
        <w:rPr>
          <w:rFonts w:hint="eastAsia"/>
          <w:lang w:val="en-GB"/>
        </w:rPr>
        <w:t>介绍</w:t>
      </w:r>
      <w:bookmarkEnd w:id="174"/>
    </w:p>
    <w:p w:rsidR="002F5C14" w:rsidRPr="000D02A4" w:rsidRDefault="002F5C14" w:rsidP="002F5C14">
      <w:r>
        <w:rPr>
          <w:rFonts w:hint="eastAsia"/>
        </w:rPr>
        <w:t>导入患者的临床信息。</w:t>
      </w:r>
    </w:p>
    <w:p w:rsidR="002F5C14" w:rsidRDefault="002F5C14" w:rsidP="002F5C14">
      <w:pPr>
        <w:pStyle w:val="3"/>
        <w:rPr>
          <w:lang w:val="en-GB"/>
        </w:rPr>
      </w:pPr>
      <w:bookmarkStart w:id="175" w:name="_Toc324713576"/>
      <w:r>
        <w:rPr>
          <w:rFonts w:hint="eastAsia"/>
          <w:lang w:val="en-GB"/>
        </w:rPr>
        <w:t>原型界面</w:t>
      </w:r>
      <w:bookmarkEnd w:id="175"/>
    </w:p>
    <w:p w:rsidR="002F5C14" w:rsidRPr="00ED48EA" w:rsidRDefault="002F5C14" w:rsidP="002F5C14">
      <w:pPr>
        <w:pStyle w:val="3"/>
        <w:rPr>
          <w:lang w:val="en-GB"/>
        </w:rPr>
      </w:pPr>
      <w:bookmarkStart w:id="176" w:name="_Toc324713577"/>
      <w:r>
        <w:rPr>
          <w:rFonts w:hint="eastAsia"/>
          <w:lang w:val="en-GB"/>
        </w:rPr>
        <w:t>界面元素</w:t>
      </w:r>
      <w:bookmarkEnd w:id="176"/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56"/>
        <w:gridCol w:w="920"/>
        <w:gridCol w:w="709"/>
        <w:gridCol w:w="851"/>
        <w:gridCol w:w="850"/>
        <w:gridCol w:w="4678"/>
      </w:tblGrid>
      <w:tr w:rsidR="002F5C14" w:rsidRPr="00EA6CEC" w:rsidTr="00BD20EC">
        <w:trPr>
          <w:cantSplit/>
          <w:trHeight w:val="50"/>
          <w:tblHeader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2F5C14" w:rsidRPr="00711F4C" w:rsidRDefault="002F5C14" w:rsidP="00BD20EC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属性</w:t>
            </w:r>
          </w:p>
        </w:tc>
        <w:tc>
          <w:tcPr>
            <w:tcW w:w="9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2F5C14" w:rsidRPr="00711F4C" w:rsidRDefault="002F5C14" w:rsidP="00BD20EC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格式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2F5C14" w:rsidRPr="00711F4C" w:rsidRDefault="002F5C14" w:rsidP="00BD20EC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访问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2F5C14" w:rsidRPr="00711F4C" w:rsidRDefault="002F5C14" w:rsidP="00BD20EC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出现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2F5C14" w:rsidRPr="00711F4C" w:rsidRDefault="002F5C14" w:rsidP="00BD20EC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默认值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95B3D7"/>
          </w:tcPr>
          <w:p w:rsidR="002F5C14" w:rsidRPr="00711F4C" w:rsidRDefault="002F5C14" w:rsidP="00BD20EC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描述</w:t>
            </w:r>
          </w:p>
        </w:tc>
      </w:tr>
      <w:tr w:rsidR="002F5C14" w:rsidRPr="00EA6CEC" w:rsidTr="00BD20EC">
        <w:trPr>
          <w:cantSplit/>
        </w:trPr>
        <w:tc>
          <w:tcPr>
            <w:tcW w:w="9464" w:type="dxa"/>
            <w:gridSpan w:val="6"/>
            <w:tcBorders>
              <w:top w:val="single" w:sz="12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2F5C14" w:rsidRPr="001C1042" w:rsidRDefault="002F5C14" w:rsidP="00BD20EC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1C1042">
              <w:rPr>
                <w:rFonts w:hint="eastAsia"/>
                <w:b/>
                <w:noProof/>
                <w:sz w:val="16"/>
                <w:szCs w:val="16"/>
              </w:rPr>
              <w:t>目录导入</w:t>
            </w:r>
          </w:p>
        </w:tc>
      </w:tr>
      <w:tr w:rsidR="002F5C14" w:rsidRPr="00EA6CEC" w:rsidTr="00BD20EC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F5C14" w:rsidRPr="001C1042" w:rsidRDefault="002F5C14" w:rsidP="00BD20EC">
            <w:pPr>
              <w:pStyle w:val="FSTableLink"/>
              <w:rPr>
                <w:rFonts w:cs="Calibri"/>
                <w:sz w:val="16"/>
                <w:szCs w:val="16"/>
              </w:rPr>
            </w:pPr>
            <w:r w:rsidRPr="001C1042">
              <w:rPr>
                <w:rFonts w:cs="Calibri" w:hint="eastAsia"/>
                <w:sz w:val="16"/>
                <w:szCs w:val="16"/>
              </w:rPr>
              <w:lastRenderedPageBreak/>
              <w:t>文件路径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F5C14" w:rsidRPr="001C1042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1C1042">
              <w:rPr>
                <w:rFonts w:cs="Calibri" w:hint="eastAsia"/>
                <w:sz w:val="16"/>
                <w:szCs w:val="16"/>
              </w:rPr>
              <w:t>文件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F5C14" w:rsidRPr="001C1042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1C1042">
              <w:rPr>
                <w:rFonts w:cs="Calibri" w:hint="eastAsia"/>
                <w:sz w:val="16"/>
                <w:szCs w:val="16"/>
              </w:rPr>
              <w:t>M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F5C14" w:rsidRPr="001C1042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1C1042">
              <w:rPr>
                <w:rFonts w:cs="Calibri" w:hint="eastAsia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F5C14" w:rsidRPr="001C1042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1C1042">
              <w:rPr>
                <w:rFonts w:cs="Calibri" w:hint="eastAsia"/>
                <w:sz w:val="16"/>
                <w:szCs w:val="16"/>
              </w:rPr>
              <w:t>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2F5C14" w:rsidRPr="001C1042" w:rsidRDefault="002F5C14" w:rsidP="00BD20EC">
            <w:pPr>
              <w:rPr>
                <w:noProof/>
                <w:sz w:val="16"/>
                <w:szCs w:val="16"/>
              </w:rPr>
            </w:pPr>
            <w:r w:rsidRPr="001C1042">
              <w:rPr>
                <w:rFonts w:hint="eastAsia"/>
                <w:noProof/>
                <w:sz w:val="16"/>
                <w:szCs w:val="16"/>
              </w:rPr>
              <w:t>指定的文件目录路径，必须是目录而不能是文件</w:t>
            </w:r>
          </w:p>
        </w:tc>
      </w:tr>
      <w:tr w:rsidR="002F5C14" w:rsidRPr="00EA6CEC" w:rsidTr="00BD20EC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F5C14" w:rsidRPr="001C1042" w:rsidRDefault="002F5C14" w:rsidP="00BD20EC">
            <w:pPr>
              <w:pStyle w:val="FSTableLink"/>
              <w:rPr>
                <w:rFonts w:cs="Calibri"/>
                <w:sz w:val="16"/>
                <w:szCs w:val="16"/>
              </w:rPr>
            </w:pPr>
            <w:r w:rsidRPr="001C1042">
              <w:rPr>
                <w:rFonts w:cs="Calibri" w:hint="eastAsia"/>
                <w:sz w:val="16"/>
                <w:szCs w:val="16"/>
              </w:rPr>
              <w:t>数据来源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F5C14" w:rsidRPr="001C1042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1C1042">
              <w:rPr>
                <w:rFonts w:cs="Calibri" w:hint="eastAsia"/>
                <w:sz w:val="16"/>
                <w:szCs w:val="16"/>
              </w:rPr>
              <w:t>列表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F5C14" w:rsidRPr="001C1042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1C1042">
              <w:rPr>
                <w:rFonts w:cs="Calibri" w:hint="eastAsia"/>
                <w:sz w:val="16"/>
                <w:szCs w:val="16"/>
              </w:rPr>
              <w:t>M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F5C14" w:rsidRPr="001C1042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1C1042">
              <w:rPr>
                <w:rFonts w:cs="Calibri" w:hint="eastAsia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F5C14" w:rsidRPr="001C1042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1C1042">
              <w:rPr>
                <w:rFonts w:cs="Calibri" w:hint="eastAsia"/>
                <w:sz w:val="16"/>
                <w:szCs w:val="16"/>
              </w:rPr>
              <w:t>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2F5C14" w:rsidRPr="001C1042" w:rsidRDefault="002F5C14" w:rsidP="00BD20EC">
            <w:pPr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可信度列表，见</w:t>
            </w:r>
            <w:fldSimple w:instr=" REF _Ref324684602 \r \h  \* MERGEFORMAT ">
              <w:r>
                <w:rPr>
                  <w:noProof/>
                  <w:sz w:val="16"/>
                  <w:szCs w:val="16"/>
                </w:rPr>
                <w:t>RD01</w:t>
              </w:r>
            </w:fldSimple>
          </w:p>
        </w:tc>
      </w:tr>
      <w:tr w:rsidR="002F5C14" w:rsidRPr="00EA6CEC" w:rsidTr="00BD20EC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F5C14" w:rsidRPr="001C1042" w:rsidRDefault="002F5C14" w:rsidP="00BD20EC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映射模版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F5C14" w:rsidRPr="001C1042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1C1042">
              <w:rPr>
                <w:rFonts w:cs="Calibri" w:hint="eastAsia"/>
                <w:sz w:val="16"/>
                <w:szCs w:val="16"/>
              </w:rPr>
              <w:t>列表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F5C14" w:rsidRPr="001C1042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O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F5C14" w:rsidRPr="001C1042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1C1042">
              <w:rPr>
                <w:rFonts w:cs="Calibri" w:hint="eastAsia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F5C14" w:rsidRPr="001C1042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1C1042">
              <w:rPr>
                <w:rFonts w:cs="Calibri" w:hint="eastAsia"/>
                <w:sz w:val="16"/>
                <w:szCs w:val="16"/>
              </w:rPr>
              <w:t>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2F5C14" w:rsidRPr="001C1042" w:rsidRDefault="002F5C14" w:rsidP="00FA1749">
            <w:pPr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所有之前存储的映射模版，见</w:t>
            </w:r>
            <w:r w:rsidR="00FE6956">
              <w:rPr>
                <w:noProof/>
                <w:sz w:val="16"/>
                <w:szCs w:val="16"/>
              </w:rPr>
              <w:fldChar w:fldCharType="begin"/>
            </w:r>
            <w:r w:rsidR="00FA1749">
              <w:rPr>
                <w:noProof/>
                <w:sz w:val="16"/>
                <w:szCs w:val="16"/>
              </w:rPr>
              <w:instrText xml:space="preserve"> REF _Ref324695601 \r \h </w:instrText>
            </w:r>
            <w:r w:rsidR="00FE6956">
              <w:rPr>
                <w:noProof/>
                <w:sz w:val="16"/>
                <w:szCs w:val="16"/>
              </w:rPr>
            </w:r>
            <w:r w:rsidR="00FE6956">
              <w:rPr>
                <w:noProof/>
                <w:sz w:val="16"/>
                <w:szCs w:val="16"/>
              </w:rPr>
              <w:fldChar w:fldCharType="separate"/>
            </w:r>
            <w:r w:rsidR="00FA1749">
              <w:rPr>
                <w:noProof/>
                <w:sz w:val="16"/>
                <w:szCs w:val="16"/>
              </w:rPr>
              <w:t>RD06</w:t>
            </w:r>
            <w:r w:rsidR="00FE6956">
              <w:rPr>
                <w:noProof/>
                <w:sz w:val="16"/>
                <w:szCs w:val="16"/>
              </w:rPr>
              <w:fldChar w:fldCharType="end"/>
            </w:r>
          </w:p>
        </w:tc>
      </w:tr>
      <w:tr w:rsidR="002F5C14" w:rsidRPr="007738C4" w:rsidTr="00BD20EC">
        <w:trPr>
          <w:cantSplit/>
        </w:trPr>
        <w:tc>
          <w:tcPr>
            <w:tcW w:w="9464" w:type="dxa"/>
            <w:gridSpan w:val="6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2F5C14" w:rsidRPr="00890B88" w:rsidRDefault="002F5C14" w:rsidP="00BD20EC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890B88">
              <w:rPr>
                <w:rFonts w:hint="eastAsia"/>
                <w:b/>
                <w:noProof/>
                <w:sz w:val="16"/>
                <w:szCs w:val="16"/>
              </w:rPr>
              <w:t>数据导入</w:t>
            </w:r>
          </w:p>
        </w:tc>
      </w:tr>
      <w:tr w:rsidR="002F5C14" w:rsidRPr="00EA6CEC" w:rsidTr="00BD20EC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1C1042" w:rsidRDefault="002F5C14" w:rsidP="00BD20EC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患者</w:t>
            </w:r>
            <w:r>
              <w:rPr>
                <w:rFonts w:cs="Calibri" w:hint="eastAsia"/>
                <w:sz w:val="16"/>
                <w:szCs w:val="16"/>
              </w:rPr>
              <w:t>ID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1C1042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AN20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1C1042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M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F5C14" w:rsidRPr="001C1042" w:rsidRDefault="002F5C14" w:rsidP="00BD20EC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1C1042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2F5C14" w:rsidRPr="001C1042" w:rsidRDefault="002F5C14" w:rsidP="00BD20EC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必须指定的字段，用于唯一标识患者</w:t>
            </w:r>
          </w:p>
        </w:tc>
      </w:tr>
      <w:tr w:rsidR="001B5D70" w:rsidRPr="00EA6CEC" w:rsidTr="007E672C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5D70" w:rsidRPr="001C1042" w:rsidRDefault="001B5D70" w:rsidP="007E672C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日期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5D70" w:rsidRPr="001C1042" w:rsidRDefault="001B5D70" w:rsidP="007E672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5D70" w:rsidRPr="001C1042" w:rsidRDefault="001B5D70" w:rsidP="007E672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M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5D70" w:rsidRPr="001C1042" w:rsidRDefault="001B5D70" w:rsidP="007E672C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5D70" w:rsidRPr="001C1042" w:rsidRDefault="001B5D70" w:rsidP="007E672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B5D70" w:rsidRPr="001C1042" w:rsidRDefault="001B5D70" w:rsidP="007E672C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临床信息的日期</w:t>
            </w:r>
          </w:p>
        </w:tc>
      </w:tr>
      <w:tr w:rsidR="001B5D70" w:rsidRPr="00EA6CEC" w:rsidTr="007E672C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5D70" w:rsidRPr="001C1042" w:rsidRDefault="001B5D70" w:rsidP="007E672C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类型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5D70" w:rsidRPr="001C1042" w:rsidRDefault="001B5D70" w:rsidP="007E672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List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5D70" w:rsidRPr="001C1042" w:rsidRDefault="001B5D70" w:rsidP="007E672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M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5D70" w:rsidRPr="001C1042" w:rsidRDefault="001B5D70" w:rsidP="007E672C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5D70" w:rsidRPr="001C1042" w:rsidRDefault="001B5D70" w:rsidP="007E672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B5D70" w:rsidRPr="001C1042" w:rsidRDefault="001B5D70" w:rsidP="007E672C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临床信息的类型，见</w:t>
            </w:r>
          </w:p>
        </w:tc>
      </w:tr>
      <w:tr w:rsidR="002F5C14" w:rsidRPr="00EA6CEC" w:rsidTr="00BD20EC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1C1042" w:rsidRDefault="002F5C14" w:rsidP="00BD20EC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临床信息字段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1C1042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L</w:t>
            </w:r>
            <w:r>
              <w:rPr>
                <w:rFonts w:cs="Calibri" w:hint="eastAsia"/>
                <w:sz w:val="16"/>
                <w:szCs w:val="16"/>
              </w:rPr>
              <w:t>ist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1C1042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O</w:t>
            </w:r>
          </w:p>
        </w:tc>
        <w:tc>
          <w:tcPr>
            <w:tcW w:w="851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F5C14" w:rsidRPr="001C1042" w:rsidRDefault="002F5C14" w:rsidP="00BD20EC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 w:hint="eastAsia"/>
                <w:b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1C1042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见</w:t>
            </w:r>
            <w:fldSimple w:instr=" REF _Ref324323674 \r \h  \* MERGEFORMAT ">
              <w:r>
                <w:rPr>
                  <w:rFonts w:cs="Calibri"/>
                  <w:sz w:val="16"/>
                  <w:szCs w:val="16"/>
                </w:rPr>
                <w:t>BR03</w:t>
              </w:r>
            </w:fldSimple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2F5C14" w:rsidRPr="001C1042" w:rsidRDefault="00FA1749" w:rsidP="00BD20EC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临床</w:t>
            </w:r>
            <w:r w:rsidR="002F5C14">
              <w:rPr>
                <w:rFonts w:hint="eastAsia"/>
                <w:color w:val="000000"/>
                <w:sz w:val="16"/>
                <w:szCs w:val="16"/>
              </w:rPr>
              <w:t>信息字段相对应的</w:t>
            </w:r>
            <w:r w:rsidR="002F5C14">
              <w:rPr>
                <w:rFonts w:hint="eastAsia"/>
                <w:color w:val="000000"/>
                <w:sz w:val="16"/>
                <w:szCs w:val="16"/>
              </w:rPr>
              <w:t>CSV</w:t>
            </w:r>
            <w:r w:rsidR="002F5C14">
              <w:rPr>
                <w:rFonts w:hint="eastAsia"/>
                <w:color w:val="000000"/>
                <w:sz w:val="16"/>
                <w:szCs w:val="16"/>
              </w:rPr>
              <w:t>文件里面的字段名，在下拉框中列出所有在</w:t>
            </w:r>
            <w:r w:rsidR="002F5C14">
              <w:rPr>
                <w:rFonts w:hint="eastAsia"/>
                <w:color w:val="000000"/>
                <w:sz w:val="16"/>
                <w:szCs w:val="16"/>
              </w:rPr>
              <w:t>CSV</w:t>
            </w:r>
            <w:r w:rsidR="002F5C14">
              <w:rPr>
                <w:rFonts w:hint="eastAsia"/>
                <w:color w:val="000000"/>
                <w:sz w:val="16"/>
                <w:szCs w:val="16"/>
              </w:rPr>
              <w:t>文件里面发现的字段名。</w:t>
            </w:r>
          </w:p>
        </w:tc>
      </w:tr>
      <w:tr w:rsidR="002F5C14" w:rsidRPr="00EA6CEC" w:rsidTr="00BD20EC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1C1042" w:rsidRDefault="002F5C14" w:rsidP="00BD20EC">
            <w:pPr>
              <w:pStyle w:val="FSTableLink"/>
              <w:rPr>
                <w:rFonts w:cs="Calibri"/>
                <w:sz w:val="16"/>
                <w:szCs w:val="16"/>
              </w:rPr>
            </w:pPr>
            <w:r w:rsidRPr="001C1042">
              <w:rPr>
                <w:rFonts w:cs="Calibri" w:hint="eastAsia"/>
                <w:sz w:val="16"/>
                <w:szCs w:val="16"/>
              </w:rPr>
              <w:t>隐私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1C1042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B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1C1042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1C1042">
              <w:rPr>
                <w:rFonts w:cs="Calibri" w:hint="eastAsia"/>
                <w:sz w:val="16"/>
                <w:szCs w:val="16"/>
              </w:rPr>
              <w:t>M</w:t>
            </w: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F5C14" w:rsidRPr="001C1042" w:rsidRDefault="002F5C14" w:rsidP="00BD20EC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1C1042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False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2F5C14" w:rsidRPr="001C1042" w:rsidRDefault="002F5C14" w:rsidP="00BD20EC">
            <w:pPr>
              <w:rPr>
                <w:color w:val="000000"/>
                <w:sz w:val="16"/>
                <w:szCs w:val="16"/>
              </w:rPr>
            </w:pPr>
            <w:r w:rsidRPr="001C1042">
              <w:rPr>
                <w:rFonts w:hint="eastAsia"/>
                <w:color w:val="000000"/>
                <w:sz w:val="16"/>
                <w:szCs w:val="16"/>
              </w:rPr>
              <w:t>确定此字段是否属于隐私数据</w:t>
            </w:r>
          </w:p>
        </w:tc>
      </w:tr>
      <w:tr w:rsidR="002F5C14" w:rsidRPr="007738C4" w:rsidTr="00BD20EC">
        <w:trPr>
          <w:cantSplit/>
        </w:trPr>
        <w:tc>
          <w:tcPr>
            <w:tcW w:w="9464" w:type="dxa"/>
            <w:gridSpan w:val="6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2F5C14" w:rsidRPr="00890B88" w:rsidRDefault="002F5C14" w:rsidP="00BD20EC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890B88">
              <w:rPr>
                <w:rFonts w:hint="eastAsia"/>
                <w:b/>
                <w:noProof/>
                <w:sz w:val="16"/>
                <w:szCs w:val="16"/>
              </w:rPr>
              <w:t>数据导入</w:t>
            </w:r>
            <w:r>
              <w:rPr>
                <w:rFonts w:hint="eastAsia"/>
                <w:b/>
                <w:noProof/>
                <w:sz w:val="16"/>
                <w:szCs w:val="16"/>
              </w:rPr>
              <w:t>结果</w:t>
            </w:r>
          </w:p>
        </w:tc>
      </w:tr>
      <w:tr w:rsidR="002F5C14" w:rsidRPr="00EA6CEC" w:rsidTr="00BD20EC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890B88" w:rsidRDefault="002F5C14" w:rsidP="00BD20EC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紧急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1C1042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List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1C1042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F5C14" w:rsidRPr="00BD20EC" w:rsidRDefault="002F5C14" w:rsidP="00BD20EC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 w:rsidRPr="00BD20EC">
              <w:rPr>
                <w:rFonts w:cs="Calibri" w:hint="eastAsia"/>
                <w:b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1C1042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2F5C14" w:rsidRPr="001C1042" w:rsidRDefault="002F5C14" w:rsidP="00BD20EC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用图标标识的紧急程度，见</w:t>
            </w:r>
            <w:r w:rsidR="00FE6956">
              <w:rPr>
                <w:color w:val="000000"/>
                <w:sz w:val="16"/>
                <w:szCs w:val="16"/>
              </w:rPr>
              <w:fldChar w:fldCharType="begin"/>
            </w:r>
            <w:r>
              <w:rPr>
                <w:rFonts w:hint="eastAsia"/>
                <w:color w:val="000000"/>
                <w:sz w:val="16"/>
                <w:szCs w:val="16"/>
              </w:rPr>
              <w:instrText>REF _Ref324694191 \r \h</w:instrText>
            </w:r>
            <w:r w:rsidR="00FE6956">
              <w:rPr>
                <w:color w:val="000000"/>
                <w:sz w:val="16"/>
                <w:szCs w:val="16"/>
              </w:rPr>
            </w:r>
            <w:r w:rsidR="00FE6956">
              <w:rPr>
                <w:color w:val="000000"/>
                <w:sz w:val="16"/>
                <w:szCs w:val="16"/>
              </w:rPr>
              <w:fldChar w:fldCharType="separate"/>
            </w:r>
            <w:r>
              <w:rPr>
                <w:color w:val="000000"/>
                <w:sz w:val="16"/>
                <w:szCs w:val="16"/>
              </w:rPr>
              <w:t>RD03</w:t>
            </w:r>
            <w:r w:rsidR="00FE6956">
              <w:rPr>
                <w:color w:val="000000"/>
                <w:sz w:val="16"/>
                <w:szCs w:val="16"/>
              </w:rPr>
              <w:fldChar w:fldCharType="end"/>
            </w:r>
          </w:p>
        </w:tc>
      </w:tr>
      <w:tr w:rsidR="002F5C14" w:rsidRPr="00D951C8" w:rsidTr="00BD20EC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D951C8" w:rsidRDefault="002F5C14" w:rsidP="00BD20EC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患者名称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D951C8" w:rsidRDefault="00BD20EC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AN10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D951C8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F5C14" w:rsidRPr="00D951C8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D951C8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2F5C14" w:rsidRPr="00D951C8" w:rsidRDefault="00BD20EC" w:rsidP="00BD20EC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患者姓名，</w:t>
            </w:r>
            <w:commentRangeStart w:id="177"/>
            <w:r w:rsidR="002F5C14">
              <w:rPr>
                <w:rFonts w:hint="eastAsia"/>
                <w:color w:val="000000"/>
                <w:sz w:val="16"/>
                <w:szCs w:val="16"/>
              </w:rPr>
              <w:t>点击进入患者详细信息</w:t>
            </w:r>
            <w:commentRangeEnd w:id="177"/>
            <w:r w:rsidR="002F5C14">
              <w:rPr>
                <w:rStyle w:val="a9"/>
                <w:rFonts w:cs="Times New Roman"/>
              </w:rPr>
              <w:commentReference w:id="177"/>
            </w:r>
          </w:p>
        </w:tc>
      </w:tr>
      <w:tr w:rsidR="002F5C14" w:rsidRPr="00D951C8" w:rsidTr="00BD20EC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D951C8" w:rsidRDefault="002F5C14" w:rsidP="00BD20EC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病种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D951C8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AN20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D951C8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F5C14" w:rsidRPr="00D951C8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D951C8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2F5C14" w:rsidRPr="00D951C8" w:rsidRDefault="00BD20EC" w:rsidP="00BD20EC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根据临床信息分析出来患者可能患有的病种</w:t>
            </w:r>
            <w:r w:rsidR="002F5C14">
              <w:rPr>
                <w:rFonts w:hint="eastAsia"/>
                <w:color w:val="000000"/>
                <w:sz w:val="16"/>
                <w:szCs w:val="16"/>
              </w:rPr>
              <w:t>，都显示在这里并用逗号分割</w:t>
            </w:r>
          </w:p>
        </w:tc>
      </w:tr>
      <w:tr w:rsidR="002F5C14" w:rsidRPr="00D951C8" w:rsidTr="00BD20EC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D951C8" w:rsidRDefault="002F5C14" w:rsidP="00BD20EC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客户级别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D951C8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A5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D951C8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F5C14" w:rsidRPr="00D951C8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D951C8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2F5C14" w:rsidRPr="00D951C8" w:rsidRDefault="002F5C14" w:rsidP="00BD20EC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客户级别，</w:t>
            </w:r>
            <w:r>
              <w:rPr>
                <w:rFonts w:hint="eastAsia"/>
                <w:color w:val="000000"/>
                <w:sz w:val="16"/>
                <w:szCs w:val="16"/>
              </w:rPr>
              <w:t>VIP</w:t>
            </w:r>
            <w:r>
              <w:rPr>
                <w:rFonts w:hint="eastAsia"/>
                <w:color w:val="000000"/>
                <w:sz w:val="16"/>
                <w:szCs w:val="16"/>
              </w:rPr>
              <w:t>或者普通</w:t>
            </w:r>
          </w:p>
        </w:tc>
      </w:tr>
      <w:tr w:rsidR="002F5C14" w:rsidRPr="00D951C8" w:rsidTr="00BD20EC">
        <w:trPr>
          <w:cantSplit/>
          <w:trHeight w:val="187"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D951C8" w:rsidRDefault="002F5C14" w:rsidP="00BD20EC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来源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D951C8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L</w:t>
            </w:r>
            <w:r>
              <w:rPr>
                <w:rFonts w:cs="Calibri" w:hint="eastAsia"/>
                <w:sz w:val="16"/>
                <w:szCs w:val="16"/>
              </w:rPr>
              <w:t>ist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D951C8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F5C14" w:rsidRPr="00D951C8" w:rsidRDefault="002F5C14" w:rsidP="00BD20EC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D951C8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2F5C14" w:rsidRPr="00D951C8" w:rsidRDefault="002F5C14" w:rsidP="00BD20EC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可信度列表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, </w:t>
            </w:r>
            <w:r>
              <w:rPr>
                <w:rFonts w:hint="eastAsia"/>
                <w:color w:val="000000"/>
                <w:sz w:val="16"/>
                <w:szCs w:val="16"/>
              </w:rPr>
              <w:t>见</w:t>
            </w:r>
            <w:r w:rsidR="00FE6956">
              <w:rPr>
                <w:color w:val="000000"/>
                <w:sz w:val="16"/>
                <w:szCs w:val="16"/>
              </w:rPr>
              <w:fldChar w:fldCharType="begin"/>
            </w:r>
            <w:r>
              <w:rPr>
                <w:rFonts w:hint="eastAsia"/>
                <w:color w:val="000000"/>
                <w:sz w:val="16"/>
                <w:szCs w:val="16"/>
              </w:rPr>
              <w:instrText>REF _Ref324684602 \r \h</w:instrText>
            </w:r>
            <w:r w:rsidR="00FE6956">
              <w:rPr>
                <w:color w:val="000000"/>
                <w:sz w:val="16"/>
                <w:szCs w:val="16"/>
              </w:rPr>
            </w:r>
            <w:r w:rsidR="00FE6956">
              <w:rPr>
                <w:color w:val="000000"/>
                <w:sz w:val="16"/>
                <w:szCs w:val="16"/>
              </w:rPr>
              <w:fldChar w:fldCharType="separate"/>
            </w:r>
            <w:r>
              <w:rPr>
                <w:color w:val="000000"/>
                <w:sz w:val="16"/>
                <w:szCs w:val="16"/>
              </w:rPr>
              <w:t>RD01</w:t>
            </w:r>
            <w:r w:rsidR="00FE6956">
              <w:rPr>
                <w:color w:val="000000"/>
                <w:sz w:val="16"/>
                <w:szCs w:val="16"/>
              </w:rPr>
              <w:fldChar w:fldCharType="end"/>
            </w:r>
          </w:p>
        </w:tc>
      </w:tr>
      <w:tr w:rsidR="002F5C14" w:rsidRPr="00D951C8" w:rsidTr="00BD20EC">
        <w:trPr>
          <w:cantSplit/>
          <w:trHeight w:val="187"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D951C8" w:rsidRDefault="002F5C14" w:rsidP="00BD20EC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状态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D951C8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L</w:t>
            </w:r>
            <w:r>
              <w:rPr>
                <w:rFonts w:cs="Calibri" w:hint="eastAsia"/>
                <w:sz w:val="16"/>
                <w:szCs w:val="16"/>
              </w:rPr>
              <w:t>ist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D951C8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2F5C14" w:rsidRPr="00D951C8" w:rsidRDefault="002F5C14" w:rsidP="00BD20EC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D951C8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2F5C14" w:rsidRPr="00D951C8" w:rsidRDefault="002F5C14" w:rsidP="00FA1749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可信度列表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, </w:t>
            </w:r>
            <w:r>
              <w:rPr>
                <w:rFonts w:hint="eastAsia"/>
                <w:color w:val="000000"/>
                <w:sz w:val="16"/>
                <w:szCs w:val="16"/>
              </w:rPr>
              <w:t>见</w:t>
            </w:r>
            <w:r w:rsidR="00FE6956">
              <w:rPr>
                <w:color w:val="000000"/>
                <w:sz w:val="16"/>
                <w:szCs w:val="16"/>
              </w:rPr>
              <w:fldChar w:fldCharType="begin"/>
            </w:r>
            <w:r w:rsidR="00FA1749">
              <w:rPr>
                <w:rFonts w:hint="eastAsia"/>
                <w:color w:val="000000"/>
                <w:sz w:val="16"/>
                <w:szCs w:val="16"/>
              </w:rPr>
              <w:instrText>REF _Ref324695637 \r \h</w:instrText>
            </w:r>
            <w:r w:rsidR="00FE6956">
              <w:rPr>
                <w:color w:val="000000"/>
                <w:sz w:val="16"/>
                <w:szCs w:val="16"/>
              </w:rPr>
            </w:r>
            <w:r w:rsidR="00FE6956">
              <w:rPr>
                <w:color w:val="000000"/>
                <w:sz w:val="16"/>
                <w:szCs w:val="16"/>
              </w:rPr>
              <w:fldChar w:fldCharType="separate"/>
            </w:r>
            <w:r w:rsidR="00FA1749">
              <w:rPr>
                <w:color w:val="000000"/>
                <w:sz w:val="16"/>
                <w:szCs w:val="16"/>
              </w:rPr>
              <w:t>RD04</w:t>
            </w:r>
            <w:r w:rsidR="00FE6956">
              <w:rPr>
                <w:color w:val="000000"/>
                <w:sz w:val="16"/>
                <w:szCs w:val="16"/>
              </w:rPr>
              <w:fldChar w:fldCharType="end"/>
            </w:r>
          </w:p>
        </w:tc>
      </w:tr>
      <w:tr w:rsidR="00D675FA" w:rsidRPr="00D951C8" w:rsidTr="007E672C">
        <w:trPr>
          <w:cantSplit/>
          <w:trHeight w:val="187"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675FA" w:rsidRDefault="00D675FA" w:rsidP="007E672C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最终结果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675FA" w:rsidRPr="00D951C8" w:rsidRDefault="00D675FA" w:rsidP="007E672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图标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675FA" w:rsidRPr="00D951C8" w:rsidRDefault="00D675FA" w:rsidP="007E672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675FA" w:rsidRPr="00D951C8" w:rsidRDefault="00D675FA" w:rsidP="007E672C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675FA" w:rsidRPr="00D951C8" w:rsidRDefault="00D675FA" w:rsidP="007E672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D675FA" w:rsidRPr="00D951C8" w:rsidRDefault="00D675FA" w:rsidP="007E672C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标识总的导入结果</w:t>
            </w:r>
          </w:p>
        </w:tc>
      </w:tr>
      <w:tr w:rsidR="002F5C14" w:rsidRPr="00D951C8" w:rsidTr="00BD20EC">
        <w:trPr>
          <w:cantSplit/>
          <w:trHeight w:val="187"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Default="002F5C14" w:rsidP="00BD20EC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导入总数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D951C8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N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D951C8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F5C14" w:rsidRPr="00D951C8" w:rsidRDefault="002F5C14" w:rsidP="00BD20EC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D951C8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2F5C14" w:rsidRPr="00D951C8" w:rsidRDefault="007E672C" w:rsidP="00BD20EC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此次导入临床信息</w:t>
            </w:r>
            <w:r w:rsidR="002F5C14">
              <w:rPr>
                <w:rFonts w:hint="eastAsia"/>
                <w:color w:val="000000"/>
                <w:sz w:val="16"/>
                <w:szCs w:val="16"/>
              </w:rPr>
              <w:t>的总数</w:t>
            </w:r>
          </w:p>
        </w:tc>
      </w:tr>
      <w:tr w:rsidR="002F5C14" w:rsidRPr="00D951C8" w:rsidTr="00BD20EC">
        <w:trPr>
          <w:cantSplit/>
          <w:trHeight w:val="187"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Default="002F5C14" w:rsidP="00BD20EC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增加记录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D951C8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N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D951C8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F5C14" w:rsidRDefault="002F5C14" w:rsidP="00BD20EC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D951C8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2F5C14" w:rsidRDefault="007E672C" w:rsidP="00BD20EC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新增工作单</w:t>
            </w:r>
            <w:r w:rsidR="002F5C14">
              <w:rPr>
                <w:rFonts w:hint="eastAsia"/>
                <w:color w:val="000000"/>
                <w:sz w:val="16"/>
                <w:szCs w:val="16"/>
              </w:rPr>
              <w:t>的总数</w:t>
            </w:r>
          </w:p>
        </w:tc>
      </w:tr>
      <w:tr w:rsidR="002F5C14" w:rsidRPr="00D951C8" w:rsidTr="00BD20EC">
        <w:trPr>
          <w:cantSplit/>
          <w:trHeight w:val="187"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Default="002F5C14" w:rsidP="00BD20EC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出错数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D951C8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N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D951C8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F5C14" w:rsidRDefault="002F5C14" w:rsidP="00BD20EC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D951C8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0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2F5C14" w:rsidRDefault="002F5C14" w:rsidP="00BD20EC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此次导入发生错误的总数</w:t>
            </w:r>
          </w:p>
        </w:tc>
      </w:tr>
      <w:tr w:rsidR="002F5C14" w:rsidRPr="00D951C8" w:rsidTr="00BD20EC">
        <w:trPr>
          <w:cantSplit/>
          <w:trHeight w:val="187"/>
        </w:trPr>
        <w:tc>
          <w:tcPr>
            <w:tcW w:w="1456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Default="002F5C14" w:rsidP="00BD20EC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日志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D951C8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URL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Pr="00D951C8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2F5C14" w:rsidRDefault="002F5C14" w:rsidP="00BD20EC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5C14" w:rsidRDefault="002F5C14" w:rsidP="00BD20E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F5C14" w:rsidRDefault="002F5C14" w:rsidP="00BD20EC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链接到此次导入的日志文件</w:t>
            </w:r>
          </w:p>
        </w:tc>
      </w:tr>
    </w:tbl>
    <w:p w:rsidR="002F5C14" w:rsidRPr="00684C0A" w:rsidRDefault="002F5C14" w:rsidP="002F5C14">
      <w:pPr>
        <w:pStyle w:val="3"/>
        <w:rPr>
          <w:lang w:val="fr-FR"/>
        </w:rPr>
      </w:pPr>
      <w:bookmarkStart w:id="178" w:name="_Toc324713578"/>
      <w:r>
        <w:rPr>
          <w:rFonts w:hint="eastAsia"/>
          <w:lang w:val="fr-FR"/>
        </w:rPr>
        <w:t>可能的操作</w:t>
      </w:r>
      <w:bookmarkEnd w:id="178"/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242"/>
        <w:gridCol w:w="8222"/>
      </w:tblGrid>
      <w:tr w:rsidR="002F5C14" w:rsidRPr="00254A08" w:rsidTr="00BD20EC">
        <w:trPr>
          <w:trHeight w:val="201"/>
          <w:tblHeader/>
        </w:trPr>
        <w:tc>
          <w:tcPr>
            <w:tcW w:w="1242" w:type="dxa"/>
            <w:shd w:val="clear" w:color="auto" w:fill="95B3D7"/>
            <w:vAlign w:val="center"/>
          </w:tcPr>
          <w:p w:rsidR="002F5C14" w:rsidRPr="00254A08" w:rsidRDefault="002F5C14" w:rsidP="00BD20EC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动作</w:t>
            </w:r>
          </w:p>
        </w:tc>
        <w:tc>
          <w:tcPr>
            <w:tcW w:w="8222" w:type="dxa"/>
            <w:shd w:val="clear" w:color="auto" w:fill="95B3D7"/>
            <w:vAlign w:val="center"/>
          </w:tcPr>
          <w:p w:rsidR="002F5C14" w:rsidRPr="00254A08" w:rsidRDefault="002F5C14" w:rsidP="00BD20EC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描述</w:t>
            </w:r>
          </w:p>
        </w:tc>
      </w:tr>
      <w:tr w:rsidR="002F5C14" w:rsidRPr="00245FF7" w:rsidTr="00BD20EC">
        <w:trPr>
          <w:cantSplit/>
        </w:trPr>
        <w:tc>
          <w:tcPr>
            <w:tcW w:w="1242" w:type="dxa"/>
            <w:vAlign w:val="center"/>
          </w:tcPr>
          <w:p w:rsidR="002F5C14" w:rsidRPr="00245FF7" w:rsidRDefault="002F5C14" w:rsidP="00BD20EC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 w:rsidRPr="00245FF7">
              <w:rPr>
                <w:rFonts w:hint="eastAsia"/>
                <w:noProof w:val="0"/>
                <w:sz w:val="16"/>
                <w:szCs w:val="16"/>
                <w:lang w:val="en-GB"/>
              </w:rPr>
              <w:t>导入目录</w:t>
            </w:r>
          </w:p>
        </w:tc>
        <w:tc>
          <w:tcPr>
            <w:tcW w:w="8222" w:type="dxa"/>
            <w:vAlign w:val="center"/>
          </w:tcPr>
          <w:p w:rsidR="002F5C14" w:rsidRPr="00245FF7" w:rsidRDefault="002F5C14" w:rsidP="00BD20EC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 w:rsidRPr="00245FF7">
              <w:rPr>
                <w:rFonts w:hint="eastAsia"/>
                <w:noProof w:val="0"/>
                <w:sz w:val="16"/>
                <w:szCs w:val="16"/>
                <w:lang w:val="en-GB"/>
              </w:rPr>
              <w:t>激活服务器端开始文件导入操作</w:t>
            </w:r>
          </w:p>
        </w:tc>
      </w:tr>
      <w:tr w:rsidR="002F5C14" w:rsidRPr="00245FF7" w:rsidTr="00BD20EC">
        <w:trPr>
          <w:cantSplit/>
        </w:trPr>
        <w:tc>
          <w:tcPr>
            <w:tcW w:w="1242" w:type="dxa"/>
            <w:vAlign w:val="center"/>
          </w:tcPr>
          <w:p w:rsidR="002F5C14" w:rsidRPr="00245FF7" w:rsidRDefault="002F5C14" w:rsidP="00BD20EC">
            <w:pPr>
              <w:pStyle w:val="FSTableLink"/>
              <w:rPr>
                <w:noProof w:val="0"/>
                <w:sz w:val="16"/>
                <w:szCs w:val="16"/>
              </w:rPr>
            </w:pPr>
            <w:r w:rsidRPr="00245FF7">
              <w:rPr>
                <w:rFonts w:hint="eastAsia"/>
                <w:noProof w:val="0"/>
                <w:sz w:val="16"/>
                <w:szCs w:val="16"/>
              </w:rPr>
              <w:t>增加字段</w:t>
            </w:r>
          </w:p>
        </w:tc>
        <w:tc>
          <w:tcPr>
            <w:tcW w:w="8222" w:type="dxa"/>
            <w:vAlign w:val="center"/>
          </w:tcPr>
          <w:p w:rsidR="002F5C14" w:rsidRPr="00245FF7" w:rsidRDefault="002F5C14" w:rsidP="00BD20EC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  <w:r>
              <w:rPr>
                <w:rFonts w:cs="Arial" w:hint="eastAsia"/>
                <w:noProof w:val="0"/>
                <w:sz w:val="16"/>
                <w:szCs w:val="16"/>
                <w:lang w:val="en-GB"/>
              </w:rPr>
              <w:t>添加字段到患者信息，启动</w:t>
            </w:r>
            <w:fldSimple w:instr=" REF _Ref324686154 \h  \* MERGEFORMAT ">
              <w:r w:rsidRPr="008504A2">
                <w:rPr>
                  <w:rFonts w:hint="eastAsia"/>
                  <w:sz w:val="16"/>
                  <w:szCs w:val="16"/>
                  <w:lang w:val="en-GB"/>
                </w:rPr>
                <w:t>DL01-</w:t>
              </w:r>
              <w:r w:rsidRPr="008504A2">
                <w:rPr>
                  <w:rFonts w:hint="eastAsia"/>
                  <w:sz w:val="16"/>
                  <w:szCs w:val="16"/>
                  <w:lang w:val="en-GB"/>
                </w:rPr>
                <w:t>导入患者信息</w:t>
              </w:r>
            </w:fldSimple>
            <w:r>
              <w:rPr>
                <w:rFonts w:cs="Arial" w:hint="eastAsia"/>
                <w:noProof w:val="0"/>
                <w:sz w:val="16"/>
                <w:szCs w:val="16"/>
                <w:lang w:val="en-GB"/>
              </w:rPr>
              <w:t>的</w:t>
            </w:r>
            <w:r>
              <w:rPr>
                <w:rFonts w:cs="Arial" w:hint="eastAsia"/>
                <w:noProof w:val="0"/>
                <w:sz w:val="16"/>
                <w:szCs w:val="16"/>
                <w:lang w:val="en-GB"/>
              </w:rPr>
              <w:t>AS1</w:t>
            </w:r>
          </w:p>
        </w:tc>
      </w:tr>
    </w:tbl>
    <w:p w:rsidR="00B64658" w:rsidRPr="00ED48EA" w:rsidRDefault="00B64658" w:rsidP="00B64658">
      <w:pPr>
        <w:pStyle w:val="2"/>
        <w:rPr>
          <w:lang w:val="en-GB"/>
        </w:rPr>
      </w:pPr>
      <w:bookmarkStart w:id="179" w:name="_Ref324701252"/>
      <w:bookmarkStart w:id="180" w:name="_Toc324713579"/>
      <w:r>
        <w:rPr>
          <w:rFonts w:hint="eastAsia"/>
          <w:lang w:val="en-GB"/>
        </w:rPr>
        <w:t>UI0</w:t>
      </w:r>
      <w:r w:rsidR="00C54C2C">
        <w:rPr>
          <w:rFonts w:hint="eastAsia"/>
          <w:lang w:val="en-GB"/>
        </w:rPr>
        <w:t>3</w:t>
      </w:r>
      <w:r>
        <w:rPr>
          <w:rFonts w:hint="eastAsia"/>
          <w:lang w:val="en-GB"/>
        </w:rPr>
        <w:t>-</w:t>
      </w:r>
      <w:r>
        <w:rPr>
          <w:rFonts w:hint="eastAsia"/>
          <w:lang w:val="en-GB"/>
        </w:rPr>
        <w:t>检索工作</w:t>
      </w:r>
      <w:bookmarkEnd w:id="159"/>
      <w:bookmarkEnd w:id="179"/>
      <w:bookmarkEnd w:id="180"/>
    </w:p>
    <w:p w:rsidR="00B64658" w:rsidRDefault="00B64658" w:rsidP="00B64658">
      <w:pPr>
        <w:pStyle w:val="3"/>
        <w:rPr>
          <w:lang w:val="en-GB"/>
        </w:rPr>
      </w:pPr>
      <w:bookmarkStart w:id="181" w:name="_Toc324713580"/>
      <w:r>
        <w:rPr>
          <w:rFonts w:hint="eastAsia"/>
          <w:lang w:val="en-GB"/>
        </w:rPr>
        <w:t>介绍</w:t>
      </w:r>
      <w:bookmarkEnd w:id="181"/>
    </w:p>
    <w:p w:rsidR="00B64658" w:rsidRPr="000D02A4" w:rsidRDefault="00F33C4A" w:rsidP="00B64658">
      <w:r>
        <w:rPr>
          <w:rFonts w:hint="eastAsia"/>
        </w:rPr>
        <w:t>检索待处理的工作单</w:t>
      </w:r>
      <w:r w:rsidR="00B64658">
        <w:rPr>
          <w:rFonts w:hint="eastAsia"/>
        </w:rPr>
        <w:t>。</w:t>
      </w:r>
    </w:p>
    <w:p w:rsidR="00B64658" w:rsidRDefault="00B64658" w:rsidP="00B64658">
      <w:pPr>
        <w:pStyle w:val="3"/>
        <w:rPr>
          <w:lang w:val="en-GB"/>
        </w:rPr>
      </w:pPr>
      <w:bookmarkStart w:id="182" w:name="_Toc324713581"/>
      <w:r>
        <w:rPr>
          <w:rFonts w:hint="eastAsia"/>
          <w:lang w:val="en-GB"/>
        </w:rPr>
        <w:lastRenderedPageBreak/>
        <w:t>原型界面</w:t>
      </w:r>
      <w:bookmarkEnd w:id="182"/>
    </w:p>
    <w:p w:rsidR="00B64658" w:rsidRPr="004761CA" w:rsidRDefault="00B64658" w:rsidP="00B64658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000" cy="3604568"/>
            <wp:effectExtent l="0" t="0" r="0" b="0"/>
            <wp:docPr id="2" name="Picture 1" descr="C:\Users\BULL\AppData\Roaming\Tencent\Users\15713904\QQ\WinTemp\RichOle\RC0$D@UKJZO{}`6O{LQ%Y2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ULL\AppData\Roaming\Tencent\Users\15713904\QQ\WinTemp\RichOle\RC0$D@UKJZO{}`6O{LQ%Y2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" r="-8180" b="-84"/>
                    <a:stretch/>
                  </pic:blipFill>
                  <pic:spPr bwMode="auto">
                    <a:xfrm>
                      <a:off x="0" y="0"/>
                      <a:ext cx="5760000" cy="360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64658" w:rsidRPr="004761CA" w:rsidRDefault="00B64658" w:rsidP="00B64658">
      <w:pPr>
        <w:rPr>
          <w:lang w:val="en-GB"/>
        </w:rPr>
      </w:pPr>
    </w:p>
    <w:p w:rsidR="00B64658" w:rsidRPr="00ED48EA" w:rsidRDefault="00B64658" w:rsidP="00B64658">
      <w:pPr>
        <w:pStyle w:val="3"/>
        <w:rPr>
          <w:lang w:val="en-GB"/>
        </w:rPr>
      </w:pPr>
      <w:bookmarkStart w:id="183" w:name="_Toc324713582"/>
      <w:r>
        <w:rPr>
          <w:rFonts w:hint="eastAsia"/>
          <w:lang w:val="en-GB"/>
        </w:rPr>
        <w:t>界面元素</w:t>
      </w:r>
      <w:bookmarkEnd w:id="183"/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01"/>
        <w:gridCol w:w="1275"/>
        <w:gridCol w:w="709"/>
        <w:gridCol w:w="851"/>
        <w:gridCol w:w="850"/>
        <w:gridCol w:w="4820"/>
      </w:tblGrid>
      <w:tr w:rsidR="00B64658" w:rsidRPr="00EA6CEC" w:rsidTr="005B3848">
        <w:trPr>
          <w:cantSplit/>
          <w:trHeight w:val="50"/>
          <w:tblHeader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B64658" w:rsidRPr="00711F4C" w:rsidRDefault="00B64658" w:rsidP="00033783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属性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B64658" w:rsidRPr="00711F4C" w:rsidRDefault="00B64658" w:rsidP="00033783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格式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B64658" w:rsidRPr="00711F4C" w:rsidRDefault="00B64658" w:rsidP="00033783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访问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B64658" w:rsidRPr="00711F4C" w:rsidRDefault="00B64658" w:rsidP="00033783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出现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B64658" w:rsidRPr="00711F4C" w:rsidRDefault="00B64658" w:rsidP="00033783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默认值</w:t>
            </w:r>
          </w:p>
        </w:tc>
        <w:tc>
          <w:tcPr>
            <w:tcW w:w="48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95B3D7"/>
          </w:tcPr>
          <w:p w:rsidR="00B64658" w:rsidRPr="00711F4C" w:rsidRDefault="00B64658" w:rsidP="00033783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描述</w:t>
            </w:r>
          </w:p>
        </w:tc>
      </w:tr>
      <w:tr w:rsidR="00F33C4A" w:rsidRPr="005B3848" w:rsidTr="005B3848">
        <w:trPr>
          <w:cantSplit/>
        </w:trPr>
        <w:tc>
          <w:tcPr>
            <w:tcW w:w="1101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33C4A" w:rsidRPr="005B3848" w:rsidRDefault="005B3848" w:rsidP="00033783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工作单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33C4A" w:rsidRPr="005B3848" w:rsidRDefault="00FE6956" w:rsidP="005B3848">
            <w:pPr>
              <w:pStyle w:val="UI"/>
            </w:pPr>
            <w:r>
              <w:fldChar w:fldCharType="begin"/>
            </w:r>
            <w:r w:rsidR="005B3848">
              <w:instrText xml:space="preserve"> REF _Ref324788017 \h </w:instrText>
            </w:r>
            <w:r>
              <w:fldChar w:fldCharType="separate"/>
            </w:r>
            <w:r w:rsidR="005B3848">
              <w:rPr>
                <w:rFonts w:hint="eastAsia"/>
                <w:lang w:val="en-GB"/>
              </w:rPr>
              <w:t>工作单列表</w:t>
            </w:r>
            <w:r>
              <w:fldChar w:fldCharType="end"/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33C4A" w:rsidRPr="005B3848" w:rsidRDefault="00F33C4A" w:rsidP="00033783">
            <w:pPr>
              <w:pStyle w:val="FSTableLink"/>
              <w:rPr>
                <w:rFonts w:cs="Calibri"/>
                <w:sz w:val="16"/>
                <w:szCs w:val="16"/>
              </w:rPr>
            </w:pPr>
            <w:r w:rsidRPr="005B3848">
              <w:rPr>
                <w:rFonts w:cs="Calibri" w:hint="eastAsia"/>
                <w:sz w:val="16"/>
                <w:szCs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33C4A" w:rsidRPr="005B3848" w:rsidRDefault="00F33C4A" w:rsidP="00033783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 w:rsidRPr="005B3848">
              <w:rPr>
                <w:rFonts w:cs="Calibri" w:hint="eastAsia"/>
                <w:b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33C4A" w:rsidRPr="005B3848" w:rsidRDefault="00F33C4A" w:rsidP="00033783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482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F33C4A" w:rsidRPr="005B3848" w:rsidRDefault="005B3848" w:rsidP="00033783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所有当前用户的工作单列表</w:t>
            </w:r>
          </w:p>
        </w:tc>
      </w:tr>
    </w:tbl>
    <w:p w:rsidR="00B64658" w:rsidRPr="00684C0A" w:rsidRDefault="00B64658" w:rsidP="00B64658">
      <w:pPr>
        <w:pStyle w:val="3"/>
        <w:rPr>
          <w:lang w:val="fr-FR"/>
        </w:rPr>
      </w:pPr>
      <w:bookmarkStart w:id="184" w:name="_Toc324713583"/>
      <w:r>
        <w:rPr>
          <w:rFonts w:hint="eastAsia"/>
          <w:lang w:val="fr-FR"/>
        </w:rPr>
        <w:t>可能的操作</w:t>
      </w:r>
      <w:bookmarkEnd w:id="184"/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242"/>
        <w:gridCol w:w="8364"/>
      </w:tblGrid>
      <w:tr w:rsidR="00B64658" w:rsidRPr="00254A08" w:rsidTr="0093688D">
        <w:trPr>
          <w:trHeight w:val="201"/>
          <w:tblHeader/>
        </w:trPr>
        <w:tc>
          <w:tcPr>
            <w:tcW w:w="1242" w:type="dxa"/>
            <w:shd w:val="clear" w:color="auto" w:fill="95B3D7"/>
            <w:vAlign w:val="center"/>
          </w:tcPr>
          <w:p w:rsidR="00B64658" w:rsidRPr="00254A08" w:rsidRDefault="00B64658" w:rsidP="00033783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动作</w:t>
            </w:r>
          </w:p>
        </w:tc>
        <w:tc>
          <w:tcPr>
            <w:tcW w:w="8364" w:type="dxa"/>
            <w:shd w:val="clear" w:color="auto" w:fill="95B3D7"/>
            <w:vAlign w:val="center"/>
          </w:tcPr>
          <w:p w:rsidR="00B64658" w:rsidRPr="00254A08" w:rsidRDefault="00B64658" w:rsidP="00033783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描述</w:t>
            </w:r>
          </w:p>
        </w:tc>
      </w:tr>
      <w:tr w:rsidR="00B64658" w:rsidRPr="005B3848" w:rsidTr="0093688D">
        <w:trPr>
          <w:cantSplit/>
        </w:trPr>
        <w:tc>
          <w:tcPr>
            <w:tcW w:w="1242" w:type="dxa"/>
            <w:vAlign w:val="center"/>
          </w:tcPr>
          <w:p w:rsidR="00B64658" w:rsidRPr="005B3848" w:rsidRDefault="002450F6" w:rsidP="00033783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 w:rsidRPr="005B3848">
              <w:rPr>
                <w:rFonts w:hint="eastAsia"/>
                <w:noProof w:val="0"/>
                <w:sz w:val="16"/>
                <w:szCs w:val="16"/>
                <w:lang w:val="en-GB"/>
              </w:rPr>
              <w:t>已处理</w:t>
            </w:r>
          </w:p>
        </w:tc>
        <w:tc>
          <w:tcPr>
            <w:tcW w:w="8364" w:type="dxa"/>
            <w:vAlign w:val="center"/>
          </w:tcPr>
          <w:p w:rsidR="00B64658" w:rsidRPr="005B3848" w:rsidRDefault="002450F6" w:rsidP="00033783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 w:rsidRPr="005B3848">
              <w:rPr>
                <w:rFonts w:hint="eastAsia"/>
                <w:noProof w:val="0"/>
                <w:sz w:val="16"/>
                <w:szCs w:val="16"/>
                <w:lang w:val="en-GB"/>
              </w:rPr>
              <w:t>显示所有已处理</w:t>
            </w:r>
            <w:r w:rsidR="00AA515C" w:rsidRPr="005B3848">
              <w:rPr>
                <w:rFonts w:hint="eastAsia"/>
                <w:noProof w:val="0"/>
                <w:sz w:val="16"/>
                <w:szCs w:val="16"/>
                <w:lang w:val="en-GB"/>
              </w:rPr>
              <w:t>工作单，按照时间倒序排列</w:t>
            </w:r>
          </w:p>
        </w:tc>
      </w:tr>
      <w:tr w:rsidR="00B64658" w:rsidRPr="005B3848" w:rsidTr="0093688D">
        <w:trPr>
          <w:cantSplit/>
        </w:trPr>
        <w:tc>
          <w:tcPr>
            <w:tcW w:w="1242" w:type="dxa"/>
            <w:vAlign w:val="center"/>
          </w:tcPr>
          <w:p w:rsidR="00B64658" w:rsidRPr="005B3848" w:rsidRDefault="001C1042" w:rsidP="00033783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 w:rsidRPr="005B3848">
              <w:rPr>
                <w:rFonts w:hint="eastAsia"/>
                <w:noProof w:val="0"/>
                <w:sz w:val="16"/>
                <w:szCs w:val="16"/>
                <w:lang w:val="en-GB"/>
              </w:rPr>
              <w:t>日程</w:t>
            </w:r>
          </w:p>
        </w:tc>
        <w:tc>
          <w:tcPr>
            <w:tcW w:w="8364" w:type="dxa"/>
            <w:vAlign w:val="center"/>
          </w:tcPr>
          <w:p w:rsidR="00B64658" w:rsidRPr="005B3848" w:rsidRDefault="001C1042" w:rsidP="00033783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  <w:r w:rsidRPr="005B3848">
              <w:rPr>
                <w:rFonts w:cs="Arial" w:hint="eastAsia"/>
                <w:noProof w:val="0"/>
                <w:sz w:val="16"/>
                <w:szCs w:val="16"/>
                <w:lang w:val="en-GB"/>
              </w:rPr>
              <w:t>显示所有来源是个人日程的工作单</w:t>
            </w:r>
          </w:p>
        </w:tc>
      </w:tr>
      <w:tr w:rsidR="007C365C" w:rsidRPr="005B3848" w:rsidTr="0093688D">
        <w:trPr>
          <w:cantSplit/>
        </w:trPr>
        <w:tc>
          <w:tcPr>
            <w:tcW w:w="1242" w:type="dxa"/>
            <w:vAlign w:val="center"/>
          </w:tcPr>
          <w:p w:rsidR="007C365C" w:rsidRPr="005B3848" w:rsidRDefault="007C365C" w:rsidP="00033783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 w:rsidRPr="005B3848">
              <w:rPr>
                <w:rFonts w:hint="eastAsia"/>
                <w:noProof w:val="0"/>
                <w:sz w:val="16"/>
                <w:szCs w:val="16"/>
                <w:lang w:val="en-GB"/>
              </w:rPr>
              <w:t>电邮</w:t>
            </w:r>
          </w:p>
        </w:tc>
        <w:tc>
          <w:tcPr>
            <w:tcW w:w="8364" w:type="dxa"/>
            <w:vAlign w:val="center"/>
          </w:tcPr>
          <w:p w:rsidR="007C365C" w:rsidRPr="005B3848" w:rsidRDefault="007C365C" w:rsidP="00033783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</w:p>
        </w:tc>
      </w:tr>
      <w:tr w:rsidR="007C365C" w:rsidRPr="005B3848" w:rsidTr="0093688D">
        <w:trPr>
          <w:cantSplit/>
        </w:trPr>
        <w:tc>
          <w:tcPr>
            <w:tcW w:w="1242" w:type="dxa"/>
            <w:vAlign w:val="center"/>
          </w:tcPr>
          <w:p w:rsidR="007C365C" w:rsidRPr="005B3848" w:rsidRDefault="007C365C" w:rsidP="00033783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 w:rsidRPr="005B3848">
              <w:rPr>
                <w:rFonts w:hint="eastAsia"/>
                <w:noProof w:val="0"/>
                <w:sz w:val="16"/>
                <w:szCs w:val="16"/>
                <w:lang w:val="en-GB"/>
              </w:rPr>
              <w:t>短信</w:t>
            </w:r>
          </w:p>
        </w:tc>
        <w:tc>
          <w:tcPr>
            <w:tcW w:w="8364" w:type="dxa"/>
            <w:vAlign w:val="center"/>
          </w:tcPr>
          <w:p w:rsidR="007C365C" w:rsidRPr="005B3848" w:rsidRDefault="007C365C" w:rsidP="00033783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</w:p>
        </w:tc>
      </w:tr>
      <w:tr w:rsidR="007C365C" w:rsidRPr="005B3848" w:rsidTr="0093688D">
        <w:trPr>
          <w:cantSplit/>
        </w:trPr>
        <w:tc>
          <w:tcPr>
            <w:tcW w:w="1242" w:type="dxa"/>
            <w:vAlign w:val="center"/>
          </w:tcPr>
          <w:p w:rsidR="007C365C" w:rsidRPr="005B3848" w:rsidRDefault="007C365C" w:rsidP="00033783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 w:rsidRPr="005B3848">
              <w:rPr>
                <w:rFonts w:hint="eastAsia"/>
                <w:noProof w:val="0"/>
                <w:sz w:val="16"/>
                <w:szCs w:val="16"/>
                <w:lang w:val="en-GB"/>
              </w:rPr>
              <w:t>教育</w:t>
            </w:r>
          </w:p>
        </w:tc>
        <w:tc>
          <w:tcPr>
            <w:tcW w:w="8364" w:type="dxa"/>
            <w:vAlign w:val="center"/>
          </w:tcPr>
          <w:p w:rsidR="007C365C" w:rsidRPr="005B3848" w:rsidRDefault="007C365C" w:rsidP="00033783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</w:p>
        </w:tc>
      </w:tr>
      <w:tr w:rsidR="007C365C" w:rsidRPr="005B3848" w:rsidTr="0093688D">
        <w:trPr>
          <w:cantSplit/>
        </w:trPr>
        <w:tc>
          <w:tcPr>
            <w:tcW w:w="1242" w:type="dxa"/>
            <w:vAlign w:val="center"/>
          </w:tcPr>
          <w:p w:rsidR="007C365C" w:rsidRPr="005B3848" w:rsidRDefault="007C365C" w:rsidP="00033783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 w:rsidRPr="005B3848">
              <w:rPr>
                <w:rFonts w:hint="eastAsia"/>
                <w:noProof w:val="0"/>
                <w:sz w:val="16"/>
                <w:szCs w:val="16"/>
                <w:lang w:val="en-GB"/>
              </w:rPr>
              <w:t>下载</w:t>
            </w:r>
          </w:p>
        </w:tc>
        <w:tc>
          <w:tcPr>
            <w:tcW w:w="8364" w:type="dxa"/>
            <w:vAlign w:val="center"/>
          </w:tcPr>
          <w:p w:rsidR="007C365C" w:rsidRPr="005B3848" w:rsidRDefault="007C365C" w:rsidP="00033783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</w:p>
        </w:tc>
      </w:tr>
    </w:tbl>
    <w:p w:rsidR="00677FC6" w:rsidRPr="00ED48EA" w:rsidRDefault="006E34D6" w:rsidP="00677FC6">
      <w:pPr>
        <w:pStyle w:val="2"/>
        <w:rPr>
          <w:lang w:val="en-GB"/>
        </w:rPr>
      </w:pPr>
      <w:bookmarkStart w:id="185" w:name="_Ref324326567"/>
      <w:bookmarkStart w:id="186" w:name="_Toc324713585"/>
      <w:r>
        <w:rPr>
          <w:rFonts w:hint="eastAsia"/>
          <w:lang w:val="en-GB"/>
        </w:rPr>
        <w:t>UI04</w:t>
      </w:r>
      <w:r w:rsidR="00677FC6">
        <w:rPr>
          <w:rFonts w:hint="eastAsia"/>
          <w:lang w:val="en-GB"/>
        </w:rPr>
        <w:t>-</w:t>
      </w:r>
      <w:r w:rsidR="00677FC6">
        <w:rPr>
          <w:rFonts w:hint="eastAsia"/>
          <w:lang w:val="en-GB"/>
        </w:rPr>
        <w:t>电子病例</w:t>
      </w:r>
      <w:bookmarkEnd w:id="185"/>
      <w:bookmarkEnd w:id="186"/>
    </w:p>
    <w:p w:rsidR="00677FC6" w:rsidRDefault="00677FC6" w:rsidP="00677FC6">
      <w:pPr>
        <w:pStyle w:val="3"/>
        <w:rPr>
          <w:lang w:val="en-GB"/>
        </w:rPr>
      </w:pPr>
      <w:bookmarkStart w:id="187" w:name="_Toc324713586"/>
      <w:r>
        <w:rPr>
          <w:rFonts w:hint="eastAsia"/>
          <w:lang w:val="en-GB"/>
        </w:rPr>
        <w:t>介绍</w:t>
      </w:r>
      <w:bookmarkEnd w:id="187"/>
    </w:p>
    <w:p w:rsidR="00677FC6" w:rsidRPr="000D02A4" w:rsidRDefault="00677FC6" w:rsidP="00677FC6">
      <w:r>
        <w:rPr>
          <w:rFonts w:hint="eastAsia"/>
        </w:rPr>
        <w:t>显示患者的电子病例</w:t>
      </w:r>
    </w:p>
    <w:p w:rsidR="00677FC6" w:rsidRDefault="00677FC6" w:rsidP="00677FC6">
      <w:pPr>
        <w:pStyle w:val="3"/>
        <w:rPr>
          <w:lang w:val="en-GB"/>
        </w:rPr>
      </w:pPr>
      <w:bookmarkStart w:id="188" w:name="_Toc324713587"/>
      <w:r>
        <w:rPr>
          <w:rFonts w:hint="eastAsia"/>
          <w:lang w:val="en-GB"/>
        </w:rPr>
        <w:lastRenderedPageBreak/>
        <w:t>原型界面</w:t>
      </w:r>
      <w:bookmarkEnd w:id="188"/>
    </w:p>
    <w:p w:rsidR="00677FC6" w:rsidRPr="004761CA" w:rsidRDefault="00677FC6" w:rsidP="00677FC6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3824944"/>
            <wp:effectExtent l="19050" t="0" r="3175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4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FC6" w:rsidRPr="004761CA" w:rsidRDefault="00677FC6" w:rsidP="00677FC6">
      <w:pPr>
        <w:rPr>
          <w:lang w:val="en-GB"/>
        </w:rPr>
      </w:pPr>
    </w:p>
    <w:p w:rsidR="00677FC6" w:rsidRPr="00ED48EA" w:rsidRDefault="00677FC6" w:rsidP="00677FC6">
      <w:pPr>
        <w:pStyle w:val="3"/>
        <w:rPr>
          <w:lang w:val="en-GB"/>
        </w:rPr>
      </w:pPr>
      <w:bookmarkStart w:id="189" w:name="_Toc324713588"/>
      <w:r>
        <w:rPr>
          <w:rFonts w:hint="eastAsia"/>
          <w:lang w:val="en-GB"/>
        </w:rPr>
        <w:t>界面元素</w:t>
      </w:r>
      <w:bookmarkEnd w:id="189"/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56"/>
        <w:gridCol w:w="1001"/>
        <w:gridCol w:w="709"/>
        <w:gridCol w:w="851"/>
        <w:gridCol w:w="850"/>
        <w:gridCol w:w="4739"/>
      </w:tblGrid>
      <w:tr w:rsidR="00677FC6" w:rsidRPr="00EA6CEC" w:rsidTr="0093688D">
        <w:trPr>
          <w:cantSplit/>
          <w:trHeight w:val="50"/>
          <w:tblHeader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677FC6" w:rsidRPr="00711F4C" w:rsidRDefault="00677FC6" w:rsidP="004A4337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属性</w:t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677FC6" w:rsidRPr="00711F4C" w:rsidRDefault="00677FC6" w:rsidP="004C7EFB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格式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677FC6" w:rsidRPr="00711F4C" w:rsidRDefault="00677FC6" w:rsidP="00E15C9D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访问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677FC6" w:rsidRPr="00711F4C" w:rsidRDefault="00677FC6" w:rsidP="004A4337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出现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677FC6" w:rsidRPr="00711F4C" w:rsidRDefault="00677FC6" w:rsidP="004A4337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默认值</w:t>
            </w:r>
          </w:p>
        </w:tc>
        <w:tc>
          <w:tcPr>
            <w:tcW w:w="473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95B3D7"/>
          </w:tcPr>
          <w:p w:rsidR="00677FC6" w:rsidRPr="00711F4C" w:rsidRDefault="00677FC6" w:rsidP="004A4337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描述</w:t>
            </w:r>
          </w:p>
        </w:tc>
      </w:tr>
      <w:tr w:rsidR="00677FC6" w:rsidRPr="00E15C9D" w:rsidTr="0093688D">
        <w:trPr>
          <w:cantSplit/>
        </w:trPr>
        <w:tc>
          <w:tcPr>
            <w:tcW w:w="1456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77FC6" w:rsidRPr="00E15C9D" w:rsidRDefault="00E15C9D" w:rsidP="004A4337">
            <w:pPr>
              <w:pStyle w:val="FSTableLink"/>
              <w:rPr>
                <w:rFonts w:cs="Calibri"/>
                <w:sz w:val="16"/>
                <w:szCs w:val="16"/>
              </w:rPr>
            </w:pPr>
            <w:r w:rsidRPr="00E15C9D">
              <w:rPr>
                <w:rFonts w:cs="Calibri" w:hint="eastAsia"/>
                <w:sz w:val="16"/>
                <w:szCs w:val="16"/>
              </w:rPr>
              <w:t>临床信息</w:t>
            </w:r>
          </w:p>
        </w:tc>
        <w:tc>
          <w:tcPr>
            <w:tcW w:w="100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77FC6" w:rsidRPr="00E15C9D" w:rsidRDefault="00FE6956" w:rsidP="004C7EFB">
            <w:pPr>
              <w:pStyle w:val="UI"/>
            </w:pPr>
            <w:fldSimple w:instr=" REF _Ref324708214 \h  \* MERGEFORMAT ">
              <w:r w:rsidR="00E15C9D" w:rsidRPr="00E15C9D">
                <w:rPr>
                  <w:rFonts w:hint="eastAsia"/>
                  <w:lang w:val="en-GB"/>
                </w:rPr>
                <w:t>临床信息</w:t>
              </w:r>
            </w:fldSimple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77FC6" w:rsidRPr="00E15C9D" w:rsidRDefault="00E15C9D" w:rsidP="00E15C9D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677FC6" w:rsidRPr="00E15C9D" w:rsidRDefault="00E15C9D" w:rsidP="004A4337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77FC6" w:rsidRPr="00E15C9D" w:rsidRDefault="00677FC6" w:rsidP="004A433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473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677FC6" w:rsidRPr="00E15C9D" w:rsidRDefault="00E15C9D" w:rsidP="004A4337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显示患者</w:t>
            </w:r>
            <w:r w:rsidR="004C7EFB">
              <w:rPr>
                <w:rFonts w:hint="eastAsia"/>
                <w:color w:val="000000"/>
                <w:sz w:val="16"/>
                <w:szCs w:val="16"/>
              </w:rPr>
              <w:t>最新</w:t>
            </w:r>
            <w:r>
              <w:rPr>
                <w:rFonts w:hint="eastAsia"/>
                <w:color w:val="000000"/>
                <w:sz w:val="16"/>
                <w:szCs w:val="16"/>
              </w:rPr>
              <w:t>的临床信息</w:t>
            </w:r>
            <w:r w:rsidR="004C7EFB">
              <w:rPr>
                <w:rFonts w:hint="eastAsia"/>
                <w:color w:val="000000"/>
                <w:sz w:val="16"/>
                <w:szCs w:val="16"/>
              </w:rPr>
              <w:t>概括</w:t>
            </w:r>
          </w:p>
        </w:tc>
      </w:tr>
      <w:tr w:rsidR="004C7EFB" w:rsidRPr="007738C4" w:rsidTr="0093688D">
        <w:trPr>
          <w:cantSplit/>
        </w:trPr>
        <w:tc>
          <w:tcPr>
            <w:tcW w:w="9606" w:type="dxa"/>
            <w:gridSpan w:val="6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4C7EFB" w:rsidRPr="00890B88" w:rsidRDefault="004C7EFB" w:rsidP="004C7EFB">
            <w:pPr>
              <w:jc w:val="center"/>
              <w:rPr>
                <w:b/>
                <w:noProof/>
                <w:sz w:val="16"/>
                <w:szCs w:val="16"/>
              </w:rPr>
            </w:pPr>
            <w:r>
              <w:rPr>
                <w:rFonts w:hint="eastAsia"/>
                <w:b/>
                <w:noProof/>
                <w:sz w:val="16"/>
                <w:szCs w:val="16"/>
              </w:rPr>
              <w:t>电子病例</w:t>
            </w:r>
          </w:p>
        </w:tc>
      </w:tr>
      <w:tr w:rsidR="004C7EFB" w:rsidRPr="00E15C9D" w:rsidTr="0093688D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7EFB" w:rsidRPr="00E15C9D" w:rsidRDefault="004C7EFB" w:rsidP="004A433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检查日期开始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7EFB" w:rsidRPr="00E15C9D" w:rsidRDefault="004C7EFB" w:rsidP="004C7EFB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7EFB" w:rsidRPr="00E15C9D" w:rsidRDefault="004C7EFB" w:rsidP="00E15C9D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C7EFB" w:rsidRPr="00E15C9D" w:rsidRDefault="004C7EFB" w:rsidP="004C7EFB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7EFB" w:rsidRPr="00E15C9D" w:rsidRDefault="004C7EFB" w:rsidP="004A433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47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4C7EFB" w:rsidRPr="00E15C9D" w:rsidRDefault="004C7EFB" w:rsidP="004A4337">
            <w:pPr>
              <w:rPr>
                <w:color w:val="000000"/>
                <w:sz w:val="16"/>
                <w:szCs w:val="16"/>
              </w:rPr>
            </w:pPr>
          </w:p>
        </w:tc>
      </w:tr>
      <w:tr w:rsidR="004C7EFB" w:rsidRPr="00E15C9D" w:rsidTr="0093688D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7EFB" w:rsidRDefault="004C7EFB" w:rsidP="004A433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检查日期结束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7EFB" w:rsidRDefault="004C7EFB" w:rsidP="004C7EFB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7EFB" w:rsidRDefault="004C7EFB" w:rsidP="00E15C9D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C7EFB" w:rsidRPr="00E15C9D" w:rsidRDefault="004C7EFB" w:rsidP="004A433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7EFB" w:rsidRPr="00E15C9D" w:rsidRDefault="004C7EFB" w:rsidP="004A433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47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4C7EFB" w:rsidRPr="00E15C9D" w:rsidRDefault="004C7EFB" w:rsidP="004A4337">
            <w:pPr>
              <w:rPr>
                <w:color w:val="000000"/>
                <w:sz w:val="16"/>
                <w:szCs w:val="16"/>
              </w:rPr>
            </w:pPr>
          </w:p>
        </w:tc>
      </w:tr>
      <w:tr w:rsidR="004C7EFB" w:rsidRPr="00E15C9D" w:rsidTr="0093688D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7EFB" w:rsidRDefault="004C7EFB" w:rsidP="004A433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临床信息类型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7EFB" w:rsidRDefault="004C7EFB" w:rsidP="004C7EFB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N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7EFB" w:rsidRDefault="004C7EFB" w:rsidP="00E15C9D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C7EFB" w:rsidRPr="00E15C9D" w:rsidRDefault="004C7EFB" w:rsidP="004C7EFB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N * 14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7EFB" w:rsidRPr="00E15C9D" w:rsidRDefault="004C7EFB" w:rsidP="004A433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47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4C7EFB" w:rsidRPr="00E15C9D" w:rsidRDefault="004C7EFB" w:rsidP="004A4337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以列名的方式展现</w:t>
            </w:r>
            <w:r>
              <w:rPr>
                <w:rFonts w:hint="eastAsia"/>
                <w:color w:val="000000"/>
                <w:sz w:val="16"/>
                <w:szCs w:val="16"/>
              </w:rPr>
              <w:t>,</w:t>
            </w:r>
            <w:r>
              <w:rPr>
                <w:rFonts w:hint="eastAsia"/>
                <w:color w:val="000000"/>
                <w:sz w:val="16"/>
                <w:szCs w:val="16"/>
              </w:rPr>
              <w:t>一共</w:t>
            </w:r>
            <w:r>
              <w:rPr>
                <w:rFonts w:hint="eastAsia"/>
                <w:color w:val="000000"/>
                <w:sz w:val="16"/>
                <w:szCs w:val="16"/>
              </w:rPr>
              <w:t>1-14</w:t>
            </w:r>
          </w:p>
        </w:tc>
      </w:tr>
      <w:tr w:rsidR="004C7EFB" w:rsidRPr="00E15C9D" w:rsidTr="0093688D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7EFB" w:rsidRDefault="004C7EFB" w:rsidP="004A433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临床信息链接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7EFB" w:rsidRPr="004C7EFB" w:rsidRDefault="004C7EFB" w:rsidP="004C7EFB">
            <w:pPr>
              <w:pStyle w:val="UI"/>
              <w:rPr>
                <w:rFonts w:cs="Calibri"/>
                <w:u w:val="none"/>
              </w:rPr>
            </w:pPr>
            <w:r w:rsidRPr="004C7EFB">
              <w:rPr>
                <w:rFonts w:hint="eastAsia"/>
                <w:u w:val="none"/>
              </w:rPr>
              <w:t>图片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7EFB" w:rsidRDefault="004C7EFB" w:rsidP="00E15C9D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C7EFB" w:rsidRPr="00E15C9D" w:rsidRDefault="004C7EFB" w:rsidP="004A433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7EFB" w:rsidRPr="00E15C9D" w:rsidRDefault="004C7EFB" w:rsidP="004A4337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47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4C7EFB" w:rsidRPr="004C7EFB" w:rsidRDefault="004C7EFB" w:rsidP="00D75CDA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被点击后，更新</w:t>
            </w:r>
            <w:r w:rsidRPr="004C7EFB">
              <w:rPr>
                <w:rFonts w:hint="eastAsia"/>
                <w:i/>
                <w:color w:val="000000"/>
                <w:sz w:val="16"/>
                <w:szCs w:val="16"/>
              </w:rPr>
              <w:t>临床信息</w:t>
            </w:r>
            <w:r w:rsidR="00D75CDA">
              <w:rPr>
                <w:rFonts w:hint="eastAsia"/>
                <w:i/>
                <w:color w:val="000000"/>
                <w:sz w:val="16"/>
                <w:szCs w:val="16"/>
              </w:rPr>
              <w:t>报告</w:t>
            </w:r>
          </w:p>
        </w:tc>
      </w:tr>
      <w:tr w:rsidR="00D75CDA" w:rsidRPr="00E15C9D" w:rsidTr="0093688D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D75CDA" w:rsidRPr="00E15C9D" w:rsidRDefault="00D75CDA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临床信息报告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D75CDA" w:rsidRPr="00E15C9D" w:rsidRDefault="00FE6956" w:rsidP="00D47A85">
            <w:pPr>
              <w:pStyle w:val="UI"/>
            </w:pPr>
            <w:fldSimple w:instr=" REF _Ref324708214 \h  \* MERGEFORMAT ">
              <w:r w:rsidR="00D75CDA" w:rsidRPr="00E15C9D">
                <w:rPr>
                  <w:rFonts w:hint="eastAsia"/>
                  <w:lang w:val="en-GB"/>
                </w:rPr>
                <w:t>临床信息</w:t>
              </w:r>
            </w:fldSimple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D75CDA" w:rsidRPr="00E15C9D" w:rsidRDefault="00D75CDA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D75CDA" w:rsidRPr="00E15C9D" w:rsidRDefault="00D75CDA" w:rsidP="00D47A85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D75CDA" w:rsidRPr="00E15C9D" w:rsidRDefault="00D75CDA" w:rsidP="00D47A85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473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:rsidR="00D75CDA" w:rsidRPr="00E15C9D" w:rsidRDefault="00D75CDA" w:rsidP="00D75CDA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显示患者选择的临床信息报告的内容</w:t>
            </w:r>
          </w:p>
        </w:tc>
      </w:tr>
    </w:tbl>
    <w:p w:rsidR="00677FC6" w:rsidRPr="00684C0A" w:rsidRDefault="00677FC6" w:rsidP="00677FC6">
      <w:pPr>
        <w:pStyle w:val="3"/>
        <w:rPr>
          <w:lang w:val="fr-FR"/>
        </w:rPr>
      </w:pPr>
      <w:bookmarkStart w:id="190" w:name="_Toc324713589"/>
      <w:r>
        <w:rPr>
          <w:rFonts w:hint="eastAsia"/>
          <w:lang w:val="fr-FR"/>
        </w:rPr>
        <w:t>可能的操作</w:t>
      </w:r>
      <w:bookmarkEnd w:id="190"/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242"/>
        <w:gridCol w:w="8364"/>
      </w:tblGrid>
      <w:tr w:rsidR="00677FC6" w:rsidRPr="00254A08" w:rsidTr="0093688D">
        <w:trPr>
          <w:trHeight w:val="201"/>
          <w:tblHeader/>
        </w:trPr>
        <w:tc>
          <w:tcPr>
            <w:tcW w:w="1242" w:type="dxa"/>
            <w:shd w:val="clear" w:color="auto" w:fill="95B3D7"/>
            <w:vAlign w:val="center"/>
          </w:tcPr>
          <w:p w:rsidR="00677FC6" w:rsidRPr="00254A08" w:rsidRDefault="00677FC6" w:rsidP="004A4337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动作</w:t>
            </w:r>
          </w:p>
        </w:tc>
        <w:tc>
          <w:tcPr>
            <w:tcW w:w="8364" w:type="dxa"/>
            <w:shd w:val="clear" w:color="auto" w:fill="95B3D7"/>
            <w:vAlign w:val="center"/>
          </w:tcPr>
          <w:p w:rsidR="00677FC6" w:rsidRPr="00254A08" w:rsidRDefault="00677FC6" w:rsidP="004A4337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描述</w:t>
            </w:r>
          </w:p>
        </w:tc>
      </w:tr>
      <w:tr w:rsidR="00677FC6" w:rsidRPr="004C7EFB" w:rsidTr="0093688D">
        <w:trPr>
          <w:cantSplit/>
        </w:trPr>
        <w:tc>
          <w:tcPr>
            <w:tcW w:w="1242" w:type="dxa"/>
            <w:vAlign w:val="center"/>
          </w:tcPr>
          <w:p w:rsidR="00677FC6" w:rsidRPr="004C7EFB" w:rsidRDefault="004C7EFB" w:rsidP="004A4337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 w:rsidRPr="004C7EFB">
              <w:rPr>
                <w:rFonts w:hint="eastAsia"/>
                <w:noProof w:val="0"/>
                <w:sz w:val="16"/>
                <w:szCs w:val="16"/>
                <w:lang w:val="en-GB"/>
              </w:rPr>
              <w:t>全部</w:t>
            </w: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（图标）</w:t>
            </w:r>
          </w:p>
        </w:tc>
        <w:tc>
          <w:tcPr>
            <w:tcW w:w="8364" w:type="dxa"/>
            <w:vAlign w:val="center"/>
          </w:tcPr>
          <w:p w:rsidR="00677FC6" w:rsidRPr="004C7EFB" w:rsidRDefault="004C7EFB" w:rsidP="004A4337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 w:rsidRPr="004C7EFB">
              <w:rPr>
                <w:rFonts w:hint="eastAsia"/>
                <w:noProof w:val="0"/>
                <w:sz w:val="16"/>
                <w:szCs w:val="16"/>
                <w:lang w:val="en-GB"/>
              </w:rPr>
              <w:t>点击此图标，</w:t>
            </w: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系统展现全部的临床信息项</w:t>
            </w:r>
          </w:p>
        </w:tc>
      </w:tr>
      <w:tr w:rsidR="00677FC6" w:rsidRPr="004C7EFB" w:rsidTr="0093688D">
        <w:trPr>
          <w:cantSplit/>
        </w:trPr>
        <w:tc>
          <w:tcPr>
            <w:tcW w:w="1242" w:type="dxa"/>
            <w:vAlign w:val="center"/>
          </w:tcPr>
          <w:p w:rsidR="00677FC6" w:rsidRPr="004C7EFB" w:rsidRDefault="004C7EFB" w:rsidP="004A4337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健康管理</w:t>
            </w:r>
          </w:p>
        </w:tc>
        <w:tc>
          <w:tcPr>
            <w:tcW w:w="8364" w:type="dxa"/>
            <w:vAlign w:val="center"/>
          </w:tcPr>
          <w:p w:rsidR="00677FC6" w:rsidRPr="004C7EFB" w:rsidRDefault="00D75CDA" w:rsidP="004A4337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  <w:r>
              <w:rPr>
                <w:rFonts w:cs="Arial" w:hint="eastAsia"/>
                <w:noProof w:val="0"/>
                <w:sz w:val="16"/>
                <w:szCs w:val="16"/>
                <w:lang w:val="en-GB"/>
              </w:rPr>
              <w:t>打开</w:t>
            </w:r>
            <w:r w:rsidR="00FE6956" w:rsidRPr="00D75CDA">
              <w:rPr>
                <w:rStyle w:val="UIChar"/>
              </w:rPr>
              <w:fldChar w:fldCharType="begin"/>
            </w:r>
            <w:r w:rsidRPr="00D75CDA">
              <w:rPr>
                <w:rStyle w:val="UIChar"/>
                <w:rFonts w:hint="eastAsia"/>
              </w:rPr>
              <w:instrText>REF _Ref324326579 \h</w:instrText>
            </w:r>
            <w:r w:rsidR="00FE6956" w:rsidRPr="00D75CDA">
              <w:rPr>
                <w:rStyle w:val="UIChar"/>
              </w:rPr>
            </w:r>
            <w:r w:rsidR="00FE6956" w:rsidRPr="00D75CDA">
              <w:rPr>
                <w:rStyle w:val="UIChar"/>
              </w:rPr>
              <w:fldChar w:fldCharType="separate"/>
            </w:r>
            <w:r w:rsidRPr="00D75CDA">
              <w:rPr>
                <w:rStyle w:val="UIChar"/>
                <w:rFonts w:hint="eastAsia"/>
              </w:rPr>
              <w:t>UI05-</w:t>
            </w:r>
            <w:r w:rsidRPr="00D75CDA">
              <w:rPr>
                <w:rStyle w:val="UIChar"/>
                <w:rFonts w:hint="eastAsia"/>
              </w:rPr>
              <w:t>健康管理</w:t>
            </w:r>
            <w:r w:rsidR="00FE6956" w:rsidRPr="00D75CDA">
              <w:rPr>
                <w:rStyle w:val="UIChar"/>
              </w:rPr>
              <w:fldChar w:fldCharType="end"/>
            </w:r>
          </w:p>
        </w:tc>
      </w:tr>
    </w:tbl>
    <w:p w:rsidR="00677FC6" w:rsidRDefault="00677FC6" w:rsidP="00677FC6">
      <w:pPr>
        <w:rPr>
          <w:lang w:val="en-GB"/>
        </w:rPr>
      </w:pPr>
    </w:p>
    <w:p w:rsidR="00677FC6" w:rsidRPr="00ED48EA" w:rsidRDefault="00411C41" w:rsidP="00677FC6">
      <w:pPr>
        <w:pStyle w:val="2"/>
        <w:rPr>
          <w:lang w:val="en-GB"/>
        </w:rPr>
      </w:pPr>
      <w:bookmarkStart w:id="191" w:name="_Ref324326579"/>
      <w:bookmarkStart w:id="192" w:name="_Toc324713590"/>
      <w:r>
        <w:rPr>
          <w:rFonts w:hint="eastAsia"/>
          <w:lang w:val="en-GB"/>
        </w:rPr>
        <w:lastRenderedPageBreak/>
        <w:t>UI05</w:t>
      </w:r>
      <w:r w:rsidR="00677FC6">
        <w:rPr>
          <w:rFonts w:hint="eastAsia"/>
          <w:lang w:val="en-GB"/>
        </w:rPr>
        <w:t>-</w:t>
      </w:r>
      <w:r w:rsidR="00677FC6">
        <w:rPr>
          <w:rFonts w:hint="eastAsia"/>
          <w:lang w:val="en-GB"/>
        </w:rPr>
        <w:t>健康管理</w:t>
      </w:r>
      <w:bookmarkEnd w:id="191"/>
      <w:bookmarkEnd w:id="192"/>
    </w:p>
    <w:p w:rsidR="00677FC6" w:rsidRDefault="00677FC6" w:rsidP="00677FC6">
      <w:pPr>
        <w:pStyle w:val="3"/>
        <w:rPr>
          <w:lang w:val="en-GB"/>
        </w:rPr>
      </w:pPr>
      <w:bookmarkStart w:id="193" w:name="_Toc324713591"/>
      <w:r>
        <w:rPr>
          <w:rFonts w:hint="eastAsia"/>
          <w:lang w:val="en-GB"/>
        </w:rPr>
        <w:t>介绍</w:t>
      </w:r>
      <w:bookmarkEnd w:id="193"/>
    </w:p>
    <w:p w:rsidR="00677FC6" w:rsidRPr="000D02A4" w:rsidRDefault="00677FC6" w:rsidP="00677FC6">
      <w:r>
        <w:rPr>
          <w:rFonts w:hint="eastAsia"/>
        </w:rPr>
        <w:t>显示患者的健康管理界面</w:t>
      </w:r>
    </w:p>
    <w:p w:rsidR="00677FC6" w:rsidRDefault="00677FC6" w:rsidP="00677FC6">
      <w:pPr>
        <w:pStyle w:val="3"/>
        <w:rPr>
          <w:lang w:val="en-GB"/>
        </w:rPr>
      </w:pPr>
      <w:bookmarkStart w:id="194" w:name="_Toc324713592"/>
      <w:r>
        <w:rPr>
          <w:rFonts w:hint="eastAsia"/>
          <w:lang w:val="en-GB"/>
        </w:rPr>
        <w:t>原型界面</w:t>
      </w:r>
      <w:bookmarkEnd w:id="194"/>
    </w:p>
    <w:p w:rsidR="00677FC6" w:rsidRPr="004761CA" w:rsidRDefault="00677FC6" w:rsidP="00677FC6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4270284"/>
            <wp:effectExtent l="19050" t="0" r="3175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0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FC6" w:rsidRPr="004761CA" w:rsidRDefault="00677FC6" w:rsidP="00677FC6">
      <w:pPr>
        <w:rPr>
          <w:lang w:val="en-GB"/>
        </w:rPr>
      </w:pPr>
    </w:p>
    <w:p w:rsidR="00677FC6" w:rsidRPr="00ED48EA" w:rsidRDefault="00677FC6" w:rsidP="00677FC6">
      <w:pPr>
        <w:pStyle w:val="3"/>
        <w:rPr>
          <w:lang w:val="en-GB"/>
        </w:rPr>
      </w:pPr>
      <w:bookmarkStart w:id="195" w:name="_Toc324713593"/>
      <w:r>
        <w:rPr>
          <w:rFonts w:hint="eastAsia"/>
          <w:lang w:val="en-GB"/>
        </w:rPr>
        <w:t>界面元素</w:t>
      </w:r>
      <w:bookmarkEnd w:id="195"/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56"/>
        <w:gridCol w:w="14"/>
        <w:gridCol w:w="906"/>
        <w:gridCol w:w="22"/>
        <w:gridCol w:w="687"/>
        <w:gridCol w:w="28"/>
        <w:gridCol w:w="964"/>
        <w:gridCol w:w="1134"/>
        <w:gridCol w:w="4395"/>
      </w:tblGrid>
      <w:tr w:rsidR="00677FC6" w:rsidRPr="00EA6CEC" w:rsidTr="0093688D">
        <w:trPr>
          <w:cantSplit/>
          <w:trHeight w:val="50"/>
          <w:tblHeader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677FC6" w:rsidRPr="00711F4C" w:rsidRDefault="00677FC6" w:rsidP="004A4337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属性</w:t>
            </w:r>
          </w:p>
        </w:tc>
        <w:tc>
          <w:tcPr>
            <w:tcW w:w="920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677FC6" w:rsidRPr="00711F4C" w:rsidRDefault="00677FC6" w:rsidP="002450F6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格式</w:t>
            </w: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677FC6" w:rsidRPr="00711F4C" w:rsidRDefault="00677FC6" w:rsidP="002450F6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访问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677FC6" w:rsidRPr="00711F4C" w:rsidRDefault="00677FC6" w:rsidP="002450F6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出现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677FC6" w:rsidRPr="00711F4C" w:rsidRDefault="00677FC6" w:rsidP="002450F6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默认值</w:t>
            </w:r>
          </w:p>
        </w:tc>
        <w:tc>
          <w:tcPr>
            <w:tcW w:w="43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95B3D7"/>
          </w:tcPr>
          <w:p w:rsidR="00677FC6" w:rsidRPr="00711F4C" w:rsidRDefault="00677FC6" w:rsidP="004A4337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描述</w:t>
            </w:r>
          </w:p>
        </w:tc>
      </w:tr>
      <w:tr w:rsidR="00AB48A1" w:rsidRPr="007738C4" w:rsidTr="0093688D">
        <w:trPr>
          <w:cantSplit/>
        </w:trPr>
        <w:tc>
          <w:tcPr>
            <w:tcW w:w="9606" w:type="dxa"/>
            <w:gridSpan w:val="9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AB48A1" w:rsidRPr="00890B88" w:rsidRDefault="00AB48A1" w:rsidP="00D47A85">
            <w:pPr>
              <w:jc w:val="center"/>
              <w:rPr>
                <w:b/>
                <w:noProof/>
                <w:sz w:val="16"/>
                <w:szCs w:val="16"/>
              </w:rPr>
            </w:pPr>
            <w:r>
              <w:rPr>
                <w:rFonts w:hint="eastAsia"/>
                <w:b/>
                <w:noProof/>
                <w:sz w:val="16"/>
                <w:szCs w:val="16"/>
              </w:rPr>
              <w:t>健康计划</w:t>
            </w:r>
          </w:p>
        </w:tc>
      </w:tr>
      <w:tr w:rsidR="0093688D" w:rsidRPr="00EA6CEC" w:rsidTr="0093688D">
        <w:trPr>
          <w:cantSplit/>
        </w:trPr>
        <w:tc>
          <w:tcPr>
            <w:tcW w:w="1470" w:type="dxa"/>
            <w:gridSpan w:val="2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688D" w:rsidRPr="002450F6" w:rsidRDefault="0093688D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 w:rsidRPr="002450F6">
              <w:rPr>
                <w:rFonts w:cs="Calibri" w:hint="eastAsia"/>
                <w:sz w:val="16"/>
                <w:szCs w:val="16"/>
              </w:rPr>
              <w:t>开始时间</w:t>
            </w:r>
          </w:p>
        </w:tc>
        <w:tc>
          <w:tcPr>
            <w:tcW w:w="928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688D" w:rsidRPr="002450F6" w:rsidRDefault="0093688D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2450F6"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715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688D" w:rsidRPr="002450F6" w:rsidRDefault="0093688D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964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93688D" w:rsidRPr="002450F6" w:rsidRDefault="0093688D" w:rsidP="00D47A85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 w:hint="eastAsia"/>
                <w:b/>
                <w:sz w:val="16"/>
                <w:szCs w:val="16"/>
              </w:rPr>
              <w:t>N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688D" w:rsidRPr="002450F6" w:rsidRDefault="0093688D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39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93688D" w:rsidRPr="002450F6" w:rsidRDefault="009B6E68" w:rsidP="00D47A85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健康计划开始日期</w:t>
            </w:r>
          </w:p>
        </w:tc>
      </w:tr>
      <w:tr w:rsidR="0093688D" w:rsidRPr="00EA6CEC" w:rsidTr="0093688D">
        <w:trPr>
          <w:cantSplit/>
        </w:trPr>
        <w:tc>
          <w:tcPr>
            <w:tcW w:w="147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688D" w:rsidRPr="002450F6" w:rsidRDefault="0093688D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 w:rsidRPr="002450F6">
              <w:rPr>
                <w:rFonts w:cs="Calibri" w:hint="eastAsia"/>
                <w:sz w:val="16"/>
                <w:szCs w:val="16"/>
              </w:rPr>
              <w:t>结束时间</w:t>
            </w:r>
          </w:p>
        </w:tc>
        <w:tc>
          <w:tcPr>
            <w:tcW w:w="92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688D" w:rsidRPr="002450F6" w:rsidRDefault="0093688D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2450F6"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7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688D" w:rsidRPr="002450F6" w:rsidRDefault="0093688D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2450F6"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96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688D" w:rsidRPr="002450F6" w:rsidRDefault="0093688D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688D" w:rsidRPr="002450F6" w:rsidRDefault="0093688D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93688D" w:rsidRPr="002450F6" w:rsidRDefault="009B6E68" w:rsidP="009B6E68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记录计划是否达标的日期</w:t>
            </w:r>
          </w:p>
        </w:tc>
      </w:tr>
      <w:tr w:rsidR="0093688D" w:rsidRPr="00EA6CEC" w:rsidTr="0093688D">
        <w:trPr>
          <w:cantSplit/>
        </w:trPr>
        <w:tc>
          <w:tcPr>
            <w:tcW w:w="147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688D" w:rsidRPr="002450F6" w:rsidRDefault="0093688D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项目</w:t>
            </w:r>
          </w:p>
        </w:tc>
        <w:tc>
          <w:tcPr>
            <w:tcW w:w="92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688D" w:rsidRPr="002450F6" w:rsidRDefault="0093688D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List</w:t>
            </w:r>
          </w:p>
        </w:tc>
        <w:tc>
          <w:tcPr>
            <w:tcW w:w="7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688D" w:rsidRPr="002450F6" w:rsidRDefault="0093688D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2450F6"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96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688D" w:rsidRPr="002450F6" w:rsidRDefault="0093688D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项目数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688D" w:rsidRPr="002450F6" w:rsidRDefault="0093688D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93688D" w:rsidRPr="002450F6" w:rsidRDefault="0093688D" w:rsidP="00D47A85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用列表示每个项目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, </w:t>
            </w:r>
          </w:p>
        </w:tc>
      </w:tr>
      <w:tr w:rsidR="00AB48A1" w:rsidRPr="00EA6CEC" w:rsidTr="0093688D">
        <w:trPr>
          <w:cantSplit/>
        </w:trPr>
        <w:tc>
          <w:tcPr>
            <w:tcW w:w="147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B48A1" w:rsidRPr="002450F6" w:rsidRDefault="0093688D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执行结果</w:t>
            </w:r>
          </w:p>
        </w:tc>
        <w:tc>
          <w:tcPr>
            <w:tcW w:w="92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B48A1" w:rsidRPr="002450F6" w:rsidRDefault="0093688D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图标</w:t>
            </w:r>
          </w:p>
        </w:tc>
        <w:tc>
          <w:tcPr>
            <w:tcW w:w="7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B48A1" w:rsidRPr="002450F6" w:rsidRDefault="0093688D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C</w:t>
            </w:r>
          </w:p>
        </w:tc>
        <w:tc>
          <w:tcPr>
            <w:tcW w:w="96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48A1" w:rsidRPr="002450F6" w:rsidRDefault="0093688D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 xml:space="preserve">N * </w:t>
            </w:r>
            <w:r>
              <w:rPr>
                <w:rFonts w:cs="Calibri" w:hint="eastAsia"/>
                <w:sz w:val="16"/>
                <w:szCs w:val="16"/>
              </w:rPr>
              <w:t>项目数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B48A1" w:rsidRPr="002450F6" w:rsidRDefault="009B6E68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不知道</w:t>
            </w:r>
          </w:p>
        </w:tc>
        <w:tc>
          <w:tcPr>
            <w:tcW w:w="4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AB48A1" w:rsidRPr="002450F6" w:rsidRDefault="0093688D" w:rsidP="00D47A85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绿色表示已达标，红色表示未达标，问号表示不知道，无色表示没有计划</w:t>
            </w:r>
            <w:r w:rsidR="009B6E68">
              <w:rPr>
                <w:rFonts w:hint="eastAsia"/>
                <w:color w:val="000000"/>
                <w:sz w:val="16"/>
                <w:szCs w:val="16"/>
              </w:rPr>
              <w:t>。“没有计划”的执行结果项不可以被点击。可以不断</w:t>
            </w:r>
            <w:r w:rsidR="009B6E68" w:rsidRPr="009B6E68">
              <w:rPr>
                <w:rFonts w:cs="Arial" w:hint="eastAsia"/>
                <w:sz w:val="16"/>
                <w:szCs w:val="16"/>
                <w:lang w:val="en-GB"/>
              </w:rPr>
              <w:t>点击，图标</w:t>
            </w:r>
            <w:r w:rsidR="009B6E68">
              <w:rPr>
                <w:rFonts w:cs="Arial" w:hint="eastAsia"/>
                <w:sz w:val="16"/>
                <w:szCs w:val="16"/>
                <w:lang w:val="en-GB"/>
              </w:rPr>
              <w:t>依次“已达标”</w:t>
            </w:r>
            <w:r w:rsidR="009B6E68">
              <w:rPr>
                <w:rFonts w:cs="Arial" w:hint="eastAsia"/>
                <w:sz w:val="16"/>
                <w:szCs w:val="16"/>
                <w:lang w:val="en-GB"/>
              </w:rPr>
              <w:t>-</w:t>
            </w:r>
            <w:r w:rsidR="009B6E68">
              <w:rPr>
                <w:rFonts w:cs="Arial" w:hint="eastAsia"/>
                <w:sz w:val="16"/>
                <w:szCs w:val="16"/>
                <w:lang w:val="en-GB"/>
              </w:rPr>
              <w:t>》“未达标”</w:t>
            </w:r>
            <w:r w:rsidR="009B6E68">
              <w:rPr>
                <w:rFonts w:cs="Arial" w:hint="eastAsia"/>
                <w:sz w:val="16"/>
                <w:szCs w:val="16"/>
                <w:lang w:val="en-GB"/>
              </w:rPr>
              <w:t>-</w:t>
            </w:r>
            <w:r w:rsidR="009B6E68">
              <w:rPr>
                <w:rFonts w:cs="Arial" w:hint="eastAsia"/>
                <w:sz w:val="16"/>
                <w:szCs w:val="16"/>
                <w:lang w:val="en-GB"/>
              </w:rPr>
              <w:t>》“不知道”轮转。</w:t>
            </w:r>
          </w:p>
        </w:tc>
      </w:tr>
      <w:tr w:rsidR="00AB48A1" w:rsidRPr="007738C4" w:rsidTr="0093688D">
        <w:trPr>
          <w:cantSplit/>
        </w:trPr>
        <w:tc>
          <w:tcPr>
            <w:tcW w:w="9606" w:type="dxa"/>
            <w:gridSpan w:val="9"/>
            <w:tcBorders>
              <w:top w:val="single" w:sz="8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AB48A1" w:rsidRPr="00890B88" w:rsidRDefault="00AB48A1" w:rsidP="00D47A85">
            <w:pPr>
              <w:jc w:val="center"/>
              <w:rPr>
                <w:b/>
                <w:noProof/>
                <w:sz w:val="16"/>
                <w:szCs w:val="16"/>
              </w:rPr>
            </w:pPr>
            <w:r>
              <w:rPr>
                <w:rFonts w:hint="eastAsia"/>
                <w:b/>
                <w:noProof/>
                <w:sz w:val="16"/>
                <w:szCs w:val="16"/>
              </w:rPr>
              <w:t>新建健康计划</w:t>
            </w:r>
          </w:p>
        </w:tc>
      </w:tr>
      <w:tr w:rsidR="00677FC6" w:rsidRPr="00EA6CEC" w:rsidTr="0093688D">
        <w:trPr>
          <w:cantSplit/>
        </w:trPr>
        <w:tc>
          <w:tcPr>
            <w:tcW w:w="1456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77FC6" w:rsidRPr="002450F6" w:rsidRDefault="002450F6" w:rsidP="004A4337">
            <w:pPr>
              <w:pStyle w:val="FSTableLink"/>
              <w:rPr>
                <w:rFonts w:cs="Calibri"/>
                <w:sz w:val="16"/>
                <w:szCs w:val="16"/>
              </w:rPr>
            </w:pPr>
            <w:r w:rsidRPr="002450F6">
              <w:rPr>
                <w:rFonts w:cs="Calibri" w:hint="eastAsia"/>
                <w:sz w:val="16"/>
                <w:szCs w:val="16"/>
              </w:rPr>
              <w:t>开始时间</w:t>
            </w:r>
          </w:p>
        </w:tc>
        <w:tc>
          <w:tcPr>
            <w:tcW w:w="920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77FC6" w:rsidRPr="002450F6" w:rsidRDefault="002450F6" w:rsidP="002450F6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2450F6"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77FC6" w:rsidRPr="002450F6" w:rsidRDefault="002450F6" w:rsidP="002450F6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2450F6">
              <w:rPr>
                <w:rFonts w:cs="Calibri" w:hint="eastAsia"/>
                <w:sz w:val="16"/>
                <w:szCs w:val="16"/>
              </w:rPr>
              <w:t>M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677FC6" w:rsidRPr="002450F6" w:rsidRDefault="00AB48A1" w:rsidP="002450F6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77FC6" w:rsidRPr="002450F6" w:rsidRDefault="002450F6" w:rsidP="002450F6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2450F6">
              <w:rPr>
                <w:rFonts w:cs="Calibri" w:hint="eastAsia"/>
                <w:sz w:val="16"/>
                <w:szCs w:val="16"/>
              </w:rPr>
              <w:t>当前时间</w:t>
            </w:r>
          </w:p>
        </w:tc>
        <w:tc>
          <w:tcPr>
            <w:tcW w:w="439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677FC6" w:rsidRPr="002450F6" w:rsidRDefault="00677FC6" w:rsidP="004A4337">
            <w:pPr>
              <w:rPr>
                <w:color w:val="000000"/>
                <w:sz w:val="16"/>
                <w:szCs w:val="16"/>
              </w:rPr>
            </w:pPr>
          </w:p>
        </w:tc>
      </w:tr>
      <w:tr w:rsidR="0093688D" w:rsidRPr="00EA6CEC" w:rsidTr="0093688D">
        <w:trPr>
          <w:cantSplit/>
          <w:trHeight w:val="408"/>
        </w:trPr>
        <w:tc>
          <w:tcPr>
            <w:tcW w:w="1456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3688D" w:rsidRPr="002450F6" w:rsidRDefault="0093688D" w:rsidP="004A433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lastRenderedPageBreak/>
              <w:t>全选</w:t>
            </w:r>
          </w:p>
        </w:tc>
        <w:tc>
          <w:tcPr>
            <w:tcW w:w="92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3688D" w:rsidRPr="002450F6" w:rsidRDefault="0093688D" w:rsidP="002450F6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B</w:t>
            </w:r>
          </w:p>
        </w:tc>
        <w:tc>
          <w:tcPr>
            <w:tcW w:w="709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3688D" w:rsidRPr="002450F6" w:rsidRDefault="0093688D" w:rsidP="002450F6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O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6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3688D" w:rsidRPr="002450F6" w:rsidRDefault="0093688D" w:rsidP="002450F6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0..</w:t>
            </w:r>
            <w:r>
              <w:rPr>
                <w:rFonts w:cs="Calibri" w:hint="eastAsia"/>
                <w:sz w:val="16"/>
                <w:szCs w:val="16"/>
              </w:rPr>
              <w:t>项目数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3688D" w:rsidRPr="002450F6" w:rsidRDefault="0093688D" w:rsidP="002450F6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False</w:t>
            </w:r>
          </w:p>
        </w:tc>
        <w:tc>
          <w:tcPr>
            <w:tcW w:w="4395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93688D" w:rsidRPr="002450F6" w:rsidRDefault="0093688D" w:rsidP="004A4337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标志位，标志是否此条记录被选中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. </w:t>
            </w:r>
            <w:r>
              <w:rPr>
                <w:rFonts w:hint="eastAsia"/>
                <w:color w:val="000000"/>
                <w:sz w:val="16"/>
                <w:szCs w:val="16"/>
              </w:rPr>
              <w:t>点击表头，所有记录全选</w:t>
            </w:r>
          </w:p>
        </w:tc>
      </w:tr>
      <w:tr w:rsidR="00677FC6" w:rsidRPr="00EA6CEC" w:rsidTr="0093688D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77FC6" w:rsidRPr="002450F6" w:rsidRDefault="00AB48A1" w:rsidP="004A433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项目</w:t>
            </w:r>
          </w:p>
        </w:tc>
        <w:tc>
          <w:tcPr>
            <w:tcW w:w="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77FC6" w:rsidRPr="002450F6" w:rsidRDefault="00AB48A1" w:rsidP="002450F6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List</w:t>
            </w:r>
          </w:p>
        </w:tc>
        <w:tc>
          <w:tcPr>
            <w:tcW w:w="7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77FC6" w:rsidRPr="002450F6" w:rsidRDefault="00AB48A1" w:rsidP="002450F6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992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77FC6" w:rsidRPr="002450F6" w:rsidRDefault="00677FC6" w:rsidP="002450F6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77FC6" w:rsidRPr="002450F6" w:rsidRDefault="00677FC6" w:rsidP="002450F6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677FC6" w:rsidRPr="002450F6" w:rsidRDefault="00AB48A1" w:rsidP="00AB48A1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所有配置的项目，见</w:t>
            </w:r>
            <w:r w:rsidR="00FE6956">
              <w:rPr>
                <w:color w:val="000000"/>
                <w:sz w:val="16"/>
                <w:szCs w:val="16"/>
              </w:rPr>
              <w:fldChar w:fldCharType="begin"/>
            </w:r>
            <w:r>
              <w:rPr>
                <w:rFonts w:hint="eastAsia"/>
                <w:color w:val="000000"/>
                <w:sz w:val="16"/>
                <w:szCs w:val="16"/>
              </w:rPr>
              <w:instrText>REF _Ref324711872 \r \h</w:instrText>
            </w:r>
            <w:r w:rsidR="00FE6956">
              <w:rPr>
                <w:color w:val="000000"/>
                <w:sz w:val="16"/>
                <w:szCs w:val="16"/>
              </w:rPr>
            </w:r>
            <w:r w:rsidR="00FE6956">
              <w:rPr>
                <w:color w:val="000000"/>
                <w:sz w:val="16"/>
                <w:szCs w:val="16"/>
              </w:rPr>
              <w:fldChar w:fldCharType="separate"/>
            </w:r>
            <w:r>
              <w:rPr>
                <w:color w:val="000000"/>
                <w:sz w:val="16"/>
                <w:szCs w:val="16"/>
              </w:rPr>
              <w:t>RD09</w:t>
            </w:r>
            <w:r w:rsidR="00FE6956">
              <w:rPr>
                <w:color w:val="000000"/>
                <w:sz w:val="16"/>
                <w:szCs w:val="16"/>
              </w:rPr>
              <w:fldChar w:fldCharType="end"/>
            </w:r>
          </w:p>
        </w:tc>
      </w:tr>
      <w:tr w:rsidR="00677FC6" w:rsidRPr="00EA6CEC" w:rsidTr="0093688D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77FC6" w:rsidRPr="002450F6" w:rsidRDefault="00AB48A1" w:rsidP="004A433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最近</w:t>
            </w:r>
          </w:p>
        </w:tc>
        <w:tc>
          <w:tcPr>
            <w:tcW w:w="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77FC6" w:rsidRPr="002450F6" w:rsidRDefault="00AB48A1" w:rsidP="002450F6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图标</w:t>
            </w:r>
          </w:p>
        </w:tc>
        <w:tc>
          <w:tcPr>
            <w:tcW w:w="7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77FC6" w:rsidRPr="002450F6" w:rsidRDefault="00AB48A1" w:rsidP="002450F6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992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77FC6" w:rsidRPr="002450F6" w:rsidRDefault="00677FC6" w:rsidP="002450F6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77FC6" w:rsidRPr="002450F6" w:rsidRDefault="00677FC6" w:rsidP="002450F6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677FC6" w:rsidRPr="002450F6" w:rsidRDefault="00AB48A1" w:rsidP="004A4337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绿灯表示达标，红灯表示不达标</w:t>
            </w:r>
          </w:p>
        </w:tc>
      </w:tr>
      <w:tr w:rsidR="00677FC6" w:rsidRPr="00EA6CEC" w:rsidTr="0093688D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77FC6" w:rsidRPr="002450F6" w:rsidRDefault="00AB48A1" w:rsidP="004A433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在哪进行</w:t>
            </w:r>
          </w:p>
        </w:tc>
        <w:tc>
          <w:tcPr>
            <w:tcW w:w="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77FC6" w:rsidRPr="002450F6" w:rsidRDefault="00AB48A1" w:rsidP="002450F6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AN20</w:t>
            </w:r>
          </w:p>
        </w:tc>
        <w:tc>
          <w:tcPr>
            <w:tcW w:w="7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77FC6" w:rsidRPr="002450F6" w:rsidRDefault="00AB48A1" w:rsidP="002450F6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O</w:t>
            </w:r>
          </w:p>
        </w:tc>
        <w:tc>
          <w:tcPr>
            <w:tcW w:w="992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77FC6" w:rsidRPr="002450F6" w:rsidRDefault="00677FC6" w:rsidP="002450F6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77FC6" w:rsidRPr="002450F6" w:rsidRDefault="00677FC6" w:rsidP="002450F6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677FC6" w:rsidRPr="002450F6" w:rsidRDefault="00AB48A1" w:rsidP="004A4337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项目执行的预计地址</w:t>
            </w:r>
          </w:p>
        </w:tc>
      </w:tr>
      <w:tr w:rsidR="00677FC6" w:rsidRPr="00EA6CEC" w:rsidTr="0093688D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77FC6" w:rsidRPr="002450F6" w:rsidRDefault="00AB48A1" w:rsidP="004A433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频率</w:t>
            </w:r>
          </w:p>
        </w:tc>
        <w:tc>
          <w:tcPr>
            <w:tcW w:w="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77FC6" w:rsidRPr="002450F6" w:rsidRDefault="00AB48A1" w:rsidP="002450F6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List</w:t>
            </w:r>
          </w:p>
        </w:tc>
        <w:tc>
          <w:tcPr>
            <w:tcW w:w="7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77FC6" w:rsidRPr="002450F6" w:rsidRDefault="00AB48A1" w:rsidP="002450F6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M</w:t>
            </w:r>
          </w:p>
        </w:tc>
        <w:tc>
          <w:tcPr>
            <w:tcW w:w="992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77FC6" w:rsidRPr="002450F6" w:rsidRDefault="00677FC6" w:rsidP="002450F6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77FC6" w:rsidRPr="002450F6" w:rsidRDefault="00AB48A1" w:rsidP="002450F6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每日</w:t>
            </w:r>
          </w:p>
        </w:tc>
        <w:tc>
          <w:tcPr>
            <w:tcW w:w="4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677FC6" w:rsidRPr="002450F6" w:rsidRDefault="00AB48A1" w:rsidP="004A4337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项目执行的预计频率</w:t>
            </w:r>
          </w:p>
        </w:tc>
      </w:tr>
      <w:tr w:rsidR="00677FC6" w:rsidRPr="00EA6CEC" w:rsidTr="0093688D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77FC6" w:rsidRPr="002450F6" w:rsidRDefault="00AB48A1" w:rsidP="004A433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多少量</w:t>
            </w:r>
          </w:p>
        </w:tc>
        <w:tc>
          <w:tcPr>
            <w:tcW w:w="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77FC6" w:rsidRPr="002450F6" w:rsidRDefault="00AB48A1" w:rsidP="002450F6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AN20</w:t>
            </w:r>
          </w:p>
        </w:tc>
        <w:tc>
          <w:tcPr>
            <w:tcW w:w="7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77FC6" w:rsidRPr="002450F6" w:rsidRDefault="00AB48A1" w:rsidP="002450F6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O</w:t>
            </w:r>
          </w:p>
        </w:tc>
        <w:tc>
          <w:tcPr>
            <w:tcW w:w="992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77FC6" w:rsidRPr="002450F6" w:rsidRDefault="00677FC6" w:rsidP="002450F6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77FC6" w:rsidRPr="002450F6" w:rsidRDefault="00677FC6" w:rsidP="002450F6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677FC6" w:rsidRPr="002450F6" w:rsidRDefault="00AB48A1" w:rsidP="004A4337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项目执行预计的量</w:t>
            </w:r>
          </w:p>
        </w:tc>
      </w:tr>
      <w:tr w:rsidR="00677FC6" w:rsidRPr="00EA6CEC" w:rsidTr="005726EA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77FC6" w:rsidRPr="002450F6" w:rsidRDefault="00AB48A1" w:rsidP="004A433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您有多少信心</w:t>
            </w:r>
          </w:p>
        </w:tc>
        <w:tc>
          <w:tcPr>
            <w:tcW w:w="920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B48A1" w:rsidRPr="002450F6" w:rsidRDefault="00AB48A1" w:rsidP="00AB48A1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List</w:t>
            </w:r>
          </w:p>
        </w:tc>
        <w:tc>
          <w:tcPr>
            <w:tcW w:w="709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77FC6" w:rsidRPr="002450F6" w:rsidRDefault="00AB48A1" w:rsidP="002450F6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O</w:t>
            </w:r>
          </w:p>
        </w:tc>
        <w:tc>
          <w:tcPr>
            <w:tcW w:w="992" w:type="dxa"/>
            <w:gridSpan w:val="2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77FC6" w:rsidRPr="002450F6" w:rsidRDefault="00677FC6" w:rsidP="002450F6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77FC6" w:rsidRPr="002450F6" w:rsidRDefault="00677FC6" w:rsidP="002450F6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39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77FC6" w:rsidRPr="002450F6" w:rsidRDefault="00AB48A1" w:rsidP="004A4337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患者对此项目执行的信心程度</w:t>
            </w:r>
          </w:p>
        </w:tc>
      </w:tr>
    </w:tbl>
    <w:p w:rsidR="00677FC6" w:rsidRPr="00684C0A" w:rsidRDefault="00677FC6" w:rsidP="00677FC6">
      <w:pPr>
        <w:pStyle w:val="3"/>
        <w:rPr>
          <w:lang w:val="fr-FR"/>
        </w:rPr>
      </w:pPr>
      <w:bookmarkStart w:id="196" w:name="_Toc324713594"/>
      <w:r>
        <w:rPr>
          <w:rFonts w:hint="eastAsia"/>
          <w:lang w:val="fr-FR"/>
        </w:rPr>
        <w:t>可能的操作</w:t>
      </w:r>
      <w:bookmarkEnd w:id="196"/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242"/>
        <w:gridCol w:w="8364"/>
      </w:tblGrid>
      <w:tr w:rsidR="00677FC6" w:rsidRPr="00254A08" w:rsidTr="0093688D">
        <w:trPr>
          <w:trHeight w:val="201"/>
          <w:tblHeader/>
        </w:trPr>
        <w:tc>
          <w:tcPr>
            <w:tcW w:w="1242" w:type="dxa"/>
            <w:shd w:val="clear" w:color="auto" w:fill="95B3D7"/>
            <w:vAlign w:val="center"/>
          </w:tcPr>
          <w:p w:rsidR="00677FC6" w:rsidRPr="00254A08" w:rsidRDefault="00677FC6" w:rsidP="004A4337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动作</w:t>
            </w:r>
          </w:p>
        </w:tc>
        <w:tc>
          <w:tcPr>
            <w:tcW w:w="8364" w:type="dxa"/>
            <w:shd w:val="clear" w:color="auto" w:fill="95B3D7"/>
            <w:vAlign w:val="center"/>
          </w:tcPr>
          <w:p w:rsidR="00677FC6" w:rsidRPr="00254A08" w:rsidRDefault="00677FC6" w:rsidP="004A4337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描述</w:t>
            </w:r>
          </w:p>
        </w:tc>
      </w:tr>
      <w:tr w:rsidR="00677FC6" w:rsidRPr="009B6E68" w:rsidTr="0093688D">
        <w:trPr>
          <w:cantSplit/>
        </w:trPr>
        <w:tc>
          <w:tcPr>
            <w:tcW w:w="1242" w:type="dxa"/>
            <w:vAlign w:val="center"/>
          </w:tcPr>
          <w:p w:rsidR="00677FC6" w:rsidRPr="009B6E68" w:rsidRDefault="009B6E68" w:rsidP="004A4337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 w:rsidRPr="009B6E68">
              <w:rPr>
                <w:rFonts w:hint="eastAsia"/>
                <w:noProof w:val="0"/>
                <w:sz w:val="16"/>
                <w:szCs w:val="16"/>
                <w:lang w:val="en-GB"/>
              </w:rPr>
              <w:t>确认</w:t>
            </w:r>
          </w:p>
        </w:tc>
        <w:tc>
          <w:tcPr>
            <w:tcW w:w="8364" w:type="dxa"/>
            <w:vAlign w:val="center"/>
          </w:tcPr>
          <w:p w:rsidR="00677FC6" w:rsidRPr="009B6E68" w:rsidRDefault="009B6E68" w:rsidP="004A4337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 w:rsidRPr="009B6E68">
              <w:rPr>
                <w:rFonts w:hint="eastAsia"/>
                <w:noProof w:val="0"/>
                <w:sz w:val="16"/>
                <w:szCs w:val="16"/>
                <w:lang w:val="en-GB"/>
              </w:rPr>
              <w:t>把健康计划存储到数据库，并刷新当前页面</w:t>
            </w:r>
          </w:p>
        </w:tc>
      </w:tr>
    </w:tbl>
    <w:p w:rsidR="001E7716" w:rsidRDefault="001E7716" w:rsidP="001E7716">
      <w:pPr>
        <w:rPr>
          <w:lang w:val="en-GB"/>
        </w:rPr>
      </w:pPr>
    </w:p>
    <w:p w:rsidR="004A4337" w:rsidRPr="00ED48EA" w:rsidRDefault="005726EA" w:rsidP="004A4337">
      <w:pPr>
        <w:pStyle w:val="2"/>
        <w:rPr>
          <w:lang w:val="en-GB"/>
        </w:rPr>
      </w:pPr>
      <w:bookmarkStart w:id="197" w:name="_Toc324713595"/>
      <w:r>
        <w:rPr>
          <w:rFonts w:hint="eastAsia"/>
          <w:lang w:val="en-GB"/>
        </w:rPr>
        <w:t>UI06</w:t>
      </w:r>
      <w:r w:rsidR="004A4337">
        <w:rPr>
          <w:rFonts w:hint="eastAsia"/>
          <w:lang w:val="en-GB"/>
        </w:rPr>
        <w:t>-</w:t>
      </w:r>
      <w:r w:rsidR="004A4337">
        <w:rPr>
          <w:rFonts w:hint="eastAsia"/>
          <w:lang w:val="en-GB"/>
        </w:rPr>
        <w:t>病种配置</w:t>
      </w:r>
      <w:bookmarkEnd w:id="197"/>
    </w:p>
    <w:p w:rsidR="004A4337" w:rsidRDefault="004A4337" w:rsidP="004A4337">
      <w:pPr>
        <w:pStyle w:val="3"/>
        <w:rPr>
          <w:lang w:val="en-GB"/>
        </w:rPr>
      </w:pPr>
      <w:bookmarkStart w:id="198" w:name="_Toc324713596"/>
      <w:r>
        <w:rPr>
          <w:rFonts w:hint="eastAsia"/>
          <w:lang w:val="en-GB"/>
        </w:rPr>
        <w:t>介绍</w:t>
      </w:r>
      <w:bookmarkEnd w:id="198"/>
    </w:p>
    <w:p w:rsidR="004A4337" w:rsidRPr="000D02A4" w:rsidRDefault="004A4337" w:rsidP="004A4337">
      <w:r>
        <w:rPr>
          <w:rFonts w:hint="eastAsia"/>
        </w:rPr>
        <w:t>配置病种</w:t>
      </w:r>
    </w:p>
    <w:p w:rsidR="004A4337" w:rsidRDefault="004A4337" w:rsidP="004A4337">
      <w:pPr>
        <w:pStyle w:val="3"/>
        <w:rPr>
          <w:lang w:val="en-GB"/>
        </w:rPr>
      </w:pPr>
      <w:bookmarkStart w:id="199" w:name="_Toc324713597"/>
      <w:r>
        <w:rPr>
          <w:rFonts w:hint="eastAsia"/>
          <w:lang w:val="en-GB"/>
        </w:rPr>
        <w:t>原型界面</w:t>
      </w:r>
      <w:bookmarkEnd w:id="199"/>
    </w:p>
    <w:p w:rsidR="004A4337" w:rsidRPr="00ED48EA" w:rsidRDefault="004A4337" w:rsidP="004A4337">
      <w:pPr>
        <w:pStyle w:val="3"/>
        <w:rPr>
          <w:lang w:val="en-GB"/>
        </w:rPr>
      </w:pPr>
      <w:bookmarkStart w:id="200" w:name="_Toc324713598"/>
      <w:r>
        <w:rPr>
          <w:rFonts w:hint="eastAsia"/>
          <w:lang w:val="en-GB"/>
        </w:rPr>
        <w:t>界面元素</w:t>
      </w:r>
      <w:bookmarkEnd w:id="200"/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56"/>
        <w:gridCol w:w="920"/>
        <w:gridCol w:w="709"/>
        <w:gridCol w:w="851"/>
        <w:gridCol w:w="850"/>
        <w:gridCol w:w="4111"/>
      </w:tblGrid>
      <w:tr w:rsidR="004A4337" w:rsidRPr="00EA6CEC" w:rsidTr="006D6907">
        <w:trPr>
          <w:cantSplit/>
          <w:trHeight w:val="50"/>
          <w:tblHeader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4A4337" w:rsidRPr="00711F4C" w:rsidRDefault="004A4337" w:rsidP="004A4337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属性</w:t>
            </w:r>
          </w:p>
        </w:tc>
        <w:tc>
          <w:tcPr>
            <w:tcW w:w="9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4A4337" w:rsidRPr="00711F4C" w:rsidRDefault="004A4337" w:rsidP="004A4337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格式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4A4337" w:rsidRPr="00711F4C" w:rsidRDefault="004A4337" w:rsidP="004A4337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访问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4A4337" w:rsidRPr="00711F4C" w:rsidRDefault="004A4337" w:rsidP="004A4337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出现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4A4337" w:rsidRPr="00711F4C" w:rsidRDefault="004A4337" w:rsidP="004A4337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默认值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95B3D7"/>
          </w:tcPr>
          <w:p w:rsidR="004A4337" w:rsidRPr="00711F4C" w:rsidRDefault="004A4337" w:rsidP="004A4337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描述</w:t>
            </w:r>
          </w:p>
        </w:tc>
      </w:tr>
      <w:tr w:rsidR="009D262E" w:rsidRPr="006D6907" w:rsidTr="006D6907">
        <w:trPr>
          <w:cantSplit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D262E" w:rsidRPr="006D6907" w:rsidRDefault="009D262E" w:rsidP="004A4337">
            <w:pPr>
              <w:pStyle w:val="FSTableLink"/>
              <w:rPr>
                <w:rFonts w:cs="Calibri"/>
                <w:sz w:val="16"/>
                <w:szCs w:val="16"/>
              </w:rPr>
            </w:pPr>
            <w:r w:rsidRPr="006D6907">
              <w:rPr>
                <w:rFonts w:cs="Calibri" w:hint="eastAsia"/>
                <w:sz w:val="16"/>
                <w:szCs w:val="16"/>
              </w:rPr>
              <w:t>名称</w:t>
            </w:r>
          </w:p>
        </w:tc>
        <w:tc>
          <w:tcPr>
            <w:tcW w:w="92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D262E" w:rsidRPr="006D6907" w:rsidRDefault="009D262E" w:rsidP="006D690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AN10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D262E" w:rsidRPr="006D6907" w:rsidRDefault="009D262E" w:rsidP="006D690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M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9D262E" w:rsidRPr="006D6907" w:rsidRDefault="009D262E" w:rsidP="006D6907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 w:rsidRPr="006D6907">
              <w:rPr>
                <w:rFonts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D262E" w:rsidRPr="006D6907" w:rsidRDefault="009D262E" w:rsidP="006D690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D262E" w:rsidRPr="006D6907" w:rsidRDefault="009D262E" w:rsidP="004A4337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疾病的名称</w:t>
            </w:r>
          </w:p>
        </w:tc>
      </w:tr>
      <w:tr w:rsidR="009D262E" w:rsidRPr="006D6907" w:rsidTr="007E672C">
        <w:trPr>
          <w:cantSplit/>
        </w:trPr>
        <w:tc>
          <w:tcPr>
            <w:tcW w:w="145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D262E" w:rsidRPr="006D6907" w:rsidRDefault="009D262E" w:rsidP="007E672C">
            <w:pPr>
              <w:pStyle w:val="FSTableLink"/>
              <w:rPr>
                <w:rFonts w:cs="Calibri"/>
                <w:sz w:val="16"/>
                <w:szCs w:val="16"/>
              </w:rPr>
            </w:pPr>
            <w:commentRangeStart w:id="201"/>
            <w:r>
              <w:rPr>
                <w:rFonts w:cs="Calibri" w:hint="eastAsia"/>
                <w:sz w:val="16"/>
                <w:szCs w:val="16"/>
              </w:rPr>
              <w:t>标准名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D262E" w:rsidRPr="006D6907" w:rsidRDefault="009D262E" w:rsidP="007E672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List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D262E" w:rsidRPr="006D6907" w:rsidRDefault="009D262E" w:rsidP="007E672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M</w:t>
            </w: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D262E" w:rsidRPr="006D6907" w:rsidRDefault="009D262E" w:rsidP="007E672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D262E" w:rsidRPr="006D6907" w:rsidRDefault="009D262E" w:rsidP="007E672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国标</w:t>
            </w: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D262E" w:rsidRPr="006D6907" w:rsidRDefault="009D262E" w:rsidP="007E672C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判断疾病的不同标准的标识</w:t>
            </w:r>
            <w:commentRangeEnd w:id="201"/>
            <w:r>
              <w:rPr>
                <w:rStyle w:val="a9"/>
                <w:rFonts w:cs="Times New Roman"/>
              </w:rPr>
              <w:commentReference w:id="201"/>
            </w:r>
          </w:p>
        </w:tc>
      </w:tr>
      <w:tr w:rsidR="009D262E" w:rsidRPr="006D6907" w:rsidTr="007E672C">
        <w:trPr>
          <w:cantSplit/>
        </w:trPr>
        <w:tc>
          <w:tcPr>
            <w:tcW w:w="145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D262E" w:rsidRPr="006D6907" w:rsidRDefault="009D262E" w:rsidP="007E672C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疾病类别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D262E" w:rsidRPr="006D6907" w:rsidRDefault="009D262E" w:rsidP="007E672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List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D262E" w:rsidRPr="006D6907" w:rsidRDefault="009D262E" w:rsidP="007E672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M</w:t>
            </w: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D262E" w:rsidRPr="006D6907" w:rsidRDefault="009D262E" w:rsidP="007E672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D262E" w:rsidRPr="006D6907" w:rsidRDefault="009D262E" w:rsidP="007E672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慢性病</w:t>
            </w: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D262E" w:rsidRPr="006D6907" w:rsidRDefault="009D262E" w:rsidP="007E672C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疾病所属的类别</w:t>
            </w:r>
          </w:p>
        </w:tc>
      </w:tr>
      <w:tr w:rsidR="009D262E" w:rsidRPr="006D6907" w:rsidTr="006D6907">
        <w:trPr>
          <w:cantSplit/>
        </w:trPr>
        <w:tc>
          <w:tcPr>
            <w:tcW w:w="145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D262E" w:rsidRPr="006D6907" w:rsidRDefault="009D262E" w:rsidP="004A4337">
            <w:pPr>
              <w:pStyle w:val="FSTableLink"/>
              <w:rPr>
                <w:rFonts w:cs="Calibri"/>
                <w:sz w:val="16"/>
                <w:szCs w:val="16"/>
              </w:rPr>
            </w:pPr>
            <w:r w:rsidRPr="006D6907">
              <w:rPr>
                <w:rFonts w:cs="Calibri" w:hint="eastAsia"/>
                <w:sz w:val="16"/>
                <w:szCs w:val="16"/>
              </w:rPr>
              <w:t>确诊规则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D262E" w:rsidRPr="006D6907" w:rsidRDefault="009D262E" w:rsidP="006D690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AN200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D262E" w:rsidRPr="006D6907" w:rsidRDefault="009D262E" w:rsidP="006D690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M</w:t>
            </w: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D262E" w:rsidRPr="006D6907" w:rsidRDefault="009D262E" w:rsidP="006D690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D262E" w:rsidRPr="006D6907" w:rsidRDefault="009D262E" w:rsidP="006D690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D262E" w:rsidRPr="006D6907" w:rsidRDefault="009D262E" w:rsidP="004A4337">
            <w:pPr>
              <w:rPr>
                <w:color w:val="000000"/>
                <w:sz w:val="16"/>
                <w:szCs w:val="16"/>
              </w:rPr>
            </w:pPr>
            <w:r w:rsidRPr="006D6907">
              <w:rPr>
                <w:rFonts w:hint="eastAsia"/>
                <w:color w:val="000000"/>
                <w:sz w:val="16"/>
                <w:szCs w:val="16"/>
              </w:rPr>
              <w:t>是否确诊患有此疾病的规则</w:t>
            </w:r>
          </w:p>
        </w:tc>
      </w:tr>
      <w:tr w:rsidR="009D262E" w:rsidRPr="006D6907" w:rsidTr="006D6907">
        <w:trPr>
          <w:cantSplit/>
        </w:trPr>
        <w:tc>
          <w:tcPr>
            <w:tcW w:w="145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262E" w:rsidRPr="006D6907" w:rsidRDefault="009D262E" w:rsidP="004A4337">
            <w:pPr>
              <w:pStyle w:val="FSTableLink"/>
              <w:rPr>
                <w:rFonts w:cs="Calibri"/>
                <w:sz w:val="16"/>
                <w:szCs w:val="16"/>
              </w:rPr>
            </w:pPr>
            <w:r w:rsidRPr="006D6907">
              <w:rPr>
                <w:rFonts w:cs="Calibri" w:hint="eastAsia"/>
                <w:sz w:val="16"/>
                <w:szCs w:val="16"/>
              </w:rPr>
              <w:t>高危规则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262E" w:rsidRPr="006D6907" w:rsidRDefault="009D262E" w:rsidP="006D690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AN200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262E" w:rsidRPr="006D6907" w:rsidRDefault="009D262E" w:rsidP="006D690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M</w:t>
            </w: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262E" w:rsidRPr="006D6907" w:rsidRDefault="009D262E" w:rsidP="006D690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262E" w:rsidRPr="006D6907" w:rsidRDefault="009D262E" w:rsidP="006D690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D262E" w:rsidRPr="006D6907" w:rsidRDefault="00532951" w:rsidP="004A4337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是否高危规则</w:t>
            </w:r>
          </w:p>
        </w:tc>
      </w:tr>
      <w:tr w:rsidR="009D262E" w:rsidRPr="006D6907" w:rsidTr="006D6907">
        <w:trPr>
          <w:cantSplit/>
        </w:trPr>
        <w:tc>
          <w:tcPr>
            <w:tcW w:w="145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262E" w:rsidRPr="006D6907" w:rsidRDefault="009D262E" w:rsidP="004A4337">
            <w:pPr>
              <w:pStyle w:val="FSTableLink"/>
              <w:rPr>
                <w:rFonts w:cs="Calibri"/>
                <w:sz w:val="16"/>
                <w:szCs w:val="16"/>
              </w:rPr>
            </w:pPr>
            <w:r w:rsidRPr="006D6907">
              <w:rPr>
                <w:rFonts w:cs="Calibri" w:hint="eastAsia"/>
                <w:sz w:val="16"/>
                <w:szCs w:val="16"/>
              </w:rPr>
              <w:t>中危规则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262E" w:rsidRPr="006D6907" w:rsidRDefault="009D262E" w:rsidP="006D690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AN200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262E" w:rsidRPr="006D6907" w:rsidRDefault="009D262E" w:rsidP="006D690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M</w:t>
            </w: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262E" w:rsidRPr="006D6907" w:rsidRDefault="009D262E" w:rsidP="006D6907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262E" w:rsidRPr="006D6907" w:rsidRDefault="009D262E" w:rsidP="006D690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D262E" w:rsidRPr="006D6907" w:rsidRDefault="00532951" w:rsidP="004A4337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是否中危规则</w:t>
            </w:r>
          </w:p>
        </w:tc>
      </w:tr>
      <w:tr w:rsidR="009D262E" w:rsidRPr="006D6907" w:rsidTr="006D6907">
        <w:trPr>
          <w:cantSplit/>
        </w:trPr>
        <w:tc>
          <w:tcPr>
            <w:tcW w:w="145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262E" w:rsidRPr="006D6907" w:rsidRDefault="009D262E" w:rsidP="004A4337">
            <w:pPr>
              <w:pStyle w:val="FSTableLink"/>
              <w:rPr>
                <w:rFonts w:cs="Calibri"/>
                <w:sz w:val="16"/>
                <w:szCs w:val="16"/>
              </w:rPr>
            </w:pPr>
            <w:r w:rsidRPr="006D6907">
              <w:rPr>
                <w:rFonts w:cs="Calibri" w:hint="eastAsia"/>
                <w:sz w:val="16"/>
                <w:szCs w:val="16"/>
              </w:rPr>
              <w:t>正常规则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262E" w:rsidRPr="006D6907" w:rsidRDefault="009D262E" w:rsidP="006D690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AN200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262E" w:rsidRPr="006D6907" w:rsidRDefault="009D262E" w:rsidP="006D690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M</w:t>
            </w: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262E" w:rsidRPr="006D6907" w:rsidRDefault="009D262E" w:rsidP="006D690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262E" w:rsidRPr="006D6907" w:rsidRDefault="009D262E" w:rsidP="006D690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D262E" w:rsidRPr="006D6907" w:rsidRDefault="00532951" w:rsidP="004A4337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是否低危规则</w:t>
            </w:r>
          </w:p>
        </w:tc>
      </w:tr>
      <w:tr w:rsidR="009D262E" w:rsidRPr="006D6907" w:rsidTr="006D6907">
        <w:trPr>
          <w:cantSplit/>
        </w:trPr>
        <w:tc>
          <w:tcPr>
            <w:tcW w:w="145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262E" w:rsidRPr="006D6907" w:rsidRDefault="009D262E" w:rsidP="004A4337">
            <w:pPr>
              <w:pStyle w:val="FSTableLink"/>
              <w:rPr>
                <w:rFonts w:cs="Calibri"/>
                <w:sz w:val="16"/>
                <w:szCs w:val="16"/>
              </w:rPr>
            </w:pPr>
            <w:r w:rsidRPr="006D6907">
              <w:rPr>
                <w:rFonts w:cs="Calibri" w:hint="eastAsia"/>
                <w:sz w:val="16"/>
                <w:szCs w:val="16"/>
              </w:rPr>
              <w:t>应急处理链接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262E" w:rsidRPr="006D6907" w:rsidRDefault="009D262E" w:rsidP="006D690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AN40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262E" w:rsidRPr="006D6907" w:rsidRDefault="009D262E" w:rsidP="006D690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M</w:t>
            </w:r>
          </w:p>
        </w:tc>
        <w:tc>
          <w:tcPr>
            <w:tcW w:w="851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262E" w:rsidRPr="006D6907" w:rsidRDefault="009D262E" w:rsidP="006D690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262E" w:rsidRPr="006D6907" w:rsidRDefault="009D262E" w:rsidP="006D6907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D262E" w:rsidRPr="006D6907" w:rsidRDefault="009D262E" w:rsidP="004A4337">
            <w:pPr>
              <w:rPr>
                <w:color w:val="000000"/>
                <w:sz w:val="16"/>
                <w:szCs w:val="16"/>
              </w:rPr>
            </w:pPr>
            <w:r w:rsidRPr="006D6907">
              <w:rPr>
                <w:rFonts w:hint="eastAsia"/>
                <w:color w:val="000000"/>
                <w:sz w:val="16"/>
                <w:szCs w:val="16"/>
              </w:rPr>
              <w:t>针对此病种默认打开的功能页面</w:t>
            </w:r>
            <w:r>
              <w:rPr>
                <w:rFonts w:hint="eastAsia"/>
                <w:color w:val="000000"/>
                <w:sz w:val="16"/>
                <w:szCs w:val="16"/>
              </w:rPr>
              <w:t>的</w:t>
            </w:r>
            <w:r>
              <w:rPr>
                <w:rFonts w:hint="eastAsia"/>
                <w:color w:val="000000"/>
                <w:sz w:val="16"/>
                <w:szCs w:val="16"/>
              </w:rPr>
              <w:t>URL</w:t>
            </w:r>
          </w:p>
        </w:tc>
      </w:tr>
    </w:tbl>
    <w:p w:rsidR="004A4337" w:rsidRPr="00684C0A" w:rsidRDefault="004A4337" w:rsidP="004A4337">
      <w:pPr>
        <w:pStyle w:val="3"/>
        <w:rPr>
          <w:lang w:val="fr-FR"/>
        </w:rPr>
      </w:pPr>
      <w:bookmarkStart w:id="202" w:name="_Toc324713599"/>
      <w:r>
        <w:rPr>
          <w:rFonts w:hint="eastAsia"/>
          <w:lang w:val="fr-FR"/>
        </w:rPr>
        <w:t>可能的操作</w:t>
      </w:r>
      <w:bookmarkEnd w:id="202"/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242"/>
        <w:gridCol w:w="7655"/>
      </w:tblGrid>
      <w:tr w:rsidR="004A4337" w:rsidRPr="00254A08" w:rsidTr="009D262E">
        <w:trPr>
          <w:trHeight w:val="201"/>
          <w:tblHeader/>
        </w:trPr>
        <w:tc>
          <w:tcPr>
            <w:tcW w:w="1242" w:type="dxa"/>
            <w:shd w:val="clear" w:color="auto" w:fill="95B3D7"/>
            <w:vAlign w:val="center"/>
          </w:tcPr>
          <w:p w:rsidR="004A4337" w:rsidRPr="00254A08" w:rsidRDefault="004A4337" w:rsidP="004A4337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动作</w:t>
            </w:r>
          </w:p>
        </w:tc>
        <w:tc>
          <w:tcPr>
            <w:tcW w:w="7655" w:type="dxa"/>
            <w:shd w:val="clear" w:color="auto" w:fill="95B3D7"/>
            <w:vAlign w:val="center"/>
          </w:tcPr>
          <w:p w:rsidR="004A4337" w:rsidRPr="00254A08" w:rsidRDefault="004A4337" w:rsidP="004A4337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描述</w:t>
            </w:r>
          </w:p>
        </w:tc>
      </w:tr>
      <w:tr w:rsidR="004A4337" w:rsidRPr="00254A08" w:rsidTr="009D262E">
        <w:trPr>
          <w:cantSplit/>
        </w:trPr>
        <w:tc>
          <w:tcPr>
            <w:tcW w:w="1242" w:type="dxa"/>
            <w:vAlign w:val="center"/>
          </w:tcPr>
          <w:p w:rsidR="004A4337" w:rsidRPr="00254A08" w:rsidRDefault="00532951" w:rsidP="004A4337">
            <w:pPr>
              <w:pStyle w:val="FSTableLink"/>
              <w:rPr>
                <w:noProof w:val="0"/>
                <w:lang w:val="en-GB"/>
              </w:rPr>
            </w:pPr>
            <w:r>
              <w:rPr>
                <w:rFonts w:hint="eastAsia"/>
                <w:noProof w:val="0"/>
                <w:lang w:val="en-GB"/>
              </w:rPr>
              <w:t>保存</w:t>
            </w:r>
          </w:p>
        </w:tc>
        <w:tc>
          <w:tcPr>
            <w:tcW w:w="7655" w:type="dxa"/>
            <w:vAlign w:val="center"/>
          </w:tcPr>
          <w:p w:rsidR="004A4337" w:rsidRPr="00254A08" w:rsidRDefault="00532951" w:rsidP="004A4337">
            <w:pPr>
              <w:pStyle w:val="FSTableLink"/>
              <w:rPr>
                <w:noProof w:val="0"/>
                <w:lang w:val="en-GB"/>
              </w:rPr>
            </w:pPr>
            <w:r>
              <w:rPr>
                <w:rFonts w:hint="eastAsia"/>
                <w:noProof w:val="0"/>
                <w:lang w:val="en-GB"/>
              </w:rPr>
              <w:t>保存配置信息</w:t>
            </w:r>
          </w:p>
        </w:tc>
      </w:tr>
      <w:tr w:rsidR="004A4337" w:rsidRPr="00ED48EA" w:rsidTr="009D262E">
        <w:trPr>
          <w:cantSplit/>
        </w:trPr>
        <w:tc>
          <w:tcPr>
            <w:tcW w:w="1242" w:type="dxa"/>
            <w:vAlign w:val="center"/>
          </w:tcPr>
          <w:p w:rsidR="004A4337" w:rsidRPr="00254A08" w:rsidRDefault="00532951" w:rsidP="004A4337">
            <w:pPr>
              <w:pStyle w:val="FSTableLink"/>
              <w:rPr>
                <w:noProof w:val="0"/>
                <w:lang w:val="en-GB"/>
              </w:rPr>
            </w:pPr>
            <w:r>
              <w:rPr>
                <w:rFonts w:hint="eastAsia"/>
                <w:noProof w:val="0"/>
                <w:lang w:val="en-GB"/>
              </w:rPr>
              <w:t>取消</w:t>
            </w:r>
          </w:p>
        </w:tc>
        <w:tc>
          <w:tcPr>
            <w:tcW w:w="7655" w:type="dxa"/>
            <w:vAlign w:val="center"/>
          </w:tcPr>
          <w:p w:rsidR="004A4337" w:rsidRPr="00ED48EA" w:rsidRDefault="00532951" w:rsidP="004A4337">
            <w:pPr>
              <w:pStyle w:val="FSTableLink"/>
              <w:rPr>
                <w:rFonts w:cs="Arial"/>
                <w:noProof w:val="0"/>
                <w:lang w:val="en-GB"/>
              </w:rPr>
            </w:pPr>
            <w:r>
              <w:rPr>
                <w:rFonts w:cs="Arial" w:hint="eastAsia"/>
                <w:noProof w:val="0"/>
                <w:lang w:val="en-GB"/>
              </w:rPr>
              <w:t>取消</w:t>
            </w:r>
          </w:p>
        </w:tc>
      </w:tr>
    </w:tbl>
    <w:p w:rsidR="004A4337" w:rsidRDefault="004A4337" w:rsidP="004A4337">
      <w:pPr>
        <w:rPr>
          <w:lang w:val="en-GB"/>
        </w:rPr>
      </w:pPr>
    </w:p>
    <w:p w:rsidR="004A4337" w:rsidRDefault="004A4337" w:rsidP="001E7716">
      <w:pPr>
        <w:rPr>
          <w:lang w:val="en-GB"/>
        </w:rPr>
      </w:pPr>
    </w:p>
    <w:p w:rsidR="001E7716" w:rsidRDefault="001E7716" w:rsidP="001E7716">
      <w:pPr>
        <w:pStyle w:val="FSBodyText0"/>
        <w:rPr>
          <w:lang w:val="en-GB"/>
        </w:rPr>
      </w:pPr>
    </w:p>
    <w:p w:rsidR="00141711" w:rsidRPr="00ED48EA" w:rsidRDefault="00BD7DA0" w:rsidP="00141711">
      <w:pPr>
        <w:pStyle w:val="2"/>
        <w:rPr>
          <w:lang w:val="en-GB"/>
        </w:rPr>
      </w:pPr>
      <w:bookmarkStart w:id="203" w:name="_Toc324713600"/>
      <w:bookmarkEnd w:id="154"/>
      <w:r>
        <w:rPr>
          <w:rFonts w:hint="eastAsia"/>
          <w:lang w:val="en-GB"/>
        </w:rPr>
        <w:t>UI07</w:t>
      </w:r>
      <w:r w:rsidR="00141711">
        <w:rPr>
          <w:rFonts w:hint="eastAsia"/>
          <w:lang w:val="en-GB"/>
        </w:rPr>
        <w:t>-</w:t>
      </w:r>
      <w:r w:rsidR="00141711">
        <w:rPr>
          <w:rFonts w:hint="eastAsia"/>
          <w:lang w:val="en-GB"/>
        </w:rPr>
        <w:t>检索患者</w:t>
      </w:r>
      <w:bookmarkEnd w:id="203"/>
    </w:p>
    <w:p w:rsidR="00141711" w:rsidRDefault="00141711" w:rsidP="00141711">
      <w:pPr>
        <w:pStyle w:val="3"/>
        <w:rPr>
          <w:lang w:val="en-GB"/>
        </w:rPr>
      </w:pPr>
      <w:bookmarkStart w:id="204" w:name="_Toc324713601"/>
      <w:r>
        <w:rPr>
          <w:rFonts w:hint="eastAsia"/>
          <w:lang w:val="en-GB"/>
        </w:rPr>
        <w:t>介绍</w:t>
      </w:r>
      <w:bookmarkEnd w:id="204"/>
    </w:p>
    <w:p w:rsidR="00141711" w:rsidRPr="000D02A4" w:rsidRDefault="00141711" w:rsidP="00141711">
      <w:r>
        <w:rPr>
          <w:rFonts w:hint="eastAsia"/>
        </w:rPr>
        <w:t>检索患者。</w:t>
      </w:r>
    </w:p>
    <w:p w:rsidR="00141711" w:rsidRDefault="00141711" w:rsidP="00141711">
      <w:pPr>
        <w:pStyle w:val="3"/>
        <w:rPr>
          <w:lang w:val="en-GB"/>
        </w:rPr>
      </w:pPr>
      <w:bookmarkStart w:id="205" w:name="_Toc324713602"/>
      <w:r>
        <w:rPr>
          <w:rFonts w:hint="eastAsia"/>
          <w:lang w:val="en-GB"/>
        </w:rPr>
        <w:t>原型界面</w:t>
      </w:r>
      <w:bookmarkEnd w:id="205"/>
    </w:p>
    <w:p w:rsidR="00141711" w:rsidRPr="004761CA" w:rsidRDefault="00141711" w:rsidP="00141711">
      <w:pPr>
        <w:rPr>
          <w:lang w:val="en-GB"/>
        </w:rPr>
      </w:pPr>
    </w:p>
    <w:p w:rsidR="00141711" w:rsidRPr="00ED48EA" w:rsidRDefault="00141711" w:rsidP="00141711">
      <w:pPr>
        <w:pStyle w:val="3"/>
        <w:rPr>
          <w:lang w:val="en-GB"/>
        </w:rPr>
      </w:pPr>
      <w:bookmarkStart w:id="206" w:name="_Toc324713603"/>
      <w:r>
        <w:rPr>
          <w:rFonts w:hint="eastAsia"/>
          <w:lang w:val="en-GB"/>
        </w:rPr>
        <w:t>界面元素</w:t>
      </w:r>
      <w:bookmarkEnd w:id="206"/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56"/>
        <w:gridCol w:w="920"/>
        <w:gridCol w:w="709"/>
        <w:gridCol w:w="851"/>
        <w:gridCol w:w="850"/>
        <w:gridCol w:w="4111"/>
      </w:tblGrid>
      <w:tr w:rsidR="00141711" w:rsidRPr="00EA6CEC" w:rsidTr="0075403F">
        <w:trPr>
          <w:cantSplit/>
          <w:trHeight w:val="50"/>
          <w:tblHeader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141711" w:rsidRPr="00711F4C" w:rsidRDefault="00141711" w:rsidP="0075403F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属性</w:t>
            </w:r>
          </w:p>
        </w:tc>
        <w:tc>
          <w:tcPr>
            <w:tcW w:w="9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141711" w:rsidRPr="00711F4C" w:rsidRDefault="00141711" w:rsidP="0075403F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格式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141711" w:rsidRPr="00711F4C" w:rsidRDefault="00141711" w:rsidP="0075403F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访问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141711" w:rsidRPr="00711F4C" w:rsidRDefault="00141711" w:rsidP="0075403F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出现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141711" w:rsidRPr="00711F4C" w:rsidRDefault="00141711" w:rsidP="0075403F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默认值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95B3D7"/>
          </w:tcPr>
          <w:p w:rsidR="00141711" w:rsidRPr="00711F4C" w:rsidRDefault="00141711" w:rsidP="0075403F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描述</w:t>
            </w:r>
            <w:r>
              <w:rPr>
                <w:rFonts w:cs="Calibri" w:hint="eastAsia"/>
              </w:rPr>
              <w:t>/</w:t>
            </w:r>
          </w:p>
        </w:tc>
      </w:tr>
      <w:tr w:rsidR="00141711" w:rsidRPr="00EA6CEC" w:rsidTr="0075403F">
        <w:trPr>
          <w:cantSplit/>
        </w:trPr>
        <w:tc>
          <w:tcPr>
            <w:tcW w:w="8897" w:type="dxa"/>
            <w:gridSpan w:val="6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141711" w:rsidRPr="002450F6" w:rsidRDefault="00141711" w:rsidP="00141711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检索条件</w:t>
            </w:r>
          </w:p>
        </w:tc>
      </w:tr>
      <w:tr w:rsidR="00141711" w:rsidRPr="00EA6CEC" w:rsidTr="0075403F">
        <w:trPr>
          <w:cantSplit/>
        </w:trPr>
        <w:tc>
          <w:tcPr>
            <w:tcW w:w="1456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  <w:r w:rsidRPr="002450F6">
              <w:rPr>
                <w:rFonts w:cs="Calibri" w:hint="eastAsia"/>
                <w:sz w:val="16"/>
                <w:szCs w:val="16"/>
              </w:rPr>
              <w:t>姓名</w:t>
            </w:r>
          </w:p>
        </w:tc>
        <w:tc>
          <w:tcPr>
            <w:tcW w:w="92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41711" w:rsidRPr="002450F6" w:rsidRDefault="00141711" w:rsidP="0075403F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141711" w:rsidRPr="002450F6" w:rsidRDefault="00141711" w:rsidP="0075403F">
            <w:pPr>
              <w:rPr>
                <w:color w:val="000000"/>
                <w:sz w:val="16"/>
                <w:szCs w:val="16"/>
              </w:rPr>
            </w:pPr>
          </w:p>
        </w:tc>
      </w:tr>
      <w:tr w:rsidR="00141711" w:rsidRPr="00EA6CEC" w:rsidTr="0075403F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病种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141711" w:rsidRPr="002450F6" w:rsidRDefault="00141711" w:rsidP="0075403F">
            <w:pPr>
              <w:rPr>
                <w:color w:val="000000"/>
                <w:sz w:val="16"/>
                <w:szCs w:val="16"/>
              </w:rPr>
            </w:pPr>
          </w:p>
        </w:tc>
      </w:tr>
      <w:tr w:rsidR="00141711" w:rsidRPr="00EA6CEC" w:rsidTr="0075403F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单位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rPr>
                <w:color w:val="000000"/>
                <w:sz w:val="16"/>
                <w:szCs w:val="16"/>
              </w:rPr>
            </w:pPr>
          </w:p>
        </w:tc>
      </w:tr>
      <w:tr w:rsidR="00141711" w:rsidRPr="00EA6CEC" w:rsidTr="0075403F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地区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rPr>
                <w:color w:val="000000"/>
                <w:sz w:val="16"/>
                <w:szCs w:val="16"/>
              </w:rPr>
            </w:pPr>
          </w:p>
        </w:tc>
      </w:tr>
      <w:tr w:rsidR="00141711" w:rsidRPr="00EA6CEC" w:rsidTr="0075403F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医院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rPr>
                <w:color w:val="000000"/>
                <w:sz w:val="16"/>
                <w:szCs w:val="16"/>
              </w:rPr>
            </w:pPr>
          </w:p>
        </w:tc>
      </w:tr>
      <w:tr w:rsidR="00141711" w:rsidRPr="00EA6CEC" w:rsidTr="0075403F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性别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rPr>
                <w:color w:val="000000"/>
                <w:sz w:val="16"/>
                <w:szCs w:val="16"/>
              </w:rPr>
            </w:pPr>
          </w:p>
        </w:tc>
      </w:tr>
      <w:tr w:rsidR="00141711" w:rsidRPr="00EA6CEC" w:rsidTr="0075403F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年龄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rPr>
                <w:color w:val="000000"/>
                <w:sz w:val="16"/>
                <w:szCs w:val="16"/>
              </w:rPr>
            </w:pPr>
          </w:p>
        </w:tc>
      </w:tr>
      <w:tr w:rsidR="00141711" w:rsidRPr="00EA6CEC" w:rsidTr="0075403F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VIP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rPr>
                <w:color w:val="000000"/>
                <w:sz w:val="16"/>
                <w:szCs w:val="16"/>
              </w:rPr>
            </w:pPr>
          </w:p>
        </w:tc>
      </w:tr>
      <w:tr w:rsidR="00141711" w:rsidRPr="00EA6CEC" w:rsidTr="0075403F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rPr>
                <w:color w:val="000000"/>
                <w:sz w:val="16"/>
                <w:szCs w:val="16"/>
              </w:rPr>
            </w:pPr>
          </w:p>
        </w:tc>
      </w:tr>
      <w:tr w:rsidR="00141711" w:rsidRPr="00EA6CEC" w:rsidTr="0075403F">
        <w:trPr>
          <w:cantSplit/>
          <w:trHeight w:val="187"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rPr>
                <w:color w:val="000000"/>
                <w:sz w:val="16"/>
                <w:szCs w:val="16"/>
              </w:rPr>
            </w:pPr>
          </w:p>
        </w:tc>
      </w:tr>
      <w:tr w:rsidR="00141711" w:rsidRPr="00EA6CEC" w:rsidTr="0075403F">
        <w:trPr>
          <w:cantSplit/>
          <w:trHeight w:val="187"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rPr>
                <w:sz w:val="16"/>
                <w:szCs w:val="16"/>
              </w:rPr>
            </w:pPr>
          </w:p>
        </w:tc>
      </w:tr>
      <w:tr w:rsidR="00141711" w:rsidRPr="00EA6CEC" w:rsidTr="0075403F">
        <w:trPr>
          <w:cantSplit/>
          <w:trHeight w:val="187"/>
        </w:trPr>
        <w:tc>
          <w:tcPr>
            <w:tcW w:w="1456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41711" w:rsidRPr="002450F6" w:rsidRDefault="00141711" w:rsidP="0075403F">
            <w:pPr>
              <w:rPr>
                <w:color w:val="000000"/>
                <w:sz w:val="16"/>
                <w:szCs w:val="16"/>
              </w:rPr>
            </w:pPr>
          </w:p>
        </w:tc>
      </w:tr>
    </w:tbl>
    <w:p w:rsidR="00141711" w:rsidRPr="00684C0A" w:rsidRDefault="00141711" w:rsidP="00141711">
      <w:pPr>
        <w:pStyle w:val="3"/>
        <w:rPr>
          <w:lang w:val="fr-FR"/>
        </w:rPr>
      </w:pPr>
      <w:bookmarkStart w:id="207" w:name="_Toc324713604"/>
      <w:r>
        <w:rPr>
          <w:rFonts w:hint="eastAsia"/>
          <w:lang w:val="fr-FR"/>
        </w:rPr>
        <w:t>可能的操作</w:t>
      </w:r>
      <w:bookmarkEnd w:id="207"/>
    </w:p>
    <w:tbl>
      <w:tblPr>
        <w:tblW w:w="93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233"/>
        <w:gridCol w:w="8163"/>
      </w:tblGrid>
      <w:tr w:rsidR="00141711" w:rsidRPr="00254A08" w:rsidTr="00C03F9C">
        <w:trPr>
          <w:trHeight w:val="190"/>
          <w:tblHeader/>
        </w:trPr>
        <w:tc>
          <w:tcPr>
            <w:tcW w:w="1233" w:type="dxa"/>
            <w:shd w:val="clear" w:color="auto" w:fill="95B3D7"/>
            <w:vAlign w:val="center"/>
          </w:tcPr>
          <w:p w:rsidR="00141711" w:rsidRPr="00254A08" w:rsidRDefault="00141711" w:rsidP="0075403F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动作</w:t>
            </w:r>
          </w:p>
        </w:tc>
        <w:tc>
          <w:tcPr>
            <w:tcW w:w="8163" w:type="dxa"/>
            <w:shd w:val="clear" w:color="auto" w:fill="95B3D7"/>
            <w:vAlign w:val="center"/>
          </w:tcPr>
          <w:p w:rsidR="00141711" w:rsidRPr="00254A08" w:rsidRDefault="00141711" w:rsidP="0075403F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描述</w:t>
            </w:r>
          </w:p>
        </w:tc>
      </w:tr>
      <w:tr w:rsidR="00141711" w:rsidRPr="00254A08" w:rsidTr="00C03F9C">
        <w:trPr>
          <w:cantSplit/>
          <w:trHeight w:val="359"/>
        </w:trPr>
        <w:tc>
          <w:tcPr>
            <w:tcW w:w="1233" w:type="dxa"/>
            <w:vAlign w:val="center"/>
          </w:tcPr>
          <w:p w:rsidR="00141711" w:rsidRPr="00254A08" w:rsidRDefault="00141711" w:rsidP="0075403F">
            <w:pPr>
              <w:pStyle w:val="FSTableLink"/>
              <w:rPr>
                <w:noProof w:val="0"/>
                <w:lang w:val="en-GB"/>
              </w:rPr>
            </w:pPr>
            <w:r>
              <w:rPr>
                <w:rFonts w:hint="eastAsia"/>
                <w:noProof w:val="0"/>
                <w:lang w:val="en-GB"/>
              </w:rPr>
              <w:t>已处理</w:t>
            </w:r>
          </w:p>
        </w:tc>
        <w:tc>
          <w:tcPr>
            <w:tcW w:w="8163" w:type="dxa"/>
            <w:vAlign w:val="center"/>
          </w:tcPr>
          <w:p w:rsidR="00141711" w:rsidRPr="00254A08" w:rsidRDefault="00141711" w:rsidP="0075403F">
            <w:pPr>
              <w:pStyle w:val="FSTableLink"/>
              <w:rPr>
                <w:noProof w:val="0"/>
                <w:lang w:val="en-GB"/>
              </w:rPr>
            </w:pPr>
            <w:r>
              <w:rPr>
                <w:rFonts w:hint="eastAsia"/>
                <w:noProof w:val="0"/>
                <w:lang w:val="en-GB"/>
              </w:rPr>
              <w:t>显示所有已处理工作单，按照时间倒序排列</w:t>
            </w:r>
          </w:p>
        </w:tc>
      </w:tr>
      <w:tr w:rsidR="00141711" w:rsidRPr="00ED48EA" w:rsidTr="00C03F9C">
        <w:trPr>
          <w:cantSplit/>
          <w:trHeight w:val="346"/>
        </w:trPr>
        <w:tc>
          <w:tcPr>
            <w:tcW w:w="1233" w:type="dxa"/>
            <w:vAlign w:val="center"/>
          </w:tcPr>
          <w:p w:rsidR="00141711" w:rsidRPr="00254A08" w:rsidRDefault="00141711" w:rsidP="0075403F">
            <w:pPr>
              <w:pStyle w:val="FSTableLink"/>
              <w:rPr>
                <w:noProof w:val="0"/>
                <w:lang w:val="en-GB"/>
              </w:rPr>
            </w:pPr>
          </w:p>
        </w:tc>
        <w:tc>
          <w:tcPr>
            <w:tcW w:w="8163" w:type="dxa"/>
            <w:vAlign w:val="center"/>
          </w:tcPr>
          <w:p w:rsidR="00141711" w:rsidRPr="00ED48EA" w:rsidRDefault="00141711" w:rsidP="0075403F">
            <w:pPr>
              <w:pStyle w:val="FSTableLink"/>
              <w:rPr>
                <w:rFonts w:cs="Arial"/>
                <w:noProof w:val="0"/>
                <w:lang w:val="en-GB"/>
              </w:rPr>
            </w:pPr>
          </w:p>
        </w:tc>
      </w:tr>
    </w:tbl>
    <w:p w:rsidR="00141711" w:rsidRPr="00684C0A" w:rsidRDefault="00141711" w:rsidP="00141711">
      <w:pPr>
        <w:pStyle w:val="3"/>
        <w:rPr>
          <w:lang w:val="fr-FR"/>
        </w:rPr>
      </w:pPr>
      <w:bookmarkStart w:id="208" w:name="_Toc324713605"/>
      <w:r>
        <w:rPr>
          <w:rFonts w:hint="eastAsia"/>
          <w:lang w:val="fr-FR"/>
        </w:rPr>
        <w:t>可能的操作</w:t>
      </w:r>
      <w:bookmarkEnd w:id="208"/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242"/>
        <w:gridCol w:w="8222"/>
      </w:tblGrid>
      <w:tr w:rsidR="00141711" w:rsidRPr="00254A08" w:rsidTr="0075403F">
        <w:trPr>
          <w:trHeight w:val="201"/>
          <w:tblHeader/>
        </w:trPr>
        <w:tc>
          <w:tcPr>
            <w:tcW w:w="1242" w:type="dxa"/>
            <w:shd w:val="clear" w:color="auto" w:fill="95B3D7"/>
            <w:vAlign w:val="center"/>
          </w:tcPr>
          <w:p w:rsidR="00141711" w:rsidRPr="00254A08" w:rsidRDefault="00141711" w:rsidP="0075403F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规则</w:t>
            </w:r>
          </w:p>
        </w:tc>
        <w:tc>
          <w:tcPr>
            <w:tcW w:w="8222" w:type="dxa"/>
            <w:shd w:val="clear" w:color="auto" w:fill="95B3D7"/>
            <w:vAlign w:val="center"/>
          </w:tcPr>
          <w:p w:rsidR="00141711" w:rsidRPr="00254A08" w:rsidRDefault="00141711" w:rsidP="0075403F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描述</w:t>
            </w:r>
          </w:p>
        </w:tc>
      </w:tr>
      <w:tr w:rsidR="00141711" w:rsidRPr="00254A08" w:rsidTr="0075403F">
        <w:trPr>
          <w:cantSplit/>
        </w:trPr>
        <w:tc>
          <w:tcPr>
            <w:tcW w:w="1242" w:type="dxa"/>
            <w:vAlign w:val="center"/>
          </w:tcPr>
          <w:p w:rsidR="00141711" w:rsidRPr="00254A08" w:rsidRDefault="00141711" w:rsidP="0075403F">
            <w:pPr>
              <w:pStyle w:val="FSTableLink"/>
              <w:rPr>
                <w:noProof w:val="0"/>
                <w:lang w:val="en-GB"/>
              </w:rPr>
            </w:pPr>
          </w:p>
        </w:tc>
        <w:tc>
          <w:tcPr>
            <w:tcW w:w="8222" w:type="dxa"/>
            <w:vAlign w:val="center"/>
          </w:tcPr>
          <w:p w:rsidR="00141711" w:rsidRPr="00254A08" w:rsidRDefault="00141711" w:rsidP="0075403F">
            <w:pPr>
              <w:pStyle w:val="FSTableLink"/>
              <w:rPr>
                <w:noProof w:val="0"/>
                <w:lang w:val="en-GB"/>
              </w:rPr>
            </w:pPr>
            <w:r>
              <w:rPr>
                <w:rFonts w:hint="eastAsia"/>
                <w:lang w:val="en-GB"/>
              </w:rPr>
              <w:t>首先按照紧急状态排（高危</w:t>
            </w:r>
            <w:r>
              <w:rPr>
                <w:rFonts w:hint="eastAsia"/>
                <w:lang w:val="en-GB"/>
              </w:rPr>
              <w:t>&gt;</w:t>
            </w:r>
            <w:r>
              <w:rPr>
                <w:rFonts w:hint="eastAsia"/>
                <w:lang w:val="en-GB"/>
              </w:rPr>
              <w:t>中危</w:t>
            </w:r>
            <w:r>
              <w:rPr>
                <w:rFonts w:hint="eastAsia"/>
                <w:lang w:val="en-GB"/>
              </w:rPr>
              <w:t>&gt;</w:t>
            </w:r>
            <w:r>
              <w:rPr>
                <w:rFonts w:hint="eastAsia"/>
                <w:lang w:val="en-GB"/>
              </w:rPr>
              <w:t>正常），然后按照越早产生的工作单排</w:t>
            </w:r>
          </w:p>
        </w:tc>
      </w:tr>
      <w:tr w:rsidR="00141711" w:rsidRPr="00ED48EA" w:rsidTr="0075403F">
        <w:trPr>
          <w:cantSplit/>
        </w:trPr>
        <w:tc>
          <w:tcPr>
            <w:tcW w:w="1242" w:type="dxa"/>
            <w:vAlign w:val="center"/>
          </w:tcPr>
          <w:p w:rsidR="00141711" w:rsidRPr="00254A08" w:rsidRDefault="00141711" w:rsidP="0075403F">
            <w:pPr>
              <w:pStyle w:val="FSTableLink"/>
              <w:rPr>
                <w:noProof w:val="0"/>
                <w:lang w:val="en-GB"/>
              </w:rPr>
            </w:pPr>
          </w:p>
        </w:tc>
        <w:tc>
          <w:tcPr>
            <w:tcW w:w="8222" w:type="dxa"/>
            <w:vAlign w:val="center"/>
          </w:tcPr>
          <w:p w:rsidR="00141711" w:rsidRPr="00ED48EA" w:rsidRDefault="00141711" w:rsidP="0075403F">
            <w:pPr>
              <w:pStyle w:val="FSTableLink"/>
              <w:rPr>
                <w:rFonts w:cs="Arial"/>
                <w:noProof w:val="0"/>
                <w:lang w:val="en-GB"/>
              </w:rPr>
            </w:pPr>
            <w:r>
              <w:rPr>
                <w:rFonts w:cs="Arial" w:hint="eastAsia"/>
                <w:noProof w:val="0"/>
                <w:lang w:val="en-GB"/>
              </w:rPr>
              <w:t>操作去掉</w:t>
            </w:r>
          </w:p>
        </w:tc>
      </w:tr>
    </w:tbl>
    <w:p w:rsidR="00141711" w:rsidRDefault="00141711" w:rsidP="00141711">
      <w:pPr>
        <w:rPr>
          <w:lang w:val="en-GB"/>
        </w:rPr>
      </w:pPr>
    </w:p>
    <w:p w:rsidR="00B72787" w:rsidRPr="00ED48EA" w:rsidRDefault="00B72787" w:rsidP="00B72787">
      <w:pPr>
        <w:pStyle w:val="2"/>
        <w:rPr>
          <w:lang w:val="en-GB"/>
        </w:rPr>
      </w:pPr>
      <w:bookmarkStart w:id="209" w:name="_Ref324407811"/>
      <w:bookmarkStart w:id="210" w:name="_Toc324713606"/>
      <w:r>
        <w:rPr>
          <w:rFonts w:hint="eastAsia"/>
          <w:lang w:val="en-GB"/>
        </w:rPr>
        <w:lastRenderedPageBreak/>
        <w:t>UI0</w:t>
      </w:r>
      <w:r w:rsidR="00487106">
        <w:rPr>
          <w:lang w:val="en-GB"/>
        </w:rPr>
        <w:t>8</w:t>
      </w:r>
      <w:r>
        <w:rPr>
          <w:rFonts w:hint="eastAsia"/>
          <w:lang w:val="en-GB"/>
        </w:rPr>
        <w:t>-</w:t>
      </w:r>
      <w:r>
        <w:rPr>
          <w:rFonts w:hint="eastAsia"/>
          <w:lang w:val="en-GB"/>
        </w:rPr>
        <w:t>日程安排</w:t>
      </w:r>
      <w:bookmarkEnd w:id="209"/>
      <w:bookmarkEnd w:id="210"/>
    </w:p>
    <w:p w:rsidR="00B72787" w:rsidRDefault="00B72787" w:rsidP="00B72787">
      <w:pPr>
        <w:pStyle w:val="3"/>
        <w:rPr>
          <w:lang w:val="en-GB"/>
        </w:rPr>
      </w:pPr>
      <w:bookmarkStart w:id="211" w:name="_Toc324713607"/>
      <w:r>
        <w:rPr>
          <w:rFonts w:hint="eastAsia"/>
          <w:lang w:val="en-GB"/>
        </w:rPr>
        <w:t>介绍</w:t>
      </w:r>
      <w:bookmarkEnd w:id="211"/>
    </w:p>
    <w:p w:rsidR="00B72787" w:rsidRPr="000D02A4" w:rsidRDefault="00295D4F" w:rsidP="00B72787">
      <w:r>
        <w:rPr>
          <w:rFonts w:hint="eastAsia"/>
        </w:rPr>
        <w:t>使用月视图的方式</w:t>
      </w:r>
      <w:r w:rsidR="00B72787">
        <w:rPr>
          <w:rFonts w:hint="eastAsia"/>
        </w:rPr>
        <w:t>显示日程信息</w:t>
      </w:r>
    </w:p>
    <w:p w:rsidR="00B72787" w:rsidRDefault="00B72787" w:rsidP="00B72787">
      <w:pPr>
        <w:pStyle w:val="3"/>
        <w:rPr>
          <w:lang w:val="en-GB"/>
        </w:rPr>
      </w:pPr>
      <w:bookmarkStart w:id="212" w:name="_Toc324713608"/>
      <w:r>
        <w:rPr>
          <w:rFonts w:hint="eastAsia"/>
          <w:lang w:val="en-GB"/>
        </w:rPr>
        <w:t>原型界面</w:t>
      </w:r>
      <w:bookmarkEnd w:id="212"/>
    </w:p>
    <w:p w:rsidR="00B72787" w:rsidRPr="004761CA" w:rsidRDefault="00295D4F" w:rsidP="00B72787">
      <w:pPr>
        <w:rPr>
          <w:lang w:val="en-GB"/>
        </w:rPr>
      </w:pPr>
      <w:r>
        <w:rPr>
          <w:noProof/>
        </w:rPr>
        <w:drawing>
          <wp:inline distT="0" distB="0" distL="0" distR="0">
            <wp:extent cx="2743200" cy="285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787">
        <w:rPr>
          <w:noProof/>
        </w:rPr>
        <w:drawing>
          <wp:inline distT="0" distB="0" distL="0" distR="0">
            <wp:extent cx="5940425" cy="4736504"/>
            <wp:effectExtent l="1905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36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787" w:rsidRPr="00ED48EA" w:rsidRDefault="00B72787" w:rsidP="00B72787">
      <w:pPr>
        <w:pStyle w:val="3"/>
        <w:rPr>
          <w:lang w:val="en-GB"/>
        </w:rPr>
      </w:pPr>
      <w:bookmarkStart w:id="213" w:name="_Toc324713609"/>
      <w:r>
        <w:rPr>
          <w:rFonts w:hint="eastAsia"/>
          <w:lang w:val="en-GB"/>
        </w:rPr>
        <w:t>界面元素</w:t>
      </w:r>
      <w:bookmarkEnd w:id="213"/>
    </w:p>
    <w:tbl>
      <w:tblPr>
        <w:tblW w:w="93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56"/>
        <w:gridCol w:w="920"/>
        <w:gridCol w:w="709"/>
        <w:gridCol w:w="851"/>
        <w:gridCol w:w="992"/>
        <w:gridCol w:w="4394"/>
      </w:tblGrid>
      <w:tr w:rsidR="00B72787" w:rsidRPr="00EA6CEC" w:rsidTr="00295D4F">
        <w:trPr>
          <w:cantSplit/>
          <w:trHeight w:val="50"/>
          <w:tblHeader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B72787" w:rsidRPr="00711F4C" w:rsidRDefault="00B72787" w:rsidP="008D194B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属性</w:t>
            </w:r>
          </w:p>
        </w:tc>
        <w:tc>
          <w:tcPr>
            <w:tcW w:w="9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B72787" w:rsidRPr="00711F4C" w:rsidRDefault="00B72787" w:rsidP="00295D4F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格式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B72787" w:rsidRPr="00711F4C" w:rsidRDefault="00B72787" w:rsidP="00295D4F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访问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B72787" w:rsidRPr="00711F4C" w:rsidRDefault="00B72787" w:rsidP="008D194B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出现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B72787" w:rsidRPr="00711F4C" w:rsidRDefault="00B72787" w:rsidP="008D194B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默认值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95B3D7"/>
          </w:tcPr>
          <w:p w:rsidR="00B72787" w:rsidRPr="00711F4C" w:rsidRDefault="00B72787" w:rsidP="008D194B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描述</w:t>
            </w:r>
            <w:r>
              <w:rPr>
                <w:rFonts w:cs="Calibri" w:hint="eastAsia"/>
              </w:rPr>
              <w:t>/</w:t>
            </w:r>
          </w:p>
        </w:tc>
      </w:tr>
      <w:tr w:rsidR="00B72787" w:rsidRPr="00EA6CEC" w:rsidTr="00295D4F">
        <w:trPr>
          <w:cantSplit/>
        </w:trPr>
        <w:tc>
          <w:tcPr>
            <w:tcW w:w="1456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72787" w:rsidRPr="002450F6" w:rsidRDefault="00295D4F" w:rsidP="008D194B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医生名称</w:t>
            </w:r>
          </w:p>
        </w:tc>
        <w:tc>
          <w:tcPr>
            <w:tcW w:w="92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72787" w:rsidRPr="002450F6" w:rsidRDefault="00295D4F" w:rsidP="00295D4F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AN10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72787" w:rsidRPr="002450F6" w:rsidRDefault="00295D4F" w:rsidP="00295D4F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B72787" w:rsidRPr="002450F6" w:rsidRDefault="00295D4F" w:rsidP="008D194B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 w:hint="eastAsia"/>
                <w:b/>
                <w:sz w:val="16"/>
                <w:szCs w:val="16"/>
              </w:rPr>
              <w:t>1..M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72787" w:rsidRPr="002450F6" w:rsidRDefault="00295D4F" w:rsidP="008D194B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登录用户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B72787" w:rsidRPr="002450F6" w:rsidRDefault="00295D4F" w:rsidP="008D194B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同组的医生名称，点击后显示这个医生的日程信息</w:t>
            </w:r>
          </w:p>
        </w:tc>
      </w:tr>
      <w:tr w:rsidR="00295D4F" w:rsidRPr="00EA6CEC" w:rsidTr="00770419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5D4F" w:rsidRPr="002450F6" w:rsidRDefault="00295D4F" w:rsidP="00770419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年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5D4F" w:rsidRPr="002450F6" w:rsidRDefault="00295D4F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N4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5D4F" w:rsidRPr="002450F6" w:rsidRDefault="00295D4F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5D4F" w:rsidRPr="002450F6" w:rsidRDefault="00295D4F" w:rsidP="00770419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5D4F" w:rsidRPr="002450F6" w:rsidRDefault="00295D4F" w:rsidP="00770419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当前年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295D4F" w:rsidRPr="002450F6" w:rsidRDefault="00295D4F" w:rsidP="00770419">
            <w:pPr>
              <w:rPr>
                <w:color w:val="000000"/>
                <w:sz w:val="16"/>
                <w:szCs w:val="16"/>
              </w:rPr>
            </w:pPr>
          </w:p>
        </w:tc>
      </w:tr>
      <w:tr w:rsidR="00295D4F" w:rsidRPr="00EA6CEC" w:rsidTr="00770419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5D4F" w:rsidRPr="002450F6" w:rsidRDefault="00295D4F" w:rsidP="00770419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月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5D4F" w:rsidRPr="002450F6" w:rsidRDefault="00295D4F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N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5D4F" w:rsidRPr="002450F6" w:rsidRDefault="00295D4F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5D4F" w:rsidRPr="002450F6" w:rsidRDefault="00295D4F" w:rsidP="00770419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5D4F" w:rsidRPr="002450F6" w:rsidRDefault="00295D4F" w:rsidP="00770419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当前月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295D4F" w:rsidRPr="002450F6" w:rsidRDefault="00295D4F" w:rsidP="00770419">
            <w:pPr>
              <w:rPr>
                <w:color w:val="000000"/>
                <w:sz w:val="16"/>
                <w:szCs w:val="16"/>
              </w:rPr>
            </w:pPr>
          </w:p>
        </w:tc>
      </w:tr>
      <w:tr w:rsidR="00295D4F" w:rsidRPr="00EA6CEC" w:rsidTr="00295D4F">
        <w:trPr>
          <w:cantSplit/>
          <w:trHeight w:val="374"/>
        </w:trPr>
        <w:tc>
          <w:tcPr>
            <w:tcW w:w="9322" w:type="dxa"/>
            <w:gridSpan w:val="6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295D4F" w:rsidRPr="00295D4F" w:rsidRDefault="00295D4F" w:rsidP="00295D4F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 w:rsidRPr="00295D4F">
              <w:rPr>
                <w:rFonts w:cs="Calibri" w:hint="eastAsia"/>
                <w:b/>
                <w:sz w:val="16"/>
                <w:szCs w:val="16"/>
              </w:rPr>
              <w:t>日程</w:t>
            </w:r>
            <w:r>
              <w:rPr>
                <w:rFonts w:cs="Calibri" w:hint="eastAsia"/>
                <w:b/>
                <w:sz w:val="16"/>
                <w:szCs w:val="16"/>
              </w:rPr>
              <w:t>（见</w:t>
            </w:r>
            <w:r w:rsidR="00FE6956" w:rsidRPr="00295D4F">
              <w:rPr>
                <w:rStyle w:val="UIChar"/>
              </w:rPr>
              <w:fldChar w:fldCharType="begin"/>
            </w:r>
            <w:r w:rsidRPr="00295D4F">
              <w:rPr>
                <w:rStyle w:val="UIChar"/>
                <w:rFonts w:hint="eastAsia"/>
              </w:rPr>
              <w:instrText>REF _Ref324791331 \r \h</w:instrText>
            </w:r>
            <w:r w:rsidR="00FE6956" w:rsidRPr="00295D4F">
              <w:rPr>
                <w:rStyle w:val="UIChar"/>
              </w:rPr>
            </w:r>
            <w:r w:rsidR="00FE6956" w:rsidRPr="00295D4F">
              <w:rPr>
                <w:rStyle w:val="UIChar"/>
              </w:rPr>
              <w:fldChar w:fldCharType="separate"/>
            </w:r>
            <w:r w:rsidRPr="00295D4F">
              <w:rPr>
                <w:rStyle w:val="UIChar"/>
              </w:rPr>
              <w:t>UR02</w:t>
            </w:r>
            <w:r w:rsidR="00FE6956" w:rsidRPr="00295D4F">
              <w:rPr>
                <w:rStyle w:val="UIChar"/>
              </w:rPr>
              <w:fldChar w:fldCharType="end"/>
            </w:r>
            <w:r>
              <w:rPr>
                <w:rFonts w:cs="Calibri" w:hint="eastAsia"/>
                <w:b/>
                <w:sz w:val="16"/>
                <w:szCs w:val="16"/>
              </w:rPr>
              <w:t>）</w:t>
            </w:r>
          </w:p>
        </w:tc>
      </w:tr>
      <w:tr w:rsidR="00295D4F" w:rsidRPr="00EA6CEC" w:rsidTr="00295D4F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5D4F" w:rsidRPr="002450F6" w:rsidRDefault="00295D4F" w:rsidP="008D194B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日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5D4F" w:rsidRPr="002450F6" w:rsidRDefault="00295D4F" w:rsidP="00295D4F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N2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5D4F" w:rsidRPr="002450F6" w:rsidRDefault="00295D4F" w:rsidP="00295D4F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5D4F" w:rsidRPr="002450F6" w:rsidRDefault="00295D4F" w:rsidP="00295D4F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 w:hint="eastAsia"/>
                <w:b/>
                <w:sz w:val="16"/>
                <w:szCs w:val="16"/>
              </w:rPr>
              <w:t>28..31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5D4F" w:rsidRPr="002450F6" w:rsidRDefault="00295D4F" w:rsidP="008D194B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295D4F" w:rsidRPr="002450F6" w:rsidRDefault="00295D4F" w:rsidP="008D194B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当月的每日</w:t>
            </w:r>
            <w:r w:rsidR="00FA226C">
              <w:rPr>
                <w:rFonts w:hint="eastAsia"/>
                <w:color w:val="000000"/>
                <w:sz w:val="16"/>
                <w:szCs w:val="16"/>
              </w:rPr>
              <w:t>，见</w:t>
            </w:r>
            <w:r w:rsidR="00FE6956">
              <w:rPr>
                <w:color w:val="000000"/>
                <w:sz w:val="16"/>
                <w:szCs w:val="16"/>
              </w:rPr>
              <w:fldChar w:fldCharType="begin"/>
            </w:r>
            <w:r w:rsidR="00FA226C">
              <w:rPr>
                <w:rFonts w:hint="eastAsia"/>
                <w:color w:val="000000"/>
                <w:sz w:val="16"/>
                <w:szCs w:val="16"/>
              </w:rPr>
              <w:instrText>REF _Ref324792595 \r \h</w:instrText>
            </w:r>
            <w:r w:rsidR="00FE6956">
              <w:rPr>
                <w:color w:val="000000"/>
                <w:sz w:val="16"/>
                <w:szCs w:val="16"/>
              </w:rPr>
            </w:r>
            <w:r w:rsidR="00FE6956">
              <w:rPr>
                <w:color w:val="000000"/>
                <w:sz w:val="16"/>
                <w:szCs w:val="16"/>
              </w:rPr>
              <w:fldChar w:fldCharType="separate"/>
            </w:r>
            <w:r w:rsidR="00FA226C">
              <w:rPr>
                <w:color w:val="000000"/>
                <w:sz w:val="16"/>
                <w:szCs w:val="16"/>
              </w:rPr>
              <w:t>UR05</w:t>
            </w:r>
            <w:r w:rsidR="00FE6956">
              <w:rPr>
                <w:color w:val="000000"/>
                <w:sz w:val="16"/>
                <w:szCs w:val="16"/>
              </w:rPr>
              <w:fldChar w:fldCharType="end"/>
            </w:r>
          </w:p>
        </w:tc>
      </w:tr>
      <w:tr w:rsidR="00295D4F" w:rsidRPr="00EA6CEC" w:rsidTr="00295D4F">
        <w:trPr>
          <w:cantSplit/>
          <w:trHeight w:val="187"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5D4F" w:rsidRPr="002450F6" w:rsidRDefault="00295D4F" w:rsidP="008D194B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开始时间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5D4F" w:rsidRPr="002450F6" w:rsidRDefault="00295D4F" w:rsidP="00295D4F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HH:mm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5D4F" w:rsidRPr="002450F6" w:rsidRDefault="00295D4F" w:rsidP="00295D4F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5D4F" w:rsidRDefault="00295D4F" w:rsidP="00295D4F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 w:hint="eastAsia"/>
                <w:b/>
                <w:sz w:val="16"/>
                <w:szCs w:val="16"/>
              </w:rPr>
              <w:t>0..N</w:t>
            </w:r>
          </w:p>
          <w:p w:rsidR="00295D4F" w:rsidRPr="002450F6" w:rsidRDefault="00295D4F" w:rsidP="00295D4F">
            <w:pPr>
              <w:pStyle w:val="FSTableLink"/>
              <w:rPr>
                <w:rFonts w:cs="Calibri"/>
                <w:b/>
                <w:sz w:val="16"/>
                <w:szCs w:val="16"/>
              </w:rPr>
            </w:pPr>
            <w:r w:rsidRPr="00295D4F">
              <w:rPr>
                <w:rStyle w:val="UIChar"/>
                <w:rFonts w:hint="eastAsia"/>
                <w:u w:val="none"/>
              </w:rPr>
              <w:t>见</w:t>
            </w:r>
            <w:r w:rsidR="00FE6956" w:rsidRPr="00295D4F">
              <w:rPr>
                <w:rStyle w:val="UIChar"/>
              </w:rPr>
              <w:fldChar w:fldCharType="begin"/>
            </w:r>
            <w:r w:rsidRPr="00295D4F">
              <w:rPr>
                <w:rStyle w:val="UIChar"/>
                <w:rFonts w:hint="eastAsia"/>
              </w:rPr>
              <w:instrText>REF _Ref324791519 \r \h</w:instrText>
            </w:r>
            <w:r w:rsidR="00FE6956" w:rsidRPr="00295D4F">
              <w:rPr>
                <w:rStyle w:val="UIChar"/>
              </w:rPr>
            </w:r>
            <w:r w:rsidR="00FE6956" w:rsidRPr="00295D4F">
              <w:rPr>
                <w:rStyle w:val="UIChar"/>
              </w:rPr>
              <w:fldChar w:fldCharType="separate"/>
            </w:r>
            <w:r w:rsidRPr="00295D4F">
              <w:rPr>
                <w:rStyle w:val="UIChar"/>
              </w:rPr>
              <w:t>UR03</w:t>
            </w:r>
            <w:r w:rsidR="00FE6956" w:rsidRPr="00295D4F">
              <w:rPr>
                <w:rStyle w:val="UIChar"/>
              </w:rPr>
              <w:fldChar w:fldCharType="end"/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5D4F" w:rsidRPr="002450F6" w:rsidRDefault="00295D4F" w:rsidP="008D194B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295D4F" w:rsidRPr="002450F6" w:rsidRDefault="00295D4F" w:rsidP="008D194B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日程的开始时间</w:t>
            </w:r>
          </w:p>
        </w:tc>
      </w:tr>
      <w:tr w:rsidR="00295D4F" w:rsidRPr="00EA6CEC" w:rsidTr="00FA226C">
        <w:trPr>
          <w:cantSplit/>
          <w:trHeight w:val="187"/>
        </w:trPr>
        <w:tc>
          <w:tcPr>
            <w:tcW w:w="1456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5D4F" w:rsidRPr="002450F6" w:rsidRDefault="00295D4F" w:rsidP="008D194B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日程标题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5D4F" w:rsidRPr="002450F6" w:rsidRDefault="00295D4F" w:rsidP="00295D4F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AN10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5D4F" w:rsidRPr="002450F6" w:rsidRDefault="00295D4F" w:rsidP="00295D4F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5D4F" w:rsidRPr="002450F6" w:rsidRDefault="00295D4F" w:rsidP="008D194B">
            <w:pPr>
              <w:pStyle w:val="FSTableLink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5D4F" w:rsidRPr="002450F6" w:rsidRDefault="00295D4F" w:rsidP="008D194B">
            <w:pPr>
              <w:pStyle w:val="FSTableLink"/>
              <w:rPr>
                <w:rFonts w:cs="Calibri"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95D4F" w:rsidRPr="002450F6" w:rsidRDefault="00295D4F" w:rsidP="008D194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日程标题，点击后进入日程明细</w:t>
            </w:r>
            <w:r w:rsidR="00FA226C">
              <w:rPr>
                <w:rFonts w:hint="eastAsia"/>
                <w:sz w:val="16"/>
                <w:szCs w:val="16"/>
              </w:rPr>
              <w:t xml:space="preserve">, </w:t>
            </w:r>
            <w:r w:rsidR="00FA226C">
              <w:rPr>
                <w:rFonts w:hint="eastAsia"/>
                <w:sz w:val="16"/>
                <w:szCs w:val="16"/>
              </w:rPr>
              <w:t>见</w:t>
            </w:r>
            <w:r w:rsidR="00FE6956">
              <w:rPr>
                <w:sz w:val="16"/>
                <w:szCs w:val="16"/>
              </w:rPr>
              <w:fldChar w:fldCharType="begin"/>
            </w:r>
            <w:r w:rsidR="00FA226C">
              <w:rPr>
                <w:rFonts w:hint="eastAsia"/>
                <w:sz w:val="16"/>
                <w:szCs w:val="16"/>
              </w:rPr>
              <w:instrText>REF _Ref324792526 \r \h</w:instrText>
            </w:r>
            <w:r w:rsidR="00FE6956">
              <w:rPr>
                <w:sz w:val="16"/>
                <w:szCs w:val="16"/>
              </w:rPr>
            </w:r>
            <w:r w:rsidR="00FE6956">
              <w:rPr>
                <w:sz w:val="16"/>
                <w:szCs w:val="16"/>
              </w:rPr>
              <w:fldChar w:fldCharType="separate"/>
            </w:r>
            <w:r w:rsidR="00FA226C">
              <w:rPr>
                <w:sz w:val="16"/>
                <w:szCs w:val="16"/>
              </w:rPr>
              <w:t>UR04</w:t>
            </w:r>
            <w:r w:rsidR="00FE6956">
              <w:rPr>
                <w:sz w:val="16"/>
                <w:szCs w:val="16"/>
              </w:rPr>
              <w:fldChar w:fldCharType="end"/>
            </w:r>
          </w:p>
        </w:tc>
      </w:tr>
    </w:tbl>
    <w:p w:rsidR="00B72787" w:rsidRPr="00684C0A" w:rsidRDefault="00B72787" w:rsidP="00B72787">
      <w:pPr>
        <w:pStyle w:val="3"/>
        <w:rPr>
          <w:lang w:val="fr-FR"/>
        </w:rPr>
      </w:pPr>
      <w:bookmarkStart w:id="214" w:name="_Toc324713610"/>
      <w:r>
        <w:rPr>
          <w:rFonts w:hint="eastAsia"/>
          <w:lang w:val="fr-FR"/>
        </w:rPr>
        <w:lastRenderedPageBreak/>
        <w:t>可能的操作</w:t>
      </w:r>
      <w:bookmarkEnd w:id="214"/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242"/>
        <w:gridCol w:w="8222"/>
      </w:tblGrid>
      <w:tr w:rsidR="00B72787" w:rsidRPr="00254A08" w:rsidTr="008D194B">
        <w:trPr>
          <w:trHeight w:val="201"/>
          <w:tblHeader/>
        </w:trPr>
        <w:tc>
          <w:tcPr>
            <w:tcW w:w="1242" w:type="dxa"/>
            <w:shd w:val="clear" w:color="auto" w:fill="95B3D7"/>
            <w:vAlign w:val="center"/>
          </w:tcPr>
          <w:p w:rsidR="00B72787" w:rsidRPr="00254A08" w:rsidRDefault="00B72787" w:rsidP="008D194B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动作</w:t>
            </w:r>
          </w:p>
        </w:tc>
        <w:tc>
          <w:tcPr>
            <w:tcW w:w="8222" w:type="dxa"/>
            <w:shd w:val="clear" w:color="auto" w:fill="95B3D7"/>
            <w:vAlign w:val="center"/>
          </w:tcPr>
          <w:p w:rsidR="00B72787" w:rsidRPr="00254A08" w:rsidRDefault="00B72787" w:rsidP="008D194B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描述</w:t>
            </w:r>
          </w:p>
        </w:tc>
      </w:tr>
      <w:tr w:rsidR="00B72787" w:rsidRPr="00295D4F" w:rsidTr="008D194B">
        <w:trPr>
          <w:cantSplit/>
        </w:trPr>
        <w:tc>
          <w:tcPr>
            <w:tcW w:w="1242" w:type="dxa"/>
            <w:vAlign w:val="center"/>
          </w:tcPr>
          <w:p w:rsidR="00B72787" w:rsidRPr="00295D4F" w:rsidRDefault="00295D4F" w:rsidP="008D194B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 w:rsidRPr="00295D4F">
              <w:rPr>
                <w:rFonts w:hint="eastAsia"/>
                <w:noProof w:val="0"/>
                <w:sz w:val="16"/>
                <w:szCs w:val="16"/>
                <w:lang w:val="en-GB"/>
              </w:rPr>
              <w:t>上一年</w:t>
            </w:r>
          </w:p>
        </w:tc>
        <w:tc>
          <w:tcPr>
            <w:tcW w:w="8222" w:type="dxa"/>
            <w:vAlign w:val="center"/>
          </w:tcPr>
          <w:p w:rsidR="00B72787" w:rsidRPr="00295D4F" w:rsidRDefault="00B72787" w:rsidP="008D194B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</w:p>
        </w:tc>
      </w:tr>
      <w:tr w:rsidR="00B72787" w:rsidRPr="00295D4F" w:rsidTr="008D194B">
        <w:trPr>
          <w:cantSplit/>
        </w:trPr>
        <w:tc>
          <w:tcPr>
            <w:tcW w:w="1242" w:type="dxa"/>
            <w:vAlign w:val="center"/>
          </w:tcPr>
          <w:p w:rsidR="00B72787" w:rsidRPr="00295D4F" w:rsidRDefault="00295D4F" w:rsidP="008D194B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 w:rsidRPr="00295D4F">
              <w:rPr>
                <w:rFonts w:hint="eastAsia"/>
                <w:noProof w:val="0"/>
                <w:sz w:val="16"/>
                <w:szCs w:val="16"/>
                <w:lang w:val="en-GB"/>
              </w:rPr>
              <w:t>下一年</w:t>
            </w:r>
          </w:p>
        </w:tc>
        <w:tc>
          <w:tcPr>
            <w:tcW w:w="8222" w:type="dxa"/>
            <w:vAlign w:val="center"/>
          </w:tcPr>
          <w:p w:rsidR="00B72787" w:rsidRPr="00295D4F" w:rsidRDefault="00B72787" w:rsidP="008D194B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</w:p>
        </w:tc>
      </w:tr>
      <w:tr w:rsidR="00295D4F" w:rsidRPr="00295D4F" w:rsidTr="008D194B">
        <w:trPr>
          <w:cantSplit/>
        </w:trPr>
        <w:tc>
          <w:tcPr>
            <w:tcW w:w="1242" w:type="dxa"/>
            <w:vAlign w:val="center"/>
          </w:tcPr>
          <w:p w:rsidR="00295D4F" w:rsidRPr="00295D4F" w:rsidRDefault="00295D4F" w:rsidP="008D194B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上一月</w:t>
            </w:r>
          </w:p>
        </w:tc>
        <w:tc>
          <w:tcPr>
            <w:tcW w:w="8222" w:type="dxa"/>
            <w:vAlign w:val="center"/>
          </w:tcPr>
          <w:p w:rsidR="00295D4F" w:rsidRPr="00295D4F" w:rsidRDefault="00295D4F" w:rsidP="008D194B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</w:p>
        </w:tc>
      </w:tr>
      <w:tr w:rsidR="00295D4F" w:rsidRPr="00295D4F" w:rsidTr="008D194B">
        <w:trPr>
          <w:cantSplit/>
        </w:trPr>
        <w:tc>
          <w:tcPr>
            <w:tcW w:w="1242" w:type="dxa"/>
            <w:vAlign w:val="center"/>
          </w:tcPr>
          <w:p w:rsidR="00295D4F" w:rsidRDefault="00295D4F" w:rsidP="008D194B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下一月</w:t>
            </w:r>
          </w:p>
        </w:tc>
        <w:tc>
          <w:tcPr>
            <w:tcW w:w="8222" w:type="dxa"/>
            <w:vAlign w:val="center"/>
          </w:tcPr>
          <w:p w:rsidR="00295D4F" w:rsidRPr="00295D4F" w:rsidRDefault="00295D4F" w:rsidP="008D194B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</w:p>
        </w:tc>
      </w:tr>
    </w:tbl>
    <w:p w:rsidR="00B72787" w:rsidRPr="00684C0A" w:rsidRDefault="009F4419" w:rsidP="00B72787">
      <w:pPr>
        <w:pStyle w:val="3"/>
        <w:rPr>
          <w:lang w:val="fr-FR"/>
        </w:rPr>
      </w:pPr>
      <w:bookmarkStart w:id="215" w:name="_Toc324713611"/>
      <w:r>
        <w:rPr>
          <w:rFonts w:hint="eastAsia"/>
          <w:lang w:val="fr-FR"/>
        </w:rPr>
        <w:t>规则</w:t>
      </w:r>
      <w:bookmarkEnd w:id="215"/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242"/>
        <w:gridCol w:w="8222"/>
      </w:tblGrid>
      <w:tr w:rsidR="00B72787" w:rsidRPr="00254A08" w:rsidTr="008D194B">
        <w:trPr>
          <w:trHeight w:val="201"/>
          <w:tblHeader/>
        </w:trPr>
        <w:tc>
          <w:tcPr>
            <w:tcW w:w="1242" w:type="dxa"/>
            <w:shd w:val="clear" w:color="auto" w:fill="95B3D7"/>
            <w:vAlign w:val="center"/>
          </w:tcPr>
          <w:p w:rsidR="00B72787" w:rsidRPr="00254A08" w:rsidRDefault="009F4419" w:rsidP="008D194B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编号</w:t>
            </w:r>
          </w:p>
        </w:tc>
        <w:tc>
          <w:tcPr>
            <w:tcW w:w="8222" w:type="dxa"/>
            <w:shd w:val="clear" w:color="auto" w:fill="95B3D7"/>
            <w:vAlign w:val="center"/>
          </w:tcPr>
          <w:p w:rsidR="00B72787" w:rsidRPr="00254A08" w:rsidRDefault="00B72787" w:rsidP="008D194B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描述</w:t>
            </w:r>
          </w:p>
        </w:tc>
      </w:tr>
      <w:tr w:rsidR="00295D4F" w:rsidRPr="00295D4F" w:rsidTr="008D194B">
        <w:trPr>
          <w:cantSplit/>
        </w:trPr>
        <w:tc>
          <w:tcPr>
            <w:tcW w:w="1242" w:type="dxa"/>
            <w:vAlign w:val="center"/>
          </w:tcPr>
          <w:p w:rsidR="00295D4F" w:rsidRPr="005B3848" w:rsidRDefault="00295D4F" w:rsidP="00295D4F">
            <w:pPr>
              <w:pStyle w:val="FSTableLink"/>
              <w:numPr>
                <w:ilvl w:val="0"/>
                <w:numId w:val="25"/>
              </w:numPr>
              <w:rPr>
                <w:noProof w:val="0"/>
                <w:sz w:val="16"/>
                <w:szCs w:val="16"/>
                <w:lang w:val="en-GB"/>
              </w:rPr>
            </w:pPr>
            <w:bookmarkStart w:id="216" w:name="_Ref324791331"/>
          </w:p>
        </w:tc>
        <w:bookmarkEnd w:id="216"/>
        <w:tc>
          <w:tcPr>
            <w:tcW w:w="8222" w:type="dxa"/>
            <w:vAlign w:val="center"/>
          </w:tcPr>
          <w:p w:rsidR="00295D4F" w:rsidRPr="00295D4F" w:rsidRDefault="00295D4F" w:rsidP="008D194B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没有日程日，公共日程所在日，个人日程所在日和混合日程所在日的背景各不相同</w:t>
            </w:r>
          </w:p>
        </w:tc>
      </w:tr>
      <w:tr w:rsidR="00295D4F" w:rsidRPr="00295D4F" w:rsidTr="008D194B">
        <w:trPr>
          <w:cantSplit/>
        </w:trPr>
        <w:tc>
          <w:tcPr>
            <w:tcW w:w="1242" w:type="dxa"/>
            <w:vAlign w:val="center"/>
          </w:tcPr>
          <w:p w:rsidR="00295D4F" w:rsidRPr="005B3848" w:rsidRDefault="00295D4F" w:rsidP="00295D4F">
            <w:pPr>
              <w:pStyle w:val="FSTableLink"/>
              <w:numPr>
                <w:ilvl w:val="0"/>
                <w:numId w:val="25"/>
              </w:numPr>
              <w:rPr>
                <w:noProof w:val="0"/>
                <w:sz w:val="16"/>
                <w:szCs w:val="16"/>
                <w:lang w:val="en-GB"/>
              </w:rPr>
            </w:pPr>
            <w:bookmarkStart w:id="217" w:name="_Ref324791519"/>
          </w:p>
        </w:tc>
        <w:bookmarkEnd w:id="217"/>
        <w:tc>
          <w:tcPr>
            <w:tcW w:w="8222" w:type="dxa"/>
            <w:vAlign w:val="center"/>
          </w:tcPr>
          <w:p w:rsidR="00295D4F" w:rsidRPr="00295D4F" w:rsidRDefault="00295D4F" w:rsidP="00295D4F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  <w:r>
              <w:rPr>
                <w:rFonts w:cs="Arial" w:hint="eastAsia"/>
                <w:noProof w:val="0"/>
                <w:sz w:val="16"/>
                <w:szCs w:val="16"/>
                <w:lang w:val="en-GB"/>
              </w:rPr>
              <w:t>当天日程显示最大数为</w:t>
            </w:r>
            <w:r>
              <w:rPr>
                <w:rFonts w:cs="Arial" w:hint="eastAsia"/>
                <w:noProof w:val="0"/>
                <w:sz w:val="16"/>
                <w:szCs w:val="16"/>
                <w:lang w:val="en-GB"/>
              </w:rPr>
              <w:t>N</w:t>
            </w:r>
            <w:r>
              <w:rPr>
                <w:rFonts w:cs="Arial" w:hint="eastAsia"/>
                <w:noProof w:val="0"/>
                <w:sz w:val="16"/>
                <w:szCs w:val="16"/>
                <w:lang w:val="en-GB"/>
              </w:rPr>
              <w:t>个，如果日程过多显示不全，出现“向下”和“向下”按钮</w:t>
            </w:r>
          </w:p>
        </w:tc>
      </w:tr>
      <w:tr w:rsidR="00FA226C" w:rsidRPr="00295D4F" w:rsidTr="008D194B">
        <w:trPr>
          <w:cantSplit/>
        </w:trPr>
        <w:tc>
          <w:tcPr>
            <w:tcW w:w="1242" w:type="dxa"/>
            <w:vAlign w:val="center"/>
          </w:tcPr>
          <w:p w:rsidR="00FA226C" w:rsidRPr="005B3848" w:rsidRDefault="00FA226C" w:rsidP="00295D4F">
            <w:pPr>
              <w:pStyle w:val="FSTableLink"/>
              <w:numPr>
                <w:ilvl w:val="0"/>
                <w:numId w:val="25"/>
              </w:numPr>
              <w:rPr>
                <w:noProof w:val="0"/>
                <w:sz w:val="16"/>
                <w:szCs w:val="16"/>
                <w:lang w:val="en-GB"/>
              </w:rPr>
            </w:pPr>
            <w:bookmarkStart w:id="218" w:name="_Ref324792526"/>
          </w:p>
        </w:tc>
        <w:bookmarkEnd w:id="218"/>
        <w:tc>
          <w:tcPr>
            <w:tcW w:w="8222" w:type="dxa"/>
            <w:vAlign w:val="center"/>
          </w:tcPr>
          <w:p w:rsidR="00FA226C" w:rsidRDefault="00FA226C" w:rsidP="00295D4F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  <w:r>
              <w:rPr>
                <w:rFonts w:cs="Arial" w:hint="eastAsia"/>
                <w:noProof w:val="0"/>
                <w:sz w:val="16"/>
                <w:szCs w:val="16"/>
                <w:lang w:val="en-GB"/>
              </w:rPr>
              <w:t>如果当前用户是被选择日程的创建者，日程以编辑模式打开，否则以只读方式打开</w:t>
            </w:r>
          </w:p>
        </w:tc>
      </w:tr>
      <w:tr w:rsidR="00FA226C" w:rsidRPr="00295D4F" w:rsidTr="008D194B">
        <w:trPr>
          <w:cantSplit/>
        </w:trPr>
        <w:tc>
          <w:tcPr>
            <w:tcW w:w="1242" w:type="dxa"/>
            <w:vAlign w:val="center"/>
          </w:tcPr>
          <w:p w:rsidR="00FA226C" w:rsidRPr="005B3848" w:rsidRDefault="00FA226C" w:rsidP="00295D4F">
            <w:pPr>
              <w:pStyle w:val="FSTableLink"/>
              <w:numPr>
                <w:ilvl w:val="0"/>
                <w:numId w:val="25"/>
              </w:numPr>
              <w:rPr>
                <w:noProof w:val="0"/>
                <w:sz w:val="16"/>
                <w:szCs w:val="16"/>
                <w:lang w:val="en-GB"/>
              </w:rPr>
            </w:pPr>
            <w:bookmarkStart w:id="219" w:name="_Ref324792595"/>
          </w:p>
        </w:tc>
        <w:bookmarkEnd w:id="219"/>
        <w:tc>
          <w:tcPr>
            <w:tcW w:w="8222" w:type="dxa"/>
            <w:vAlign w:val="center"/>
          </w:tcPr>
          <w:p w:rsidR="00FA226C" w:rsidRDefault="00FA226C" w:rsidP="00295D4F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  <w:r>
              <w:rPr>
                <w:rFonts w:cs="Arial" w:hint="eastAsia"/>
                <w:noProof w:val="0"/>
                <w:sz w:val="16"/>
                <w:szCs w:val="16"/>
                <w:lang w:val="en-GB"/>
              </w:rPr>
              <w:t>双击任意日的空白处，激活</w:t>
            </w:r>
            <w:r w:rsidR="00FE6956" w:rsidRPr="00FA226C">
              <w:rPr>
                <w:rStyle w:val="UIChar"/>
              </w:rPr>
              <w:fldChar w:fldCharType="begin"/>
            </w:r>
            <w:r w:rsidRPr="00FA226C">
              <w:rPr>
                <w:rStyle w:val="UIChar"/>
                <w:rFonts w:hint="eastAsia"/>
              </w:rPr>
              <w:instrText>REF _Ref324792770 \h</w:instrText>
            </w:r>
            <w:r w:rsidR="00FE6956" w:rsidRPr="00FA226C">
              <w:rPr>
                <w:rStyle w:val="UIChar"/>
              </w:rPr>
            </w:r>
            <w:r w:rsidR="00FE6956" w:rsidRPr="00FA226C">
              <w:rPr>
                <w:rStyle w:val="UIChar"/>
              </w:rPr>
              <w:fldChar w:fldCharType="separate"/>
            </w:r>
            <w:r w:rsidRPr="00FA226C">
              <w:rPr>
                <w:rStyle w:val="UIChar"/>
                <w:rFonts w:hint="eastAsia"/>
                <w:lang w:val="en-GB"/>
              </w:rPr>
              <w:t>CL01-</w:t>
            </w:r>
            <w:r w:rsidRPr="00FA226C">
              <w:rPr>
                <w:rStyle w:val="UIChar"/>
                <w:rFonts w:hint="eastAsia"/>
                <w:lang w:val="en-GB"/>
              </w:rPr>
              <w:t>添加个人日程</w:t>
            </w:r>
            <w:r w:rsidR="00FE6956" w:rsidRPr="00FA226C">
              <w:rPr>
                <w:rStyle w:val="UIChar"/>
              </w:rPr>
              <w:fldChar w:fldCharType="end"/>
            </w:r>
          </w:p>
        </w:tc>
      </w:tr>
    </w:tbl>
    <w:p w:rsidR="00B72787" w:rsidRDefault="00B72787" w:rsidP="00B72787">
      <w:pPr>
        <w:rPr>
          <w:lang w:val="en-GB"/>
        </w:rPr>
      </w:pPr>
    </w:p>
    <w:p w:rsidR="009F4419" w:rsidRPr="00ED48EA" w:rsidRDefault="00487106" w:rsidP="009F4419">
      <w:pPr>
        <w:pStyle w:val="2"/>
        <w:rPr>
          <w:lang w:val="en-GB"/>
        </w:rPr>
      </w:pPr>
      <w:bookmarkStart w:id="220" w:name="_Ref324408354"/>
      <w:bookmarkStart w:id="221" w:name="_Toc324713612"/>
      <w:r>
        <w:rPr>
          <w:rFonts w:hint="eastAsia"/>
          <w:lang w:val="en-GB"/>
        </w:rPr>
        <w:t>UI0</w:t>
      </w:r>
      <w:r>
        <w:rPr>
          <w:lang w:val="en-GB"/>
        </w:rPr>
        <w:t>9</w:t>
      </w:r>
      <w:r w:rsidR="009F4419">
        <w:rPr>
          <w:rFonts w:hint="eastAsia"/>
          <w:lang w:val="en-GB"/>
        </w:rPr>
        <w:t>-</w:t>
      </w:r>
      <w:r w:rsidR="009F4419">
        <w:rPr>
          <w:rFonts w:hint="eastAsia"/>
          <w:lang w:val="en-GB"/>
        </w:rPr>
        <w:t>日程明细</w:t>
      </w:r>
      <w:bookmarkEnd w:id="220"/>
      <w:bookmarkEnd w:id="221"/>
    </w:p>
    <w:p w:rsidR="009F4419" w:rsidRDefault="009F4419" w:rsidP="009F4419">
      <w:pPr>
        <w:pStyle w:val="3"/>
        <w:rPr>
          <w:lang w:val="en-GB"/>
        </w:rPr>
      </w:pPr>
      <w:bookmarkStart w:id="222" w:name="_Toc324713613"/>
      <w:r>
        <w:rPr>
          <w:rFonts w:hint="eastAsia"/>
          <w:lang w:val="en-GB"/>
        </w:rPr>
        <w:t>介绍</w:t>
      </w:r>
      <w:bookmarkEnd w:id="222"/>
    </w:p>
    <w:p w:rsidR="009F4419" w:rsidRPr="000D02A4" w:rsidRDefault="009F4419" w:rsidP="009F4419">
      <w:r>
        <w:rPr>
          <w:rFonts w:hint="eastAsia"/>
        </w:rPr>
        <w:t>显示某个日程的详细信息</w:t>
      </w:r>
    </w:p>
    <w:p w:rsidR="009F4419" w:rsidRDefault="009F4419" w:rsidP="009F4419">
      <w:pPr>
        <w:pStyle w:val="3"/>
        <w:rPr>
          <w:lang w:val="en-GB"/>
        </w:rPr>
      </w:pPr>
      <w:bookmarkStart w:id="223" w:name="_Toc324713614"/>
      <w:r>
        <w:rPr>
          <w:rFonts w:hint="eastAsia"/>
          <w:lang w:val="en-GB"/>
        </w:rPr>
        <w:t>原型界面</w:t>
      </w:r>
      <w:bookmarkEnd w:id="223"/>
    </w:p>
    <w:p w:rsidR="009F4419" w:rsidRPr="004761CA" w:rsidRDefault="009F4419" w:rsidP="009F4419">
      <w:pPr>
        <w:rPr>
          <w:lang w:val="en-GB"/>
        </w:rPr>
      </w:pPr>
    </w:p>
    <w:p w:rsidR="009F4419" w:rsidRPr="00ED48EA" w:rsidRDefault="009F4419" w:rsidP="009F4419">
      <w:pPr>
        <w:pStyle w:val="3"/>
        <w:rPr>
          <w:lang w:val="en-GB"/>
        </w:rPr>
      </w:pPr>
      <w:bookmarkStart w:id="224" w:name="_Toc324713615"/>
      <w:r>
        <w:rPr>
          <w:rFonts w:hint="eastAsia"/>
          <w:lang w:val="en-GB"/>
        </w:rPr>
        <w:t>界面元素</w:t>
      </w:r>
      <w:bookmarkEnd w:id="224"/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56"/>
        <w:gridCol w:w="920"/>
        <w:gridCol w:w="709"/>
        <w:gridCol w:w="851"/>
        <w:gridCol w:w="850"/>
        <w:gridCol w:w="4111"/>
      </w:tblGrid>
      <w:tr w:rsidR="009F4419" w:rsidRPr="00EA6CEC" w:rsidTr="008D194B">
        <w:trPr>
          <w:cantSplit/>
          <w:trHeight w:val="50"/>
          <w:tblHeader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9F4419" w:rsidRPr="00711F4C" w:rsidRDefault="009F4419" w:rsidP="008D194B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属性</w:t>
            </w:r>
          </w:p>
        </w:tc>
        <w:tc>
          <w:tcPr>
            <w:tcW w:w="9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9F4419" w:rsidRPr="00711F4C" w:rsidRDefault="009F4419" w:rsidP="009F4419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格式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9F4419" w:rsidRPr="00711F4C" w:rsidRDefault="009F4419" w:rsidP="009F4419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访问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9F4419" w:rsidRPr="00711F4C" w:rsidRDefault="009F4419" w:rsidP="009F4419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出现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9F4419" w:rsidRPr="00711F4C" w:rsidRDefault="009F4419" w:rsidP="009F4419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默认值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95B3D7"/>
          </w:tcPr>
          <w:p w:rsidR="009F4419" w:rsidRPr="00711F4C" w:rsidRDefault="009F4419" w:rsidP="008D194B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描述</w:t>
            </w:r>
            <w:r>
              <w:rPr>
                <w:rFonts w:cs="Calibri" w:hint="eastAsia"/>
              </w:rPr>
              <w:t>/</w:t>
            </w:r>
          </w:p>
        </w:tc>
      </w:tr>
      <w:tr w:rsidR="00FA226C" w:rsidRPr="00EA6CEC" w:rsidTr="008D194B">
        <w:trPr>
          <w:cantSplit/>
        </w:trPr>
        <w:tc>
          <w:tcPr>
            <w:tcW w:w="1456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226C" w:rsidRPr="002450F6" w:rsidRDefault="00FA226C" w:rsidP="008D194B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日程标题</w:t>
            </w:r>
          </w:p>
        </w:tc>
        <w:tc>
          <w:tcPr>
            <w:tcW w:w="92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226C" w:rsidRPr="002450F6" w:rsidRDefault="00FA226C" w:rsidP="009F4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AN10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226C" w:rsidRPr="002450F6" w:rsidRDefault="00FA226C" w:rsidP="009F4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A226C" w:rsidRPr="002450F6" w:rsidRDefault="00FA226C" w:rsidP="009F4419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226C" w:rsidRPr="002450F6" w:rsidRDefault="00FA226C" w:rsidP="009F4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FA226C" w:rsidRPr="002450F6" w:rsidRDefault="00FA226C" w:rsidP="008D194B">
            <w:pPr>
              <w:rPr>
                <w:color w:val="000000"/>
                <w:sz w:val="16"/>
                <w:szCs w:val="16"/>
              </w:rPr>
            </w:pPr>
          </w:p>
        </w:tc>
      </w:tr>
      <w:tr w:rsidR="00FA226C" w:rsidRPr="00EA6CEC" w:rsidTr="00770419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226C" w:rsidRPr="002450F6" w:rsidRDefault="00FA226C" w:rsidP="00770419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公共日程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226C" w:rsidRPr="002450F6" w:rsidRDefault="00FA226C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B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226C" w:rsidRPr="002450F6" w:rsidRDefault="00FA226C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A226C" w:rsidRPr="002450F6" w:rsidRDefault="00FA226C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226C" w:rsidRPr="002450F6" w:rsidRDefault="00FA226C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False</w:t>
            </w: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FA226C" w:rsidRPr="002450F6" w:rsidRDefault="00FA226C" w:rsidP="00770419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是否为公共日程的标记位</w:t>
            </w:r>
          </w:p>
        </w:tc>
      </w:tr>
      <w:tr w:rsidR="00FA226C" w:rsidRPr="00EA6CEC" w:rsidTr="008D194B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226C" w:rsidRPr="002450F6" w:rsidRDefault="00FA226C" w:rsidP="008D194B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日程类型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226C" w:rsidRPr="002450F6" w:rsidRDefault="00FA226C" w:rsidP="009F4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List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226C" w:rsidRPr="002450F6" w:rsidRDefault="00FA226C" w:rsidP="009F4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A226C" w:rsidRPr="002450F6" w:rsidRDefault="00FA226C" w:rsidP="009F4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226C" w:rsidRPr="002450F6" w:rsidRDefault="00FA226C" w:rsidP="009F4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FA226C" w:rsidRPr="002450F6" w:rsidRDefault="00FA226C" w:rsidP="00FA226C">
            <w:pPr>
              <w:pStyle w:val="UI"/>
              <w:jc w:val="left"/>
            </w:pPr>
            <w:r w:rsidRPr="00FA226C">
              <w:rPr>
                <w:rFonts w:hint="eastAsia"/>
                <w:u w:val="none"/>
              </w:rPr>
              <w:t>日程类型</w:t>
            </w:r>
            <w:r>
              <w:rPr>
                <w:rFonts w:hint="eastAsia"/>
                <w:u w:val="none"/>
              </w:rPr>
              <w:t>列表，见</w:t>
            </w:r>
            <w:r w:rsidR="00FE6956">
              <w:fldChar w:fldCharType="begin"/>
            </w:r>
            <w:r>
              <w:instrText xml:space="preserve"> REF _Ref324792012 \r \h </w:instrText>
            </w:r>
            <w:r w:rsidR="00FE6956">
              <w:fldChar w:fldCharType="separate"/>
            </w:r>
            <w:r>
              <w:t>RD10</w:t>
            </w:r>
            <w:r w:rsidR="00FE6956">
              <w:fldChar w:fldCharType="end"/>
            </w:r>
          </w:p>
        </w:tc>
      </w:tr>
      <w:tr w:rsidR="00FA226C" w:rsidRPr="00EA6CEC" w:rsidTr="008D194B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8D194B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地点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9F4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AN20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9F4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9F4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9F4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8D194B">
            <w:pPr>
              <w:rPr>
                <w:color w:val="000000"/>
                <w:sz w:val="16"/>
                <w:szCs w:val="16"/>
              </w:rPr>
            </w:pPr>
          </w:p>
        </w:tc>
      </w:tr>
      <w:tr w:rsidR="00FA226C" w:rsidRPr="00EA6CEC" w:rsidTr="008D194B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8D194B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日程内容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FA226C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AN400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9F4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9F4419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9F4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8D194B">
            <w:pPr>
              <w:rPr>
                <w:color w:val="000000"/>
                <w:sz w:val="16"/>
                <w:szCs w:val="16"/>
              </w:rPr>
            </w:pPr>
          </w:p>
        </w:tc>
      </w:tr>
      <w:tr w:rsidR="00FA226C" w:rsidRPr="00EA6CEC" w:rsidTr="008D194B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8D194B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开始时间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9F4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DTM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9F4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9F4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9F4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8D194B">
            <w:pPr>
              <w:rPr>
                <w:color w:val="000000"/>
                <w:sz w:val="16"/>
                <w:szCs w:val="16"/>
              </w:rPr>
            </w:pPr>
          </w:p>
        </w:tc>
      </w:tr>
      <w:tr w:rsidR="00FA226C" w:rsidRPr="00EA6CEC" w:rsidTr="008D194B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8D194B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结束时间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9F4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DTM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9F4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9F4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9F4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8D194B">
            <w:pPr>
              <w:rPr>
                <w:color w:val="000000"/>
                <w:sz w:val="16"/>
                <w:szCs w:val="16"/>
              </w:rPr>
            </w:pPr>
          </w:p>
        </w:tc>
      </w:tr>
      <w:tr w:rsidR="00FA226C" w:rsidRPr="00EA6CEC" w:rsidTr="008D194B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8D194B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创建人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9F4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医生名称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9F4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9F4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9F4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8D194B">
            <w:pPr>
              <w:rPr>
                <w:color w:val="000000"/>
                <w:sz w:val="16"/>
                <w:szCs w:val="16"/>
              </w:rPr>
            </w:pPr>
          </w:p>
        </w:tc>
      </w:tr>
      <w:tr w:rsidR="00FA226C" w:rsidRPr="00EA6CEC" w:rsidTr="008D194B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8D194B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邀请人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9F4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患者名称列表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9F4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9F4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9F4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8D194B">
            <w:pPr>
              <w:rPr>
                <w:color w:val="000000"/>
                <w:sz w:val="16"/>
                <w:szCs w:val="16"/>
              </w:rPr>
            </w:pPr>
          </w:p>
        </w:tc>
      </w:tr>
      <w:tr w:rsidR="00FA226C" w:rsidRPr="00EA6CEC" w:rsidTr="00770419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Default="00FA226C" w:rsidP="008D194B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最大人数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9F4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N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9F4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9F4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9F4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8D194B">
            <w:pPr>
              <w:rPr>
                <w:color w:val="000000"/>
                <w:sz w:val="16"/>
                <w:szCs w:val="16"/>
              </w:rPr>
            </w:pPr>
          </w:p>
        </w:tc>
      </w:tr>
      <w:tr w:rsidR="00FA226C" w:rsidRPr="00EA6CEC" w:rsidTr="008D194B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Default="00FA226C" w:rsidP="008D194B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最小人数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Default="00FA226C" w:rsidP="009F4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N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9F4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9F4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9F4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8D194B">
            <w:pPr>
              <w:rPr>
                <w:color w:val="000000"/>
                <w:sz w:val="16"/>
                <w:szCs w:val="16"/>
              </w:rPr>
            </w:pPr>
          </w:p>
        </w:tc>
      </w:tr>
      <w:tr w:rsidR="00FA226C" w:rsidRPr="00EA6CEC" w:rsidTr="009F4419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Default="00FA226C" w:rsidP="008D194B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讲师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Default="00FA226C" w:rsidP="009F4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医生名称列表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9F4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9F4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26C" w:rsidRPr="002450F6" w:rsidRDefault="00FA226C" w:rsidP="009F4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A226C" w:rsidRPr="002450F6" w:rsidRDefault="00FA226C" w:rsidP="008D194B">
            <w:pPr>
              <w:rPr>
                <w:color w:val="000000"/>
                <w:sz w:val="16"/>
                <w:szCs w:val="16"/>
              </w:rPr>
            </w:pPr>
          </w:p>
        </w:tc>
      </w:tr>
    </w:tbl>
    <w:p w:rsidR="009F4419" w:rsidRPr="00684C0A" w:rsidRDefault="009F4419" w:rsidP="009F4419">
      <w:pPr>
        <w:pStyle w:val="3"/>
        <w:rPr>
          <w:lang w:val="fr-FR"/>
        </w:rPr>
      </w:pPr>
      <w:bookmarkStart w:id="225" w:name="_Toc324713616"/>
      <w:r>
        <w:rPr>
          <w:rFonts w:hint="eastAsia"/>
          <w:lang w:val="fr-FR"/>
        </w:rPr>
        <w:lastRenderedPageBreak/>
        <w:t>可能的操作</w:t>
      </w:r>
      <w:bookmarkEnd w:id="225"/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242"/>
        <w:gridCol w:w="8222"/>
      </w:tblGrid>
      <w:tr w:rsidR="009F4419" w:rsidRPr="00254A08" w:rsidTr="008D194B">
        <w:trPr>
          <w:trHeight w:val="201"/>
          <w:tblHeader/>
        </w:trPr>
        <w:tc>
          <w:tcPr>
            <w:tcW w:w="1242" w:type="dxa"/>
            <w:shd w:val="clear" w:color="auto" w:fill="95B3D7"/>
            <w:vAlign w:val="center"/>
          </w:tcPr>
          <w:p w:rsidR="009F4419" w:rsidRPr="00254A08" w:rsidRDefault="009F4419" w:rsidP="008D194B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动作</w:t>
            </w:r>
          </w:p>
        </w:tc>
        <w:tc>
          <w:tcPr>
            <w:tcW w:w="8222" w:type="dxa"/>
            <w:shd w:val="clear" w:color="auto" w:fill="95B3D7"/>
            <w:vAlign w:val="center"/>
          </w:tcPr>
          <w:p w:rsidR="009F4419" w:rsidRPr="00254A08" w:rsidRDefault="009F4419" w:rsidP="008D194B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描述</w:t>
            </w:r>
          </w:p>
        </w:tc>
      </w:tr>
      <w:tr w:rsidR="009F4419" w:rsidRPr="00FA226C" w:rsidTr="008D194B">
        <w:trPr>
          <w:cantSplit/>
        </w:trPr>
        <w:tc>
          <w:tcPr>
            <w:tcW w:w="1242" w:type="dxa"/>
            <w:vAlign w:val="center"/>
          </w:tcPr>
          <w:p w:rsidR="009F4419" w:rsidRPr="00FA226C" w:rsidRDefault="00FA226C" w:rsidP="008D194B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 w:rsidRPr="00FA226C">
              <w:rPr>
                <w:rFonts w:hint="eastAsia"/>
                <w:noProof w:val="0"/>
                <w:sz w:val="16"/>
                <w:szCs w:val="16"/>
                <w:lang w:val="en-GB"/>
              </w:rPr>
              <w:t>确认</w:t>
            </w:r>
          </w:p>
        </w:tc>
        <w:tc>
          <w:tcPr>
            <w:tcW w:w="8222" w:type="dxa"/>
            <w:vAlign w:val="center"/>
          </w:tcPr>
          <w:p w:rsidR="009F4419" w:rsidRPr="00FA226C" w:rsidRDefault="009F4419" w:rsidP="008D194B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</w:p>
        </w:tc>
      </w:tr>
      <w:tr w:rsidR="009F4419" w:rsidRPr="00FA226C" w:rsidTr="008D194B">
        <w:trPr>
          <w:cantSplit/>
        </w:trPr>
        <w:tc>
          <w:tcPr>
            <w:tcW w:w="1242" w:type="dxa"/>
            <w:vAlign w:val="center"/>
          </w:tcPr>
          <w:p w:rsidR="009F4419" w:rsidRPr="00FA226C" w:rsidRDefault="00FA226C" w:rsidP="008D194B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 w:rsidRPr="00FA226C">
              <w:rPr>
                <w:rFonts w:hint="eastAsia"/>
                <w:noProof w:val="0"/>
                <w:sz w:val="16"/>
                <w:szCs w:val="16"/>
                <w:lang w:val="en-GB"/>
              </w:rPr>
              <w:t>取消</w:t>
            </w:r>
          </w:p>
        </w:tc>
        <w:tc>
          <w:tcPr>
            <w:tcW w:w="8222" w:type="dxa"/>
            <w:vAlign w:val="center"/>
          </w:tcPr>
          <w:p w:rsidR="009F4419" w:rsidRPr="00FA226C" w:rsidRDefault="009F4419" w:rsidP="008D194B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</w:p>
        </w:tc>
      </w:tr>
    </w:tbl>
    <w:p w:rsidR="009F4419" w:rsidRPr="00684C0A" w:rsidRDefault="009F4419" w:rsidP="009F4419">
      <w:pPr>
        <w:pStyle w:val="3"/>
        <w:rPr>
          <w:lang w:val="fr-FR"/>
        </w:rPr>
      </w:pPr>
      <w:bookmarkStart w:id="226" w:name="_Toc324713617"/>
      <w:r>
        <w:rPr>
          <w:rFonts w:hint="eastAsia"/>
          <w:lang w:val="fr-FR"/>
        </w:rPr>
        <w:t>规则</w:t>
      </w:r>
      <w:bookmarkEnd w:id="226"/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242"/>
        <w:gridCol w:w="8222"/>
      </w:tblGrid>
      <w:tr w:rsidR="009F4419" w:rsidRPr="00254A08" w:rsidTr="008D194B">
        <w:trPr>
          <w:trHeight w:val="201"/>
          <w:tblHeader/>
        </w:trPr>
        <w:tc>
          <w:tcPr>
            <w:tcW w:w="1242" w:type="dxa"/>
            <w:shd w:val="clear" w:color="auto" w:fill="95B3D7"/>
            <w:vAlign w:val="center"/>
          </w:tcPr>
          <w:p w:rsidR="009F4419" w:rsidRPr="00254A08" w:rsidRDefault="009F4419" w:rsidP="008D194B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规则</w:t>
            </w:r>
          </w:p>
        </w:tc>
        <w:tc>
          <w:tcPr>
            <w:tcW w:w="8222" w:type="dxa"/>
            <w:shd w:val="clear" w:color="auto" w:fill="95B3D7"/>
            <w:vAlign w:val="center"/>
          </w:tcPr>
          <w:p w:rsidR="009F4419" w:rsidRPr="00254A08" w:rsidRDefault="009F4419" w:rsidP="008D194B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描述</w:t>
            </w:r>
          </w:p>
        </w:tc>
      </w:tr>
      <w:tr w:rsidR="009F4419" w:rsidRPr="00254A08" w:rsidTr="008D194B">
        <w:trPr>
          <w:cantSplit/>
        </w:trPr>
        <w:tc>
          <w:tcPr>
            <w:tcW w:w="1242" w:type="dxa"/>
            <w:vAlign w:val="center"/>
          </w:tcPr>
          <w:p w:rsidR="009F4419" w:rsidRPr="00254A08" w:rsidRDefault="009F4419" w:rsidP="008D194B">
            <w:pPr>
              <w:pStyle w:val="FSTableLink"/>
              <w:rPr>
                <w:noProof w:val="0"/>
                <w:lang w:val="en-GB"/>
              </w:rPr>
            </w:pPr>
          </w:p>
        </w:tc>
        <w:tc>
          <w:tcPr>
            <w:tcW w:w="8222" w:type="dxa"/>
            <w:vAlign w:val="center"/>
          </w:tcPr>
          <w:p w:rsidR="009F4419" w:rsidRPr="00254A08" w:rsidRDefault="009F4419" w:rsidP="008D194B">
            <w:pPr>
              <w:pStyle w:val="FSTableLink"/>
              <w:rPr>
                <w:noProof w:val="0"/>
                <w:lang w:val="en-GB"/>
              </w:rPr>
            </w:pPr>
          </w:p>
        </w:tc>
      </w:tr>
      <w:tr w:rsidR="009F4419" w:rsidRPr="00ED48EA" w:rsidTr="008D194B">
        <w:trPr>
          <w:cantSplit/>
        </w:trPr>
        <w:tc>
          <w:tcPr>
            <w:tcW w:w="1242" w:type="dxa"/>
            <w:vAlign w:val="center"/>
          </w:tcPr>
          <w:p w:rsidR="009F4419" w:rsidRPr="00254A08" w:rsidRDefault="009F4419" w:rsidP="008D194B">
            <w:pPr>
              <w:pStyle w:val="FSTableLink"/>
              <w:rPr>
                <w:noProof w:val="0"/>
                <w:lang w:val="en-GB"/>
              </w:rPr>
            </w:pPr>
          </w:p>
        </w:tc>
        <w:tc>
          <w:tcPr>
            <w:tcW w:w="8222" w:type="dxa"/>
            <w:vAlign w:val="center"/>
          </w:tcPr>
          <w:p w:rsidR="009F4419" w:rsidRPr="00ED48EA" w:rsidRDefault="009F4419" w:rsidP="008D194B">
            <w:pPr>
              <w:pStyle w:val="FSTableLink"/>
              <w:rPr>
                <w:rFonts w:cs="Arial"/>
                <w:noProof w:val="0"/>
                <w:lang w:val="en-GB"/>
              </w:rPr>
            </w:pPr>
          </w:p>
        </w:tc>
      </w:tr>
    </w:tbl>
    <w:p w:rsidR="009F4419" w:rsidRPr="00ED48EA" w:rsidRDefault="00487106" w:rsidP="009F4419">
      <w:pPr>
        <w:pStyle w:val="2"/>
        <w:rPr>
          <w:lang w:val="en-GB"/>
        </w:rPr>
      </w:pPr>
      <w:bookmarkStart w:id="227" w:name="_Ref324410034"/>
      <w:bookmarkStart w:id="228" w:name="_Toc324713618"/>
      <w:r>
        <w:rPr>
          <w:rFonts w:hint="eastAsia"/>
          <w:lang w:val="en-GB"/>
        </w:rPr>
        <w:t>UI</w:t>
      </w:r>
      <w:r>
        <w:rPr>
          <w:lang w:val="en-GB"/>
        </w:rPr>
        <w:t>10</w:t>
      </w:r>
      <w:r w:rsidR="009F4419">
        <w:rPr>
          <w:rFonts w:hint="eastAsia"/>
          <w:lang w:val="en-GB"/>
        </w:rPr>
        <w:t>-</w:t>
      </w:r>
      <w:r w:rsidR="009F4419">
        <w:rPr>
          <w:rFonts w:hint="eastAsia"/>
          <w:lang w:val="en-GB"/>
        </w:rPr>
        <w:t>预约界面</w:t>
      </w:r>
      <w:bookmarkEnd w:id="227"/>
      <w:bookmarkEnd w:id="228"/>
    </w:p>
    <w:p w:rsidR="009F4419" w:rsidRDefault="009F4419" w:rsidP="009F4419">
      <w:pPr>
        <w:pStyle w:val="3"/>
        <w:rPr>
          <w:lang w:val="en-GB"/>
        </w:rPr>
      </w:pPr>
      <w:bookmarkStart w:id="229" w:name="_Toc324713619"/>
      <w:r>
        <w:rPr>
          <w:rFonts w:hint="eastAsia"/>
          <w:lang w:val="en-GB"/>
        </w:rPr>
        <w:t>介绍</w:t>
      </w:r>
      <w:bookmarkEnd w:id="229"/>
    </w:p>
    <w:p w:rsidR="009F4419" w:rsidRPr="000D02A4" w:rsidRDefault="009F4419" w:rsidP="009F4419">
      <w:r>
        <w:rPr>
          <w:rFonts w:hint="eastAsia"/>
        </w:rPr>
        <w:t>显示预约界面</w:t>
      </w:r>
    </w:p>
    <w:p w:rsidR="009F4419" w:rsidRDefault="009F4419" w:rsidP="009F4419">
      <w:pPr>
        <w:pStyle w:val="3"/>
        <w:rPr>
          <w:lang w:val="en-GB"/>
        </w:rPr>
      </w:pPr>
      <w:bookmarkStart w:id="230" w:name="_Toc324713620"/>
      <w:r>
        <w:rPr>
          <w:rFonts w:hint="eastAsia"/>
          <w:lang w:val="en-GB"/>
        </w:rPr>
        <w:t>原型界面</w:t>
      </w:r>
      <w:bookmarkEnd w:id="230"/>
    </w:p>
    <w:p w:rsidR="009F4419" w:rsidRPr="004761CA" w:rsidRDefault="006863B5" w:rsidP="009F4419">
      <w:pPr>
        <w:rPr>
          <w:lang w:val="en-GB"/>
        </w:rPr>
      </w:pPr>
      <w:r>
        <w:rPr>
          <w:noProof/>
        </w:rPr>
        <w:drawing>
          <wp:inline distT="0" distB="0" distL="0" distR="0">
            <wp:extent cx="3590925" cy="1905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419" w:rsidRPr="00ED48EA" w:rsidRDefault="009F4419" w:rsidP="009F4419">
      <w:pPr>
        <w:pStyle w:val="3"/>
        <w:rPr>
          <w:lang w:val="en-GB"/>
        </w:rPr>
      </w:pPr>
      <w:bookmarkStart w:id="231" w:name="_Toc324713621"/>
      <w:r>
        <w:rPr>
          <w:rFonts w:hint="eastAsia"/>
          <w:lang w:val="en-GB"/>
        </w:rPr>
        <w:t>界面元素</w:t>
      </w:r>
      <w:bookmarkEnd w:id="231"/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56"/>
        <w:gridCol w:w="920"/>
        <w:gridCol w:w="709"/>
        <w:gridCol w:w="851"/>
        <w:gridCol w:w="992"/>
        <w:gridCol w:w="3969"/>
      </w:tblGrid>
      <w:tr w:rsidR="009F4419" w:rsidRPr="00EA6CEC" w:rsidTr="006863B5">
        <w:trPr>
          <w:cantSplit/>
          <w:trHeight w:val="50"/>
          <w:tblHeader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9F4419" w:rsidRPr="00711F4C" w:rsidRDefault="009F4419" w:rsidP="008D194B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属性</w:t>
            </w:r>
          </w:p>
        </w:tc>
        <w:tc>
          <w:tcPr>
            <w:tcW w:w="9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9F4419" w:rsidRPr="00711F4C" w:rsidRDefault="009F4419" w:rsidP="008D194B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格式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9F4419" w:rsidRPr="00711F4C" w:rsidRDefault="009F4419" w:rsidP="008D194B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访问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9F4419" w:rsidRPr="00711F4C" w:rsidRDefault="009F4419" w:rsidP="008D194B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出现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9F4419" w:rsidRPr="00711F4C" w:rsidRDefault="009F4419" w:rsidP="008D194B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默认值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95B3D7"/>
          </w:tcPr>
          <w:p w:rsidR="009F4419" w:rsidRPr="00711F4C" w:rsidRDefault="009F4419" w:rsidP="008D194B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描述</w:t>
            </w:r>
            <w:r>
              <w:rPr>
                <w:rFonts w:cs="Calibri" w:hint="eastAsia"/>
              </w:rPr>
              <w:t>/</w:t>
            </w:r>
          </w:p>
        </w:tc>
      </w:tr>
      <w:tr w:rsidR="009F4419" w:rsidRPr="00EA6CEC" w:rsidTr="006863B5">
        <w:trPr>
          <w:cantSplit/>
        </w:trPr>
        <w:tc>
          <w:tcPr>
            <w:tcW w:w="1456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F4419" w:rsidRPr="002450F6" w:rsidRDefault="006863B5" w:rsidP="008D194B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医院名称</w:t>
            </w:r>
          </w:p>
        </w:tc>
        <w:tc>
          <w:tcPr>
            <w:tcW w:w="92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F4419" w:rsidRPr="002450F6" w:rsidRDefault="006863B5" w:rsidP="008D194B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List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F4419" w:rsidRPr="002450F6" w:rsidRDefault="006863B5" w:rsidP="008D194B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9F4419" w:rsidRPr="002450F6" w:rsidRDefault="006863B5" w:rsidP="008D194B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F4419" w:rsidRPr="002450F6" w:rsidRDefault="009F4419" w:rsidP="008D194B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9F4419" w:rsidRPr="002450F6" w:rsidRDefault="006863B5" w:rsidP="008D194B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选择的医院</w:t>
            </w:r>
          </w:p>
        </w:tc>
      </w:tr>
      <w:tr w:rsidR="009F4419" w:rsidRPr="00EA6CEC" w:rsidTr="006863B5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F4419" w:rsidRPr="002450F6" w:rsidRDefault="006863B5" w:rsidP="008D194B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日期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F4419" w:rsidRPr="002450F6" w:rsidRDefault="006863B5" w:rsidP="008D194B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F4419" w:rsidRPr="002450F6" w:rsidRDefault="006863B5" w:rsidP="008D194B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O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4419" w:rsidRPr="002450F6" w:rsidRDefault="006863B5" w:rsidP="008D194B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F4419" w:rsidRPr="002450F6" w:rsidRDefault="006863B5" w:rsidP="006863B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系统日期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9F4419" w:rsidRPr="002450F6" w:rsidRDefault="006863B5" w:rsidP="008D194B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选择日期</w:t>
            </w:r>
          </w:p>
        </w:tc>
      </w:tr>
      <w:tr w:rsidR="006863B5" w:rsidRPr="00EA6CEC" w:rsidTr="006863B5">
        <w:trPr>
          <w:cantSplit/>
        </w:trPr>
        <w:tc>
          <w:tcPr>
            <w:tcW w:w="8897" w:type="dxa"/>
            <w:gridSpan w:val="6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6863B5" w:rsidRPr="006863B5" w:rsidRDefault="006863B5" w:rsidP="006863B5">
            <w:pPr>
              <w:jc w:val="center"/>
              <w:rPr>
                <w:b/>
                <w:color w:val="000000"/>
                <w:sz w:val="18"/>
                <w:szCs w:val="16"/>
              </w:rPr>
            </w:pPr>
            <w:r w:rsidRPr="006863B5">
              <w:rPr>
                <w:rFonts w:hint="eastAsia"/>
                <w:b/>
                <w:color w:val="000000"/>
                <w:sz w:val="18"/>
                <w:szCs w:val="16"/>
              </w:rPr>
              <w:t>预约记录</w:t>
            </w:r>
          </w:p>
        </w:tc>
      </w:tr>
      <w:tr w:rsidR="006863B5" w:rsidRPr="00EA6CEC" w:rsidTr="00770419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863B5" w:rsidRPr="002450F6" w:rsidRDefault="006863B5" w:rsidP="00770419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日期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863B5" w:rsidRPr="002450F6" w:rsidRDefault="006863B5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70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6863B5" w:rsidRPr="002450F6" w:rsidRDefault="006863B5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863B5" w:rsidRPr="002450F6" w:rsidRDefault="006863B5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863B5" w:rsidRPr="002450F6" w:rsidRDefault="006863B5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系统日期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6863B5" w:rsidRPr="002450F6" w:rsidRDefault="006863B5" w:rsidP="00770419">
            <w:pPr>
              <w:rPr>
                <w:color w:val="000000"/>
                <w:sz w:val="16"/>
                <w:szCs w:val="16"/>
              </w:rPr>
            </w:pPr>
          </w:p>
        </w:tc>
      </w:tr>
      <w:tr w:rsidR="006863B5" w:rsidRPr="00EA6CEC" w:rsidTr="00770419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863B5" w:rsidRPr="002450F6" w:rsidRDefault="006863B5" w:rsidP="00770419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医院名称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863B5" w:rsidRPr="002450F6" w:rsidRDefault="006863B5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70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863B5" w:rsidRPr="002450F6" w:rsidRDefault="006863B5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863B5" w:rsidRPr="002450F6" w:rsidRDefault="006863B5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863B5" w:rsidRPr="002450F6" w:rsidRDefault="006863B5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6863B5" w:rsidRPr="002450F6" w:rsidRDefault="006863B5" w:rsidP="00770419">
            <w:pPr>
              <w:rPr>
                <w:color w:val="000000"/>
                <w:sz w:val="16"/>
                <w:szCs w:val="16"/>
              </w:rPr>
            </w:pPr>
          </w:p>
        </w:tc>
      </w:tr>
      <w:tr w:rsidR="006863B5" w:rsidRPr="00EA6CEC" w:rsidTr="00770419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863B5" w:rsidRPr="002450F6" w:rsidRDefault="006863B5" w:rsidP="00770419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上午</w:t>
            </w:r>
            <w:r>
              <w:rPr>
                <w:rFonts w:cs="Calibri" w:hint="eastAsia"/>
                <w:sz w:val="16"/>
                <w:szCs w:val="16"/>
              </w:rPr>
              <w:t>/</w:t>
            </w:r>
            <w:r>
              <w:rPr>
                <w:rFonts w:cs="Calibri" w:hint="eastAsia"/>
                <w:sz w:val="16"/>
                <w:szCs w:val="16"/>
              </w:rPr>
              <w:t>下午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863B5" w:rsidRPr="002450F6" w:rsidRDefault="006863B5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List</w:t>
            </w:r>
          </w:p>
        </w:tc>
        <w:tc>
          <w:tcPr>
            <w:tcW w:w="70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863B5" w:rsidRPr="002450F6" w:rsidRDefault="006863B5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863B5" w:rsidRPr="002450F6" w:rsidRDefault="006863B5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863B5" w:rsidRPr="002450F6" w:rsidRDefault="006863B5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6863B5" w:rsidRPr="002450F6" w:rsidRDefault="006863B5" w:rsidP="00770419">
            <w:pPr>
              <w:rPr>
                <w:color w:val="000000"/>
                <w:sz w:val="16"/>
                <w:szCs w:val="16"/>
              </w:rPr>
            </w:pPr>
          </w:p>
        </w:tc>
      </w:tr>
      <w:tr w:rsidR="006863B5" w:rsidRPr="00EA6CEC" w:rsidTr="00770419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863B5" w:rsidRPr="002450F6" w:rsidRDefault="006863B5" w:rsidP="00770419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医生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863B5" w:rsidRPr="002450F6" w:rsidRDefault="006863B5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AN10</w:t>
            </w:r>
          </w:p>
        </w:tc>
        <w:tc>
          <w:tcPr>
            <w:tcW w:w="70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863B5" w:rsidRPr="002450F6" w:rsidRDefault="006863B5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863B5" w:rsidRPr="002450F6" w:rsidRDefault="006863B5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863B5" w:rsidRPr="002450F6" w:rsidRDefault="006863B5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6863B5" w:rsidRPr="002450F6" w:rsidRDefault="006863B5" w:rsidP="00770419">
            <w:pPr>
              <w:rPr>
                <w:color w:val="000000"/>
                <w:sz w:val="16"/>
                <w:szCs w:val="16"/>
              </w:rPr>
            </w:pPr>
          </w:p>
        </w:tc>
      </w:tr>
      <w:tr w:rsidR="006863B5" w:rsidRPr="00EA6CEC" w:rsidTr="006863B5">
        <w:trPr>
          <w:cantSplit/>
        </w:trPr>
        <w:tc>
          <w:tcPr>
            <w:tcW w:w="8897" w:type="dxa"/>
            <w:gridSpan w:val="6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6863B5" w:rsidRPr="006863B5" w:rsidRDefault="006863B5" w:rsidP="006863B5">
            <w:pPr>
              <w:jc w:val="center"/>
              <w:rPr>
                <w:b/>
                <w:color w:val="000000"/>
                <w:sz w:val="18"/>
                <w:szCs w:val="16"/>
              </w:rPr>
            </w:pPr>
            <w:r>
              <w:rPr>
                <w:rFonts w:hint="eastAsia"/>
                <w:b/>
                <w:color w:val="000000"/>
                <w:sz w:val="18"/>
                <w:szCs w:val="16"/>
              </w:rPr>
              <w:t>预约面板</w:t>
            </w:r>
          </w:p>
        </w:tc>
      </w:tr>
      <w:tr w:rsidR="006863B5" w:rsidRPr="00EA6CEC" w:rsidTr="006863B5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6863B5" w:rsidRPr="002450F6" w:rsidRDefault="006863B5" w:rsidP="00770419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医生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863B5" w:rsidRPr="002450F6" w:rsidRDefault="006863B5" w:rsidP="006863B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AN10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6863B5" w:rsidRPr="002450F6" w:rsidRDefault="006863B5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6863B5" w:rsidRPr="002450F6" w:rsidRDefault="006863B5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6863B5" w:rsidRPr="002450F6" w:rsidRDefault="006863B5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:rsidR="006863B5" w:rsidRPr="002450F6" w:rsidRDefault="006863B5" w:rsidP="006863B5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医生名称，可以被点击</w:t>
            </w:r>
          </w:p>
        </w:tc>
      </w:tr>
    </w:tbl>
    <w:p w:rsidR="009F4419" w:rsidRPr="00684C0A" w:rsidRDefault="009F4419" w:rsidP="009F4419">
      <w:pPr>
        <w:pStyle w:val="3"/>
        <w:rPr>
          <w:lang w:val="fr-FR"/>
        </w:rPr>
      </w:pPr>
      <w:bookmarkStart w:id="232" w:name="_Toc324713622"/>
      <w:r>
        <w:rPr>
          <w:rFonts w:hint="eastAsia"/>
          <w:lang w:val="fr-FR"/>
        </w:rPr>
        <w:lastRenderedPageBreak/>
        <w:t>可能的操作</w:t>
      </w:r>
      <w:bookmarkEnd w:id="232"/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242"/>
        <w:gridCol w:w="8222"/>
      </w:tblGrid>
      <w:tr w:rsidR="009F4419" w:rsidRPr="00254A08" w:rsidTr="008D194B">
        <w:trPr>
          <w:trHeight w:val="201"/>
          <w:tblHeader/>
        </w:trPr>
        <w:tc>
          <w:tcPr>
            <w:tcW w:w="1242" w:type="dxa"/>
            <w:shd w:val="clear" w:color="auto" w:fill="95B3D7"/>
            <w:vAlign w:val="center"/>
          </w:tcPr>
          <w:p w:rsidR="009F4419" w:rsidRPr="00254A08" w:rsidRDefault="009F4419" w:rsidP="008D194B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动作</w:t>
            </w:r>
          </w:p>
        </w:tc>
        <w:tc>
          <w:tcPr>
            <w:tcW w:w="8222" w:type="dxa"/>
            <w:shd w:val="clear" w:color="auto" w:fill="95B3D7"/>
            <w:vAlign w:val="center"/>
          </w:tcPr>
          <w:p w:rsidR="009F4419" w:rsidRPr="00254A08" w:rsidRDefault="009F4419" w:rsidP="008D194B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描述</w:t>
            </w:r>
          </w:p>
        </w:tc>
      </w:tr>
      <w:tr w:rsidR="009F4419" w:rsidRPr="00883A31" w:rsidTr="008D194B">
        <w:trPr>
          <w:cantSplit/>
        </w:trPr>
        <w:tc>
          <w:tcPr>
            <w:tcW w:w="1242" w:type="dxa"/>
            <w:vAlign w:val="center"/>
          </w:tcPr>
          <w:p w:rsidR="009F4419" w:rsidRPr="00883A31" w:rsidRDefault="009F4419" w:rsidP="008D194B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</w:p>
        </w:tc>
        <w:tc>
          <w:tcPr>
            <w:tcW w:w="8222" w:type="dxa"/>
            <w:vAlign w:val="center"/>
          </w:tcPr>
          <w:p w:rsidR="009F4419" w:rsidRPr="00883A31" w:rsidRDefault="009F4419" w:rsidP="008D194B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</w:p>
        </w:tc>
      </w:tr>
      <w:tr w:rsidR="009F4419" w:rsidRPr="00883A31" w:rsidTr="008D194B">
        <w:trPr>
          <w:cantSplit/>
        </w:trPr>
        <w:tc>
          <w:tcPr>
            <w:tcW w:w="1242" w:type="dxa"/>
            <w:vAlign w:val="center"/>
          </w:tcPr>
          <w:p w:rsidR="009F4419" w:rsidRPr="00883A31" w:rsidRDefault="009F4419" w:rsidP="008D194B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</w:p>
        </w:tc>
        <w:tc>
          <w:tcPr>
            <w:tcW w:w="8222" w:type="dxa"/>
            <w:vAlign w:val="center"/>
          </w:tcPr>
          <w:p w:rsidR="009F4419" w:rsidRPr="00883A31" w:rsidRDefault="009F4419" w:rsidP="008D194B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</w:p>
        </w:tc>
      </w:tr>
    </w:tbl>
    <w:p w:rsidR="009F4419" w:rsidRPr="00684C0A" w:rsidRDefault="009F4419" w:rsidP="009F4419">
      <w:pPr>
        <w:pStyle w:val="3"/>
        <w:rPr>
          <w:lang w:val="fr-FR"/>
        </w:rPr>
      </w:pPr>
      <w:bookmarkStart w:id="233" w:name="_Toc324713623"/>
      <w:r>
        <w:rPr>
          <w:rFonts w:hint="eastAsia"/>
          <w:lang w:val="fr-FR"/>
        </w:rPr>
        <w:t>规则</w:t>
      </w:r>
      <w:bookmarkEnd w:id="233"/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242"/>
        <w:gridCol w:w="8222"/>
      </w:tblGrid>
      <w:tr w:rsidR="009F4419" w:rsidRPr="00254A08" w:rsidTr="008D194B">
        <w:trPr>
          <w:trHeight w:val="201"/>
          <w:tblHeader/>
        </w:trPr>
        <w:tc>
          <w:tcPr>
            <w:tcW w:w="1242" w:type="dxa"/>
            <w:shd w:val="clear" w:color="auto" w:fill="95B3D7"/>
            <w:vAlign w:val="center"/>
          </w:tcPr>
          <w:p w:rsidR="009F4419" w:rsidRPr="00254A08" w:rsidRDefault="009F4419" w:rsidP="008D194B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规则</w:t>
            </w:r>
          </w:p>
        </w:tc>
        <w:tc>
          <w:tcPr>
            <w:tcW w:w="8222" w:type="dxa"/>
            <w:shd w:val="clear" w:color="auto" w:fill="95B3D7"/>
            <w:vAlign w:val="center"/>
          </w:tcPr>
          <w:p w:rsidR="009F4419" w:rsidRPr="00254A08" w:rsidRDefault="009F4419" w:rsidP="008D194B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描述</w:t>
            </w:r>
          </w:p>
        </w:tc>
      </w:tr>
      <w:tr w:rsidR="006863B5" w:rsidRPr="006863B5" w:rsidTr="008D194B">
        <w:trPr>
          <w:cantSplit/>
        </w:trPr>
        <w:tc>
          <w:tcPr>
            <w:tcW w:w="1242" w:type="dxa"/>
            <w:vAlign w:val="center"/>
          </w:tcPr>
          <w:p w:rsidR="006863B5" w:rsidRPr="006863B5" w:rsidRDefault="006863B5" w:rsidP="006863B5">
            <w:pPr>
              <w:pStyle w:val="FSTableLink"/>
              <w:numPr>
                <w:ilvl w:val="0"/>
                <w:numId w:val="25"/>
              </w:numPr>
              <w:rPr>
                <w:noProof w:val="0"/>
                <w:sz w:val="16"/>
                <w:szCs w:val="16"/>
                <w:lang w:val="en-GB"/>
              </w:rPr>
            </w:pPr>
          </w:p>
        </w:tc>
        <w:tc>
          <w:tcPr>
            <w:tcW w:w="8222" w:type="dxa"/>
            <w:vAlign w:val="center"/>
          </w:tcPr>
          <w:p w:rsidR="006863B5" w:rsidRPr="006863B5" w:rsidRDefault="006863B5" w:rsidP="008D194B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医生被点击后，弹出信息窗口，让用户确认此预约信息。</w:t>
            </w:r>
          </w:p>
        </w:tc>
      </w:tr>
    </w:tbl>
    <w:p w:rsidR="009F4419" w:rsidRDefault="009F4419" w:rsidP="009F4419">
      <w:pPr>
        <w:rPr>
          <w:lang w:val="en-GB"/>
        </w:rPr>
      </w:pPr>
    </w:p>
    <w:p w:rsidR="008D194B" w:rsidRPr="00ED48EA" w:rsidRDefault="00487106" w:rsidP="008D194B">
      <w:pPr>
        <w:pStyle w:val="2"/>
        <w:rPr>
          <w:lang w:val="en-GB"/>
        </w:rPr>
      </w:pPr>
      <w:bookmarkStart w:id="234" w:name="_Ref324412470"/>
      <w:bookmarkStart w:id="235" w:name="_Toc324713624"/>
      <w:r>
        <w:rPr>
          <w:rFonts w:hint="eastAsia"/>
          <w:lang w:val="en-GB"/>
        </w:rPr>
        <w:t>UI</w:t>
      </w:r>
      <w:r>
        <w:rPr>
          <w:lang w:val="en-GB"/>
        </w:rPr>
        <w:t>11</w:t>
      </w:r>
      <w:r w:rsidR="008D194B">
        <w:rPr>
          <w:rFonts w:hint="eastAsia"/>
          <w:lang w:val="en-GB"/>
        </w:rPr>
        <w:t>-</w:t>
      </w:r>
      <w:r w:rsidR="008D194B">
        <w:rPr>
          <w:rFonts w:hint="eastAsia"/>
          <w:lang w:val="en-GB"/>
        </w:rPr>
        <w:t>患者服务</w:t>
      </w:r>
      <w:bookmarkEnd w:id="234"/>
      <w:bookmarkEnd w:id="235"/>
    </w:p>
    <w:p w:rsidR="008D194B" w:rsidRDefault="008D194B" w:rsidP="008D194B">
      <w:pPr>
        <w:pStyle w:val="3"/>
        <w:rPr>
          <w:lang w:val="en-GB"/>
        </w:rPr>
      </w:pPr>
      <w:bookmarkStart w:id="236" w:name="_Toc324713625"/>
      <w:r>
        <w:rPr>
          <w:rFonts w:hint="eastAsia"/>
          <w:lang w:val="en-GB"/>
        </w:rPr>
        <w:t>介绍</w:t>
      </w:r>
      <w:bookmarkEnd w:id="236"/>
    </w:p>
    <w:p w:rsidR="008D194B" w:rsidRPr="000D02A4" w:rsidRDefault="008D194B" w:rsidP="008D194B">
      <w:r>
        <w:rPr>
          <w:rFonts w:hint="eastAsia"/>
        </w:rPr>
        <w:t>患者服务</w:t>
      </w:r>
      <w:r w:rsidR="005B3848">
        <w:rPr>
          <w:rFonts w:hint="eastAsia"/>
        </w:rPr>
        <w:t>界面，包括电子邮件，发送短信，教育培训，资料下载</w:t>
      </w:r>
      <w:r w:rsidR="005B3848">
        <w:rPr>
          <w:rFonts w:hint="eastAsia"/>
        </w:rPr>
        <w:t>4</w:t>
      </w:r>
      <w:r w:rsidR="005B3848">
        <w:rPr>
          <w:rFonts w:hint="eastAsia"/>
        </w:rPr>
        <w:t>个子界面</w:t>
      </w:r>
    </w:p>
    <w:p w:rsidR="00007D25" w:rsidRDefault="00007D25" w:rsidP="008D194B">
      <w:pPr>
        <w:pStyle w:val="3"/>
        <w:rPr>
          <w:lang w:val="en-GB"/>
        </w:rPr>
      </w:pPr>
      <w:bookmarkStart w:id="237" w:name="_Toc324713627"/>
      <w:r>
        <w:rPr>
          <w:rFonts w:hint="eastAsia"/>
          <w:lang w:val="en-GB"/>
        </w:rPr>
        <w:t>原型</w:t>
      </w:r>
    </w:p>
    <w:p w:rsidR="00007D25" w:rsidRPr="00007D25" w:rsidRDefault="00007D25" w:rsidP="00007D25">
      <w:pPr>
        <w:rPr>
          <w:lang w:val="en-GB"/>
        </w:rPr>
      </w:pPr>
      <w:r>
        <w:rPr>
          <w:noProof/>
        </w:rPr>
        <w:drawing>
          <wp:inline distT="0" distB="0" distL="0" distR="0">
            <wp:extent cx="5486400" cy="3815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4B" w:rsidRPr="00ED48EA" w:rsidRDefault="008D194B" w:rsidP="008D194B">
      <w:pPr>
        <w:pStyle w:val="3"/>
        <w:rPr>
          <w:lang w:val="en-GB"/>
        </w:rPr>
      </w:pPr>
      <w:r>
        <w:rPr>
          <w:rFonts w:hint="eastAsia"/>
          <w:lang w:val="en-GB"/>
        </w:rPr>
        <w:t>界面元素</w:t>
      </w:r>
      <w:bookmarkEnd w:id="237"/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42"/>
        <w:gridCol w:w="1134"/>
        <w:gridCol w:w="709"/>
        <w:gridCol w:w="851"/>
        <w:gridCol w:w="850"/>
        <w:gridCol w:w="4678"/>
      </w:tblGrid>
      <w:tr w:rsidR="008D194B" w:rsidRPr="00EA6CEC" w:rsidTr="005B3848">
        <w:trPr>
          <w:cantSplit/>
          <w:trHeight w:val="50"/>
          <w:tblHeader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8D194B" w:rsidRPr="00711F4C" w:rsidRDefault="008D194B" w:rsidP="008D194B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属性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8D194B" w:rsidRPr="00711F4C" w:rsidRDefault="008D194B" w:rsidP="008D194B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格式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8D194B" w:rsidRPr="00711F4C" w:rsidRDefault="008D194B" w:rsidP="008D194B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访问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8D194B" w:rsidRPr="00711F4C" w:rsidRDefault="008D194B" w:rsidP="008D194B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出现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8D194B" w:rsidRPr="00711F4C" w:rsidRDefault="008D194B" w:rsidP="008D194B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默认值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95B3D7"/>
          </w:tcPr>
          <w:p w:rsidR="008D194B" w:rsidRPr="00711F4C" w:rsidRDefault="008D194B" w:rsidP="008D194B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描述</w:t>
            </w:r>
            <w:r>
              <w:rPr>
                <w:rFonts w:cs="Calibri" w:hint="eastAsia"/>
              </w:rPr>
              <w:t>/</w:t>
            </w:r>
          </w:p>
        </w:tc>
      </w:tr>
      <w:tr w:rsidR="005B3848" w:rsidRPr="00EA6CEC" w:rsidTr="005B3848">
        <w:trPr>
          <w:cantSplit/>
        </w:trPr>
        <w:tc>
          <w:tcPr>
            <w:tcW w:w="9464" w:type="dxa"/>
            <w:gridSpan w:val="6"/>
            <w:tcBorders>
              <w:top w:val="single" w:sz="12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B3848" w:rsidRPr="005B3848" w:rsidRDefault="005B3848" w:rsidP="005B3848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电子邮件</w:t>
            </w:r>
          </w:p>
        </w:tc>
      </w:tr>
      <w:tr w:rsidR="00007D25" w:rsidRPr="005B3848" w:rsidTr="00770419">
        <w:trPr>
          <w:cantSplit/>
        </w:trPr>
        <w:tc>
          <w:tcPr>
            <w:tcW w:w="124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7D25" w:rsidRPr="005B3848" w:rsidRDefault="00007D25" w:rsidP="00770419">
            <w:pPr>
              <w:pStyle w:val="FSTableLink"/>
              <w:rPr>
                <w:rFonts w:cs="Calibri"/>
                <w:sz w:val="16"/>
                <w:szCs w:val="16"/>
              </w:rPr>
            </w:pPr>
            <w:r w:rsidRPr="005B3848">
              <w:rPr>
                <w:rFonts w:cs="Calibri" w:hint="eastAsia"/>
                <w:sz w:val="16"/>
                <w:szCs w:val="16"/>
              </w:rPr>
              <w:t>收件人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7D25" w:rsidRPr="005B3848" w:rsidRDefault="00007D25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5B3848">
              <w:rPr>
                <w:rFonts w:cs="Calibri" w:hint="eastAsia"/>
                <w:sz w:val="16"/>
                <w:szCs w:val="16"/>
              </w:rPr>
              <w:t>AN200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7D25" w:rsidRPr="005B3848" w:rsidRDefault="00007D25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5B3848"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007D25" w:rsidRPr="005B3848" w:rsidRDefault="00007D25" w:rsidP="008D194B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7D25" w:rsidRPr="005B3848" w:rsidRDefault="00007D25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5B3848">
              <w:rPr>
                <w:rFonts w:cs="Calibri" w:hint="eastAsia"/>
                <w:sz w:val="16"/>
                <w:szCs w:val="16"/>
              </w:rPr>
              <w:t>选中的患者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07D25" w:rsidRPr="005B3848" w:rsidRDefault="00007D25" w:rsidP="00770419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患者列表，逗号分割</w:t>
            </w:r>
          </w:p>
        </w:tc>
      </w:tr>
      <w:tr w:rsidR="00007D25" w:rsidRPr="005B3848" w:rsidTr="00770419">
        <w:trPr>
          <w:cantSplit/>
        </w:trPr>
        <w:tc>
          <w:tcPr>
            <w:tcW w:w="124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7D25" w:rsidRPr="005B3848" w:rsidRDefault="00007D25" w:rsidP="00770419">
            <w:pPr>
              <w:pStyle w:val="FSTableLink"/>
              <w:rPr>
                <w:rFonts w:cs="Calibri"/>
                <w:sz w:val="16"/>
                <w:szCs w:val="16"/>
              </w:rPr>
            </w:pPr>
            <w:commentRangeStart w:id="238"/>
            <w:r>
              <w:rPr>
                <w:rFonts w:cs="Calibri" w:hint="eastAsia"/>
                <w:sz w:val="16"/>
                <w:szCs w:val="16"/>
              </w:rPr>
              <w:t>模版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7D25" w:rsidRPr="005B3848" w:rsidRDefault="00007D25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List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7D25" w:rsidRPr="005B3848" w:rsidRDefault="00007D25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O</w:t>
            </w: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07D25" w:rsidRPr="005B3848" w:rsidRDefault="00007D25" w:rsidP="008D194B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dashed" w:sz="2" w:space="0" w:color="auto"/>
              <w:right w:val="single" w:sz="8" w:space="0" w:color="auto"/>
            </w:tcBorders>
            <w:vAlign w:val="center"/>
          </w:tcPr>
          <w:p w:rsidR="00007D25" w:rsidRPr="005B3848" w:rsidRDefault="00007D25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07D25" w:rsidRPr="005B3848" w:rsidRDefault="00007D25" w:rsidP="00770419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邮件模版</w:t>
            </w:r>
            <w:commentRangeEnd w:id="238"/>
            <w:r w:rsidR="000218C8">
              <w:rPr>
                <w:rStyle w:val="a9"/>
                <w:rFonts w:cs="Times New Roman"/>
              </w:rPr>
              <w:commentReference w:id="238"/>
            </w:r>
          </w:p>
        </w:tc>
      </w:tr>
      <w:tr w:rsidR="00007D25" w:rsidRPr="005B3848" w:rsidTr="00770419">
        <w:trPr>
          <w:cantSplit/>
        </w:trPr>
        <w:tc>
          <w:tcPr>
            <w:tcW w:w="124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7D25" w:rsidRPr="005B3848" w:rsidRDefault="00007D25" w:rsidP="00770419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标题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7D25" w:rsidRPr="005B3848" w:rsidRDefault="00007D25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5B3848">
              <w:rPr>
                <w:rFonts w:cs="Calibri" w:hint="eastAsia"/>
                <w:sz w:val="16"/>
                <w:szCs w:val="16"/>
              </w:rPr>
              <w:t>AN200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7D25" w:rsidRPr="005B3848" w:rsidRDefault="00007D25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M</w:t>
            </w: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07D25" w:rsidRPr="005B3848" w:rsidRDefault="00007D25" w:rsidP="008D194B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dashed" w:sz="2" w:space="0" w:color="auto"/>
              <w:right w:val="single" w:sz="8" w:space="0" w:color="auto"/>
            </w:tcBorders>
            <w:vAlign w:val="center"/>
          </w:tcPr>
          <w:p w:rsidR="00007D25" w:rsidRPr="005B3848" w:rsidRDefault="00007D25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07D25" w:rsidRPr="005B3848" w:rsidRDefault="00007D25" w:rsidP="00770419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邮件标题</w:t>
            </w:r>
          </w:p>
        </w:tc>
      </w:tr>
      <w:tr w:rsidR="00007D25" w:rsidRPr="005B3848" w:rsidTr="00770419">
        <w:trPr>
          <w:cantSplit/>
        </w:trPr>
        <w:tc>
          <w:tcPr>
            <w:tcW w:w="124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7D25" w:rsidRPr="005B3848" w:rsidRDefault="00007D25" w:rsidP="008D194B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lastRenderedPageBreak/>
              <w:t>邮件内容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7D25" w:rsidRPr="005B3848" w:rsidRDefault="00007D25" w:rsidP="00007D2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AN4000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7D25" w:rsidRPr="005B3848" w:rsidRDefault="00007D25" w:rsidP="008D194B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M</w:t>
            </w:r>
          </w:p>
        </w:tc>
        <w:tc>
          <w:tcPr>
            <w:tcW w:w="851" w:type="dxa"/>
            <w:vMerge/>
            <w:tcBorders>
              <w:left w:val="single" w:sz="8" w:space="0" w:color="auto"/>
              <w:bottom w:val="dashed" w:sz="2" w:space="0" w:color="auto"/>
              <w:right w:val="single" w:sz="8" w:space="0" w:color="auto"/>
            </w:tcBorders>
            <w:vAlign w:val="center"/>
          </w:tcPr>
          <w:p w:rsidR="00007D25" w:rsidRPr="005B3848" w:rsidRDefault="00007D25" w:rsidP="008D194B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dashed" w:sz="2" w:space="0" w:color="auto"/>
              <w:right w:val="single" w:sz="8" w:space="0" w:color="auto"/>
            </w:tcBorders>
            <w:vAlign w:val="center"/>
          </w:tcPr>
          <w:p w:rsidR="00007D25" w:rsidRPr="005B3848" w:rsidRDefault="00007D25" w:rsidP="008D194B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07D25" w:rsidRPr="005B3848" w:rsidRDefault="00007D25" w:rsidP="008D194B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邮件内容</w:t>
            </w:r>
          </w:p>
        </w:tc>
      </w:tr>
      <w:tr w:rsidR="005B3848" w:rsidRPr="00EA6CEC" w:rsidTr="00770419">
        <w:trPr>
          <w:cantSplit/>
        </w:trPr>
        <w:tc>
          <w:tcPr>
            <w:tcW w:w="9464" w:type="dxa"/>
            <w:gridSpan w:val="6"/>
            <w:tcBorders>
              <w:top w:val="single" w:sz="12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B3848" w:rsidRPr="005B3848" w:rsidRDefault="00007D25" w:rsidP="00770419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短信</w:t>
            </w:r>
          </w:p>
        </w:tc>
      </w:tr>
      <w:tr w:rsidR="00007D25" w:rsidRPr="005B3848" w:rsidTr="00770419">
        <w:trPr>
          <w:cantSplit/>
        </w:trPr>
        <w:tc>
          <w:tcPr>
            <w:tcW w:w="124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7D25" w:rsidRPr="005B3848" w:rsidRDefault="00007D25" w:rsidP="00770419">
            <w:pPr>
              <w:pStyle w:val="FSTableLink"/>
              <w:rPr>
                <w:rFonts w:cs="Calibri"/>
                <w:sz w:val="16"/>
                <w:szCs w:val="16"/>
              </w:rPr>
            </w:pPr>
            <w:r w:rsidRPr="005B3848">
              <w:rPr>
                <w:rFonts w:cs="Calibri" w:hint="eastAsia"/>
                <w:sz w:val="16"/>
                <w:szCs w:val="16"/>
              </w:rPr>
              <w:t>收件人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7D25" w:rsidRPr="005B3848" w:rsidRDefault="00007D25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5B3848">
              <w:rPr>
                <w:rFonts w:cs="Calibri" w:hint="eastAsia"/>
                <w:sz w:val="16"/>
                <w:szCs w:val="16"/>
              </w:rPr>
              <w:t>AN200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7D25" w:rsidRPr="005B3848" w:rsidRDefault="00007D25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5B3848"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007D25" w:rsidRPr="005B3848" w:rsidRDefault="00007D25" w:rsidP="00770419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7D25" w:rsidRPr="005B3848" w:rsidRDefault="00007D25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5B3848">
              <w:rPr>
                <w:rFonts w:cs="Calibri" w:hint="eastAsia"/>
                <w:sz w:val="16"/>
                <w:szCs w:val="16"/>
              </w:rPr>
              <w:t>选中的患者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07D25" w:rsidRPr="005B3848" w:rsidRDefault="00007D25" w:rsidP="00770419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患者列表，逗号分割</w:t>
            </w:r>
          </w:p>
        </w:tc>
      </w:tr>
      <w:tr w:rsidR="00007D25" w:rsidRPr="005B3848" w:rsidTr="00770419">
        <w:trPr>
          <w:cantSplit/>
        </w:trPr>
        <w:tc>
          <w:tcPr>
            <w:tcW w:w="124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7D25" w:rsidRPr="005B3848" w:rsidRDefault="00007D25" w:rsidP="00770419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模版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7D25" w:rsidRPr="005B3848" w:rsidRDefault="00007D25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List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7D25" w:rsidRPr="005B3848" w:rsidRDefault="00007D25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O</w:t>
            </w: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07D25" w:rsidRPr="005B3848" w:rsidRDefault="00007D25" w:rsidP="00770419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dashed" w:sz="2" w:space="0" w:color="auto"/>
              <w:right w:val="single" w:sz="8" w:space="0" w:color="auto"/>
            </w:tcBorders>
            <w:vAlign w:val="center"/>
          </w:tcPr>
          <w:p w:rsidR="00007D25" w:rsidRPr="005B3848" w:rsidRDefault="00007D25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07D25" w:rsidRPr="005B3848" w:rsidRDefault="00007D25" w:rsidP="00770419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短信模版</w:t>
            </w:r>
          </w:p>
        </w:tc>
      </w:tr>
      <w:tr w:rsidR="00007D25" w:rsidRPr="005B3848" w:rsidTr="00770419">
        <w:trPr>
          <w:cantSplit/>
        </w:trPr>
        <w:tc>
          <w:tcPr>
            <w:tcW w:w="124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7D25" w:rsidRPr="005B3848" w:rsidRDefault="00007D25" w:rsidP="00770419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短信内容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7D25" w:rsidRPr="005B3848" w:rsidRDefault="00007D25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5B3848">
              <w:rPr>
                <w:rFonts w:cs="Calibri" w:hint="eastAsia"/>
                <w:sz w:val="16"/>
                <w:szCs w:val="16"/>
              </w:rPr>
              <w:t>AN</w:t>
            </w:r>
            <w:r>
              <w:rPr>
                <w:rFonts w:cs="Calibri" w:hint="eastAsia"/>
                <w:sz w:val="16"/>
                <w:szCs w:val="16"/>
              </w:rPr>
              <w:t>70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7D25" w:rsidRPr="005B3848" w:rsidRDefault="00007D25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M</w:t>
            </w:r>
          </w:p>
        </w:tc>
        <w:tc>
          <w:tcPr>
            <w:tcW w:w="851" w:type="dxa"/>
            <w:vMerge/>
            <w:tcBorders>
              <w:left w:val="single" w:sz="8" w:space="0" w:color="auto"/>
              <w:bottom w:val="dashed" w:sz="2" w:space="0" w:color="auto"/>
              <w:right w:val="single" w:sz="8" w:space="0" w:color="auto"/>
            </w:tcBorders>
            <w:vAlign w:val="center"/>
          </w:tcPr>
          <w:p w:rsidR="00007D25" w:rsidRPr="005B3848" w:rsidRDefault="00007D25" w:rsidP="00770419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dashed" w:sz="2" w:space="0" w:color="auto"/>
              <w:right w:val="single" w:sz="8" w:space="0" w:color="auto"/>
            </w:tcBorders>
            <w:vAlign w:val="center"/>
          </w:tcPr>
          <w:p w:rsidR="00007D25" w:rsidRPr="005B3848" w:rsidRDefault="00007D25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07D25" w:rsidRPr="005B3848" w:rsidRDefault="00007D25" w:rsidP="00770419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短信内容</w:t>
            </w:r>
          </w:p>
        </w:tc>
      </w:tr>
      <w:tr w:rsidR="00A3681E" w:rsidRPr="00EA6CEC" w:rsidTr="00770419">
        <w:trPr>
          <w:cantSplit/>
        </w:trPr>
        <w:tc>
          <w:tcPr>
            <w:tcW w:w="9464" w:type="dxa"/>
            <w:gridSpan w:val="6"/>
            <w:tcBorders>
              <w:top w:val="single" w:sz="12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A3681E" w:rsidRPr="005B3848" w:rsidRDefault="00A3681E" w:rsidP="00770419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教育培训</w:t>
            </w:r>
          </w:p>
        </w:tc>
      </w:tr>
      <w:tr w:rsidR="005B3848" w:rsidRPr="00EA6CEC" w:rsidTr="00770419">
        <w:trPr>
          <w:cantSplit/>
        </w:trPr>
        <w:tc>
          <w:tcPr>
            <w:tcW w:w="9464" w:type="dxa"/>
            <w:gridSpan w:val="6"/>
            <w:tcBorders>
              <w:top w:val="single" w:sz="12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B3848" w:rsidRPr="005B3848" w:rsidRDefault="00A3681E" w:rsidP="00770419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A3681E">
              <w:rPr>
                <w:b/>
                <w:sz w:val="16"/>
                <w:szCs w:val="16"/>
              </w:rPr>
              <w:sym w:font="Wingdings" w:char="F0E8"/>
            </w:r>
            <w:r>
              <w:rPr>
                <w:rFonts w:hint="eastAsia"/>
                <w:b/>
                <w:sz w:val="16"/>
                <w:szCs w:val="16"/>
              </w:rPr>
              <w:t>过滤条件</w:t>
            </w:r>
          </w:p>
        </w:tc>
      </w:tr>
      <w:tr w:rsidR="00A3681E" w:rsidRPr="005B3848" w:rsidTr="00A3681E">
        <w:trPr>
          <w:cantSplit/>
        </w:trPr>
        <w:tc>
          <w:tcPr>
            <w:tcW w:w="124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3681E" w:rsidRPr="005B3848" w:rsidRDefault="00A3681E" w:rsidP="00770419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日期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3681E" w:rsidRPr="005B3848" w:rsidRDefault="00A3681E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5B3848">
              <w:rPr>
                <w:rFonts w:cs="Calibri" w:hint="eastAsia"/>
                <w:sz w:val="16"/>
                <w:szCs w:val="16"/>
              </w:rPr>
              <w:t>AN200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3681E" w:rsidRPr="005B3848" w:rsidRDefault="00A3681E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O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A3681E" w:rsidRPr="005B3848" w:rsidRDefault="00A3681E" w:rsidP="00770419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3681E" w:rsidRPr="005B3848" w:rsidRDefault="00A3681E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A3681E" w:rsidRPr="005B3848" w:rsidRDefault="00A3681E" w:rsidP="00770419">
            <w:pPr>
              <w:rPr>
                <w:color w:val="000000"/>
                <w:sz w:val="16"/>
                <w:szCs w:val="16"/>
              </w:rPr>
            </w:pPr>
          </w:p>
        </w:tc>
      </w:tr>
      <w:tr w:rsidR="00A3681E" w:rsidRPr="005B3848" w:rsidTr="00A3681E">
        <w:trPr>
          <w:cantSplit/>
        </w:trPr>
        <w:tc>
          <w:tcPr>
            <w:tcW w:w="124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3681E" w:rsidRPr="005B3848" w:rsidRDefault="00A3681E" w:rsidP="00770419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地点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3681E" w:rsidRPr="005B3848" w:rsidRDefault="00A3681E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5B3848">
              <w:rPr>
                <w:rFonts w:cs="Calibri" w:hint="eastAsia"/>
                <w:sz w:val="16"/>
                <w:szCs w:val="16"/>
              </w:rPr>
              <w:t>AN200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3681E" w:rsidRPr="005B3848" w:rsidRDefault="00A3681E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O</w:t>
            </w: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3681E" w:rsidRPr="005B3848" w:rsidRDefault="00A3681E" w:rsidP="00770419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dashed" w:sz="2" w:space="0" w:color="auto"/>
              <w:right w:val="single" w:sz="8" w:space="0" w:color="auto"/>
            </w:tcBorders>
            <w:vAlign w:val="center"/>
          </w:tcPr>
          <w:p w:rsidR="00A3681E" w:rsidRPr="005B3848" w:rsidRDefault="00A3681E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A3681E" w:rsidRPr="005B3848" w:rsidRDefault="00A3681E" w:rsidP="00770419">
            <w:pPr>
              <w:rPr>
                <w:color w:val="000000"/>
                <w:sz w:val="16"/>
                <w:szCs w:val="16"/>
              </w:rPr>
            </w:pPr>
          </w:p>
        </w:tc>
      </w:tr>
      <w:tr w:rsidR="00A3681E" w:rsidRPr="005B3848" w:rsidTr="00A3681E">
        <w:trPr>
          <w:cantSplit/>
        </w:trPr>
        <w:tc>
          <w:tcPr>
            <w:tcW w:w="124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3681E" w:rsidRPr="005B3848" w:rsidRDefault="00A3681E" w:rsidP="00770419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讲师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3681E" w:rsidRPr="005B3848" w:rsidRDefault="00A3681E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5B3848">
              <w:rPr>
                <w:rFonts w:cs="Calibri" w:hint="eastAsia"/>
                <w:sz w:val="16"/>
                <w:szCs w:val="16"/>
              </w:rPr>
              <w:t>AN200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3681E" w:rsidRPr="005B3848" w:rsidRDefault="00A3681E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O</w:t>
            </w: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3681E" w:rsidRPr="005B3848" w:rsidRDefault="00A3681E" w:rsidP="00770419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dashed" w:sz="2" w:space="0" w:color="auto"/>
              <w:right w:val="single" w:sz="8" w:space="0" w:color="auto"/>
            </w:tcBorders>
            <w:vAlign w:val="center"/>
          </w:tcPr>
          <w:p w:rsidR="00A3681E" w:rsidRPr="005B3848" w:rsidRDefault="00A3681E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A3681E" w:rsidRPr="005B3848" w:rsidRDefault="00A3681E" w:rsidP="00770419">
            <w:pPr>
              <w:rPr>
                <w:color w:val="000000"/>
                <w:sz w:val="16"/>
                <w:szCs w:val="16"/>
              </w:rPr>
            </w:pPr>
          </w:p>
        </w:tc>
      </w:tr>
      <w:tr w:rsidR="00A3681E" w:rsidRPr="005B3848" w:rsidTr="00A3681E">
        <w:trPr>
          <w:cantSplit/>
        </w:trPr>
        <w:tc>
          <w:tcPr>
            <w:tcW w:w="124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3681E" w:rsidRPr="005B3848" w:rsidRDefault="00A3681E" w:rsidP="00770419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主题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3681E" w:rsidRPr="005B3848" w:rsidRDefault="00A3681E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5B3848">
              <w:rPr>
                <w:rFonts w:cs="Calibri" w:hint="eastAsia"/>
                <w:sz w:val="16"/>
                <w:szCs w:val="16"/>
              </w:rPr>
              <w:t>AN200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3681E" w:rsidRPr="005B3848" w:rsidRDefault="00A3681E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O</w:t>
            </w:r>
          </w:p>
        </w:tc>
        <w:tc>
          <w:tcPr>
            <w:tcW w:w="851" w:type="dxa"/>
            <w:vMerge/>
            <w:tcBorders>
              <w:left w:val="single" w:sz="8" w:space="0" w:color="auto"/>
              <w:bottom w:val="dashed" w:sz="2" w:space="0" w:color="auto"/>
              <w:right w:val="single" w:sz="8" w:space="0" w:color="auto"/>
            </w:tcBorders>
            <w:vAlign w:val="center"/>
          </w:tcPr>
          <w:p w:rsidR="00A3681E" w:rsidRPr="005B3848" w:rsidRDefault="00A3681E" w:rsidP="00770419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dashed" w:sz="2" w:space="0" w:color="auto"/>
              <w:right w:val="single" w:sz="8" w:space="0" w:color="auto"/>
            </w:tcBorders>
            <w:vAlign w:val="center"/>
          </w:tcPr>
          <w:p w:rsidR="00A3681E" w:rsidRPr="005B3848" w:rsidRDefault="00A3681E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A3681E" w:rsidRPr="005B3848" w:rsidRDefault="00A3681E" w:rsidP="00770419">
            <w:pPr>
              <w:rPr>
                <w:color w:val="000000"/>
                <w:sz w:val="16"/>
                <w:szCs w:val="16"/>
              </w:rPr>
            </w:pPr>
          </w:p>
        </w:tc>
      </w:tr>
      <w:tr w:rsidR="00A3681E" w:rsidRPr="00EA6CEC" w:rsidTr="00770419">
        <w:trPr>
          <w:cantSplit/>
        </w:trPr>
        <w:tc>
          <w:tcPr>
            <w:tcW w:w="9464" w:type="dxa"/>
            <w:gridSpan w:val="6"/>
            <w:tcBorders>
              <w:top w:val="single" w:sz="12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A3681E" w:rsidRPr="005B3848" w:rsidRDefault="00A3681E" w:rsidP="00770419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A3681E">
              <w:rPr>
                <w:b/>
                <w:sz w:val="16"/>
                <w:szCs w:val="16"/>
              </w:rPr>
              <w:sym w:font="Wingdings" w:char="F0E8"/>
            </w:r>
            <w:r>
              <w:rPr>
                <w:rFonts w:hint="eastAsia"/>
                <w:b/>
                <w:sz w:val="16"/>
                <w:szCs w:val="16"/>
              </w:rPr>
              <w:t>日程列表</w:t>
            </w:r>
          </w:p>
        </w:tc>
      </w:tr>
      <w:tr w:rsidR="00A3681E" w:rsidRPr="005B3848" w:rsidTr="00A3681E">
        <w:trPr>
          <w:cantSplit/>
        </w:trPr>
        <w:tc>
          <w:tcPr>
            <w:tcW w:w="124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3681E" w:rsidRPr="005B3848" w:rsidRDefault="00A3681E" w:rsidP="00770419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日期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3681E" w:rsidRPr="005B3848" w:rsidRDefault="00A3681E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5B3848">
              <w:rPr>
                <w:rFonts w:cs="Calibri" w:hint="eastAsia"/>
                <w:sz w:val="16"/>
                <w:szCs w:val="16"/>
              </w:rPr>
              <w:t>AN200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A3681E" w:rsidRPr="005B3848" w:rsidRDefault="00A3681E" w:rsidP="00A3681E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A3681E" w:rsidRDefault="00A3681E" w:rsidP="00A3681E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b/>
                <w:sz w:val="16"/>
                <w:szCs w:val="16"/>
              </w:rPr>
              <w:t>N</w:t>
            </w:r>
          </w:p>
          <w:p w:rsidR="00A3681E" w:rsidRPr="005B3848" w:rsidRDefault="00A3681E" w:rsidP="00A3681E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见</w:t>
            </w:r>
            <w:r w:rsidR="00FE6956" w:rsidRPr="00A3681E">
              <w:rPr>
                <w:rStyle w:val="UIChar"/>
              </w:rPr>
              <w:fldChar w:fldCharType="begin"/>
            </w:r>
            <w:r w:rsidRPr="00A3681E">
              <w:rPr>
                <w:rStyle w:val="UIChar"/>
                <w:rFonts w:hint="eastAsia"/>
              </w:rPr>
              <w:instrText>REF _Ref324929345 \r \h</w:instrText>
            </w:r>
            <w:r w:rsidR="00FE6956" w:rsidRPr="00A3681E">
              <w:rPr>
                <w:rStyle w:val="UIChar"/>
              </w:rPr>
            </w:r>
            <w:r w:rsidR="00FE6956" w:rsidRPr="00A3681E">
              <w:rPr>
                <w:rStyle w:val="UIChar"/>
              </w:rPr>
              <w:fldChar w:fldCharType="separate"/>
            </w:r>
            <w:r w:rsidRPr="00A3681E">
              <w:rPr>
                <w:rStyle w:val="UIChar"/>
              </w:rPr>
              <w:t>UR06</w:t>
            </w:r>
            <w:r w:rsidR="00FE6956" w:rsidRPr="00A3681E">
              <w:rPr>
                <w:rStyle w:val="UIChar"/>
              </w:rPr>
              <w:fldChar w:fldCharType="end"/>
            </w:r>
          </w:p>
        </w:tc>
        <w:tc>
          <w:tcPr>
            <w:tcW w:w="85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3681E" w:rsidRPr="005B3848" w:rsidRDefault="00A3681E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A3681E" w:rsidRPr="005B3848" w:rsidRDefault="00A3681E" w:rsidP="00770419">
            <w:pPr>
              <w:rPr>
                <w:color w:val="000000"/>
                <w:sz w:val="16"/>
                <w:szCs w:val="16"/>
              </w:rPr>
            </w:pPr>
          </w:p>
        </w:tc>
      </w:tr>
      <w:tr w:rsidR="00A3681E" w:rsidRPr="005B3848" w:rsidTr="00A3681E">
        <w:trPr>
          <w:cantSplit/>
        </w:trPr>
        <w:tc>
          <w:tcPr>
            <w:tcW w:w="124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3681E" w:rsidRPr="005B3848" w:rsidRDefault="00A3681E" w:rsidP="00770419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地点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3681E" w:rsidRPr="005B3848" w:rsidRDefault="00A3681E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5B3848">
              <w:rPr>
                <w:rFonts w:cs="Calibri" w:hint="eastAsia"/>
                <w:sz w:val="16"/>
                <w:szCs w:val="16"/>
              </w:rPr>
              <w:t>AN200</w:t>
            </w:r>
          </w:p>
        </w:tc>
        <w:tc>
          <w:tcPr>
            <w:tcW w:w="70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3681E" w:rsidRPr="005B3848" w:rsidRDefault="00A3681E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3681E" w:rsidRPr="005B3848" w:rsidRDefault="00A3681E" w:rsidP="00770419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dashed" w:sz="2" w:space="0" w:color="auto"/>
              <w:right w:val="single" w:sz="8" w:space="0" w:color="auto"/>
            </w:tcBorders>
            <w:vAlign w:val="center"/>
          </w:tcPr>
          <w:p w:rsidR="00A3681E" w:rsidRPr="005B3848" w:rsidRDefault="00A3681E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A3681E" w:rsidRPr="005B3848" w:rsidRDefault="00A3681E" w:rsidP="00770419">
            <w:pPr>
              <w:rPr>
                <w:color w:val="000000"/>
                <w:sz w:val="16"/>
                <w:szCs w:val="16"/>
              </w:rPr>
            </w:pPr>
          </w:p>
        </w:tc>
      </w:tr>
      <w:tr w:rsidR="00A3681E" w:rsidRPr="005B3848" w:rsidTr="00A3681E">
        <w:trPr>
          <w:cantSplit/>
        </w:trPr>
        <w:tc>
          <w:tcPr>
            <w:tcW w:w="124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3681E" w:rsidRPr="005B3848" w:rsidRDefault="00A3681E" w:rsidP="00770419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讲师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3681E" w:rsidRPr="005B3848" w:rsidRDefault="00A3681E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5B3848">
              <w:rPr>
                <w:rFonts w:cs="Calibri" w:hint="eastAsia"/>
                <w:sz w:val="16"/>
                <w:szCs w:val="16"/>
              </w:rPr>
              <w:t>AN200</w:t>
            </w:r>
          </w:p>
        </w:tc>
        <w:tc>
          <w:tcPr>
            <w:tcW w:w="70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3681E" w:rsidRPr="005B3848" w:rsidRDefault="00A3681E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3681E" w:rsidRPr="005B3848" w:rsidRDefault="00A3681E" w:rsidP="00770419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dashed" w:sz="2" w:space="0" w:color="auto"/>
              <w:right w:val="single" w:sz="8" w:space="0" w:color="auto"/>
            </w:tcBorders>
            <w:vAlign w:val="center"/>
          </w:tcPr>
          <w:p w:rsidR="00A3681E" w:rsidRPr="005B3848" w:rsidRDefault="00A3681E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A3681E" w:rsidRPr="005B3848" w:rsidRDefault="00A3681E" w:rsidP="00770419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讲师名称</w:t>
            </w:r>
          </w:p>
        </w:tc>
      </w:tr>
      <w:tr w:rsidR="00A3681E" w:rsidRPr="005B3848" w:rsidTr="00A3681E">
        <w:trPr>
          <w:cantSplit/>
        </w:trPr>
        <w:tc>
          <w:tcPr>
            <w:tcW w:w="124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3681E" w:rsidRPr="005B3848" w:rsidRDefault="00A3681E" w:rsidP="00770419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主题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3681E" w:rsidRPr="005B3848" w:rsidRDefault="00A3681E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5B3848">
              <w:rPr>
                <w:rFonts w:cs="Calibri" w:hint="eastAsia"/>
                <w:sz w:val="16"/>
                <w:szCs w:val="16"/>
              </w:rPr>
              <w:t>AN200</w:t>
            </w:r>
          </w:p>
        </w:tc>
        <w:tc>
          <w:tcPr>
            <w:tcW w:w="70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3681E" w:rsidRPr="005B3848" w:rsidRDefault="00A3681E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3681E" w:rsidRPr="005B3848" w:rsidRDefault="00A3681E" w:rsidP="00770419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dashed" w:sz="2" w:space="0" w:color="auto"/>
              <w:right w:val="single" w:sz="8" w:space="0" w:color="auto"/>
            </w:tcBorders>
            <w:vAlign w:val="center"/>
          </w:tcPr>
          <w:p w:rsidR="00A3681E" w:rsidRPr="005B3848" w:rsidRDefault="00A3681E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A3681E" w:rsidRPr="005B3848" w:rsidRDefault="00A3681E" w:rsidP="00770419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日程主题</w:t>
            </w:r>
          </w:p>
        </w:tc>
      </w:tr>
      <w:tr w:rsidR="00A3681E" w:rsidRPr="005B3848" w:rsidTr="00A3681E">
        <w:trPr>
          <w:cantSplit/>
        </w:trPr>
        <w:tc>
          <w:tcPr>
            <w:tcW w:w="124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3681E" w:rsidRPr="005B3848" w:rsidRDefault="00A3681E" w:rsidP="00770419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剩余名额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3681E" w:rsidRPr="005B3848" w:rsidRDefault="00A3681E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N</w:t>
            </w:r>
          </w:p>
        </w:tc>
        <w:tc>
          <w:tcPr>
            <w:tcW w:w="70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3681E" w:rsidRPr="005B3848" w:rsidRDefault="00A3681E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bottom w:val="dashed" w:sz="2" w:space="0" w:color="auto"/>
              <w:right w:val="single" w:sz="8" w:space="0" w:color="auto"/>
            </w:tcBorders>
            <w:vAlign w:val="center"/>
          </w:tcPr>
          <w:p w:rsidR="00A3681E" w:rsidRPr="005B3848" w:rsidRDefault="00A3681E" w:rsidP="00770419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dashed" w:sz="2" w:space="0" w:color="auto"/>
              <w:right w:val="single" w:sz="8" w:space="0" w:color="auto"/>
            </w:tcBorders>
            <w:vAlign w:val="center"/>
          </w:tcPr>
          <w:p w:rsidR="00A3681E" w:rsidRPr="005B3848" w:rsidRDefault="00A3681E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A3681E" w:rsidRPr="005B3848" w:rsidRDefault="00A3681E" w:rsidP="00770419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此日程剩余的名额</w:t>
            </w:r>
          </w:p>
        </w:tc>
      </w:tr>
      <w:tr w:rsidR="005B3848" w:rsidRPr="00EA6CEC" w:rsidTr="00770419">
        <w:trPr>
          <w:cantSplit/>
        </w:trPr>
        <w:tc>
          <w:tcPr>
            <w:tcW w:w="9464" w:type="dxa"/>
            <w:gridSpan w:val="6"/>
            <w:tcBorders>
              <w:top w:val="single" w:sz="12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B3848" w:rsidRPr="005B3848" w:rsidRDefault="005B3848" w:rsidP="00770419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工作单列表</w:t>
            </w:r>
          </w:p>
        </w:tc>
      </w:tr>
      <w:tr w:rsidR="008D194B" w:rsidRPr="00EA6CEC" w:rsidTr="005B3848">
        <w:trPr>
          <w:cantSplit/>
        </w:trPr>
        <w:tc>
          <w:tcPr>
            <w:tcW w:w="124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94B" w:rsidRDefault="005B3848" w:rsidP="008D194B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工作单列表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94B" w:rsidRPr="002450F6" w:rsidRDefault="00FE6956" w:rsidP="005B3848">
            <w:pPr>
              <w:pStyle w:val="UI"/>
              <w:rPr>
                <w:rFonts w:cs="Calibri"/>
              </w:rPr>
            </w:pPr>
            <w:r>
              <w:fldChar w:fldCharType="begin"/>
            </w:r>
            <w:r w:rsidR="005B3848">
              <w:instrText xml:space="preserve"> REF _Ref324788017 \h </w:instrText>
            </w:r>
            <w:r>
              <w:fldChar w:fldCharType="separate"/>
            </w:r>
            <w:r w:rsidR="005B3848">
              <w:rPr>
                <w:rFonts w:hint="eastAsia"/>
                <w:lang w:val="en-GB"/>
              </w:rPr>
              <w:t>工作单列表</w:t>
            </w:r>
            <w:r>
              <w:fldChar w:fldCharType="end"/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94B" w:rsidRPr="002450F6" w:rsidRDefault="005B3848" w:rsidP="008D194B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94B" w:rsidRPr="002450F6" w:rsidRDefault="005B3848" w:rsidP="008D194B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94B" w:rsidRPr="002450F6" w:rsidRDefault="008D194B" w:rsidP="008D194B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8D194B" w:rsidRPr="002450F6" w:rsidRDefault="005B3848" w:rsidP="008D194B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选中的工作单列表</w:t>
            </w:r>
          </w:p>
        </w:tc>
      </w:tr>
    </w:tbl>
    <w:p w:rsidR="008D194B" w:rsidRPr="00684C0A" w:rsidRDefault="008D194B" w:rsidP="008D194B">
      <w:pPr>
        <w:pStyle w:val="3"/>
        <w:rPr>
          <w:lang w:val="fr-FR"/>
        </w:rPr>
      </w:pPr>
      <w:bookmarkStart w:id="239" w:name="_Toc324713628"/>
      <w:r>
        <w:rPr>
          <w:rFonts w:hint="eastAsia"/>
          <w:lang w:val="fr-FR"/>
        </w:rPr>
        <w:t>可能的操作</w:t>
      </w:r>
      <w:bookmarkEnd w:id="239"/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242"/>
        <w:gridCol w:w="8222"/>
      </w:tblGrid>
      <w:tr w:rsidR="008D194B" w:rsidRPr="00254A08" w:rsidTr="008D194B">
        <w:trPr>
          <w:trHeight w:val="201"/>
          <w:tblHeader/>
        </w:trPr>
        <w:tc>
          <w:tcPr>
            <w:tcW w:w="1242" w:type="dxa"/>
            <w:shd w:val="clear" w:color="auto" w:fill="95B3D7"/>
            <w:vAlign w:val="center"/>
          </w:tcPr>
          <w:p w:rsidR="008D194B" w:rsidRPr="00254A08" w:rsidRDefault="008D194B" w:rsidP="008D194B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动作</w:t>
            </w:r>
          </w:p>
        </w:tc>
        <w:tc>
          <w:tcPr>
            <w:tcW w:w="8222" w:type="dxa"/>
            <w:shd w:val="clear" w:color="auto" w:fill="95B3D7"/>
            <w:vAlign w:val="center"/>
          </w:tcPr>
          <w:p w:rsidR="008D194B" w:rsidRPr="00254A08" w:rsidRDefault="008D194B" w:rsidP="008D194B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描述</w:t>
            </w:r>
          </w:p>
        </w:tc>
      </w:tr>
      <w:tr w:rsidR="008D194B" w:rsidRPr="00487106" w:rsidTr="008D194B">
        <w:trPr>
          <w:cantSplit/>
        </w:trPr>
        <w:tc>
          <w:tcPr>
            <w:tcW w:w="1242" w:type="dxa"/>
            <w:vAlign w:val="center"/>
          </w:tcPr>
          <w:p w:rsidR="008D194B" w:rsidRPr="00487106" w:rsidRDefault="008D194B" w:rsidP="008D194B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 w:rsidRPr="00487106">
              <w:rPr>
                <w:rFonts w:hint="eastAsia"/>
                <w:noProof w:val="0"/>
                <w:sz w:val="16"/>
                <w:szCs w:val="16"/>
                <w:lang w:val="en-GB"/>
              </w:rPr>
              <w:t>已完成</w:t>
            </w:r>
          </w:p>
        </w:tc>
        <w:tc>
          <w:tcPr>
            <w:tcW w:w="8222" w:type="dxa"/>
            <w:vAlign w:val="center"/>
          </w:tcPr>
          <w:p w:rsidR="008D194B" w:rsidRPr="00487106" w:rsidRDefault="005B3848" w:rsidP="008D194B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将选中的</w:t>
            </w:r>
            <w:r w:rsidR="008D194B" w:rsidRPr="00487106">
              <w:rPr>
                <w:rFonts w:hint="eastAsia"/>
                <w:noProof w:val="0"/>
                <w:sz w:val="16"/>
                <w:szCs w:val="16"/>
                <w:lang w:val="en-GB"/>
              </w:rPr>
              <w:t>工作单</w:t>
            </w: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标记</w:t>
            </w:r>
            <w:r w:rsidR="008D194B" w:rsidRPr="00487106">
              <w:rPr>
                <w:rFonts w:hint="eastAsia"/>
                <w:noProof w:val="0"/>
                <w:sz w:val="16"/>
                <w:szCs w:val="16"/>
                <w:lang w:val="en-GB"/>
              </w:rPr>
              <w:t>为</w:t>
            </w: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“</w:t>
            </w:r>
            <w:r w:rsidR="008D194B" w:rsidRPr="00487106">
              <w:rPr>
                <w:rFonts w:hint="eastAsia"/>
                <w:noProof w:val="0"/>
                <w:sz w:val="16"/>
                <w:szCs w:val="16"/>
                <w:lang w:val="en-GB"/>
              </w:rPr>
              <w:t>已处理</w:t>
            </w: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”</w:t>
            </w:r>
          </w:p>
        </w:tc>
      </w:tr>
      <w:tr w:rsidR="008D194B" w:rsidRPr="00487106" w:rsidTr="008D194B">
        <w:trPr>
          <w:cantSplit/>
        </w:trPr>
        <w:tc>
          <w:tcPr>
            <w:tcW w:w="1242" w:type="dxa"/>
            <w:vAlign w:val="center"/>
          </w:tcPr>
          <w:p w:rsidR="008D194B" w:rsidRPr="00487106" w:rsidRDefault="000222D1" w:rsidP="008D194B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 w:rsidRPr="00487106">
              <w:rPr>
                <w:rFonts w:hint="eastAsia"/>
                <w:noProof w:val="0"/>
                <w:sz w:val="16"/>
                <w:szCs w:val="16"/>
                <w:lang w:val="en-GB"/>
              </w:rPr>
              <w:t>取消</w:t>
            </w:r>
          </w:p>
        </w:tc>
        <w:tc>
          <w:tcPr>
            <w:tcW w:w="8222" w:type="dxa"/>
            <w:vAlign w:val="center"/>
          </w:tcPr>
          <w:p w:rsidR="008D194B" w:rsidRPr="00487106" w:rsidRDefault="000222D1" w:rsidP="000222D1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  <w:r w:rsidRPr="00487106">
              <w:rPr>
                <w:rFonts w:cs="Arial" w:hint="eastAsia"/>
                <w:noProof w:val="0"/>
                <w:sz w:val="16"/>
                <w:szCs w:val="16"/>
                <w:lang w:val="en-GB"/>
              </w:rPr>
              <w:t>将选中的工作单标记成为</w:t>
            </w:r>
            <w:r w:rsidRPr="00487106">
              <w:rPr>
                <w:rFonts w:cs="Arial"/>
                <w:noProof w:val="0"/>
                <w:sz w:val="16"/>
                <w:szCs w:val="16"/>
                <w:lang w:val="en-GB"/>
              </w:rPr>
              <w:t>”</w:t>
            </w:r>
            <w:r w:rsidRPr="00487106">
              <w:rPr>
                <w:rFonts w:cs="Arial" w:hint="eastAsia"/>
                <w:noProof w:val="0"/>
                <w:sz w:val="16"/>
                <w:szCs w:val="16"/>
                <w:lang w:val="en-GB"/>
              </w:rPr>
              <w:t>未处理</w:t>
            </w:r>
            <w:r w:rsidRPr="00487106">
              <w:rPr>
                <w:rFonts w:cs="Arial"/>
                <w:noProof w:val="0"/>
                <w:sz w:val="16"/>
                <w:szCs w:val="16"/>
                <w:lang w:val="en-GB"/>
              </w:rPr>
              <w:t>”</w:t>
            </w:r>
          </w:p>
        </w:tc>
      </w:tr>
    </w:tbl>
    <w:p w:rsidR="008D194B" w:rsidRPr="00684C0A" w:rsidRDefault="008D194B" w:rsidP="008D194B">
      <w:pPr>
        <w:pStyle w:val="3"/>
        <w:rPr>
          <w:lang w:val="fr-FR"/>
        </w:rPr>
      </w:pPr>
      <w:bookmarkStart w:id="240" w:name="_Toc324713629"/>
      <w:r>
        <w:rPr>
          <w:rFonts w:hint="eastAsia"/>
          <w:lang w:val="fr-FR"/>
        </w:rPr>
        <w:t>规则</w:t>
      </w:r>
      <w:bookmarkEnd w:id="240"/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242"/>
        <w:gridCol w:w="8222"/>
      </w:tblGrid>
      <w:tr w:rsidR="008D194B" w:rsidRPr="00254A08" w:rsidTr="008D194B">
        <w:trPr>
          <w:trHeight w:val="201"/>
          <w:tblHeader/>
        </w:trPr>
        <w:tc>
          <w:tcPr>
            <w:tcW w:w="1242" w:type="dxa"/>
            <w:shd w:val="clear" w:color="auto" w:fill="95B3D7"/>
            <w:vAlign w:val="center"/>
          </w:tcPr>
          <w:p w:rsidR="008D194B" w:rsidRPr="00254A08" w:rsidRDefault="008D194B" w:rsidP="008D194B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规则</w:t>
            </w:r>
          </w:p>
        </w:tc>
        <w:tc>
          <w:tcPr>
            <w:tcW w:w="8222" w:type="dxa"/>
            <w:shd w:val="clear" w:color="auto" w:fill="95B3D7"/>
            <w:vAlign w:val="center"/>
          </w:tcPr>
          <w:p w:rsidR="008D194B" w:rsidRPr="00254A08" w:rsidRDefault="008D194B" w:rsidP="008D194B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描述</w:t>
            </w:r>
          </w:p>
        </w:tc>
      </w:tr>
      <w:tr w:rsidR="00A3681E" w:rsidRPr="00A3681E" w:rsidTr="008D194B">
        <w:trPr>
          <w:cantSplit/>
        </w:trPr>
        <w:tc>
          <w:tcPr>
            <w:tcW w:w="1242" w:type="dxa"/>
            <w:vAlign w:val="center"/>
          </w:tcPr>
          <w:p w:rsidR="00A3681E" w:rsidRPr="00A3681E" w:rsidRDefault="00A3681E" w:rsidP="00A3681E">
            <w:pPr>
              <w:pStyle w:val="FSTableLink"/>
              <w:numPr>
                <w:ilvl w:val="0"/>
                <w:numId w:val="25"/>
              </w:numPr>
              <w:rPr>
                <w:noProof w:val="0"/>
                <w:sz w:val="16"/>
                <w:szCs w:val="16"/>
                <w:lang w:val="en-GB"/>
              </w:rPr>
            </w:pPr>
            <w:bookmarkStart w:id="241" w:name="_Ref324929345"/>
          </w:p>
        </w:tc>
        <w:bookmarkEnd w:id="241"/>
        <w:tc>
          <w:tcPr>
            <w:tcW w:w="8222" w:type="dxa"/>
            <w:vAlign w:val="center"/>
          </w:tcPr>
          <w:p w:rsidR="00A3681E" w:rsidRPr="00A3681E" w:rsidRDefault="00A3681E" w:rsidP="008D194B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 w:rsidRPr="00A3681E">
              <w:rPr>
                <w:rFonts w:hint="eastAsia"/>
                <w:noProof w:val="0"/>
                <w:sz w:val="16"/>
                <w:szCs w:val="16"/>
                <w:lang w:val="en-GB"/>
              </w:rPr>
              <w:t>鼠标</w:t>
            </w: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漂浮在某行，在漂浮层总显示日程明细信息（</w:t>
            </w:r>
            <w:r w:rsidR="00FE6956" w:rsidRPr="00A3681E">
              <w:rPr>
                <w:rStyle w:val="UIChar"/>
              </w:rPr>
              <w:fldChar w:fldCharType="begin"/>
            </w:r>
            <w:r w:rsidRPr="00A3681E">
              <w:rPr>
                <w:rStyle w:val="UIChar"/>
                <w:rFonts w:hint="eastAsia"/>
              </w:rPr>
              <w:instrText>REF _Ref324408354 \h</w:instrText>
            </w:r>
            <w:r w:rsidR="00FE6956" w:rsidRPr="00A3681E">
              <w:rPr>
                <w:rStyle w:val="UIChar"/>
              </w:rPr>
            </w:r>
            <w:r w:rsidR="00FE6956" w:rsidRPr="00A3681E">
              <w:rPr>
                <w:rStyle w:val="UIChar"/>
              </w:rPr>
              <w:fldChar w:fldCharType="separate"/>
            </w:r>
            <w:r w:rsidRPr="00A3681E">
              <w:rPr>
                <w:rStyle w:val="UIChar"/>
                <w:rFonts w:hint="eastAsia"/>
              </w:rPr>
              <w:t>UI0</w:t>
            </w:r>
            <w:r w:rsidRPr="00A3681E">
              <w:rPr>
                <w:rStyle w:val="UIChar"/>
              </w:rPr>
              <w:t>9</w:t>
            </w:r>
            <w:r w:rsidRPr="00A3681E">
              <w:rPr>
                <w:rStyle w:val="UIChar"/>
                <w:rFonts w:hint="eastAsia"/>
              </w:rPr>
              <w:t>-</w:t>
            </w:r>
            <w:r w:rsidRPr="00A3681E">
              <w:rPr>
                <w:rStyle w:val="UIChar"/>
                <w:rFonts w:hint="eastAsia"/>
              </w:rPr>
              <w:t>日程明细</w:t>
            </w:r>
            <w:r w:rsidR="00FE6956" w:rsidRPr="00A3681E">
              <w:rPr>
                <w:rStyle w:val="UIChar"/>
              </w:rPr>
              <w:fldChar w:fldCharType="end"/>
            </w: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）</w:t>
            </w:r>
          </w:p>
        </w:tc>
      </w:tr>
      <w:tr w:rsidR="00A3681E" w:rsidRPr="00ED48EA" w:rsidTr="008D194B">
        <w:trPr>
          <w:cantSplit/>
        </w:trPr>
        <w:tc>
          <w:tcPr>
            <w:tcW w:w="1242" w:type="dxa"/>
            <w:vAlign w:val="center"/>
          </w:tcPr>
          <w:p w:rsidR="00A3681E" w:rsidRPr="00254A08" w:rsidRDefault="00A3681E" w:rsidP="008D194B">
            <w:pPr>
              <w:pStyle w:val="FSTableLink"/>
              <w:rPr>
                <w:noProof w:val="0"/>
                <w:lang w:val="en-GB"/>
              </w:rPr>
            </w:pPr>
          </w:p>
        </w:tc>
        <w:tc>
          <w:tcPr>
            <w:tcW w:w="8222" w:type="dxa"/>
            <w:vAlign w:val="center"/>
          </w:tcPr>
          <w:p w:rsidR="00A3681E" w:rsidRPr="00ED48EA" w:rsidRDefault="00A3681E" w:rsidP="008D194B">
            <w:pPr>
              <w:pStyle w:val="FSTableLink"/>
              <w:rPr>
                <w:rFonts w:cs="Arial"/>
                <w:noProof w:val="0"/>
                <w:lang w:val="en-GB"/>
              </w:rPr>
            </w:pPr>
          </w:p>
        </w:tc>
      </w:tr>
    </w:tbl>
    <w:p w:rsidR="008D194B" w:rsidRDefault="008D194B" w:rsidP="008D194B">
      <w:pPr>
        <w:rPr>
          <w:lang w:val="en-GB"/>
        </w:rPr>
      </w:pPr>
    </w:p>
    <w:p w:rsidR="00487106" w:rsidRPr="00ED48EA" w:rsidRDefault="00487106" w:rsidP="00487106">
      <w:pPr>
        <w:pStyle w:val="2"/>
        <w:rPr>
          <w:lang w:val="en-GB"/>
        </w:rPr>
      </w:pPr>
      <w:bookmarkStart w:id="242" w:name="_Ref324760234"/>
      <w:r>
        <w:rPr>
          <w:rFonts w:hint="eastAsia"/>
          <w:lang w:val="en-GB"/>
        </w:rPr>
        <w:lastRenderedPageBreak/>
        <w:t>UI</w:t>
      </w:r>
      <w:r>
        <w:rPr>
          <w:lang w:val="en-GB"/>
        </w:rPr>
        <w:t>12</w:t>
      </w:r>
      <w:r>
        <w:rPr>
          <w:rFonts w:hint="eastAsia"/>
          <w:lang w:val="en-GB"/>
        </w:rPr>
        <w:t>-</w:t>
      </w:r>
      <w:r>
        <w:rPr>
          <w:rFonts w:hint="eastAsia"/>
          <w:lang w:val="en-GB"/>
        </w:rPr>
        <w:t>邮件处理</w:t>
      </w:r>
      <w:bookmarkEnd w:id="242"/>
    </w:p>
    <w:p w:rsidR="00487106" w:rsidRDefault="00487106" w:rsidP="00487106">
      <w:pPr>
        <w:pStyle w:val="3"/>
        <w:rPr>
          <w:lang w:val="en-GB"/>
        </w:rPr>
      </w:pPr>
      <w:r>
        <w:rPr>
          <w:rFonts w:hint="eastAsia"/>
          <w:lang w:val="en-GB"/>
        </w:rPr>
        <w:t>介绍</w:t>
      </w:r>
    </w:p>
    <w:p w:rsidR="00487106" w:rsidRPr="000D02A4" w:rsidRDefault="00487106" w:rsidP="00487106">
      <w:r>
        <w:rPr>
          <w:rFonts w:hint="eastAsia"/>
        </w:rPr>
        <w:t>医生邮件处理界面</w:t>
      </w:r>
    </w:p>
    <w:p w:rsidR="00487106" w:rsidRDefault="00487106" w:rsidP="00487106">
      <w:pPr>
        <w:pStyle w:val="3"/>
        <w:rPr>
          <w:lang w:val="en-GB"/>
        </w:rPr>
      </w:pPr>
      <w:r>
        <w:rPr>
          <w:rFonts w:hint="eastAsia"/>
          <w:lang w:val="en-GB"/>
        </w:rPr>
        <w:t>原型界面</w:t>
      </w:r>
    </w:p>
    <w:p w:rsidR="00487106" w:rsidRPr="004761CA" w:rsidRDefault="00487106" w:rsidP="00487106">
      <w:pPr>
        <w:rPr>
          <w:lang w:val="en-GB"/>
        </w:rPr>
      </w:pPr>
      <w:r>
        <w:rPr>
          <w:noProof/>
        </w:rPr>
        <w:drawing>
          <wp:inline distT="0" distB="0" distL="0" distR="0">
            <wp:extent cx="5486400" cy="3957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06" w:rsidRPr="00ED48EA" w:rsidRDefault="00487106" w:rsidP="00487106">
      <w:pPr>
        <w:pStyle w:val="3"/>
        <w:rPr>
          <w:lang w:val="en-GB"/>
        </w:rPr>
      </w:pPr>
      <w:r>
        <w:rPr>
          <w:rFonts w:hint="eastAsia"/>
          <w:lang w:val="en-GB"/>
        </w:rPr>
        <w:t>界面元素</w:t>
      </w:r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56"/>
        <w:gridCol w:w="920"/>
        <w:gridCol w:w="709"/>
        <w:gridCol w:w="851"/>
        <w:gridCol w:w="850"/>
        <w:gridCol w:w="4678"/>
      </w:tblGrid>
      <w:tr w:rsidR="00487106" w:rsidRPr="00EA6CEC" w:rsidTr="00D47A85">
        <w:trPr>
          <w:cantSplit/>
          <w:trHeight w:val="50"/>
          <w:tblHeader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487106" w:rsidRPr="00711F4C" w:rsidRDefault="00487106" w:rsidP="00D47A85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属性</w:t>
            </w:r>
          </w:p>
        </w:tc>
        <w:tc>
          <w:tcPr>
            <w:tcW w:w="9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487106" w:rsidRPr="00711F4C" w:rsidRDefault="00487106" w:rsidP="00D47A85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格式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487106" w:rsidRPr="00711F4C" w:rsidRDefault="00487106" w:rsidP="00D47A85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访问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487106" w:rsidRPr="00711F4C" w:rsidRDefault="00487106" w:rsidP="00D47A85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出现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487106" w:rsidRPr="00711F4C" w:rsidRDefault="00487106" w:rsidP="00D47A85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默认值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95B3D7"/>
          </w:tcPr>
          <w:p w:rsidR="00487106" w:rsidRPr="00711F4C" w:rsidRDefault="00487106" w:rsidP="00D47A85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描述</w:t>
            </w:r>
          </w:p>
        </w:tc>
      </w:tr>
      <w:tr w:rsidR="0068063D" w:rsidRPr="00487106" w:rsidTr="00EE5F76">
        <w:trPr>
          <w:cantSplit/>
        </w:trPr>
        <w:tc>
          <w:tcPr>
            <w:tcW w:w="9464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8063D" w:rsidRPr="00487106" w:rsidRDefault="0068063D" w:rsidP="00770419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邮箱类型</w:t>
            </w:r>
          </w:p>
        </w:tc>
      </w:tr>
      <w:tr w:rsidR="0068063D" w:rsidRPr="00EA6CEC" w:rsidTr="00EE5F76">
        <w:trPr>
          <w:cantSplit/>
        </w:trPr>
        <w:tc>
          <w:tcPr>
            <w:tcW w:w="1456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8063D" w:rsidRPr="002450F6" w:rsidRDefault="0068063D" w:rsidP="00770419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收件箱</w:t>
            </w:r>
          </w:p>
        </w:tc>
        <w:tc>
          <w:tcPr>
            <w:tcW w:w="92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8063D" w:rsidRPr="002450F6" w:rsidRDefault="0068063D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图标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8063D" w:rsidRPr="002450F6" w:rsidRDefault="0068063D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8063D" w:rsidRPr="002450F6" w:rsidRDefault="0068063D" w:rsidP="00770419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8063D" w:rsidRPr="002450F6" w:rsidRDefault="0068063D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68063D" w:rsidRPr="002450F6" w:rsidRDefault="0068063D" w:rsidP="00770419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显示总手动邮件数和未读邮件数</w:t>
            </w:r>
          </w:p>
        </w:tc>
      </w:tr>
      <w:tr w:rsidR="0068063D" w:rsidRPr="00EA6CEC" w:rsidTr="00EE5F76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8063D" w:rsidRPr="002450F6" w:rsidRDefault="0068063D" w:rsidP="00770419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发件箱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8063D" w:rsidRPr="002450F6" w:rsidRDefault="0068063D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图标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8063D" w:rsidRPr="002450F6" w:rsidRDefault="0068063D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8063D" w:rsidRPr="002450F6" w:rsidRDefault="0068063D" w:rsidP="00770419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8063D" w:rsidRPr="002450F6" w:rsidRDefault="0068063D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68063D" w:rsidRPr="002450F6" w:rsidRDefault="0068063D" w:rsidP="00770419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显示总发送邮件数</w:t>
            </w:r>
          </w:p>
        </w:tc>
      </w:tr>
      <w:tr w:rsidR="0068063D" w:rsidRPr="00EA6CEC" w:rsidTr="00EE5F76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8063D" w:rsidRPr="002450F6" w:rsidRDefault="0068063D" w:rsidP="00770419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草稿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8063D" w:rsidRPr="002450F6" w:rsidRDefault="0068063D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图标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8063D" w:rsidRPr="002450F6" w:rsidRDefault="0068063D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8063D" w:rsidRPr="002450F6" w:rsidRDefault="0068063D" w:rsidP="00770419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8063D" w:rsidRPr="002450F6" w:rsidRDefault="0068063D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68063D" w:rsidRPr="002450F6" w:rsidRDefault="0068063D" w:rsidP="00770419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显示总草稿数</w:t>
            </w:r>
          </w:p>
        </w:tc>
      </w:tr>
      <w:tr w:rsidR="00487106" w:rsidRPr="00487106" w:rsidTr="00487106">
        <w:trPr>
          <w:cantSplit/>
        </w:trPr>
        <w:tc>
          <w:tcPr>
            <w:tcW w:w="9464" w:type="dxa"/>
            <w:gridSpan w:val="6"/>
            <w:tcBorders>
              <w:top w:val="single" w:sz="12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487106" w:rsidRPr="00487106" w:rsidRDefault="00487106" w:rsidP="00487106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邮件列表</w:t>
            </w:r>
          </w:p>
        </w:tc>
      </w:tr>
      <w:tr w:rsidR="00487106" w:rsidRPr="00487106" w:rsidTr="00D47A85">
        <w:trPr>
          <w:cantSplit/>
        </w:trPr>
        <w:tc>
          <w:tcPr>
            <w:tcW w:w="9464" w:type="dxa"/>
            <w:gridSpan w:val="6"/>
            <w:tcBorders>
              <w:top w:val="single" w:sz="12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487106" w:rsidRPr="00487106" w:rsidRDefault="00487106" w:rsidP="00D47A85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日期（见</w:t>
            </w:r>
            <w:r w:rsidR="00FE6956" w:rsidRPr="00487106">
              <w:rPr>
                <w:rStyle w:val="UIChar"/>
              </w:rPr>
              <w:fldChar w:fldCharType="begin"/>
            </w:r>
            <w:r w:rsidRPr="00487106">
              <w:rPr>
                <w:rStyle w:val="UIChar"/>
                <w:rFonts w:hint="eastAsia"/>
              </w:rPr>
              <w:instrText>REF _Ref324755478 \r \h</w:instrText>
            </w:r>
            <w:r w:rsidR="00FE6956" w:rsidRPr="00487106">
              <w:rPr>
                <w:rStyle w:val="UIChar"/>
              </w:rPr>
            </w:r>
            <w:r w:rsidR="00FE6956" w:rsidRPr="00487106">
              <w:rPr>
                <w:rStyle w:val="UIChar"/>
              </w:rPr>
              <w:fldChar w:fldCharType="separate"/>
            </w:r>
            <w:r w:rsidRPr="00487106">
              <w:rPr>
                <w:rStyle w:val="UIChar"/>
              </w:rPr>
              <w:t>UR04</w:t>
            </w:r>
            <w:r w:rsidR="00FE6956" w:rsidRPr="00487106">
              <w:rPr>
                <w:rStyle w:val="UIChar"/>
              </w:rPr>
              <w:fldChar w:fldCharType="end"/>
            </w:r>
            <w:r w:rsidR="00D47A85" w:rsidRPr="00D47A85">
              <w:rPr>
                <w:rFonts w:hint="eastAsia"/>
                <w:b/>
                <w:sz w:val="16"/>
                <w:szCs w:val="16"/>
              </w:rPr>
              <w:t>）</w:t>
            </w:r>
          </w:p>
        </w:tc>
      </w:tr>
      <w:tr w:rsidR="00487106" w:rsidRPr="00EA6CEC" w:rsidTr="00487106">
        <w:trPr>
          <w:cantSplit/>
        </w:trPr>
        <w:tc>
          <w:tcPr>
            <w:tcW w:w="1456" w:type="dxa"/>
            <w:tcBorders>
              <w:top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87106" w:rsidRPr="002450F6" w:rsidRDefault="00487106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全选</w:t>
            </w:r>
          </w:p>
        </w:tc>
        <w:tc>
          <w:tcPr>
            <w:tcW w:w="920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87106" w:rsidRPr="002450F6" w:rsidRDefault="00487106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B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87106" w:rsidRPr="002450F6" w:rsidRDefault="00487106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87106" w:rsidRPr="002450F6" w:rsidRDefault="00487106" w:rsidP="00D47A85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87106" w:rsidRPr="002450F6" w:rsidRDefault="00487106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False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487106" w:rsidRPr="002450F6" w:rsidRDefault="00487106" w:rsidP="00D47A85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标志位，标志是否此条记录被选中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. </w:t>
            </w:r>
            <w:r>
              <w:rPr>
                <w:rFonts w:hint="eastAsia"/>
                <w:color w:val="000000"/>
                <w:sz w:val="16"/>
                <w:szCs w:val="16"/>
              </w:rPr>
              <w:t>点击表头，所有记录全选</w:t>
            </w:r>
          </w:p>
        </w:tc>
      </w:tr>
      <w:tr w:rsidR="00487106" w:rsidRPr="00EA6CEC" w:rsidTr="00487106">
        <w:trPr>
          <w:cantSplit/>
        </w:trPr>
        <w:tc>
          <w:tcPr>
            <w:tcW w:w="1456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7106" w:rsidRPr="002450F6" w:rsidRDefault="00487106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已读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7106" w:rsidRPr="002450F6" w:rsidRDefault="00487106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图片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7106" w:rsidRPr="002450F6" w:rsidRDefault="00487106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87106" w:rsidRPr="002450F6" w:rsidRDefault="00487106" w:rsidP="00D47A85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7106" w:rsidRPr="002450F6" w:rsidRDefault="00487106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未读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487106" w:rsidRPr="002450F6" w:rsidRDefault="00487106" w:rsidP="00D47A85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封闭的邮件表示未读，打开的邮件表示已读</w:t>
            </w:r>
          </w:p>
        </w:tc>
      </w:tr>
      <w:tr w:rsidR="00487106" w:rsidRPr="00EA6CEC" w:rsidTr="00D47A85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7106" w:rsidRPr="002450F6" w:rsidRDefault="00487106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附件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7106" w:rsidRPr="002450F6" w:rsidRDefault="00487106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图片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7106" w:rsidRPr="002450F6" w:rsidRDefault="00487106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87106" w:rsidRPr="002450F6" w:rsidRDefault="00487106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7106" w:rsidRPr="002450F6" w:rsidRDefault="00487106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487106" w:rsidRPr="002450F6" w:rsidRDefault="00487106" w:rsidP="00D47A85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空表示无附件，显示图标表示有附件</w:t>
            </w:r>
          </w:p>
        </w:tc>
      </w:tr>
      <w:tr w:rsidR="00487106" w:rsidRPr="00EA6CEC" w:rsidTr="00D47A85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7106" w:rsidRPr="002450F6" w:rsidRDefault="00487106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收件人</w:t>
            </w:r>
            <w:r w:rsidR="00481E3D">
              <w:rPr>
                <w:rFonts w:cs="Calibri" w:hint="eastAsia"/>
                <w:sz w:val="16"/>
                <w:szCs w:val="16"/>
              </w:rPr>
              <w:t>/</w:t>
            </w:r>
            <w:r w:rsidR="00481E3D">
              <w:rPr>
                <w:rFonts w:cs="Calibri" w:hint="eastAsia"/>
                <w:sz w:val="16"/>
                <w:szCs w:val="16"/>
              </w:rPr>
              <w:t>发件人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7106" w:rsidRPr="002450F6" w:rsidRDefault="00487106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AN20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7106" w:rsidRPr="002450F6" w:rsidRDefault="00487106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7106" w:rsidRPr="002450F6" w:rsidRDefault="00487106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7106" w:rsidRPr="002450F6" w:rsidRDefault="00487106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487106" w:rsidRPr="002450F6" w:rsidRDefault="00481E3D" w:rsidP="00D47A85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邮件发送人或收件人列表</w:t>
            </w:r>
          </w:p>
        </w:tc>
      </w:tr>
      <w:tr w:rsidR="00487106" w:rsidRPr="00EA6CEC" w:rsidTr="00D47A85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7106" w:rsidRPr="002450F6" w:rsidRDefault="00D47A85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标题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7106" w:rsidRPr="002450F6" w:rsidRDefault="00D47A85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AN50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7106" w:rsidRPr="002450F6" w:rsidRDefault="00D47A85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7106" w:rsidRPr="002450F6" w:rsidRDefault="00487106" w:rsidP="00D47A85">
            <w:pPr>
              <w:pStyle w:val="FSTableLink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7106" w:rsidRPr="002450F6" w:rsidRDefault="00487106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487106" w:rsidRPr="00481E3D" w:rsidRDefault="00481E3D" w:rsidP="00D47A85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邮件标题，点击后在</w:t>
            </w:r>
            <w:r w:rsidRPr="00481E3D">
              <w:rPr>
                <w:rFonts w:hint="eastAsia"/>
                <w:b/>
                <w:i/>
                <w:color w:val="000000"/>
                <w:sz w:val="16"/>
                <w:szCs w:val="16"/>
              </w:rPr>
              <w:t>邮件明细</w:t>
            </w:r>
            <w:r>
              <w:rPr>
                <w:rFonts w:hint="eastAsia"/>
                <w:color w:val="000000"/>
                <w:sz w:val="16"/>
                <w:szCs w:val="16"/>
              </w:rPr>
              <w:t>中显示此邮件明细</w:t>
            </w:r>
          </w:p>
        </w:tc>
      </w:tr>
      <w:tr w:rsidR="00487106" w:rsidRPr="00EA6CEC" w:rsidTr="00D47A85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7106" w:rsidRPr="002450F6" w:rsidRDefault="00D47A85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lastRenderedPageBreak/>
              <w:t>日期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7106" w:rsidRPr="002450F6" w:rsidRDefault="00D47A85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7106" w:rsidRPr="002450F6" w:rsidRDefault="00D47A85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7106" w:rsidRPr="002450F6" w:rsidRDefault="00487106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7106" w:rsidRPr="002450F6" w:rsidRDefault="00487106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487106" w:rsidRPr="002450F6" w:rsidRDefault="00481E3D" w:rsidP="00D47A85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邮件发送或收到的日期</w:t>
            </w:r>
          </w:p>
        </w:tc>
      </w:tr>
      <w:tr w:rsidR="00D47A85" w:rsidRPr="00487106" w:rsidTr="00D47A85">
        <w:trPr>
          <w:cantSplit/>
        </w:trPr>
        <w:tc>
          <w:tcPr>
            <w:tcW w:w="9464" w:type="dxa"/>
            <w:gridSpan w:val="6"/>
            <w:tcBorders>
              <w:top w:val="single" w:sz="12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D47A85" w:rsidRPr="00487106" w:rsidRDefault="00D47A85" w:rsidP="00D47A85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邮件明细</w:t>
            </w:r>
            <w:r w:rsidR="00481E3D">
              <w:rPr>
                <w:rFonts w:hint="eastAsia"/>
                <w:b/>
                <w:sz w:val="16"/>
                <w:szCs w:val="16"/>
              </w:rPr>
              <w:t>（见</w:t>
            </w:r>
            <w:r w:rsidR="00FE6956" w:rsidRPr="00481E3D">
              <w:rPr>
                <w:rStyle w:val="UIChar"/>
              </w:rPr>
              <w:fldChar w:fldCharType="begin"/>
            </w:r>
            <w:r w:rsidR="00481E3D" w:rsidRPr="00481E3D">
              <w:rPr>
                <w:rStyle w:val="UIChar"/>
                <w:rFonts w:hint="eastAsia"/>
              </w:rPr>
              <w:instrText>REF _Ref324758687 \r \h</w:instrText>
            </w:r>
            <w:r w:rsidR="00FE6956" w:rsidRPr="00481E3D">
              <w:rPr>
                <w:rStyle w:val="UIChar"/>
              </w:rPr>
            </w:r>
            <w:r w:rsidR="00FE6956" w:rsidRPr="00481E3D">
              <w:rPr>
                <w:rStyle w:val="UIChar"/>
              </w:rPr>
              <w:fldChar w:fldCharType="separate"/>
            </w:r>
            <w:r w:rsidR="00481E3D" w:rsidRPr="00481E3D">
              <w:rPr>
                <w:rStyle w:val="UIChar"/>
              </w:rPr>
              <w:t>UR05</w:t>
            </w:r>
            <w:r w:rsidR="00FE6956" w:rsidRPr="00481E3D">
              <w:rPr>
                <w:rStyle w:val="UIChar"/>
              </w:rPr>
              <w:fldChar w:fldCharType="end"/>
            </w:r>
            <w:r w:rsidR="00481E3D">
              <w:rPr>
                <w:rFonts w:hint="eastAsia"/>
                <w:b/>
                <w:sz w:val="16"/>
                <w:szCs w:val="16"/>
              </w:rPr>
              <w:t>）</w:t>
            </w:r>
          </w:p>
        </w:tc>
      </w:tr>
      <w:tr w:rsidR="00481E3D" w:rsidRPr="00EA6CEC" w:rsidTr="00770419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1E3D" w:rsidRPr="002450F6" w:rsidRDefault="00481E3D" w:rsidP="00770419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邮件模版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1E3D" w:rsidRPr="002450F6" w:rsidRDefault="00481E3D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List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1E3D" w:rsidRPr="002450F6" w:rsidRDefault="00481E3D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C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1E3D" w:rsidRPr="002450F6" w:rsidRDefault="00481E3D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1E3D" w:rsidRPr="002450F6" w:rsidRDefault="0068063D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481E3D" w:rsidRPr="002450F6" w:rsidRDefault="00481E3D" w:rsidP="00770419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邮件模版选择，见</w:t>
            </w:r>
            <w:r w:rsidR="00FE6956" w:rsidRPr="00481E3D">
              <w:rPr>
                <w:rStyle w:val="UIChar"/>
              </w:rPr>
              <w:fldChar w:fldCharType="begin"/>
            </w:r>
            <w:r w:rsidRPr="00481E3D">
              <w:rPr>
                <w:rStyle w:val="UIChar"/>
                <w:rFonts w:hint="eastAsia"/>
              </w:rPr>
              <w:instrText>REF _Ref324758883 \r \h</w:instrText>
            </w:r>
            <w:r w:rsidR="00FE6956" w:rsidRPr="00481E3D">
              <w:rPr>
                <w:rStyle w:val="UIChar"/>
              </w:rPr>
            </w:r>
            <w:r w:rsidR="00FE6956" w:rsidRPr="00481E3D">
              <w:rPr>
                <w:rStyle w:val="UIChar"/>
              </w:rPr>
              <w:fldChar w:fldCharType="separate"/>
            </w:r>
            <w:r w:rsidRPr="00481E3D">
              <w:rPr>
                <w:rStyle w:val="UIChar"/>
              </w:rPr>
              <w:t>UR06</w:t>
            </w:r>
            <w:r w:rsidR="00FE6956" w:rsidRPr="00481E3D">
              <w:rPr>
                <w:rStyle w:val="UIChar"/>
              </w:rPr>
              <w:fldChar w:fldCharType="end"/>
            </w:r>
          </w:p>
        </w:tc>
      </w:tr>
      <w:tr w:rsidR="00481E3D" w:rsidRPr="00EA6CEC" w:rsidTr="00770419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1E3D" w:rsidRPr="002450F6" w:rsidRDefault="00481E3D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收件人</w:t>
            </w:r>
            <w:r>
              <w:rPr>
                <w:rFonts w:cs="Calibri" w:hint="eastAsia"/>
                <w:sz w:val="16"/>
                <w:szCs w:val="16"/>
              </w:rPr>
              <w:t>/</w:t>
            </w:r>
            <w:r>
              <w:rPr>
                <w:rFonts w:cs="Calibri" w:hint="eastAsia"/>
                <w:sz w:val="16"/>
                <w:szCs w:val="16"/>
              </w:rPr>
              <w:t>发件人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1E3D" w:rsidRPr="002450F6" w:rsidRDefault="00481E3D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AN200</w:t>
            </w:r>
          </w:p>
        </w:tc>
        <w:tc>
          <w:tcPr>
            <w:tcW w:w="70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1E3D" w:rsidRPr="002450F6" w:rsidRDefault="00481E3D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C</w:t>
            </w:r>
          </w:p>
        </w:tc>
        <w:tc>
          <w:tcPr>
            <w:tcW w:w="851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1E3D" w:rsidRPr="002450F6" w:rsidRDefault="00481E3D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1E3D" w:rsidRPr="002450F6" w:rsidRDefault="0068063D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481E3D" w:rsidRPr="002450F6" w:rsidRDefault="00481E3D" w:rsidP="00EE5F76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邮件发送人或收件人列表</w:t>
            </w:r>
            <w:r w:rsidR="00EE5F76">
              <w:rPr>
                <w:rFonts w:hint="eastAsia"/>
                <w:color w:val="000000"/>
                <w:sz w:val="16"/>
                <w:szCs w:val="16"/>
              </w:rPr>
              <w:t>，列表用逗号分割，见</w:t>
            </w:r>
            <w:r w:rsidR="00FE6956" w:rsidRPr="00EE5F76">
              <w:rPr>
                <w:rStyle w:val="UIChar"/>
              </w:rPr>
              <w:fldChar w:fldCharType="begin"/>
            </w:r>
            <w:r w:rsidR="00EE5F76" w:rsidRPr="00EE5F76">
              <w:rPr>
                <w:rStyle w:val="UIChar"/>
              </w:rPr>
              <w:instrText xml:space="preserve"> REF _Ref324760499 \r \h </w:instrText>
            </w:r>
            <w:r w:rsidR="00FE6956" w:rsidRPr="00EE5F76">
              <w:rPr>
                <w:rStyle w:val="UIChar"/>
              </w:rPr>
            </w:r>
            <w:r w:rsidR="00FE6956" w:rsidRPr="00EE5F76">
              <w:rPr>
                <w:rStyle w:val="UIChar"/>
              </w:rPr>
              <w:fldChar w:fldCharType="separate"/>
            </w:r>
            <w:r w:rsidR="00EE5F76" w:rsidRPr="00EE5F76">
              <w:rPr>
                <w:rStyle w:val="UIChar"/>
              </w:rPr>
              <w:t>UR07</w:t>
            </w:r>
            <w:r w:rsidR="00FE6956" w:rsidRPr="00EE5F76">
              <w:rPr>
                <w:rStyle w:val="UIChar"/>
              </w:rPr>
              <w:fldChar w:fldCharType="end"/>
            </w:r>
          </w:p>
        </w:tc>
      </w:tr>
      <w:tr w:rsidR="00481E3D" w:rsidRPr="00EA6CEC" w:rsidTr="00770419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1E3D" w:rsidRPr="002450F6" w:rsidRDefault="00481E3D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标题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1E3D" w:rsidRPr="002450F6" w:rsidRDefault="00481E3D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AN200</w:t>
            </w:r>
          </w:p>
        </w:tc>
        <w:tc>
          <w:tcPr>
            <w:tcW w:w="70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1E3D" w:rsidRPr="002450F6" w:rsidRDefault="00481E3D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1E3D" w:rsidRPr="002450F6" w:rsidRDefault="00481E3D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1E3D" w:rsidRPr="002450F6" w:rsidRDefault="0068063D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481E3D" w:rsidRPr="002450F6" w:rsidRDefault="00481E3D" w:rsidP="00D47A85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邮件标题</w:t>
            </w:r>
          </w:p>
        </w:tc>
      </w:tr>
      <w:tr w:rsidR="00481E3D" w:rsidRPr="00EA6CEC" w:rsidTr="00770419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1E3D" w:rsidRPr="002450F6" w:rsidRDefault="00481E3D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附件名称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1E3D" w:rsidRPr="002450F6" w:rsidRDefault="00481E3D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AN200</w:t>
            </w:r>
          </w:p>
        </w:tc>
        <w:tc>
          <w:tcPr>
            <w:tcW w:w="70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1E3D" w:rsidRPr="002450F6" w:rsidRDefault="00481E3D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1E3D" w:rsidRPr="002450F6" w:rsidRDefault="00481E3D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1E3D" w:rsidRPr="002450F6" w:rsidRDefault="0068063D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481E3D" w:rsidRPr="002450F6" w:rsidRDefault="00481E3D" w:rsidP="00EE5F76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附件间用逗号分割，</w:t>
            </w:r>
            <w:r w:rsidR="00EE5F76">
              <w:rPr>
                <w:rFonts w:hint="eastAsia"/>
                <w:color w:val="000000"/>
                <w:sz w:val="16"/>
                <w:szCs w:val="16"/>
              </w:rPr>
              <w:t>双击</w:t>
            </w:r>
            <w:r>
              <w:rPr>
                <w:rFonts w:hint="eastAsia"/>
                <w:color w:val="000000"/>
                <w:sz w:val="16"/>
                <w:szCs w:val="16"/>
              </w:rPr>
              <w:t>附件名称，激活</w:t>
            </w:r>
            <w:r w:rsidR="00EE5F76">
              <w:rPr>
                <w:rFonts w:hint="eastAsia"/>
                <w:color w:val="000000"/>
                <w:sz w:val="16"/>
                <w:szCs w:val="16"/>
              </w:rPr>
              <w:t>被点击</w:t>
            </w:r>
            <w:r>
              <w:rPr>
                <w:rFonts w:hint="eastAsia"/>
                <w:color w:val="000000"/>
                <w:sz w:val="16"/>
                <w:szCs w:val="16"/>
              </w:rPr>
              <w:t>附件下载</w:t>
            </w:r>
            <w:r w:rsidR="00EE5F76">
              <w:rPr>
                <w:rFonts w:hint="eastAsia"/>
                <w:color w:val="000000"/>
                <w:sz w:val="16"/>
                <w:szCs w:val="16"/>
              </w:rPr>
              <w:t>.</w:t>
            </w:r>
            <w:r w:rsidR="00EE5F76">
              <w:rPr>
                <w:rFonts w:hint="eastAsia"/>
                <w:color w:val="000000"/>
                <w:sz w:val="16"/>
                <w:szCs w:val="16"/>
              </w:rPr>
              <w:t>见</w:t>
            </w:r>
            <w:r w:rsidR="00FE6956" w:rsidRPr="00EE5F76">
              <w:rPr>
                <w:rStyle w:val="UIChar"/>
              </w:rPr>
              <w:fldChar w:fldCharType="begin"/>
            </w:r>
            <w:r w:rsidR="00EE5F76" w:rsidRPr="00EE5F76">
              <w:rPr>
                <w:rStyle w:val="UIChar"/>
              </w:rPr>
              <w:instrText xml:space="preserve"> REF _Ref324760499 \r \h </w:instrText>
            </w:r>
            <w:r w:rsidR="00FE6956" w:rsidRPr="00EE5F76">
              <w:rPr>
                <w:rStyle w:val="UIChar"/>
              </w:rPr>
            </w:r>
            <w:r w:rsidR="00FE6956" w:rsidRPr="00EE5F76">
              <w:rPr>
                <w:rStyle w:val="UIChar"/>
              </w:rPr>
              <w:fldChar w:fldCharType="separate"/>
            </w:r>
            <w:r w:rsidR="00EE5F76" w:rsidRPr="00EE5F76">
              <w:rPr>
                <w:rStyle w:val="UIChar"/>
              </w:rPr>
              <w:t>UR07</w:t>
            </w:r>
            <w:r w:rsidR="00FE6956" w:rsidRPr="00EE5F76">
              <w:rPr>
                <w:rStyle w:val="UIChar"/>
              </w:rPr>
              <w:fldChar w:fldCharType="end"/>
            </w:r>
          </w:p>
        </w:tc>
      </w:tr>
      <w:tr w:rsidR="00481E3D" w:rsidRPr="00EA6CEC" w:rsidTr="00770419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1E3D" w:rsidRDefault="00481E3D" w:rsidP="00D47A85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邮件内容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1E3D" w:rsidRPr="002450F6" w:rsidRDefault="00481E3D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AN4000</w:t>
            </w:r>
          </w:p>
        </w:tc>
        <w:tc>
          <w:tcPr>
            <w:tcW w:w="70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1E3D" w:rsidRPr="002450F6" w:rsidRDefault="00481E3D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1E3D" w:rsidRPr="002450F6" w:rsidRDefault="00481E3D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1E3D" w:rsidRPr="002450F6" w:rsidRDefault="0068063D" w:rsidP="00D47A8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81E3D" w:rsidRPr="002450F6" w:rsidRDefault="00481E3D" w:rsidP="00D47A85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邮件内容</w:t>
            </w:r>
          </w:p>
        </w:tc>
      </w:tr>
    </w:tbl>
    <w:p w:rsidR="00487106" w:rsidRPr="00684C0A" w:rsidRDefault="00487106" w:rsidP="00487106">
      <w:pPr>
        <w:pStyle w:val="3"/>
        <w:rPr>
          <w:lang w:val="fr-FR"/>
        </w:rPr>
      </w:pPr>
      <w:r>
        <w:rPr>
          <w:rFonts w:hint="eastAsia"/>
          <w:lang w:val="fr-FR"/>
        </w:rPr>
        <w:t>可能的操作</w:t>
      </w:r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242"/>
        <w:gridCol w:w="8222"/>
      </w:tblGrid>
      <w:tr w:rsidR="00487106" w:rsidRPr="00254A08" w:rsidTr="00D47A85">
        <w:trPr>
          <w:trHeight w:val="201"/>
          <w:tblHeader/>
        </w:trPr>
        <w:tc>
          <w:tcPr>
            <w:tcW w:w="1242" w:type="dxa"/>
            <w:shd w:val="clear" w:color="auto" w:fill="95B3D7"/>
            <w:vAlign w:val="center"/>
          </w:tcPr>
          <w:p w:rsidR="00487106" w:rsidRPr="00254A08" w:rsidRDefault="00487106" w:rsidP="00D47A85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动作</w:t>
            </w:r>
          </w:p>
        </w:tc>
        <w:tc>
          <w:tcPr>
            <w:tcW w:w="8222" w:type="dxa"/>
            <w:shd w:val="clear" w:color="auto" w:fill="95B3D7"/>
            <w:vAlign w:val="center"/>
          </w:tcPr>
          <w:p w:rsidR="00487106" w:rsidRPr="00254A08" w:rsidRDefault="00487106" w:rsidP="00D47A85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描述</w:t>
            </w:r>
          </w:p>
        </w:tc>
      </w:tr>
      <w:tr w:rsidR="00487106" w:rsidRPr="00487106" w:rsidTr="00D47A85">
        <w:trPr>
          <w:cantSplit/>
        </w:trPr>
        <w:tc>
          <w:tcPr>
            <w:tcW w:w="1242" w:type="dxa"/>
            <w:vAlign w:val="center"/>
          </w:tcPr>
          <w:p w:rsidR="00487106" w:rsidRPr="00487106" w:rsidRDefault="0068063D" w:rsidP="00D47A85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新建</w:t>
            </w:r>
          </w:p>
        </w:tc>
        <w:tc>
          <w:tcPr>
            <w:tcW w:w="8222" w:type="dxa"/>
            <w:vAlign w:val="center"/>
          </w:tcPr>
          <w:p w:rsidR="00487106" w:rsidRPr="0068063D" w:rsidRDefault="0068063D" w:rsidP="0068063D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激活新建邮件，</w:t>
            </w:r>
            <w:r w:rsidRPr="0068063D">
              <w:rPr>
                <w:rFonts w:hint="eastAsia"/>
                <w:b/>
                <w:i/>
                <w:sz w:val="16"/>
                <w:szCs w:val="16"/>
              </w:rPr>
              <w:t>邮件明细</w:t>
            </w:r>
            <w:r>
              <w:rPr>
                <w:rFonts w:hint="eastAsia"/>
                <w:sz w:val="16"/>
                <w:szCs w:val="16"/>
              </w:rPr>
              <w:t>区域重置为默认值</w:t>
            </w:r>
          </w:p>
        </w:tc>
      </w:tr>
      <w:tr w:rsidR="00487106" w:rsidRPr="00487106" w:rsidTr="00D47A85">
        <w:trPr>
          <w:cantSplit/>
        </w:trPr>
        <w:tc>
          <w:tcPr>
            <w:tcW w:w="1242" w:type="dxa"/>
            <w:vAlign w:val="center"/>
          </w:tcPr>
          <w:p w:rsidR="00487106" w:rsidRPr="00487106" w:rsidRDefault="0068063D" w:rsidP="00D47A85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保存</w:t>
            </w:r>
          </w:p>
        </w:tc>
        <w:tc>
          <w:tcPr>
            <w:tcW w:w="8222" w:type="dxa"/>
            <w:vAlign w:val="center"/>
          </w:tcPr>
          <w:p w:rsidR="00487106" w:rsidRPr="00487106" w:rsidRDefault="0068063D" w:rsidP="00D47A85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  <w:r>
              <w:rPr>
                <w:rFonts w:cs="Arial" w:hint="eastAsia"/>
                <w:noProof w:val="0"/>
                <w:sz w:val="16"/>
                <w:szCs w:val="16"/>
                <w:lang w:val="en-GB"/>
              </w:rPr>
              <w:t>保存邮件到草稿，</w:t>
            </w:r>
            <w:r w:rsidRPr="0068063D">
              <w:rPr>
                <w:rFonts w:hint="eastAsia"/>
                <w:b/>
                <w:i/>
                <w:sz w:val="16"/>
                <w:szCs w:val="16"/>
              </w:rPr>
              <w:t>邮件明细</w:t>
            </w:r>
            <w:r>
              <w:rPr>
                <w:rFonts w:hint="eastAsia"/>
                <w:sz w:val="16"/>
                <w:szCs w:val="16"/>
              </w:rPr>
              <w:t>区域不变，系统提示邮件存入草稿箱</w:t>
            </w:r>
          </w:p>
        </w:tc>
      </w:tr>
      <w:tr w:rsidR="0068063D" w:rsidRPr="00487106" w:rsidTr="00D47A85">
        <w:trPr>
          <w:cantSplit/>
        </w:trPr>
        <w:tc>
          <w:tcPr>
            <w:tcW w:w="1242" w:type="dxa"/>
            <w:vAlign w:val="center"/>
          </w:tcPr>
          <w:p w:rsidR="0068063D" w:rsidRDefault="0068063D" w:rsidP="00D47A85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转发</w:t>
            </w:r>
          </w:p>
        </w:tc>
        <w:tc>
          <w:tcPr>
            <w:tcW w:w="8222" w:type="dxa"/>
            <w:vAlign w:val="center"/>
          </w:tcPr>
          <w:p w:rsidR="0068063D" w:rsidRDefault="0068063D" w:rsidP="00D47A85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  <w:r>
              <w:rPr>
                <w:rFonts w:cs="Arial" w:hint="eastAsia"/>
                <w:noProof w:val="0"/>
                <w:sz w:val="16"/>
                <w:szCs w:val="16"/>
                <w:lang w:val="en-GB"/>
              </w:rPr>
              <w:t>邮件标题添加前缀“转发</w:t>
            </w:r>
            <w:r>
              <w:rPr>
                <w:rFonts w:cs="Arial" w:hint="eastAsia"/>
                <w:noProof w:val="0"/>
                <w:sz w:val="16"/>
                <w:szCs w:val="16"/>
                <w:lang w:val="en-GB"/>
              </w:rPr>
              <w:t>:</w:t>
            </w:r>
            <w:r>
              <w:rPr>
                <w:rFonts w:cs="Arial"/>
                <w:noProof w:val="0"/>
                <w:sz w:val="16"/>
                <w:szCs w:val="16"/>
                <w:lang w:val="en-GB"/>
              </w:rPr>
              <w:t>”</w:t>
            </w:r>
            <w:r>
              <w:rPr>
                <w:rFonts w:cs="Arial" w:hint="eastAsia"/>
                <w:noProof w:val="0"/>
                <w:sz w:val="16"/>
                <w:szCs w:val="16"/>
                <w:lang w:val="en-GB"/>
              </w:rPr>
              <w:t>，</w:t>
            </w:r>
            <w:r w:rsidRPr="0068063D">
              <w:rPr>
                <w:rFonts w:hint="eastAsia"/>
                <w:b/>
                <w:i/>
                <w:sz w:val="16"/>
                <w:szCs w:val="16"/>
              </w:rPr>
              <w:t>邮件明细</w:t>
            </w:r>
            <w:r>
              <w:rPr>
                <w:rFonts w:hint="eastAsia"/>
                <w:sz w:val="16"/>
                <w:szCs w:val="16"/>
              </w:rPr>
              <w:t>区域变成可编辑</w:t>
            </w:r>
            <w:r>
              <w:rPr>
                <w:rFonts w:hint="eastAsia"/>
                <w:sz w:val="16"/>
                <w:szCs w:val="16"/>
              </w:rPr>
              <w:t xml:space="preserve">, </w:t>
            </w:r>
            <w:r>
              <w:rPr>
                <w:rFonts w:hint="eastAsia"/>
                <w:sz w:val="16"/>
                <w:szCs w:val="16"/>
              </w:rPr>
              <w:t>收件人置空</w:t>
            </w:r>
          </w:p>
        </w:tc>
      </w:tr>
      <w:tr w:rsidR="0068063D" w:rsidRPr="00487106" w:rsidTr="00D47A85">
        <w:trPr>
          <w:cantSplit/>
        </w:trPr>
        <w:tc>
          <w:tcPr>
            <w:tcW w:w="1242" w:type="dxa"/>
            <w:vAlign w:val="center"/>
          </w:tcPr>
          <w:p w:rsidR="0068063D" w:rsidRDefault="0068063D" w:rsidP="00D47A85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回复</w:t>
            </w:r>
          </w:p>
        </w:tc>
        <w:tc>
          <w:tcPr>
            <w:tcW w:w="8222" w:type="dxa"/>
            <w:vAlign w:val="center"/>
          </w:tcPr>
          <w:p w:rsidR="0068063D" w:rsidRDefault="0068063D" w:rsidP="00D47A85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  <w:r>
              <w:rPr>
                <w:rFonts w:cs="Arial" w:hint="eastAsia"/>
                <w:noProof w:val="0"/>
                <w:sz w:val="16"/>
                <w:szCs w:val="16"/>
                <w:lang w:val="en-GB"/>
              </w:rPr>
              <w:t>邮件标题添加前缀“回复</w:t>
            </w:r>
            <w:r>
              <w:rPr>
                <w:rFonts w:cs="Arial" w:hint="eastAsia"/>
                <w:noProof w:val="0"/>
                <w:sz w:val="16"/>
                <w:szCs w:val="16"/>
                <w:lang w:val="en-GB"/>
              </w:rPr>
              <w:t>:</w:t>
            </w:r>
            <w:r>
              <w:rPr>
                <w:rFonts w:cs="Arial"/>
                <w:noProof w:val="0"/>
                <w:sz w:val="16"/>
                <w:szCs w:val="16"/>
                <w:lang w:val="en-GB"/>
              </w:rPr>
              <w:t>”</w:t>
            </w:r>
            <w:r>
              <w:rPr>
                <w:rFonts w:cs="Arial" w:hint="eastAsia"/>
                <w:noProof w:val="0"/>
                <w:sz w:val="16"/>
                <w:szCs w:val="16"/>
                <w:lang w:val="en-GB"/>
              </w:rPr>
              <w:t>，</w:t>
            </w:r>
            <w:r w:rsidRPr="0068063D">
              <w:rPr>
                <w:rFonts w:hint="eastAsia"/>
                <w:b/>
                <w:i/>
                <w:sz w:val="16"/>
                <w:szCs w:val="16"/>
              </w:rPr>
              <w:t>邮件明细</w:t>
            </w:r>
            <w:r>
              <w:rPr>
                <w:rFonts w:hint="eastAsia"/>
                <w:sz w:val="16"/>
                <w:szCs w:val="16"/>
              </w:rPr>
              <w:t>区域变成可编辑</w:t>
            </w:r>
            <w:r>
              <w:rPr>
                <w:rFonts w:hint="eastAsia"/>
                <w:sz w:val="16"/>
                <w:szCs w:val="16"/>
              </w:rPr>
              <w:t xml:space="preserve">, </w:t>
            </w:r>
            <w:r>
              <w:rPr>
                <w:rFonts w:hint="eastAsia"/>
                <w:sz w:val="16"/>
                <w:szCs w:val="16"/>
              </w:rPr>
              <w:t>收件人置为邮件发件人</w:t>
            </w:r>
          </w:p>
        </w:tc>
      </w:tr>
      <w:tr w:rsidR="0068063D" w:rsidRPr="00487106" w:rsidTr="00D47A85">
        <w:trPr>
          <w:cantSplit/>
        </w:trPr>
        <w:tc>
          <w:tcPr>
            <w:tcW w:w="1242" w:type="dxa"/>
            <w:vAlign w:val="center"/>
          </w:tcPr>
          <w:p w:rsidR="0068063D" w:rsidRDefault="0068063D" w:rsidP="00D47A85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删除</w:t>
            </w:r>
          </w:p>
        </w:tc>
        <w:tc>
          <w:tcPr>
            <w:tcW w:w="8222" w:type="dxa"/>
            <w:vAlign w:val="center"/>
          </w:tcPr>
          <w:p w:rsidR="0068063D" w:rsidRDefault="0068063D" w:rsidP="0068063D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  <w:r>
              <w:rPr>
                <w:rFonts w:cs="Arial" w:hint="eastAsia"/>
                <w:noProof w:val="0"/>
                <w:sz w:val="16"/>
                <w:szCs w:val="16"/>
                <w:lang w:val="en-GB"/>
              </w:rPr>
              <w:t>删除所选邮件</w:t>
            </w:r>
          </w:p>
        </w:tc>
      </w:tr>
      <w:tr w:rsidR="0068063D" w:rsidRPr="00487106" w:rsidTr="00D47A85">
        <w:trPr>
          <w:cantSplit/>
        </w:trPr>
        <w:tc>
          <w:tcPr>
            <w:tcW w:w="1242" w:type="dxa"/>
            <w:vAlign w:val="center"/>
          </w:tcPr>
          <w:p w:rsidR="0068063D" w:rsidRDefault="0068063D" w:rsidP="00D47A85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发送</w:t>
            </w:r>
          </w:p>
        </w:tc>
        <w:tc>
          <w:tcPr>
            <w:tcW w:w="8222" w:type="dxa"/>
            <w:vAlign w:val="center"/>
          </w:tcPr>
          <w:p w:rsidR="0068063D" w:rsidRDefault="0068063D" w:rsidP="0068063D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  <w:r>
              <w:rPr>
                <w:rFonts w:cs="Arial" w:hint="eastAsia"/>
                <w:noProof w:val="0"/>
                <w:sz w:val="16"/>
                <w:szCs w:val="16"/>
                <w:lang w:val="en-GB"/>
              </w:rPr>
              <w:t>激活发送邮件。邮件发送成功后存入发件箱，并且</w:t>
            </w:r>
            <w:r w:rsidRPr="0068063D">
              <w:rPr>
                <w:rFonts w:hint="eastAsia"/>
                <w:b/>
                <w:i/>
                <w:sz w:val="16"/>
                <w:szCs w:val="16"/>
              </w:rPr>
              <w:t>邮件明细</w:t>
            </w:r>
            <w:r>
              <w:rPr>
                <w:rFonts w:hint="eastAsia"/>
                <w:sz w:val="16"/>
                <w:szCs w:val="16"/>
              </w:rPr>
              <w:t>区域置空。否则提示邮件发送失败，存入草稿箱</w:t>
            </w:r>
          </w:p>
        </w:tc>
      </w:tr>
      <w:tr w:rsidR="00EE5F76" w:rsidRPr="00487106" w:rsidTr="00D47A85">
        <w:trPr>
          <w:cantSplit/>
        </w:trPr>
        <w:tc>
          <w:tcPr>
            <w:tcW w:w="1242" w:type="dxa"/>
            <w:vAlign w:val="center"/>
          </w:tcPr>
          <w:p w:rsidR="00EE5F76" w:rsidRDefault="00EE5F76" w:rsidP="00D47A85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附件</w:t>
            </w:r>
          </w:p>
        </w:tc>
        <w:tc>
          <w:tcPr>
            <w:tcW w:w="8222" w:type="dxa"/>
            <w:vAlign w:val="center"/>
          </w:tcPr>
          <w:p w:rsidR="00EE5F76" w:rsidRDefault="00EE5F76" w:rsidP="0068063D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  <w:r>
              <w:rPr>
                <w:rFonts w:cs="Arial" w:hint="eastAsia"/>
                <w:noProof w:val="0"/>
                <w:sz w:val="16"/>
                <w:szCs w:val="16"/>
                <w:lang w:val="en-GB"/>
              </w:rPr>
              <w:t>添加附件到邮件</w:t>
            </w:r>
          </w:p>
        </w:tc>
      </w:tr>
    </w:tbl>
    <w:p w:rsidR="00487106" w:rsidRPr="00684C0A" w:rsidRDefault="00487106" w:rsidP="00487106">
      <w:pPr>
        <w:pStyle w:val="3"/>
        <w:rPr>
          <w:lang w:val="fr-FR"/>
        </w:rPr>
      </w:pPr>
      <w:r>
        <w:rPr>
          <w:rFonts w:hint="eastAsia"/>
          <w:lang w:val="fr-FR"/>
        </w:rPr>
        <w:t>规则</w:t>
      </w:r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242"/>
        <w:gridCol w:w="8222"/>
      </w:tblGrid>
      <w:tr w:rsidR="00487106" w:rsidRPr="00254A08" w:rsidTr="00D47A85">
        <w:trPr>
          <w:trHeight w:val="201"/>
          <w:tblHeader/>
        </w:trPr>
        <w:tc>
          <w:tcPr>
            <w:tcW w:w="1242" w:type="dxa"/>
            <w:shd w:val="clear" w:color="auto" w:fill="95B3D7"/>
            <w:vAlign w:val="center"/>
          </w:tcPr>
          <w:p w:rsidR="00487106" w:rsidRPr="00254A08" w:rsidRDefault="00487106" w:rsidP="00D47A85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规则</w:t>
            </w:r>
          </w:p>
        </w:tc>
        <w:tc>
          <w:tcPr>
            <w:tcW w:w="8222" w:type="dxa"/>
            <w:shd w:val="clear" w:color="auto" w:fill="95B3D7"/>
            <w:vAlign w:val="center"/>
          </w:tcPr>
          <w:p w:rsidR="00487106" w:rsidRPr="00254A08" w:rsidRDefault="00487106" w:rsidP="00D47A85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描述</w:t>
            </w:r>
          </w:p>
        </w:tc>
      </w:tr>
      <w:tr w:rsidR="00487106" w:rsidRPr="00487106" w:rsidTr="00D47A85">
        <w:trPr>
          <w:cantSplit/>
        </w:trPr>
        <w:tc>
          <w:tcPr>
            <w:tcW w:w="1242" w:type="dxa"/>
            <w:vAlign w:val="center"/>
          </w:tcPr>
          <w:p w:rsidR="00487106" w:rsidRPr="00487106" w:rsidRDefault="00487106" w:rsidP="00487106">
            <w:pPr>
              <w:pStyle w:val="FSTableLink"/>
              <w:numPr>
                <w:ilvl w:val="0"/>
                <w:numId w:val="25"/>
              </w:numPr>
              <w:rPr>
                <w:noProof w:val="0"/>
                <w:sz w:val="16"/>
                <w:szCs w:val="16"/>
                <w:lang w:val="en-GB"/>
              </w:rPr>
            </w:pPr>
            <w:bookmarkStart w:id="243" w:name="_Ref324755478"/>
          </w:p>
        </w:tc>
        <w:bookmarkEnd w:id="243"/>
        <w:tc>
          <w:tcPr>
            <w:tcW w:w="8222" w:type="dxa"/>
            <w:vAlign w:val="center"/>
          </w:tcPr>
          <w:p w:rsidR="00487106" w:rsidRPr="00487106" w:rsidRDefault="00487106" w:rsidP="00487106">
            <w:pPr>
              <w:pStyle w:val="FSTableLink"/>
              <w:rPr>
                <w:noProof w:val="0"/>
                <w:sz w:val="16"/>
                <w:szCs w:val="16"/>
                <w:lang w:val="en-GB"/>
              </w:rPr>
            </w:pPr>
            <w:r w:rsidRPr="00487106">
              <w:rPr>
                <w:rFonts w:hint="eastAsia"/>
                <w:noProof w:val="0"/>
                <w:sz w:val="16"/>
                <w:szCs w:val="16"/>
                <w:lang w:val="en-GB"/>
              </w:rPr>
              <w:t>日期按照倒叙排列</w:t>
            </w: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 xml:space="preserve">. </w:t>
            </w: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从今天到刚过去的周日显示（</w:t>
            </w: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[</w:t>
            </w: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今天</w:t>
            </w: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 xml:space="preserve">] </w:t>
            </w: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周</w:t>
            </w: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X, YYYY-MM-DD</w:t>
            </w: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）</w:t>
            </w: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 xml:space="preserve">, </w:t>
            </w: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从刚过去的周日到上上周日，显示（上周），再早的日期显示</w:t>
            </w: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(</w:t>
            </w: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更早</w:t>
            </w:r>
            <w:r>
              <w:rPr>
                <w:rFonts w:hint="eastAsia"/>
                <w:noProof w:val="0"/>
                <w:sz w:val="16"/>
                <w:szCs w:val="16"/>
                <w:lang w:val="en-GB"/>
              </w:rPr>
              <w:t>).</w:t>
            </w:r>
          </w:p>
        </w:tc>
      </w:tr>
      <w:tr w:rsidR="00481E3D" w:rsidRPr="00487106" w:rsidTr="00D47A85">
        <w:trPr>
          <w:cantSplit/>
        </w:trPr>
        <w:tc>
          <w:tcPr>
            <w:tcW w:w="1242" w:type="dxa"/>
            <w:vAlign w:val="center"/>
          </w:tcPr>
          <w:p w:rsidR="00481E3D" w:rsidRPr="00487106" w:rsidRDefault="00481E3D" w:rsidP="00481E3D">
            <w:pPr>
              <w:pStyle w:val="FSTableLink"/>
              <w:numPr>
                <w:ilvl w:val="0"/>
                <w:numId w:val="25"/>
              </w:numPr>
              <w:rPr>
                <w:noProof w:val="0"/>
                <w:sz w:val="16"/>
                <w:szCs w:val="16"/>
                <w:lang w:val="en-GB"/>
              </w:rPr>
            </w:pPr>
            <w:bookmarkStart w:id="244" w:name="_Ref324758687"/>
          </w:p>
        </w:tc>
        <w:bookmarkEnd w:id="244"/>
        <w:tc>
          <w:tcPr>
            <w:tcW w:w="8222" w:type="dxa"/>
            <w:vAlign w:val="center"/>
          </w:tcPr>
          <w:p w:rsidR="00481E3D" w:rsidRPr="00487106" w:rsidRDefault="00481E3D" w:rsidP="0068063D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  <w:r>
              <w:rPr>
                <w:rFonts w:cs="Arial" w:hint="eastAsia"/>
                <w:noProof w:val="0"/>
                <w:sz w:val="16"/>
                <w:szCs w:val="16"/>
                <w:lang w:val="en-GB"/>
              </w:rPr>
              <w:t>在</w:t>
            </w:r>
            <w:r w:rsidR="0068063D">
              <w:rPr>
                <w:rFonts w:cs="Arial" w:hint="eastAsia"/>
                <w:noProof w:val="0"/>
                <w:sz w:val="16"/>
                <w:szCs w:val="16"/>
                <w:lang w:val="en-GB"/>
              </w:rPr>
              <w:t>点击</w:t>
            </w:r>
            <w:r>
              <w:rPr>
                <w:rFonts w:cs="Arial" w:hint="eastAsia"/>
                <w:noProof w:val="0"/>
                <w:sz w:val="16"/>
                <w:szCs w:val="16"/>
                <w:lang w:val="en-GB"/>
              </w:rPr>
              <w:t>新建</w:t>
            </w:r>
            <w:r w:rsidR="0068063D">
              <w:rPr>
                <w:rFonts w:cs="Arial" w:hint="eastAsia"/>
                <w:noProof w:val="0"/>
                <w:sz w:val="16"/>
                <w:szCs w:val="16"/>
                <w:lang w:val="en-GB"/>
              </w:rPr>
              <w:t>/</w:t>
            </w:r>
            <w:r w:rsidR="0068063D">
              <w:rPr>
                <w:rFonts w:cs="Arial" w:hint="eastAsia"/>
                <w:noProof w:val="0"/>
                <w:sz w:val="16"/>
                <w:szCs w:val="16"/>
                <w:lang w:val="en-GB"/>
              </w:rPr>
              <w:t>转发</w:t>
            </w:r>
            <w:r w:rsidR="0068063D">
              <w:rPr>
                <w:rFonts w:cs="Arial" w:hint="eastAsia"/>
                <w:noProof w:val="0"/>
                <w:sz w:val="16"/>
                <w:szCs w:val="16"/>
                <w:lang w:val="en-GB"/>
              </w:rPr>
              <w:t>/</w:t>
            </w:r>
            <w:r w:rsidR="0068063D">
              <w:rPr>
                <w:rFonts w:cs="Arial" w:hint="eastAsia"/>
                <w:noProof w:val="0"/>
                <w:sz w:val="16"/>
                <w:szCs w:val="16"/>
                <w:lang w:val="en-GB"/>
              </w:rPr>
              <w:t>回复</w:t>
            </w:r>
            <w:r>
              <w:rPr>
                <w:rFonts w:cs="Arial" w:hint="eastAsia"/>
                <w:noProof w:val="0"/>
                <w:sz w:val="16"/>
                <w:szCs w:val="16"/>
                <w:lang w:val="en-GB"/>
              </w:rPr>
              <w:t>时可编辑，其他时候只读</w:t>
            </w:r>
          </w:p>
        </w:tc>
      </w:tr>
      <w:tr w:rsidR="00481E3D" w:rsidRPr="00487106" w:rsidTr="00D47A85">
        <w:trPr>
          <w:cantSplit/>
        </w:trPr>
        <w:tc>
          <w:tcPr>
            <w:tcW w:w="1242" w:type="dxa"/>
            <w:vAlign w:val="center"/>
          </w:tcPr>
          <w:p w:rsidR="00481E3D" w:rsidRPr="00487106" w:rsidRDefault="00481E3D" w:rsidP="00481E3D">
            <w:pPr>
              <w:pStyle w:val="FSTableLink"/>
              <w:numPr>
                <w:ilvl w:val="0"/>
                <w:numId w:val="25"/>
              </w:numPr>
              <w:rPr>
                <w:noProof w:val="0"/>
                <w:sz w:val="16"/>
                <w:szCs w:val="16"/>
                <w:lang w:val="en-GB"/>
              </w:rPr>
            </w:pPr>
            <w:bookmarkStart w:id="245" w:name="_Ref324758883"/>
          </w:p>
        </w:tc>
        <w:bookmarkEnd w:id="245"/>
        <w:tc>
          <w:tcPr>
            <w:tcW w:w="8222" w:type="dxa"/>
            <w:vAlign w:val="center"/>
          </w:tcPr>
          <w:p w:rsidR="00481E3D" w:rsidRPr="00487106" w:rsidRDefault="00481E3D" w:rsidP="00D47A85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  <w:r>
              <w:rPr>
                <w:rFonts w:cs="Arial" w:hint="eastAsia"/>
                <w:noProof w:val="0"/>
                <w:sz w:val="16"/>
                <w:szCs w:val="16"/>
                <w:lang w:val="en-GB"/>
              </w:rPr>
              <w:t>在</w:t>
            </w:r>
            <w:r w:rsidR="0068063D">
              <w:rPr>
                <w:rFonts w:cs="Arial" w:hint="eastAsia"/>
                <w:noProof w:val="0"/>
                <w:sz w:val="16"/>
                <w:szCs w:val="16"/>
                <w:lang w:val="en-GB"/>
              </w:rPr>
              <w:t>点击新建</w:t>
            </w:r>
            <w:r w:rsidR="0068063D">
              <w:rPr>
                <w:rFonts w:cs="Arial" w:hint="eastAsia"/>
                <w:noProof w:val="0"/>
                <w:sz w:val="16"/>
                <w:szCs w:val="16"/>
                <w:lang w:val="en-GB"/>
              </w:rPr>
              <w:t>/</w:t>
            </w:r>
            <w:r w:rsidR="0068063D">
              <w:rPr>
                <w:rFonts w:cs="Arial" w:hint="eastAsia"/>
                <w:noProof w:val="0"/>
                <w:sz w:val="16"/>
                <w:szCs w:val="16"/>
                <w:lang w:val="en-GB"/>
              </w:rPr>
              <w:t>转发</w:t>
            </w:r>
            <w:r w:rsidR="0068063D">
              <w:rPr>
                <w:rFonts w:cs="Arial" w:hint="eastAsia"/>
                <w:noProof w:val="0"/>
                <w:sz w:val="16"/>
                <w:szCs w:val="16"/>
                <w:lang w:val="en-GB"/>
              </w:rPr>
              <w:t>/</w:t>
            </w:r>
            <w:r w:rsidR="0068063D">
              <w:rPr>
                <w:rFonts w:cs="Arial" w:hint="eastAsia"/>
                <w:noProof w:val="0"/>
                <w:sz w:val="16"/>
                <w:szCs w:val="16"/>
                <w:lang w:val="en-GB"/>
              </w:rPr>
              <w:t>回复</w:t>
            </w:r>
            <w:r>
              <w:rPr>
                <w:rFonts w:cs="Arial" w:hint="eastAsia"/>
                <w:noProof w:val="0"/>
                <w:sz w:val="16"/>
                <w:szCs w:val="16"/>
                <w:lang w:val="en-GB"/>
              </w:rPr>
              <w:t>时</w:t>
            </w:r>
            <w:r w:rsidR="0068063D">
              <w:rPr>
                <w:rFonts w:cs="Arial" w:hint="eastAsia"/>
                <w:noProof w:val="0"/>
                <w:sz w:val="16"/>
                <w:szCs w:val="16"/>
                <w:lang w:val="en-GB"/>
              </w:rPr>
              <w:t>可编辑</w:t>
            </w:r>
            <w:r>
              <w:rPr>
                <w:rFonts w:cs="Arial" w:hint="eastAsia"/>
                <w:noProof w:val="0"/>
                <w:sz w:val="16"/>
                <w:szCs w:val="16"/>
                <w:lang w:val="en-GB"/>
              </w:rPr>
              <w:t>，其他时候隐藏</w:t>
            </w:r>
          </w:p>
        </w:tc>
      </w:tr>
    </w:tbl>
    <w:p w:rsidR="00487106" w:rsidRDefault="00487106" w:rsidP="00487106">
      <w:pPr>
        <w:rPr>
          <w:lang w:val="en-GB"/>
        </w:rPr>
      </w:pPr>
    </w:p>
    <w:p w:rsidR="005B3848" w:rsidRPr="00ED48EA" w:rsidRDefault="005B3848" w:rsidP="005B3848">
      <w:pPr>
        <w:pStyle w:val="2"/>
        <w:rPr>
          <w:lang w:val="en-GB"/>
        </w:rPr>
      </w:pPr>
      <w:r>
        <w:rPr>
          <w:rFonts w:hint="eastAsia"/>
          <w:lang w:val="en-GB"/>
        </w:rPr>
        <w:t>共享模版</w:t>
      </w:r>
    </w:p>
    <w:p w:rsidR="005B3848" w:rsidRDefault="005B3848" w:rsidP="005B3848">
      <w:pPr>
        <w:pStyle w:val="3"/>
        <w:rPr>
          <w:lang w:val="en-GB"/>
        </w:rPr>
      </w:pPr>
      <w:r>
        <w:rPr>
          <w:rFonts w:hint="eastAsia"/>
          <w:lang w:val="en-GB"/>
        </w:rPr>
        <w:t>介绍</w:t>
      </w:r>
    </w:p>
    <w:p w:rsidR="005B3848" w:rsidRPr="000D02A4" w:rsidRDefault="005B3848" w:rsidP="005B3848">
      <w:r>
        <w:rPr>
          <w:rFonts w:hint="eastAsia"/>
        </w:rPr>
        <w:t>定义在</w:t>
      </w:r>
      <w:r w:rsidR="001A6E6D">
        <w:rPr>
          <w:rFonts w:hint="eastAsia"/>
        </w:rPr>
        <w:t>多个页面中共享使用的页面</w:t>
      </w:r>
      <w:r>
        <w:rPr>
          <w:rFonts w:hint="eastAsia"/>
        </w:rPr>
        <w:t>模版。</w:t>
      </w:r>
    </w:p>
    <w:p w:rsidR="005B3848" w:rsidRDefault="005B3848" w:rsidP="005B3848">
      <w:pPr>
        <w:pStyle w:val="3"/>
        <w:rPr>
          <w:lang w:val="en-GB"/>
        </w:rPr>
      </w:pPr>
      <w:bookmarkStart w:id="246" w:name="_Ref324788017"/>
      <w:r>
        <w:rPr>
          <w:rFonts w:hint="eastAsia"/>
          <w:lang w:val="en-GB"/>
        </w:rPr>
        <w:t>工作单列表</w:t>
      </w:r>
      <w:bookmarkEnd w:id="246"/>
    </w:p>
    <w:p w:rsidR="005B3848" w:rsidRDefault="005B3848" w:rsidP="005B3848">
      <w:pPr>
        <w:pStyle w:val="4"/>
        <w:rPr>
          <w:lang w:val="en-GB"/>
        </w:rPr>
      </w:pPr>
      <w:r>
        <w:rPr>
          <w:rFonts w:hint="eastAsia"/>
          <w:lang w:val="en-GB"/>
        </w:rPr>
        <w:t>结构</w:t>
      </w:r>
    </w:p>
    <w:tbl>
      <w:tblPr>
        <w:tblW w:w="98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42"/>
        <w:gridCol w:w="1134"/>
        <w:gridCol w:w="709"/>
        <w:gridCol w:w="992"/>
        <w:gridCol w:w="851"/>
        <w:gridCol w:w="4961"/>
      </w:tblGrid>
      <w:tr w:rsidR="001A6E6D" w:rsidRPr="00EA6CEC" w:rsidTr="001A6E6D">
        <w:trPr>
          <w:cantSplit/>
          <w:trHeight w:val="50"/>
          <w:tblHeader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1A6E6D" w:rsidRPr="00711F4C" w:rsidRDefault="001A6E6D" w:rsidP="00770419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属性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1A6E6D" w:rsidRPr="00711F4C" w:rsidRDefault="001A6E6D" w:rsidP="00770419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格式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1A6E6D" w:rsidRPr="00711F4C" w:rsidRDefault="001A6E6D" w:rsidP="005B3848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访问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1A6E6D" w:rsidRDefault="001A6E6D" w:rsidP="005B3848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出现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1A6E6D" w:rsidRPr="00711F4C" w:rsidRDefault="001A6E6D" w:rsidP="005B3848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默认值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95B3D7"/>
          </w:tcPr>
          <w:p w:rsidR="001A6E6D" w:rsidRPr="00711F4C" w:rsidRDefault="001A6E6D" w:rsidP="00770419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描述</w:t>
            </w:r>
          </w:p>
        </w:tc>
      </w:tr>
      <w:tr w:rsidR="001A6E6D" w:rsidRPr="005B3848" w:rsidTr="001A6E6D">
        <w:trPr>
          <w:cantSplit/>
        </w:trPr>
        <w:tc>
          <w:tcPr>
            <w:tcW w:w="124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E6D" w:rsidRPr="005B3848" w:rsidRDefault="001A6E6D" w:rsidP="00770419">
            <w:pPr>
              <w:pStyle w:val="FSTableLink"/>
              <w:rPr>
                <w:rFonts w:cs="Calibri"/>
                <w:sz w:val="16"/>
                <w:szCs w:val="16"/>
              </w:rPr>
            </w:pPr>
            <w:r w:rsidRPr="005B3848">
              <w:rPr>
                <w:rFonts w:cs="Calibri" w:hint="eastAsia"/>
                <w:sz w:val="16"/>
                <w:szCs w:val="16"/>
              </w:rPr>
              <w:t>全选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E6D" w:rsidRPr="005B3848" w:rsidRDefault="001A6E6D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5B3848">
              <w:rPr>
                <w:rFonts w:cs="Calibri" w:hint="eastAsia"/>
                <w:sz w:val="16"/>
                <w:szCs w:val="16"/>
              </w:rPr>
              <w:t>B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E6D" w:rsidRPr="005B3848" w:rsidRDefault="001A6E6D" w:rsidP="005B3848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5B3848">
              <w:rPr>
                <w:rFonts w:cs="Calibri" w:hint="eastAsia"/>
                <w:sz w:val="16"/>
                <w:szCs w:val="16"/>
              </w:rPr>
              <w:t>M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A6E6D" w:rsidRDefault="001A6E6D" w:rsidP="001A6E6D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N</w:t>
            </w:r>
          </w:p>
          <w:p w:rsidR="001A6E6D" w:rsidRPr="005B3848" w:rsidRDefault="001A6E6D" w:rsidP="001A6E6D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 xml:space="preserve"> (</w:t>
            </w:r>
            <w:r>
              <w:rPr>
                <w:rFonts w:cs="Calibri" w:hint="eastAsia"/>
                <w:sz w:val="16"/>
                <w:szCs w:val="16"/>
              </w:rPr>
              <w:t>见</w:t>
            </w:r>
            <w:r w:rsidR="00FE6956" w:rsidRPr="001A6E6D">
              <w:rPr>
                <w:rStyle w:val="UIChar"/>
              </w:rPr>
              <w:fldChar w:fldCharType="begin"/>
            </w:r>
            <w:r w:rsidRPr="001A6E6D">
              <w:rPr>
                <w:rStyle w:val="UIChar"/>
              </w:rPr>
              <w:instrText xml:space="preserve"> REF _Ref324788738 \r \h </w:instrText>
            </w:r>
            <w:r w:rsidR="00FE6956" w:rsidRPr="001A6E6D">
              <w:rPr>
                <w:rStyle w:val="UIChar"/>
              </w:rPr>
            </w:r>
            <w:r w:rsidR="00FE6956" w:rsidRPr="001A6E6D">
              <w:rPr>
                <w:rStyle w:val="UIChar"/>
              </w:rPr>
              <w:fldChar w:fldCharType="separate"/>
            </w:r>
            <w:r w:rsidRPr="001A6E6D">
              <w:rPr>
                <w:rStyle w:val="UIChar"/>
              </w:rPr>
              <w:t>UR05</w:t>
            </w:r>
            <w:r w:rsidR="00FE6956" w:rsidRPr="001A6E6D">
              <w:rPr>
                <w:rStyle w:val="UIChar"/>
              </w:rPr>
              <w:fldChar w:fldCharType="end"/>
            </w:r>
            <w:r>
              <w:rPr>
                <w:rStyle w:val="UIChar"/>
                <w:rFonts w:hint="eastAsia"/>
              </w:rPr>
              <w:t>)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E6D" w:rsidRPr="005B3848" w:rsidRDefault="001A6E6D" w:rsidP="005B3848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5B3848">
              <w:rPr>
                <w:rFonts w:cs="Calibri" w:hint="eastAsia"/>
                <w:sz w:val="16"/>
                <w:szCs w:val="16"/>
              </w:rPr>
              <w:t>False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1A6E6D" w:rsidRPr="005B3848" w:rsidRDefault="001A6E6D" w:rsidP="00770419">
            <w:pPr>
              <w:rPr>
                <w:color w:val="000000"/>
                <w:sz w:val="16"/>
                <w:szCs w:val="16"/>
              </w:rPr>
            </w:pPr>
            <w:r w:rsidRPr="005B3848">
              <w:rPr>
                <w:rFonts w:hint="eastAsia"/>
                <w:color w:val="000000"/>
                <w:sz w:val="16"/>
                <w:szCs w:val="16"/>
              </w:rPr>
              <w:t>标志位，标志是否此条记录被选中</w:t>
            </w:r>
            <w:r w:rsidRPr="005B3848">
              <w:rPr>
                <w:rFonts w:hint="eastAsia"/>
                <w:color w:val="000000"/>
                <w:sz w:val="16"/>
                <w:szCs w:val="16"/>
              </w:rPr>
              <w:t xml:space="preserve">. </w:t>
            </w:r>
            <w:r w:rsidRPr="005B3848">
              <w:rPr>
                <w:rFonts w:hint="eastAsia"/>
                <w:color w:val="000000"/>
                <w:sz w:val="16"/>
                <w:szCs w:val="16"/>
              </w:rPr>
              <w:t>点击表头，所有记录全选</w:t>
            </w:r>
          </w:p>
        </w:tc>
      </w:tr>
      <w:tr w:rsidR="001A6E6D" w:rsidRPr="005B3848" w:rsidTr="001A6E6D">
        <w:trPr>
          <w:cantSplit/>
        </w:trPr>
        <w:tc>
          <w:tcPr>
            <w:tcW w:w="124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E6D" w:rsidRPr="005B3848" w:rsidRDefault="001A6E6D" w:rsidP="00770419">
            <w:pPr>
              <w:pStyle w:val="FSTableLink"/>
              <w:rPr>
                <w:rFonts w:cs="Calibri"/>
                <w:sz w:val="16"/>
                <w:szCs w:val="16"/>
              </w:rPr>
            </w:pPr>
            <w:r w:rsidRPr="005B3848">
              <w:rPr>
                <w:rFonts w:cs="Calibri" w:hint="eastAsia"/>
                <w:sz w:val="16"/>
                <w:szCs w:val="16"/>
              </w:rPr>
              <w:t>紧急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E6D" w:rsidRPr="005B3848" w:rsidRDefault="001A6E6D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5B3848">
              <w:rPr>
                <w:rFonts w:cs="Calibri" w:hint="eastAsia"/>
                <w:sz w:val="16"/>
                <w:szCs w:val="16"/>
              </w:rPr>
              <w:t>图标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E6D" w:rsidRPr="005B3848" w:rsidRDefault="001A6E6D" w:rsidP="005B3848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5B3848"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99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1A6E6D" w:rsidRPr="005B3848" w:rsidRDefault="001A6E6D" w:rsidP="005B3848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E6D" w:rsidRPr="005B3848" w:rsidRDefault="001A6E6D" w:rsidP="005B3848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1A6E6D" w:rsidRPr="005B3848" w:rsidRDefault="001A6E6D" w:rsidP="00770419">
            <w:pPr>
              <w:rPr>
                <w:color w:val="000000"/>
                <w:sz w:val="16"/>
                <w:szCs w:val="16"/>
              </w:rPr>
            </w:pPr>
            <w:r w:rsidRPr="005B3848">
              <w:rPr>
                <w:rFonts w:hint="eastAsia"/>
                <w:color w:val="000000"/>
                <w:sz w:val="16"/>
                <w:szCs w:val="16"/>
              </w:rPr>
              <w:t>见</w:t>
            </w:r>
            <w:fldSimple w:instr=" REF _Ref324694191 \r \h  \* MERGEFORMAT ">
              <w:r w:rsidRPr="001A6E6D">
                <w:rPr>
                  <w:rStyle w:val="UIChar"/>
                </w:rPr>
                <w:t>RD03</w:t>
              </w:r>
            </w:fldSimple>
            <w:r w:rsidRPr="005B3848">
              <w:rPr>
                <w:rFonts w:hint="eastAsia"/>
                <w:color w:val="000000"/>
                <w:sz w:val="16"/>
                <w:szCs w:val="16"/>
              </w:rPr>
              <w:t>，第二排序列，高危</w:t>
            </w:r>
            <w:r w:rsidRPr="005B3848">
              <w:rPr>
                <w:rFonts w:hint="eastAsia"/>
                <w:color w:val="000000"/>
                <w:sz w:val="16"/>
                <w:szCs w:val="16"/>
              </w:rPr>
              <w:t>&gt;</w:t>
            </w:r>
            <w:r w:rsidRPr="005B3848">
              <w:rPr>
                <w:rFonts w:hint="eastAsia"/>
                <w:color w:val="000000"/>
                <w:sz w:val="16"/>
                <w:szCs w:val="16"/>
              </w:rPr>
              <w:t>中危</w:t>
            </w:r>
            <w:r w:rsidRPr="005B3848">
              <w:rPr>
                <w:rFonts w:hint="eastAsia"/>
                <w:color w:val="000000"/>
                <w:sz w:val="16"/>
                <w:szCs w:val="16"/>
              </w:rPr>
              <w:t>&gt;</w:t>
            </w:r>
            <w:r w:rsidRPr="005B3848">
              <w:rPr>
                <w:rFonts w:hint="eastAsia"/>
                <w:color w:val="000000"/>
                <w:sz w:val="16"/>
                <w:szCs w:val="16"/>
              </w:rPr>
              <w:t>正常</w:t>
            </w:r>
          </w:p>
        </w:tc>
      </w:tr>
      <w:tr w:rsidR="001A6E6D" w:rsidRPr="005B3848" w:rsidTr="001A6E6D">
        <w:trPr>
          <w:cantSplit/>
        </w:trPr>
        <w:tc>
          <w:tcPr>
            <w:tcW w:w="124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A6E6D" w:rsidRPr="005B3848" w:rsidRDefault="001A6E6D" w:rsidP="00770419">
            <w:pPr>
              <w:pStyle w:val="FSTableLink"/>
              <w:rPr>
                <w:rFonts w:cs="Calibri"/>
                <w:sz w:val="16"/>
                <w:szCs w:val="16"/>
              </w:rPr>
            </w:pPr>
            <w:r w:rsidRPr="005B3848">
              <w:rPr>
                <w:rFonts w:cs="Calibri" w:hint="eastAsia"/>
                <w:sz w:val="16"/>
                <w:szCs w:val="16"/>
              </w:rPr>
              <w:t>姓名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A6E6D" w:rsidRPr="005B3848" w:rsidRDefault="001A6E6D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5B3848">
              <w:rPr>
                <w:rFonts w:cs="Calibri" w:hint="eastAsia"/>
                <w:sz w:val="16"/>
                <w:szCs w:val="16"/>
              </w:rPr>
              <w:t>AN10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A6E6D" w:rsidRPr="005B3848" w:rsidRDefault="001A6E6D" w:rsidP="005B3848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5B3848"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99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1A6E6D" w:rsidRPr="005B3848" w:rsidRDefault="001A6E6D" w:rsidP="005B3848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A6E6D" w:rsidRPr="005B3848" w:rsidRDefault="001A6E6D" w:rsidP="005B3848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6E6D" w:rsidRPr="005B3848" w:rsidRDefault="001A6E6D" w:rsidP="00770419">
            <w:pPr>
              <w:rPr>
                <w:color w:val="000000"/>
                <w:sz w:val="16"/>
                <w:szCs w:val="16"/>
              </w:rPr>
            </w:pPr>
            <w:r w:rsidRPr="005B3848">
              <w:rPr>
                <w:rFonts w:hint="eastAsia"/>
                <w:color w:val="000000"/>
                <w:sz w:val="16"/>
                <w:szCs w:val="16"/>
              </w:rPr>
              <w:t>点击后，</w:t>
            </w:r>
            <w:commentRangeStart w:id="247"/>
            <w:r w:rsidRPr="005B3848">
              <w:rPr>
                <w:rFonts w:hint="eastAsia"/>
                <w:color w:val="000000"/>
                <w:sz w:val="16"/>
                <w:szCs w:val="16"/>
              </w:rPr>
              <w:t>显示患者信息</w:t>
            </w:r>
            <w:commentRangeEnd w:id="247"/>
            <w:r w:rsidRPr="005B3848">
              <w:rPr>
                <w:rStyle w:val="a9"/>
                <w:rFonts w:cs="Times New Roman"/>
                <w:szCs w:val="16"/>
              </w:rPr>
              <w:commentReference w:id="247"/>
            </w:r>
          </w:p>
        </w:tc>
      </w:tr>
      <w:tr w:rsidR="001A6E6D" w:rsidRPr="005B3848" w:rsidTr="001A6E6D">
        <w:trPr>
          <w:cantSplit/>
        </w:trPr>
        <w:tc>
          <w:tcPr>
            <w:tcW w:w="124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A6E6D" w:rsidRPr="005B3848" w:rsidRDefault="001A6E6D" w:rsidP="00770419">
            <w:pPr>
              <w:pStyle w:val="FSTableLink"/>
              <w:rPr>
                <w:rFonts w:cs="Calibri"/>
                <w:sz w:val="16"/>
                <w:szCs w:val="16"/>
              </w:rPr>
            </w:pPr>
            <w:r w:rsidRPr="005B3848">
              <w:rPr>
                <w:rFonts w:cs="Calibri" w:hint="eastAsia"/>
                <w:sz w:val="16"/>
                <w:szCs w:val="16"/>
              </w:rPr>
              <w:lastRenderedPageBreak/>
              <w:t>创建时间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A6E6D" w:rsidRPr="005B3848" w:rsidRDefault="001A6E6D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5B3848">
              <w:rPr>
                <w:rFonts w:cs="Calibri" w:hint="eastAsia"/>
                <w:sz w:val="16"/>
                <w:szCs w:val="16"/>
              </w:rPr>
              <w:t>DTM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A6E6D" w:rsidRPr="005B3848" w:rsidRDefault="001A6E6D" w:rsidP="005B3848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5B3848"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99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1A6E6D" w:rsidRPr="005B3848" w:rsidRDefault="001A6E6D" w:rsidP="005B3848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A6E6D" w:rsidRPr="005B3848" w:rsidRDefault="001A6E6D" w:rsidP="005B3848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6E6D" w:rsidRPr="005B3848" w:rsidRDefault="001A6E6D" w:rsidP="00770419">
            <w:pPr>
              <w:rPr>
                <w:color w:val="000000"/>
                <w:sz w:val="16"/>
                <w:szCs w:val="16"/>
              </w:rPr>
            </w:pPr>
            <w:r w:rsidRPr="005B3848">
              <w:rPr>
                <w:rFonts w:hint="eastAsia"/>
                <w:color w:val="000000"/>
                <w:sz w:val="16"/>
                <w:szCs w:val="16"/>
              </w:rPr>
              <w:t>工作单创建的时间，第三排序列，时间早</w:t>
            </w:r>
            <w:r w:rsidRPr="005B3848">
              <w:rPr>
                <w:rFonts w:hint="eastAsia"/>
                <w:color w:val="000000"/>
                <w:sz w:val="16"/>
                <w:szCs w:val="16"/>
              </w:rPr>
              <w:t>&gt;</w:t>
            </w:r>
            <w:r w:rsidRPr="005B3848">
              <w:rPr>
                <w:rFonts w:hint="eastAsia"/>
                <w:color w:val="000000"/>
                <w:sz w:val="16"/>
                <w:szCs w:val="16"/>
              </w:rPr>
              <w:t>时间晚</w:t>
            </w:r>
          </w:p>
        </w:tc>
      </w:tr>
      <w:tr w:rsidR="001A6E6D" w:rsidRPr="005B3848" w:rsidTr="001A6E6D">
        <w:trPr>
          <w:cantSplit/>
        </w:trPr>
        <w:tc>
          <w:tcPr>
            <w:tcW w:w="124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A6E6D" w:rsidRPr="005B3848" w:rsidRDefault="001A6E6D" w:rsidP="00770419">
            <w:pPr>
              <w:pStyle w:val="FSTableLink"/>
              <w:rPr>
                <w:rFonts w:cs="Calibri"/>
                <w:sz w:val="16"/>
                <w:szCs w:val="16"/>
              </w:rPr>
            </w:pPr>
            <w:r w:rsidRPr="005B3848">
              <w:rPr>
                <w:rFonts w:cs="Calibri" w:hint="eastAsia"/>
                <w:sz w:val="16"/>
                <w:szCs w:val="16"/>
              </w:rPr>
              <w:t>客户级别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A6E6D" w:rsidRPr="005B3848" w:rsidRDefault="001A6E6D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5B3848">
              <w:rPr>
                <w:rFonts w:cs="Calibri" w:hint="eastAsia"/>
                <w:sz w:val="16"/>
                <w:szCs w:val="16"/>
              </w:rPr>
              <w:t>A5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A6E6D" w:rsidRPr="005B3848" w:rsidRDefault="001A6E6D" w:rsidP="005B3848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5B3848"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99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1A6E6D" w:rsidRPr="005B3848" w:rsidRDefault="001A6E6D" w:rsidP="005B3848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A6E6D" w:rsidRPr="005B3848" w:rsidRDefault="001A6E6D" w:rsidP="005B3848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6E6D" w:rsidRPr="005B3848" w:rsidRDefault="001A6E6D" w:rsidP="00770419">
            <w:pPr>
              <w:rPr>
                <w:color w:val="000000"/>
                <w:sz w:val="16"/>
                <w:szCs w:val="16"/>
              </w:rPr>
            </w:pPr>
            <w:r w:rsidRPr="005B3848">
              <w:rPr>
                <w:rFonts w:hint="eastAsia"/>
                <w:color w:val="000000"/>
                <w:sz w:val="16"/>
                <w:szCs w:val="16"/>
              </w:rPr>
              <w:t>客户级别，第一排序列，</w:t>
            </w:r>
            <w:r w:rsidRPr="005B3848">
              <w:rPr>
                <w:rFonts w:hint="eastAsia"/>
                <w:color w:val="000000"/>
                <w:sz w:val="16"/>
                <w:szCs w:val="16"/>
              </w:rPr>
              <w:t>VIP&gt;</w:t>
            </w:r>
            <w:r w:rsidRPr="005B3848">
              <w:rPr>
                <w:rFonts w:hint="eastAsia"/>
                <w:color w:val="000000"/>
                <w:sz w:val="16"/>
                <w:szCs w:val="16"/>
              </w:rPr>
              <w:t>普通</w:t>
            </w:r>
          </w:p>
        </w:tc>
      </w:tr>
      <w:tr w:rsidR="001A6E6D" w:rsidRPr="005B3848" w:rsidTr="001A6E6D">
        <w:trPr>
          <w:cantSplit/>
        </w:trPr>
        <w:tc>
          <w:tcPr>
            <w:tcW w:w="124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A6E6D" w:rsidRPr="005B3848" w:rsidRDefault="001A6E6D" w:rsidP="00770419">
            <w:pPr>
              <w:pStyle w:val="FSTableLink"/>
              <w:rPr>
                <w:rFonts w:cs="Calibri"/>
                <w:sz w:val="16"/>
                <w:szCs w:val="16"/>
              </w:rPr>
            </w:pPr>
            <w:r w:rsidRPr="005B3848">
              <w:rPr>
                <w:rFonts w:cs="Calibri" w:hint="eastAsia"/>
                <w:sz w:val="16"/>
                <w:szCs w:val="16"/>
              </w:rPr>
              <w:t>病种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A6E6D" w:rsidRPr="005B3848" w:rsidRDefault="001A6E6D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5B3848">
              <w:rPr>
                <w:rFonts w:cs="Calibri" w:hint="eastAsia"/>
                <w:sz w:val="16"/>
                <w:szCs w:val="16"/>
              </w:rPr>
              <w:t>AN20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A6E6D" w:rsidRPr="005B3848" w:rsidRDefault="001A6E6D" w:rsidP="005B3848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5B3848"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99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1A6E6D" w:rsidRPr="005B3848" w:rsidRDefault="001A6E6D" w:rsidP="005B3848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A6E6D" w:rsidRPr="005B3848" w:rsidRDefault="001A6E6D" w:rsidP="005B3848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6E6D" w:rsidRPr="005B3848" w:rsidRDefault="001A6E6D" w:rsidP="00770419">
            <w:pPr>
              <w:rPr>
                <w:color w:val="000000"/>
                <w:sz w:val="16"/>
                <w:szCs w:val="16"/>
              </w:rPr>
            </w:pPr>
            <w:r w:rsidRPr="005B3848">
              <w:rPr>
                <w:rFonts w:hint="eastAsia"/>
                <w:color w:val="000000"/>
                <w:sz w:val="16"/>
                <w:szCs w:val="16"/>
              </w:rPr>
              <w:t>根据临床信息分析出来患者可能患有的病种，都显示在这里并用逗号分割</w:t>
            </w:r>
            <w:r w:rsidRPr="005B3848">
              <w:rPr>
                <w:rFonts w:hint="eastAsia"/>
                <w:color w:val="000000"/>
                <w:sz w:val="16"/>
                <w:szCs w:val="16"/>
              </w:rPr>
              <w:t xml:space="preserve">. </w:t>
            </w:r>
            <w:r w:rsidRPr="005B3848">
              <w:rPr>
                <w:rFonts w:hint="eastAsia"/>
                <w:color w:val="000000"/>
                <w:sz w:val="16"/>
                <w:szCs w:val="16"/>
              </w:rPr>
              <w:t>点击每个病种名称，都跳入配置好的应急处理界面。</w:t>
            </w:r>
          </w:p>
        </w:tc>
      </w:tr>
      <w:tr w:rsidR="001A6E6D" w:rsidRPr="005B3848" w:rsidTr="001A6E6D">
        <w:trPr>
          <w:cantSplit/>
          <w:trHeight w:val="187"/>
        </w:trPr>
        <w:tc>
          <w:tcPr>
            <w:tcW w:w="124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A6E6D" w:rsidRPr="005B3848" w:rsidRDefault="001A6E6D" w:rsidP="00770419">
            <w:pPr>
              <w:pStyle w:val="FSTableLink"/>
              <w:rPr>
                <w:rFonts w:cs="Calibri"/>
                <w:sz w:val="16"/>
                <w:szCs w:val="16"/>
              </w:rPr>
            </w:pPr>
            <w:r w:rsidRPr="005B3848">
              <w:rPr>
                <w:rFonts w:cs="Calibri" w:hint="eastAsia"/>
                <w:sz w:val="16"/>
                <w:szCs w:val="16"/>
              </w:rPr>
              <w:t>来源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A6E6D" w:rsidRPr="005B3848" w:rsidRDefault="001A6E6D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5B3848">
              <w:rPr>
                <w:rFonts w:cs="Calibri"/>
                <w:sz w:val="16"/>
                <w:szCs w:val="16"/>
              </w:rPr>
              <w:t>L</w:t>
            </w:r>
            <w:r w:rsidRPr="005B3848">
              <w:rPr>
                <w:rFonts w:cs="Calibri" w:hint="eastAsia"/>
                <w:sz w:val="16"/>
                <w:szCs w:val="16"/>
              </w:rPr>
              <w:t>ist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A6E6D" w:rsidRPr="005B3848" w:rsidRDefault="001A6E6D" w:rsidP="005B3848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5B3848"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99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1A6E6D" w:rsidRPr="005B3848" w:rsidRDefault="001A6E6D" w:rsidP="005B3848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A6E6D" w:rsidRPr="005B3848" w:rsidRDefault="001A6E6D" w:rsidP="005B3848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A6E6D" w:rsidRPr="005B3848" w:rsidRDefault="001A6E6D" w:rsidP="00770419">
            <w:pPr>
              <w:rPr>
                <w:color w:val="000000"/>
                <w:sz w:val="16"/>
                <w:szCs w:val="16"/>
              </w:rPr>
            </w:pPr>
            <w:r w:rsidRPr="005B3848">
              <w:rPr>
                <w:rFonts w:hint="eastAsia"/>
                <w:color w:val="000000"/>
                <w:sz w:val="16"/>
                <w:szCs w:val="16"/>
              </w:rPr>
              <w:t>可信度列表</w:t>
            </w:r>
            <w:r w:rsidRPr="005B3848">
              <w:rPr>
                <w:rFonts w:hint="eastAsia"/>
                <w:color w:val="000000"/>
                <w:sz w:val="16"/>
                <w:szCs w:val="16"/>
              </w:rPr>
              <w:t xml:space="preserve">, </w:t>
            </w:r>
            <w:r w:rsidRPr="005B3848">
              <w:rPr>
                <w:rFonts w:hint="eastAsia"/>
                <w:color w:val="000000"/>
                <w:sz w:val="16"/>
                <w:szCs w:val="16"/>
              </w:rPr>
              <w:t>见</w:t>
            </w:r>
            <w:fldSimple w:instr=" REF _Ref324684602 \r \h  \* MERGEFORMAT ">
              <w:r w:rsidRPr="005B3848">
                <w:rPr>
                  <w:rStyle w:val="UIChar"/>
                </w:rPr>
                <w:t>RD01</w:t>
              </w:r>
            </w:fldSimple>
          </w:p>
        </w:tc>
      </w:tr>
      <w:tr w:rsidR="001A6E6D" w:rsidRPr="005B3848" w:rsidTr="001A6E6D">
        <w:trPr>
          <w:cantSplit/>
          <w:trHeight w:val="187"/>
        </w:trPr>
        <w:tc>
          <w:tcPr>
            <w:tcW w:w="124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A6E6D" w:rsidRPr="005B3848" w:rsidRDefault="001A6E6D" w:rsidP="00770419">
            <w:pPr>
              <w:pStyle w:val="FSTableLink"/>
              <w:rPr>
                <w:rFonts w:cs="Calibri"/>
                <w:sz w:val="16"/>
                <w:szCs w:val="16"/>
              </w:rPr>
            </w:pPr>
            <w:r w:rsidRPr="005B3848">
              <w:rPr>
                <w:rFonts w:cs="Calibri" w:hint="eastAsia"/>
                <w:sz w:val="16"/>
                <w:szCs w:val="16"/>
              </w:rPr>
              <w:t>状态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A6E6D" w:rsidRPr="005B3848" w:rsidRDefault="001A6E6D" w:rsidP="00770419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5B3848">
              <w:rPr>
                <w:rFonts w:cs="Calibri"/>
                <w:sz w:val="16"/>
                <w:szCs w:val="16"/>
              </w:rPr>
              <w:t>L</w:t>
            </w:r>
            <w:r w:rsidRPr="005B3848">
              <w:rPr>
                <w:rFonts w:cs="Calibri" w:hint="eastAsia"/>
                <w:sz w:val="16"/>
                <w:szCs w:val="16"/>
              </w:rPr>
              <w:t>ist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A6E6D" w:rsidRPr="005B3848" w:rsidRDefault="001A6E6D" w:rsidP="005B3848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5B3848">
              <w:rPr>
                <w:rFonts w:cs="Calibri" w:hint="eastAsia"/>
                <w:sz w:val="16"/>
                <w:szCs w:val="16"/>
              </w:rPr>
              <w:t>D</w:t>
            </w:r>
          </w:p>
        </w:tc>
        <w:tc>
          <w:tcPr>
            <w:tcW w:w="992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1A6E6D" w:rsidRPr="005B3848" w:rsidRDefault="001A6E6D" w:rsidP="005B3848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A6E6D" w:rsidRPr="005B3848" w:rsidRDefault="001A6E6D" w:rsidP="005B3848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A6E6D" w:rsidRPr="005B3848" w:rsidRDefault="001A6E6D" w:rsidP="00770419">
            <w:pPr>
              <w:rPr>
                <w:color w:val="000000"/>
                <w:sz w:val="16"/>
                <w:szCs w:val="16"/>
              </w:rPr>
            </w:pPr>
            <w:r w:rsidRPr="005B3848">
              <w:rPr>
                <w:rFonts w:hint="eastAsia"/>
                <w:color w:val="000000"/>
                <w:sz w:val="16"/>
                <w:szCs w:val="16"/>
              </w:rPr>
              <w:t>可信度列表</w:t>
            </w:r>
            <w:r w:rsidRPr="005B3848">
              <w:rPr>
                <w:rFonts w:hint="eastAsia"/>
                <w:color w:val="000000"/>
                <w:sz w:val="16"/>
                <w:szCs w:val="16"/>
              </w:rPr>
              <w:t xml:space="preserve">, </w:t>
            </w:r>
            <w:r w:rsidRPr="005B3848">
              <w:rPr>
                <w:rFonts w:hint="eastAsia"/>
                <w:color w:val="000000"/>
                <w:sz w:val="16"/>
                <w:szCs w:val="16"/>
              </w:rPr>
              <w:t>见</w:t>
            </w:r>
            <w:fldSimple w:instr=" REF _Ref324695637 \r \h  \* MERGEFORMAT ">
              <w:r w:rsidRPr="005B3848">
                <w:rPr>
                  <w:rStyle w:val="UIChar"/>
                </w:rPr>
                <w:t>RD04</w:t>
              </w:r>
            </w:fldSimple>
          </w:p>
        </w:tc>
      </w:tr>
    </w:tbl>
    <w:p w:rsidR="009F4419" w:rsidRDefault="005B3848" w:rsidP="005B3848">
      <w:pPr>
        <w:pStyle w:val="4"/>
        <w:rPr>
          <w:lang w:val="en-GB"/>
        </w:rPr>
      </w:pPr>
      <w:r>
        <w:rPr>
          <w:rFonts w:hint="eastAsia"/>
          <w:lang w:val="en-GB"/>
        </w:rPr>
        <w:t>原型</w:t>
      </w:r>
    </w:p>
    <w:p w:rsidR="005B3848" w:rsidRPr="00684C0A" w:rsidRDefault="005B3848" w:rsidP="005B3848">
      <w:pPr>
        <w:pStyle w:val="4"/>
        <w:rPr>
          <w:lang w:val="fr-FR"/>
        </w:rPr>
      </w:pPr>
      <w:bookmarkStart w:id="248" w:name="_Toc324713584"/>
      <w:r>
        <w:rPr>
          <w:rFonts w:hint="eastAsia"/>
          <w:lang w:val="fr-FR"/>
        </w:rPr>
        <w:t>业务规则</w:t>
      </w:r>
      <w:bookmarkEnd w:id="248"/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817"/>
        <w:gridCol w:w="8789"/>
      </w:tblGrid>
      <w:tr w:rsidR="005B3848" w:rsidRPr="00254A08" w:rsidTr="00770419">
        <w:trPr>
          <w:trHeight w:val="201"/>
          <w:tblHeader/>
        </w:trPr>
        <w:tc>
          <w:tcPr>
            <w:tcW w:w="817" w:type="dxa"/>
            <w:shd w:val="clear" w:color="auto" w:fill="95B3D7"/>
            <w:vAlign w:val="center"/>
          </w:tcPr>
          <w:p w:rsidR="005B3848" w:rsidRPr="00254A08" w:rsidRDefault="005B3848" w:rsidP="00770419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规则</w:t>
            </w:r>
          </w:p>
        </w:tc>
        <w:tc>
          <w:tcPr>
            <w:tcW w:w="8789" w:type="dxa"/>
            <w:shd w:val="clear" w:color="auto" w:fill="95B3D7"/>
            <w:vAlign w:val="center"/>
          </w:tcPr>
          <w:p w:rsidR="005B3848" w:rsidRPr="00254A08" w:rsidRDefault="005B3848" w:rsidP="00770419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描述</w:t>
            </w:r>
          </w:p>
        </w:tc>
      </w:tr>
      <w:tr w:rsidR="005B3848" w:rsidRPr="005B3848" w:rsidTr="00770419">
        <w:trPr>
          <w:cantSplit/>
        </w:trPr>
        <w:tc>
          <w:tcPr>
            <w:tcW w:w="817" w:type="dxa"/>
            <w:vAlign w:val="center"/>
          </w:tcPr>
          <w:p w:rsidR="005B3848" w:rsidRPr="005B3848" w:rsidRDefault="005B3848" w:rsidP="005B3848">
            <w:pPr>
              <w:pStyle w:val="FSTableLink"/>
              <w:numPr>
                <w:ilvl w:val="0"/>
                <w:numId w:val="25"/>
              </w:numPr>
              <w:rPr>
                <w:noProof w:val="0"/>
                <w:sz w:val="16"/>
                <w:szCs w:val="16"/>
                <w:lang w:val="en-GB"/>
              </w:rPr>
            </w:pPr>
            <w:bookmarkStart w:id="249" w:name="_Ref324788738"/>
          </w:p>
        </w:tc>
        <w:bookmarkEnd w:id="249"/>
        <w:tc>
          <w:tcPr>
            <w:tcW w:w="8789" w:type="dxa"/>
            <w:vAlign w:val="center"/>
          </w:tcPr>
          <w:p w:rsidR="005B3848" w:rsidRPr="005B3848" w:rsidRDefault="005B3848" w:rsidP="00770419">
            <w:pPr>
              <w:pStyle w:val="FSTableLink"/>
              <w:rPr>
                <w:rFonts w:cs="Arial"/>
                <w:noProof w:val="0"/>
                <w:sz w:val="16"/>
                <w:szCs w:val="16"/>
                <w:lang w:val="en-GB"/>
              </w:rPr>
            </w:pPr>
            <w:r w:rsidRPr="005B3848">
              <w:rPr>
                <w:rFonts w:cs="Arial" w:hint="eastAsia"/>
                <w:noProof w:val="0"/>
                <w:sz w:val="16"/>
                <w:szCs w:val="16"/>
                <w:lang w:val="en-GB"/>
              </w:rPr>
              <w:t>点击表头列名，数据会按照本列重新排序</w:t>
            </w:r>
          </w:p>
        </w:tc>
      </w:tr>
    </w:tbl>
    <w:p w:rsidR="005B3848" w:rsidRDefault="005B3848" w:rsidP="005B3848">
      <w:pPr>
        <w:rPr>
          <w:lang w:val="en-GB"/>
        </w:rPr>
      </w:pPr>
    </w:p>
    <w:p w:rsidR="00BA75E5" w:rsidRDefault="00BA75E5">
      <w:pPr>
        <w:spacing w:before="0" w:after="0"/>
        <w:rPr>
          <w:b/>
          <w:sz w:val="28"/>
          <w:lang w:val="en-GB"/>
        </w:rPr>
      </w:pPr>
    </w:p>
    <w:p w:rsidR="007738C4" w:rsidRDefault="007738C4" w:rsidP="00721EB4">
      <w:pPr>
        <w:pStyle w:val="1"/>
      </w:pPr>
      <w:bookmarkStart w:id="250" w:name="_Toc324713630"/>
      <w:r>
        <w:rPr>
          <w:rFonts w:hint="eastAsia"/>
        </w:rPr>
        <w:lastRenderedPageBreak/>
        <w:t>数据字典</w:t>
      </w:r>
      <w:bookmarkEnd w:id="250"/>
    </w:p>
    <w:tbl>
      <w:tblPr>
        <w:tblW w:w="88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89"/>
        <w:gridCol w:w="719"/>
        <w:gridCol w:w="798"/>
        <w:gridCol w:w="999"/>
        <w:gridCol w:w="999"/>
        <w:gridCol w:w="4640"/>
      </w:tblGrid>
      <w:tr w:rsidR="009A73E5" w:rsidRPr="00EA6CEC" w:rsidTr="002F5C14">
        <w:trPr>
          <w:cantSplit/>
          <w:trHeight w:val="207"/>
          <w:tblHeader/>
        </w:trPr>
        <w:tc>
          <w:tcPr>
            <w:tcW w:w="6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9A73E5" w:rsidRDefault="009A73E5" w:rsidP="002F5C14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编号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9A73E5" w:rsidRPr="00711F4C" w:rsidRDefault="009A73E5" w:rsidP="002F5C14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值</w:t>
            </w:r>
          </w:p>
        </w:tc>
        <w:tc>
          <w:tcPr>
            <w:tcW w:w="79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9A73E5" w:rsidRPr="00711F4C" w:rsidRDefault="009A73E5" w:rsidP="002F5C14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显示</w:t>
            </w:r>
          </w:p>
        </w:tc>
        <w:tc>
          <w:tcPr>
            <w:tcW w:w="99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9A73E5" w:rsidRDefault="002F5C14" w:rsidP="002F5C14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可编辑</w:t>
            </w:r>
          </w:p>
        </w:tc>
        <w:tc>
          <w:tcPr>
            <w:tcW w:w="99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9A73E5" w:rsidRPr="00711F4C" w:rsidRDefault="009A73E5" w:rsidP="002F5C14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默认值</w:t>
            </w:r>
          </w:p>
        </w:tc>
        <w:tc>
          <w:tcPr>
            <w:tcW w:w="46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95B3D7"/>
          </w:tcPr>
          <w:p w:rsidR="009A73E5" w:rsidRPr="00711F4C" w:rsidRDefault="009A73E5" w:rsidP="002F5C14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描述</w:t>
            </w:r>
          </w:p>
        </w:tc>
      </w:tr>
      <w:tr w:rsidR="009A73E5" w:rsidRPr="00D951C8" w:rsidTr="002F5C14">
        <w:trPr>
          <w:cantSplit/>
          <w:trHeight w:val="50"/>
        </w:trPr>
        <w:tc>
          <w:tcPr>
            <w:tcW w:w="689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A73E5" w:rsidRPr="00D951C8" w:rsidRDefault="009A73E5" w:rsidP="000717E7">
            <w:pPr>
              <w:pStyle w:val="FSTableLink"/>
              <w:numPr>
                <w:ilvl w:val="0"/>
                <w:numId w:val="4"/>
              </w:numPr>
              <w:rPr>
                <w:rFonts w:cs="Calibri"/>
                <w:sz w:val="16"/>
                <w:szCs w:val="16"/>
              </w:rPr>
            </w:pPr>
            <w:bookmarkStart w:id="251" w:name="_Ref324684602"/>
          </w:p>
        </w:tc>
        <w:bookmarkEnd w:id="251"/>
        <w:tc>
          <w:tcPr>
            <w:tcW w:w="719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A73E5" w:rsidRPr="00D951C8" w:rsidRDefault="009A73E5" w:rsidP="009A73E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D951C8">
              <w:rPr>
                <w:rFonts w:cs="Calibri" w:hint="eastAsia"/>
                <w:sz w:val="16"/>
                <w:szCs w:val="16"/>
              </w:rPr>
              <w:t>N2</w:t>
            </w:r>
          </w:p>
        </w:tc>
        <w:tc>
          <w:tcPr>
            <w:tcW w:w="7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3E5" w:rsidRPr="00D951C8" w:rsidRDefault="009A73E5" w:rsidP="009A73E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D951C8">
              <w:rPr>
                <w:rFonts w:cs="Calibri" w:hint="eastAsia"/>
                <w:sz w:val="16"/>
                <w:szCs w:val="16"/>
              </w:rPr>
              <w:t>A10</w:t>
            </w:r>
          </w:p>
        </w:tc>
        <w:tc>
          <w:tcPr>
            <w:tcW w:w="9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3E5" w:rsidRPr="00D951C8" w:rsidRDefault="002F5C14" w:rsidP="009A73E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是</w:t>
            </w:r>
          </w:p>
        </w:tc>
        <w:tc>
          <w:tcPr>
            <w:tcW w:w="9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3E5" w:rsidRPr="00D951C8" w:rsidRDefault="009A73E5" w:rsidP="009A73E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D951C8">
              <w:rPr>
                <w:rFonts w:cs="Calibri" w:hint="eastAsia"/>
                <w:sz w:val="16"/>
                <w:szCs w:val="16"/>
              </w:rPr>
              <w:t>可信</w:t>
            </w:r>
          </w:p>
        </w:tc>
        <w:tc>
          <w:tcPr>
            <w:tcW w:w="46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:rsidR="009A73E5" w:rsidRPr="00D951C8" w:rsidRDefault="009A73E5" w:rsidP="00DE0121">
            <w:pPr>
              <w:pStyle w:val="FSTableLink"/>
              <w:rPr>
                <w:rFonts w:cs="Calibri"/>
                <w:sz w:val="16"/>
                <w:szCs w:val="16"/>
              </w:rPr>
            </w:pPr>
            <w:r w:rsidRPr="00D951C8">
              <w:rPr>
                <w:rFonts w:cs="Calibri" w:hint="eastAsia"/>
                <w:sz w:val="16"/>
                <w:szCs w:val="16"/>
              </w:rPr>
              <w:t>数据源可信度列表。初始值有“可信”</w:t>
            </w:r>
            <w:r w:rsidR="00DE0121">
              <w:rPr>
                <w:rFonts w:cs="Calibri" w:hint="eastAsia"/>
                <w:sz w:val="16"/>
                <w:szCs w:val="16"/>
              </w:rPr>
              <w:t>&gt;</w:t>
            </w:r>
            <w:r w:rsidRPr="00D951C8">
              <w:rPr>
                <w:rFonts w:cs="Calibri" w:hint="eastAsia"/>
                <w:sz w:val="16"/>
                <w:szCs w:val="16"/>
              </w:rPr>
              <w:t>“参考”</w:t>
            </w:r>
            <w:r w:rsidR="00DE0121">
              <w:rPr>
                <w:rFonts w:cs="Calibri" w:hint="eastAsia"/>
                <w:sz w:val="16"/>
                <w:szCs w:val="16"/>
              </w:rPr>
              <w:t>&gt;</w:t>
            </w:r>
            <w:r w:rsidRPr="00D951C8">
              <w:rPr>
                <w:rFonts w:cs="Calibri" w:hint="eastAsia"/>
                <w:sz w:val="16"/>
                <w:szCs w:val="16"/>
              </w:rPr>
              <w:t>“个人”</w:t>
            </w:r>
          </w:p>
        </w:tc>
      </w:tr>
      <w:tr w:rsidR="009A73E5" w:rsidRPr="00D951C8" w:rsidTr="002F5C14">
        <w:trPr>
          <w:cantSplit/>
          <w:trHeight w:val="50"/>
        </w:trPr>
        <w:tc>
          <w:tcPr>
            <w:tcW w:w="6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3E5" w:rsidRPr="00D951C8" w:rsidRDefault="009A73E5" w:rsidP="00890B88">
            <w:pPr>
              <w:pStyle w:val="FSTableLink"/>
              <w:numPr>
                <w:ilvl w:val="0"/>
                <w:numId w:val="4"/>
              </w:numPr>
              <w:rPr>
                <w:rFonts w:cs="Calibri"/>
                <w:sz w:val="16"/>
                <w:szCs w:val="16"/>
              </w:rPr>
            </w:pPr>
            <w:bookmarkStart w:id="252" w:name="_Ref324684725"/>
          </w:p>
        </w:tc>
        <w:bookmarkEnd w:id="252"/>
        <w:tc>
          <w:tcPr>
            <w:tcW w:w="71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A73E5" w:rsidRPr="00D951C8" w:rsidRDefault="00890B88" w:rsidP="009A73E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D951C8">
              <w:rPr>
                <w:rFonts w:cs="Calibri" w:hint="eastAsia"/>
                <w:sz w:val="16"/>
                <w:szCs w:val="16"/>
              </w:rPr>
              <w:t>AN40</w:t>
            </w:r>
          </w:p>
        </w:tc>
        <w:tc>
          <w:tcPr>
            <w:tcW w:w="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A73E5" w:rsidRPr="00D951C8" w:rsidRDefault="00890B88" w:rsidP="009A73E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D951C8">
              <w:rPr>
                <w:rFonts w:cs="Calibri" w:hint="eastAsia"/>
                <w:sz w:val="16"/>
                <w:szCs w:val="16"/>
              </w:rPr>
              <w:t>AN40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3E5" w:rsidRPr="00D951C8" w:rsidRDefault="002F5C14" w:rsidP="009A73E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是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A73E5" w:rsidRPr="00D951C8" w:rsidRDefault="00890B88" w:rsidP="009A73E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 w:rsidRPr="00D951C8">
              <w:rPr>
                <w:rFonts w:cs="Calibri" w:hint="eastAsia"/>
                <w:sz w:val="16"/>
                <w:szCs w:val="16"/>
              </w:rPr>
              <w:t>无</w:t>
            </w:r>
          </w:p>
        </w:tc>
        <w:tc>
          <w:tcPr>
            <w:tcW w:w="4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9A73E5" w:rsidRPr="00D951C8" w:rsidRDefault="00890B88" w:rsidP="000717E7">
            <w:pPr>
              <w:pStyle w:val="FSTableLink"/>
              <w:rPr>
                <w:rFonts w:cs="Calibri"/>
                <w:sz w:val="16"/>
                <w:szCs w:val="16"/>
              </w:rPr>
            </w:pPr>
            <w:r w:rsidRPr="00D951C8">
              <w:rPr>
                <w:rFonts w:cs="Calibri" w:hint="eastAsia"/>
                <w:sz w:val="16"/>
                <w:szCs w:val="16"/>
              </w:rPr>
              <w:t>所有存储过的</w:t>
            </w:r>
            <w:r w:rsidR="00FA1749">
              <w:rPr>
                <w:rFonts w:cs="Calibri" w:hint="eastAsia"/>
                <w:sz w:val="16"/>
                <w:szCs w:val="16"/>
              </w:rPr>
              <w:t>患者</w:t>
            </w:r>
            <w:r w:rsidRPr="00D951C8">
              <w:rPr>
                <w:rFonts w:cs="Calibri" w:hint="eastAsia"/>
                <w:sz w:val="16"/>
                <w:szCs w:val="16"/>
              </w:rPr>
              <w:t>导入映射模版名</w:t>
            </w:r>
            <w:r w:rsidR="004B7E9E" w:rsidRPr="00D951C8">
              <w:rPr>
                <w:rFonts w:cs="Calibri" w:hint="eastAsia"/>
                <w:sz w:val="16"/>
                <w:szCs w:val="16"/>
              </w:rPr>
              <w:t>称</w:t>
            </w:r>
          </w:p>
        </w:tc>
      </w:tr>
      <w:tr w:rsidR="002F5C14" w:rsidRPr="00D951C8" w:rsidTr="002F5C14">
        <w:trPr>
          <w:cantSplit/>
          <w:trHeight w:val="50"/>
        </w:trPr>
        <w:tc>
          <w:tcPr>
            <w:tcW w:w="6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C14" w:rsidRPr="00D951C8" w:rsidRDefault="002F5C14" w:rsidP="00890B88">
            <w:pPr>
              <w:pStyle w:val="FSTableLink"/>
              <w:numPr>
                <w:ilvl w:val="0"/>
                <w:numId w:val="4"/>
              </w:numPr>
              <w:rPr>
                <w:rFonts w:cs="Calibri"/>
                <w:sz w:val="16"/>
                <w:szCs w:val="16"/>
              </w:rPr>
            </w:pPr>
            <w:bookmarkStart w:id="253" w:name="_Ref324694191"/>
          </w:p>
        </w:tc>
        <w:bookmarkEnd w:id="253"/>
        <w:tc>
          <w:tcPr>
            <w:tcW w:w="71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F5C14" w:rsidRPr="00D951C8" w:rsidRDefault="002F5C14" w:rsidP="009A73E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N2</w:t>
            </w:r>
          </w:p>
        </w:tc>
        <w:tc>
          <w:tcPr>
            <w:tcW w:w="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F5C14" w:rsidRPr="00D951C8" w:rsidRDefault="002F5C14" w:rsidP="009A73E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图标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C14" w:rsidRPr="00D951C8" w:rsidRDefault="002F5C14" w:rsidP="009A73E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否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F5C14" w:rsidRPr="00D951C8" w:rsidRDefault="002F5C14" w:rsidP="009A73E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无</w:t>
            </w:r>
          </w:p>
        </w:tc>
        <w:tc>
          <w:tcPr>
            <w:tcW w:w="4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2F5C14" w:rsidRPr="00D951C8" w:rsidRDefault="002F5C14" w:rsidP="000717E7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“高危”，“中危”，“正常”</w:t>
            </w:r>
            <w:r w:rsidR="00BD20EC">
              <w:rPr>
                <w:rFonts w:cs="Calibri" w:hint="eastAsia"/>
                <w:sz w:val="16"/>
                <w:szCs w:val="16"/>
              </w:rPr>
              <w:t>，“无”</w:t>
            </w:r>
          </w:p>
        </w:tc>
      </w:tr>
      <w:tr w:rsidR="002F5C14" w:rsidRPr="00D951C8" w:rsidTr="00FA1749">
        <w:trPr>
          <w:cantSplit/>
          <w:trHeight w:val="50"/>
        </w:trPr>
        <w:tc>
          <w:tcPr>
            <w:tcW w:w="6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C14" w:rsidRPr="00D951C8" w:rsidRDefault="002F5C14" w:rsidP="00890B88">
            <w:pPr>
              <w:pStyle w:val="FSTableLink"/>
              <w:numPr>
                <w:ilvl w:val="0"/>
                <w:numId w:val="4"/>
              </w:numPr>
              <w:rPr>
                <w:rFonts w:cs="Calibri"/>
                <w:sz w:val="16"/>
                <w:szCs w:val="16"/>
              </w:rPr>
            </w:pPr>
            <w:bookmarkStart w:id="254" w:name="_Ref324695637"/>
          </w:p>
        </w:tc>
        <w:bookmarkEnd w:id="254"/>
        <w:tc>
          <w:tcPr>
            <w:tcW w:w="71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F5C14" w:rsidRDefault="002F5C14" w:rsidP="009A73E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N2</w:t>
            </w:r>
          </w:p>
        </w:tc>
        <w:tc>
          <w:tcPr>
            <w:tcW w:w="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F5C14" w:rsidRDefault="002F5C14" w:rsidP="009A73E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A3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C14" w:rsidRDefault="002F5C14" w:rsidP="009A73E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否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F5C14" w:rsidRDefault="002F5C14" w:rsidP="009A73E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未处理</w:t>
            </w:r>
          </w:p>
        </w:tc>
        <w:tc>
          <w:tcPr>
            <w:tcW w:w="4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2F5C14" w:rsidRDefault="002F5C14" w:rsidP="002F5C14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工作单状态。“未处理”，“正处理”，“已处理”</w:t>
            </w:r>
          </w:p>
        </w:tc>
      </w:tr>
      <w:tr w:rsidR="00FA1749" w:rsidRPr="00D951C8" w:rsidTr="00FA1749">
        <w:trPr>
          <w:cantSplit/>
          <w:trHeight w:val="50"/>
        </w:trPr>
        <w:tc>
          <w:tcPr>
            <w:tcW w:w="6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749" w:rsidRPr="00D951C8" w:rsidRDefault="00FA1749" w:rsidP="00890B88">
            <w:pPr>
              <w:pStyle w:val="FSTableLink"/>
              <w:numPr>
                <w:ilvl w:val="0"/>
                <w:numId w:val="4"/>
              </w:numPr>
              <w:rPr>
                <w:rFonts w:cs="Calibri"/>
                <w:sz w:val="16"/>
                <w:szCs w:val="16"/>
              </w:rPr>
            </w:pPr>
            <w:bookmarkStart w:id="255" w:name="_Ref324708662"/>
          </w:p>
        </w:tc>
        <w:bookmarkEnd w:id="255"/>
        <w:tc>
          <w:tcPr>
            <w:tcW w:w="71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A1749" w:rsidRDefault="00FA1749" w:rsidP="009A73E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N2</w:t>
            </w:r>
          </w:p>
        </w:tc>
        <w:tc>
          <w:tcPr>
            <w:tcW w:w="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A1749" w:rsidRDefault="00FA1749" w:rsidP="00FA1749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AN10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749" w:rsidRDefault="00FA1749" w:rsidP="009A73E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是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A1749" w:rsidRDefault="00FA1749" w:rsidP="009A73E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无</w:t>
            </w:r>
          </w:p>
        </w:tc>
        <w:tc>
          <w:tcPr>
            <w:tcW w:w="4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FA1749" w:rsidRDefault="00FA1749" w:rsidP="002F5C14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所有临床信息的类型，可以是体检报告或者其他信息</w:t>
            </w:r>
          </w:p>
        </w:tc>
      </w:tr>
      <w:tr w:rsidR="00FA1749" w:rsidRPr="00D951C8" w:rsidTr="001B5D70">
        <w:trPr>
          <w:cantSplit/>
          <w:trHeight w:val="50"/>
        </w:trPr>
        <w:tc>
          <w:tcPr>
            <w:tcW w:w="6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749" w:rsidRPr="00D951C8" w:rsidRDefault="00FA1749" w:rsidP="00890B88">
            <w:pPr>
              <w:pStyle w:val="FSTableLink"/>
              <w:numPr>
                <w:ilvl w:val="0"/>
                <w:numId w:val="4"/>
              </w:numPr>
              <w:rPr>
                <w:rFonts w:cs="Calibri"/>
                <w:sz w:val="16"/>
                <w:szCs w:val="16"/>
              </w:rPr>
            </w:pPr>
            <w:bookmarkStart w:id="256" w:name="_Ref324695601"/>
          </w:p>
        </w:tc>
        <w:bookmarkEnd w:id="256"/>
        <w:tc>
          <w:tcPr>
            <w:tcW w:w="71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A1749" w:rsidRDefault="00FA1749" w:rsidP="009A73E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AN40</w:t>
            </w:r>
          </w:p>
        </w:tc>
        <w:tc>
          <w:tcPr>
            <w:tcW w:w="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A1749" w:rsidRDefault="00FA1749" w:rsidP="00FA1749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AN40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749" w:rsidRDefault="00FA1749" w:rsidP="009A73E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是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A1749" w:rsidRDefault="00FA1749" w:rsidP="009A73E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无</w:t>
            </w:r>
          </w:p>
        </w:tc>
        <w:tc>
          <w:tcPr>
            <w:tcW w:w="4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FA1749" w:rsidRDefault="00FA1749" w:rsidP="002F5C14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所有存储过的临床信息导入映射模版的名称</w:t>
            </w:r>
          </w:p>
        </w:tc>
      </w:tr>
      <w:tr w:rsidR="001B5D70" w:rsidRPr="00D951C8" w:rsidTr="009D262E">
        <w:trPr>
          <w:cantSplit/>
          <w:trHeight w:val="50"/>
        </w:trPr>
        <w:tc>
          <w:tcPr>
            <w:tcW w:w="6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D70" w:rsidRPr="00D951C8" w:rsidRDefault="001B5D70" w:rsidP="00890B88">
            <w:pPr>
              <w:pStyle w:val="FSTableLink"/>
              <w:numPr>
                <w:ilvl w:val="0"/>
                <w:numId w:val="4"/>
              </w:numPr>
              <w:rPr>
                <w:rFonts w:cs="Calibri"/>
                <w:sz w:val="16"/>
                <w:szCs w:val="16"/>
              </w:rPr>
            </w:pPr>
            <w:bookmarkStart w:id="257" w:name="_Ref324699160"/>
          </w:p>
        </w:tc>
        <w:bookmarkEnd w:id="257"/>
        <w:tc>
          <w:tcPr>
            <w:tcW w:w="71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B5D70" w:rsidRDefault="001B5D70" w:rsidP="009A73E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AN10</w:t>
            </w:r>
          </w:p>
        </w:tc>
        <w:tc>
          <w:tcPr>
            <w:tcW w:w="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B5D70" w:rsidRDefault="001B5D70" w:rsidP="00FA1749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AN10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D70" w:rsidRDefault="001B5D70" w:rsidP="009A73E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是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B5D70" w:rsidRDefault="001B5D70" w:rsidP="009A73E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无</w:t>
            </w:r>
          </w:p>
        </w:tc>
        <w:tc>
          <w:tcPr>
            <w:tcW w:w="4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1B5D70" w:rsidRDefault="001B5D70" w:rsidP="002F5C14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系统配置的疾病列表。初始值“高血糖”，“心脏病”，“高血压”</w:t>
            </w:r>
          </w:p>
        </w:tc>
      </w:tr>
      <w:tr w:rsidR="009D262E" w:rsidRPr="00D951C8" w:rsidTr="00AB48A1">
        <w:trPr>
          <w:cantSplit/>
          <w:trHeight w:val="50"/>
        </w:trPr>
        <w:tc>
          <w:tcPr>
            <w:tcW w:w="6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62E" w:rsidRPr="00D951C8" w:rsidRDefault="009D262E" w:rsidP="00890B88">
            <w:pPr>
              <w:pStyle w:val="FSTableLink"/>
              <w:numPr>
                <w:ilvl w:val="0"/>
                <w:numId w:val="4"/>
              </w:numPr>
              <w:rPr>
                <w:rFonts w:cs="Calibri"/>
                <w:sz w:val="16"/>
                <w:szCs w:val="16"/>
              </w:rPr>
            </w:pPr>
            <w:bookmarkStart w:id="258" w:name="_Ref324711828"/>
          </w:p>
        </w:tc>
        <w:bookmarkEnd w:id="258"/>
        <w:tc>
          <w:tcPr>
            <w:tcW w:w="71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D262E" w:rsidRDefault="009D262E" w:rsidP="009A73E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AN10</w:t>
            </w:r>
          </w:p>
        </w:tc>
        <w:tc>
          <w:tcPr>
            <w:tcW w:w="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D262E" w:rsidRDefault="009D262E" w:rsidP="00FA1749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AN10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62E" w:rsidRDefault="009D262E" w:rsidP="009A73E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是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D262E" w:rsidRDefault="009D262E" w:rsidP="009A73E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慢性病</w:t>
            </w:r>
          </w:p>
        </w:tc>
        <w:tc>
          <w:tcPr>
            <w:tcW w:w="4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9D262E" w:rsidRDefault="00532951" w:rsidP="002F5C14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疾病类别列表，初始值“慢性病”</w:t>
            </w:r>
          </w:p>
        </w:tc>
      </w:tr>
      <w:tr w:rsidR="00AB48A1" w:rsidRPr="00D951C8" w:rsidTr="00FA226C">
        <w:trPr>
          <w:cantSplit/>
          <w:trHeight w:val="50"/>
        </w:trPr>
        <w:tc>
          <w:tcPr>
            <w:tcW w:w="6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48A1" w:rsidRPr="00D951C8" w:rsidRDefault="00AB48A1" w:rsidP="00890B88">
            <w:pPr>
              <w:pStyle w:val="FSTableLink"/>
              <w:numPr>
                <w:ilvl w:val="0"/>
                <w:numId w:val="4"/>
              </w:numPr>
              <w:rPr>
                <w:rFonts w:cs="Calibri"/>
                <w:sz w:val="16"/>
                <w:szCs w:val="16"/>
              </w:rPr>
            </w:pPr>
            <w:bookmarkStart w:id="259" w:name="_Ref324711872"/>
          </w:p>
        </w:tc>
        <w:bookmarkEnd w:id="259"/>
        <w:tc>
          <w:tcPr>
            <w:tcW w:w="71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B48A1" w:rsidRDefault="00AB48A1" w:rsidP="009A73E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AN10</w:t>
            </w:r>
          </w:p>
        </w:tc>
        <w:tc>
          <w:tcPr>
            <w:tcW w:w="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B48A1" w:rsidRDefault="00AB48A1" w:rsidP="00FA1749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AN10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48A1" w:rsidRDefault="00AB48A1" w:rsidP="009A73E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是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B48A1" w:rsidRDefault="00AB48A1" w:rsidP="009A73E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无</w:t>
            </w:r>
          </w:p>
        </w:tc>
        <w:tc>
          <w:tcPr>
            <w:tcW w:w="4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AB48A1" w:rsidRDefault="00AB48A1" w:rsidP="002F5C14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健康管理的项目</w:t>
            </w:r>
          </w:p>
        </w:tc>
      </w:tr>
      <w:tr w:rsidR="00FA226C" w:rsidRPr="00D951C8" w:rsidTr="002F5C14">
        <w:trPr>
          <w:cantSplit/>
          <w:trHeight w:val="50"/>
        </w:trPr>
        <w:tc>
          <w:tcPr>
            <w:tcW w:w="689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A226C" w:rsidRPr="00D951C8" w:rsidRDefault="00FA226C" w:rsidP="00890B88">
            <w:pPr>
              <w:pStyle w:val="FSTableLink"/>
              <w:numPr>
                <w:ilvl w:val="0"/>
                <w:numId w:val="4"/>
              </w:numPr>
              <w:rPr>
                <w:rFonts w:cs="Calibri"/>
                <w:sz w:val="16"/>
                <w:szCs w:val="16"/>
              </w:rPr>
            </w:pPr>
            <w:bookmarkStart w:id="260" w:name="_Ref324792012"/>
          </w:p>
        </w:tc>
        <w:bookmarkEnd w:id="260"/>
        <w:tc>
          <w:tcPr>
            <w:tcW w:w="719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FA226C" w:rsidRDefault="00FA226C" w:rsidP="009A73E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N2</w:t>
            </w:r>
          </w:p>
        </w:tc>
        <w:tc>
          <w:tcPr>
            <w:tcW w:w="7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FA226C" w:rsidRDefault="00FA226C" w:rsidP="00FA1749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AN10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A226C" w:rsidRDefault="00FA226C" w:rsidP="009A73E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否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FA226C" w:rsidRDefault="00FA226C" w:rsidP="009A73E5">
            <w:pPr>
              <w:pStyle w:val="FSTableLink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46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FA226C" w:rsidRDefault="00FA226C" w:rsidP="002F5C14">
            <w:pPr>
              <w:pStyle w:val="FSTableLink"/>
              <w:rPr>
                <w:rFonts w:cs="Calibri"/>
                <w:sz w:val="16"/>
                <w:szCs w:val="16"/>
              </w:rPr>
            </w:pPr>
            <w:r>
              <w:rPr>
                <w:rFonts w:cs="Calibri" w:hint="eastAsia"/>
                <w:sz w:val="16"/>
                <w:szCs w:val="16"/>
              </w:rPr>
              <w:t>日程类型，初始值有“教育”，“干预”，</w:t>
            </w:r>
          </w:p>
        </w:tc>
      </w:tr>
    </w:tbl>
    <w:p w:rsidR="007738C4" w:rsidRPr="00B52485" w:rsidRDefault="007738C4" w:rsidP="007738C4"/>
    <w:p w:rsidR="000E4652" w:rsidRDefault="000E4652" w:rsidP="00721EB4">
      <w:pPr>
        <w:pStyle w:val="1"/>
      </w:pPr>
      <w:bookmarkStart w:id="261" w:name="_Toc324713631"/>
      <w:r>
        <w:rPr>
          <w:rFonts w:hint="eastAsia"/>
        </w:rPr>
        <w:lastRenderedPageBreak/>
        <w:t>接口</w:t>
      </w:r>
      <w:bookmarkEnd w:id="261"/>
    </w:p>
    <w:p w:rsidR="006F14AA" w:rsidRDefault="003C2F5D" w:rsidP="006F14AA">
      <w:pPr>
        <w:pStyle w:val="2"/>
        <w:rPr>
          <w:lang w:val="en-GB"/>
        </w:rPr>
      </w:pPr>
      <w:bookmarkStart w:id="262" w:name="_Toc324713632"/>
      <w:r>
        <w:rPr>
          <w:rFonts w:hint="eastAsia"/>
          <w:lang w:val="en-GB"/>
        </w:rPr>
        <w:t>通信模块</w:t>
      </w:r>
      <w:bookmarkEnd w:id="262"/>
    </w:p>
    <w:tbl>
      <w:tblPr>
        <w:tblW w:w="95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89"/>
        <w:gridCol w:w="708"/>
        <w:gridCol w:w="2255"/>
        <w:gridCol w:w="1418"/>
        <w:gridCol w:w="4501"/>
      </w:tblGrid>
      <w:tr w:rsidR="003C2F5D" w:rsidRPr="00EA6CEC" w:rsidTr="003C2F5D">
        <w:trPr>
          <w:cantSplit/>
          <w:trHeight w:val="207"/>
          <w:tblHeader/>
        </w:trPr>
        <w:tc>
          <w:tcPr>
            <w:tcW w:w="6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3C2F5D" w:rsidRDefault="003C2F5D" w:rsidP="00033783">
            <w:pPr>
              <w:pStyle w:val="FSTableTitle"/>
              <w:rPr>
                <w:rFonts w:cs="Calibri"/>
              </w:rPr>
            </w:pPr>
            <w:r>
              <w:rPr>
                <w:rFonts w:cs="Calibri" w:hint="eastAsia"/>
              </w:rPr>
              <w:t>编号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3C2F5D" w:rsidRPr="00711F4C" w:rsidRDefault="003C2F5D" w:rsidP="00033783">
            <w:pPr>
              <w:pStyle w:val="FSTableTitle"/>
              <w:rPr>
                <w:rFonts w:cs="Calibri"/>
              </w:rPr>
            </w:pPr>
            <w:r>
              <w:rPr>
                <w:rFonts w:cs="Calibri" w:hint="eastAsia"/>
              </w:rPr>
              <w:t>类型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3C2F5D" w:rsidRPr="00711F4C" w:rsidRDefault="003C2F5D" w:rsidP="00033783">
            <w:pPr>
              <w:pStyle w:val="FSTableTitle"/>
              <w:rPr>
                <w:rFonts w:cs="Calibri"/>
              </w:rPr>
            </w:pPr>
            <w:r>
              <w:rPr>
                <w:rFonts w:cs="Calibri" w:hint="eastAsia"/>
              </w:rPr>
              <w:t>输入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:rsidR="003C2F5D" w:rsidRPr="00711F4C" w:rsidRDefault="003C2F5D" w:rsidP="00033783">
            <w:pPr>
              <w:pStyle w:val="FSTableTitle"/>
              <w:rPr>
                <w:rFonts w:cs="Calibri"/>
              </w:rPr>
            </w:pPr>
            <w:r>
              <w:rPr>
                <w:rFonts w:cs="Calibri" w:hint="eastAsia"/>
              </w:rPr>
              <w:t>输出</w:t>
            </w:r>
          </w:p>
        </w:tc>
        <w:tc>
          <w:tcPr>
            <w:tcW w:w="45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95B3D7"/>
          </w:tcPr>
          <w:p w:rsidR="003C2F5D" w:rsidRPr="00711F4C" w:rsidRDefault="003C2F5D" w:rsidP="00033783">
            <w:pPr>
              <w:pStyle w:val="FSTableTitle"/>
              <w:rPr>
                <w:rFonts w:cs="Calibri"/>
              </w:rPr>
            </w:pPr>
            <w:r>
              <w:rPr>
                <w:rFonts w:cs="Calibri" w:hint="eastAsia"/>
              </w:rPr>
              <w:t>描述</w:t>
            </w:r>
          </w:p>
        </w:tc>
      </w:tr>
      <w:tr w:rsidR="003C2F5D" w:rsidRPr="00EA6CEC" w:rsidTr="003C2F5D">
        <w:trPr>
          <w:cantSplit/>
          <w:trHeight w:val="50"/>
        </w:trPr>
        <w:tc>
          <w:tcPr>
            <w:tcW w:w="689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C2F5D" w:rsidRDefault="003C2F5D" w:rsidP="00134FA7">
            <w:pPr>
              <w:pStyle w:val="FSTableLink"/>
              <w:numPr>
                <w:ilvl w:val="0"/>
                <w:numId w:val="4"/>
              </w:numPr>
              <w:rPr>
                <w:rFonts w:cs="Calibri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C2F5D" w:rsidRPr="00711F4C" w:rsidRDefault="003C2F5D" w:rsidP="00033783">
            <w:pPr>
              <w:pStyle w:val="FSTableLink"/>
              <w:rPr>
                <w:rFonts w:cs="Calibri"/>
              </w:rPr>
            </w:pPr>
            <w:r>
              <w:rPr>
                <w:rFonts w:cs="Calibri" w:hint="eastAsia"/>
              </w:rPr>
              <w:t>JMS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F5D" w:rsidRPr="00711F4C" w:rsidRDefault="003C2F5D" w:rsidP="00033783">
            <w:pPr>
              <w:pStyle w:val="FSTableLink"/>
              <w:rPr>
                <w:rFonts w:cs="Calibri"/>
              </w:rPr>
            </w:pPr>
            <w:r>
              <w:rPr>
                <w:rFonts w:cs="Calibri" w:hint="eastAsia"/>
              </w:rPr>
              <w:t>短信文本，手机号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F5D" w:rsidRPr="00711F4C" w:rsidRDefault="003C2F5D" w:rsidP="00033783">
            <w:pPr>
              <w:pStyle w:val="FSTableLink"/>
              <w:rPr>
                <w:rFonts w:cs="Calibri"/>
              </w:rPr>
            </w:pPr>
            <w:r>
              <w:rPr>
                <w:rFonts w:cs="Calibri" w:hint="eastAsia"/>
              </w:rPr>
              <w:t>无</w:t>
            </w:r>
            <w:r>
              <w:rPr>
                <w:rFonts w:cs="Calibri" w:hint="eastAsia"/>
              </w:rPr>
              <w:t>/</w:t>
            </w:r>
            <w:r>
              <w:rPr>
                <w:rFonts w:cs="Calibri" w:hint="eastAsia"/>
              </w:rPr>
              <w:t>出错信息</w:t>
            </w:r>
          </w:p>
        </w:tc>
        <w:tc>
          <w:tcPr>
            <w:tcW w:w="45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:rsidR="003C2F5D" w:rsidRPr="00711F4C" w:rsidRDefault="003C2F5D" w:rsidP="00033783">
            <w:pPr>
              <w:pStyle w:val="FSTableLink"/>
              <w:rPr>
                <w:rFonts w:cs="Calibri"/>
              </w:rPr>
            </w:pPr>
            <w:r>
              <w:rPr>
                <w:rFonts w:cs="Calibri" w:hint="eastAsia"/>
              </w:rPr>
              <w:t>发送短信息到电信网关</w:t>
            </w:r>
          </w:p>
        </w:tc>
      </w:tr>
      <w:tr w:rsidR="003C2F5D" w:rsidRPr="00EA6CEC" w:rsidTr="003C2F5D">
        <w:trPr>
          <w:cantSplit/>
          <w:trHeight w:val="50"/>
        </w:trPr>
        <w:tc>
          <w:tcPr>
            <w:tcW w:w="6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F5D" w:rsidRPr="00711F4C" w:rsidRDefault="003C2F5D" w:rsidP="00033783">
            <w:pPr>
              <w:pStyle w:val="FSTableLink"/>
              <w:rPr>
                <w:rFonts w:cs="Calibri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2F5D" w:rsidRPr="00711F4C" w:rsidRDefault="003C2F5D" w:rsidP="00033783">
            <w:pPr>
              <w:pStyle w:val="FSTableLink"/>
              <w:rPr>
                <w:rFonts w:cs="Calibri"/>
              </w:rPr>
            </w:pPr>
          </w:p>
        </w:tc>
        <w:tc>
          <w:tcPr>
            <w:tcW w:w="2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2F5D" w:rsidRPr="00711F4C" w:rsidRDefault="003C2F5D" w:rsidP="00033783">
            <w:pPr>
              <w:pStyle w:val="FSTableLink"/>
              <w:rPr>
                <w:rFonts w:cs="Calibri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2F5D" w:rsidRPr="00711F4C" w:rsidRDefault="003C2F5D" w:rsidP="00033783">
            <w:pPr>
              <w:pStyle w:val="FSTableLink"/>
              <w:rPr>
                <w:rFonts w:cs="Calibri"/>
              </w:rPr>
            </w:pPr>
          </w:p>
        </w:tc>
        <w:tc>
          <w:tcPr>
            <w:tcW w:w="4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3C2F5D" w:rsidRPr="00711F4C" w:rsidRDefault="003C2F5D" w:rsidP="00033783">
            <w:pPr>
              <w:pStyle w:val="FSTableLink"/>
              <w:rPr>
                <w:rFonts w:cs="Calibri"/>
              </w:rPr>
            </w:pPr>
          </w:p>
        </w:tc>
      </w:tr>
    </w:tbl>
    <w:p w:rsidR="00FD12FB" w:rsidRPr="00FD12FB" w:rsidRDefault="00FD12FB" w:rsidP="00FD12FB">
      <w:pPr>
        <w:rPr>
          <w:lang w:val="en-GB"/>
        </w:rPr>
      </w:pPr>
    </w:p>
    <w:p w:rsidR="007C32B5" w:rsidRPr="00FC2229" w:rsidRDefault="001503C0" w:rsidP="00721EB4">
      <w:pPr>
        <w:pStyle w:val="1"/>
      </w:pPr>
      <w:bookmarkStart w:id="263" w:name="_Toc324713633"/>
      <w:r>
        <w:rPr>
          <w:rFonts w:hint="eastAsia"/>
        </w:rPr>
        <w:lastRenderedPageBreak/>
        <w:t>问题列表</w:t>
      </w:r>
      <w:bookmarkEnd w:id="263"/>
    </w:p>
    <w:p w:rsidR="007C32B5" w:rsidRDefault="001503C0" w:rsidP="007C32B5">
      <w:pPr>
        <w:pStyle w:val="2"/>
      </w:pPr>
      <w:bookmarkStart w:id="264" w:name="_Toc324713634"/>
      <w:r>
        <w:rPr>
          <w:rFonts w:hint="eastAsia"/>
        </w:rPr>
        <w:t>需求问题</w:t>
      </w:r>
      <w:bookmarkEnd w:id="264"/>
    </w:p>
    <w:p w:rsidR="007C32B5" w:rsidRDefault="007C32B5" w:rsidP="007C32B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2"/>
        <w:gridCol w:w="8697"/>
      </w:tblGrid>
      <w:tr w:rsidR="007C32B5" w:rsidTr="007C32B5">
        <w:trPr>
          <w:cantSplit/>
        </w:trPr>
        <w:tc>
          <w:tcPr>
            <w:tcW w:w="812" w:type="dxa"/>
            <w:shd w:val="clear" w:color="auto" w:fill="95B3D7"/>
          </w:tcPr>
          <w:p w:rsidR="007C32B5" w:rsidRDefault="001503C0" w:rsidP="002C1C75">
            <w:r>
              <w:rPr>
                <w:rFonts w:hint="eastAsia"/>
              </w:rPr>
              <w:t>编号</w:t>
            </w:r>
          </w:p>
        </w:tc>
        <w:tc>
          <w:tcPr>
            <w:tcW w:w="8697" w:type="dxa"/>
            <w:shd w:val="clear" w:color="auto" w:fill="95B3D7"/>
          </w:tcPr>
          <w:p w:rsidR="007C32B5" w:rsidRDefault="001503C0" w:rsidP="002C1C75">
            <w:r>
              <w:rPr>
                <w:rFonts w:hint="eastAsia"/>
              </w:rPr>
              <w:t>描述</w:t>
            </w:r>
          </w:p>
        </w:tc>
      </w:tr>
      <w:tr w:rsidR="007E01D8" w:rsidTr="007C32B5">
        <w:trPr>
          <w:cantSplit/>
        </w:trPr>
        <w:tc>
          <w:tcPr>
            <w:tcW w:w="812" w:type="dxa"/>
            <w:shd w:val="clear" w:color="auto" w:fill="auto"/>
          </w:tcPr>
          <w:p w:rsidR="007E01D8" w:rsidRPr="004C31A9" w:rsidRDefault="007E01D8" w:rsidP="008D194B">
            <w:pPr>
              <w:pStyle w:val="af5"/>
              <w:numPr>
                <w:ilvl w:val="0"/>
                <w:numId w:val="22"/>
              </w:numPr>
            </w:pPr>
          </w:p>
        </w:tc>
        <w:tc>
          <w:tcPr>
            <w:tcW w:w="8697" w:type="dxa"/>
            <w:shd w:val="clear" w:color="auto" w:fill="auto"/>
          </w:tcPr>
          <w:p w:rsidR="007E01D8" w:rsidRPr="008D194B" w:rsidRDefault="008D194B" w:rsidP="002C1C75">
            <w:pPr>
              <w:rPr>
                <w:sz w:val="16"/>
                <w:szCs w:val="16"/>
              </w:rPr>
            </w:pPr>
            <w:r w:rsidRPr="008D194B">
              <w:rPr>
                <w:rFonts w:hint="eastAsia"/>
                <w:sz w:val="16"/>
                <w:szCs w:val="16"/>
              </w:rPr>
              <w:t>体检单的数据结构，包含</w:t>
            </w:r>
            <w:r>
              <w:rPr>
                <w:rFonts w:hint="eastAsia"/>
                <w:sz w:val="16"/>
                <w:szCs w:val="16"/>
              </w:rPr>
              <w:t>哪些</w:t>
            </w:r>
            <w:r w:rsidRPr="008D194B">
              <w:rPr>
                <w:rFonts w:hint="eastAsia"/>
                <w:sz w:val="16"/>
                <w:szCs w:val="16"/>
              </w:rPr>
              <w:t>些字段</w:t>
            </w:r>
          </w:p>
        </w:tc>
      </w:tr>
      <w:tr w:rsidR="003E160F" w:rsidTr="007C32B5">
        <w:trPr>
          <w:cantSplit/>
        </w:trPr>
        <w:tc>
          <w:tcPr>
            <w:tcW w:w="812" w:type="dxa"/>
            <w:shd w:val="clear" w:color="auto" w:fill="auto"/>
          </w:tcPr>
          <w:p w:rsidR="003E160F" w:rsidRPr="007E01D8" w:rsidRDefault="003E160F" w:rsidP="008D194B">
            <w:pPr>
              <w:pStyle w:val="af5"/>
              <w:numPr>
                <w:ilvl w:val="0"/>
                <w:numId w:val="22"/>
              </w:numPr>
            </w:pPr>
          </w:p>
        </w:tc>
        <w:tc>
          <w:tcPr>
            <w:tcW w:w="8697" w:type="dxa"/>
            <w:shd w:val="clear" w:color="auto" w:fill="auto"/>
          </w:tcPr>
          <w:p w:rsidR="003E160F" w:rsidRPr="008D194B" w:rsidRDefault="008D194B" w:rsidP="002C1C75">
            <w:pPr>
              <w:rPr>
                <w:sz w:val="16"/>
                <w:szCs w:val="16"/>
              </w:rPr>
            </w:pPr>
            <w:r w:rsidRPr="008D194B">
              <w:rPr>
                <w:rFonts w:hint="eastAsia"/>
                <w:sz w:val="16"/>
                <w:szCs w:val="16"/>
              </w:rPr>
              <w:t>患者信息</w:t>
            </w:r>
            <w:r>
              <w:rPr>
                <w:rFonts w:hint="eastAsia"/>
                <w:sz w:val="16"/>
                <w:szCs w:val="16"/>
              </w:rPr>
              <w:t>的数据结构，包含哪些字段</w:t>
            </w:r>
          </w:p>
        </w:tc>
      </w:tr>
      <w:tr w:rsidR="003E160F" w:rsidTr="007C32B5">
        <w:trPr>
          <w:cantSplit/>
        </w:trPr>
        <w:tc>
          <w:tcPr>
            <w:tcW w:w="812" w:type="dxa"/>
            <w:shd w:val="clear" w:color="auto" w:fill="auto"/>
          </w:tcPr>
          <w:p w:rsidR="003E160F" w:rsidRPr="007E01D8" w:rsidRDefault="003E160F" w:rsidP="002C1C75"/>
        </w:tc>
        <w:tc>
          <w:tcPr>
            <w:tcW w:w="8697" w:type="dxa"/>
            <w:shd w:val="clear" w:color="auto" w:fill="auto"/>
          </w:tcPr>
          <w:p w:rsidR="003E160F" w:rsidRPr="008D194B" w:rsidRDefault="003E160F" w:rsidP="003C2CEF">
            <w:pPr>
              <w:rPr>
                <w:sz w:val="16"/>
                <w:szCs w:val="16"/>
              </w:rPr>
            </w:pPr>
          </w:p>
        </w:tc>
      </w:tr>
      <w:tr w:rsidR="00722FD3" w:rsidTr="007C32B5">
        <w:trPr>
          <w:cantSplit/>
        </w:trPr>
        <w:tc>
          <w:tcPr>
            <w:tcW w:w="812" w:type="dxa"/>
            <w:shd w:val="clear" w:color="auto" w:fill="auto"/>
          </w:tcPr>
          <w:p w:rsidR="00722FD3" w:rsidRPr="003E160F" w:rsidRDefault="00722FD3" w:rsidP="002C1C75"/>
        </w:tc>
        <w:tc>
          <w:tcPr>
            <w:tcW w:w="8697" w:type="dxa"/>
            <w:shd w:val="clear" w:color="auto" w:fill="auto"/>
          </w:tcPr>
          <w:p w:rsidR="00722FD3" w:rsidRPr="008D194B" w:rsidRDefault="00722FD3" w:rsidP="003C2CEF">
            <w:pPr>
              <w:rPr>
                <w:sz w:val="16"/>
                <w:szCs w:val="16"/>
              </w:rPr>
            </w:pPr>
          </w:p>
        </w:tc>
      </w:tr>
    </w:tbl>
    <w:p w:rsidR="007C32B5" w:rsidRDefault="007C32B5" w:rsidP="007C32B5"/>
    <w:p w:rsidR="007C32B5" w:rsidRDefault="001503C0" w:rsidP="007C32B5">
      <w:pPr>
        <w:pStyle w:val="2"/>
      </w:pPr>
      <w:bookmarkStart w:id="265" w:name="_Toc324713635"/>
      <w:r>
        <w:rPr>
          <w:rFonts w:hint="eastAsia"/>
        </w:rPr>
        <w:t>方案问题</w:t>
      </w:r>
      <w:bookmarkEnd w:id="265"/>
    </w:p>
    <w:p w:rsidR="007C32B5" w:rsidRDefault="007C32B5" w:rsidP="007C32B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2"/>
        <w:gridCol w:w="8697"/>
      </w:tblGrid>
      <w:tr w:rsidR="00714B1A" w:rsidTr="00282B59">
        <w:trPr>
          <w:cantSplit/>
        </w:trPr>
        <w:tc>
          <w:tcPr>
            <w:tcW w:w="812" w:type="dxa"/>
            <w:shd w:val="clear" w:color="auto" w:fill="95B3D7"/>
          </w:tcPr>
          <w:p w:rsidR="00714B1A" w:rsidRDefault="001503C0" w:rsidP="00282B59">
            <w:r>
              <w:rPr>
                <w:rFonts w:hint="eastAsia"/>
              </w:rPr>
              <w:t>编号</w:t>
            </w:r>
          </w:p>
        </w:tc>
        <w:tc>
          <w:tcPr>
            <w:tcW w:w="8697" w:type="dxa"/>
            <w:shd w:val="clear" w:color="auto" w:fill="95B3D7"/>
          </w:tcPr>
          <w:p w:rsidR="00714B1A" w:rsidRDefault="001503C0" w:rsidP="00282B59">
            <w:r>
              <w:rPr>
                <w:rFonts w:hint="eastAsia"/>
              </w:rPr>
              <w:t>描述</w:t>
            </w:r>
          </w:p>
        </w:tc>
      </w:tr>
      <w:tr w:rsidR="00714B1A" w:rsidTr="00282B59">
        <w:trPr>
          <w:cantSplit/>
        </w:trPr>
        <w:tc>
          <w:tcPr>
            <w:tcW w:w="812" w:type="dxa"/>
            <w:shd w:val="clear" w:color="auto" w:fill="auto"/>
          </w:tcPr>
          <w:p w:rsidR="00714B1A" w:rsidRPr="004C31A9" w:rsidRDefault="00714B1A" w:rsidP="00134FA7">
            <w:pPr>
              <w:pStyle w:val="af5"/>
              <w:numPr>
                <w:ilvl w:val="0"/>
                <w:numId w:val="10"/>
              </w:numPr>
            </w:pPr>
          </w:p>
        </w:tc>
        <w:tc>
          <w:tcPr>
            <w:tcW w:w="8697" w:type="dxa"/>
            <w:shd w:val="clear" w:color="auto" w:fill="auto"/>
          </w:tcPr>
          <w:p w:rsidR="00714B1A" w:rsidRPr="0059708D" w:rsidRDefault="0059708D" w:rsidP="00282B59">
            <w:pPr>
              <w:rPr>
                <w:sz w:val="16"/>
                <w:szCs w:val="16"/>
              </w:rPr>
            </w:pPr>
            <w:r w:rsidRPr="0059708D">
              <w:rPr>
                <w:rFonts w:hint="eastAsia"/>
                <w:sz w:val="16"/>
                <w:szCs w:val="16"/>
              </w:rPr>
              <w:t>如何</w:t>
            </w:r>
            <w:r>
              <w:rPr>
                <w:rFonts w:hint="eastAsia"/>
                <w:sz w:val="16"/>
                <w:szCs w:val="16"/>
              </w:rPr>
              <w:t>唯一标识患者？</w:t>
            </w:r>
          </w:p>
        </w:tc>
      </w:tr>
      <w:tr w:rsidR="00714B1A" w:rsidTr="00282B59">
        <w:trPr>
          <w:cantSplit/>
        </w:trPr>
        <w:tc>
          <w:tcPr>
            <w:tcW w:w="812" w:type="dxa"/>
            <w:shd w:val="clear" w:color="auto" w:fill="auto"/>
          </w:tcPr>
          <w:p w:rsidR="00714B1A" w:rsidRPr="00714B1A" w:rsidRDefault="00714B1A" w:rsidP="00134FA7">
            <w:pPr>
              <w:pStyle w:val="af5"/>
              <w:numPr>
                <w:ilvl w:val="0"/>
                <w:numId w:val="10"/>
              </w:numPr>
            </w:pPr>
          </w:p>
        </w:tc>
        <w:tc>
          <w:tcPr>
            <w:tcW w:w="8697" w:type="dxa"/>
            <w:shd w:val="clear" w:color="auto" w:fill="auto"/>
          </w:tcPr>
          <w:p w:rsidR="00714B1A" w:rsidRPr="0059708D" w:rsidRDefault="00714B1A" w:rsidP="00282B59">
            <w:pPr>
              <w:rPr>
                <w:sz w:val="16"/>
                <w:szCs w:val="16"/>
              </w:rPr>
            </w:pPr>
          </w:p>
        </w:tc>
      </w:tr>
      <w:tr w:rsidR="00714B1A" w:rsidTr="00282B59">
        <w:trPr>
          <w:cantSplit/>
        </w:trPr>
        <w:tc>
          <w:tcPr>
            <w:tcW w:w="812" w:type="dxa"/>
            <w:shd w:val="clear" w:color="auto" w:fill="auto"/>
          </w:tcPr>
          <w:p w:rsidR="00714B1A" w:rsidRPr="00714B1A" w:rsidRDefault="00714B1A" w:rsidP="00282B59"/>
        </w:tc>
        <w:tc>
          <w:tcPr>
            <w:tcW w:w="8697" w:type="dxa"/>
            <w:shd w:val="clear" w:color="auto" w:fill="auto"/>
          </w:tcPr>
          <w:p w:rsidR="00714B1A" w:rsidRPr="0059708D" w:rsidRDefault="00714B1A" w:rsidP="00282B59">
            <w:pPr>
              <w:rPr>
                <w:sz w:val="16"/>
                <w:szCs w:val="16"/>
              </w:rPr>
            </w:pPr>
          </w:p>
        </w:tc>
      </w:tr>
      <w:tr w:rsidR="00714B1A" w:rsidTr="00282B59">
        <w:trPr>
          <w:cantSplit/>
        </w:trPr>
        <w:tc>
          <w:tcPr>
            <w:tcW w:w="812" w:type="dxa"/>
            <w:shd w:val="clear" w:color="auto" w:fill="auto"/>
          </w:tcPr>
          <w:p w:rsidR="00714B1A" w:rsidRPr="00714B1A" w:rsidRDefault="00714B1A" w:rsidP="00282B59"/>
        </w:tc>
        <w:tc>
          <w:tcPr>
            <w:tcW w:w="8697" w:type="dxa"/>
            <w:shd w:val="clear" w:color="auto" w:fill="auto"/>
          </w:tcPr>
          <w:p w:rsidR="00714B1A" w:rsidRPr="0059708D" w:rsidRDefault="00714B1A" w:rsidP="00282B59">
            <w:pPr>
              <w:rPr>
                <w:sz w:val="16"/>
                <w:szCs w:val="16"/>
              </w:rPr>
            </w:pPr>
          </w:p>
        </w:tc>
      </w:tr>
      <w:tr w:rsidR="00714B1A" w:rsidTr="00282B59">
        <w:trPr>
          <w:cantSplit/>
        </w:trPr>
        <w:tc>
          <w:tcPr>
            <w:tcW w:w="812" w:type="dxa"/>
            <w:shd w:val="clear" w:color="auto" w:fill="auto"/>
          </w:tcPr>
          <w:p w:rsidR="00714B1A" w:rsidRPr="00714B1A" w:rsidRDefault="00714B1A" w:rsidP="00282B59"/>
        </w:tc>
        <w:tc>
          <w:tcPr>
            <w:tcW w:w="8697" w:type="dxa"/>
            <w:shd w:val="clear" w:color="auto" w:fill="auto"/>
          </w:tcPr>
          <w:p w:rsidR="00714B1A" w:rsidRPr="0059708D" w:rsidRDefault="00714B1A" w:rsidP="00282B59">
            <w:pPr>
              <w:rPr>
                <w:sz w:val="16"/>
                <w:szCs w:val="16"/>
              </w:rPr>
            </w:pPr>
          </w:p>
        </w:tc>
      </w:tr>
      <w:tr w:rsidR="00714B1A" w:rsidTr="00282B59">
        <w:trPr>
          <w:cantSplit/>
        </w:trPr>
        <w:tc>
          <w:tcPr>
            <w:tcW w:w="812" w:type="dxa"/>
            <w:shd w:val="clear" w:color="auto" w:fill="auto"/>
          </w:tcPr>
          <w:p w:rsidR="00714B1A" w:rsidRPr="00714B1A" w:rsidRDefault="00714B1A" w:rsidP="00282B59"/>
        </w:tc>
        <w:tc>
          <w:tcPr>
            <w:tcW w:w="8697" w:type="dxa"/>
            <w:shd w:val="clear" w:color="auto" w:fill="auto"/>
          </w:tcPr>
          <w:p w:rsidR="00714B1A" w:rsidRPr="0059708D" w:rsidRDefault="00714B1A" w:rsidP="00282B59">
            <w:pPr>
              <w:rPr>
                <w:sz w:val="16"/>
                <w:szCs w:val="16"/>
              </w:rPr>
            </w:pPr>
          </w:p>
        </w:tc>
      </w:tr>
      <w:tr w:rsidR="00814E1A" w:rsidTr="00282B59">
        <w:trPr>
          <w:cantSplit/>
        </w:trPr>
        <w:tc>
          <w:tcPr>
            <w:tcW w:w="812" w:type="dxa"/>
            <w:shd w:val="clear" w:color="auto" w:fill="auto"/>
          </w:tcPr>
          <w:p w:rsidR="00814E1A" w:rsidRPr="00714B1A" w:rsidRDefault="00814E1A" w:rsidP="00113E8B"/>
        </w:tc>
        <w:tc>
          <w:tcPr>
            <w:tcW w:w="8697" w:type="dxa"/>
            <w:shd w:val="clear" w:color="auto" w:fill="auto"/>
          </w:tcPr>
          <w:p w:rsidR="00814E1A" w:rsidRPr="0059708D" w:rsidRDefault="00814E1A" w:rsidP="00282B59">
            <w:pPr>
              <w:rPr>
                <w:sz w:val="16"/>
                <w:szCs w:val="16"/>
              </w:rPr>
            </w:pPr>
          </w:p>
        </w:tc>
      </w:tr>
    </w:tbl>
    <w:p w:rsidR="007C32B5" w:rsidRDefault="007C32B5" w:rsidP="007C32B5">
      <w:pPr>
        <w:tabs>
          <w:tab w:val="left" w:pos="914"/>
        </w:tabs>
      </w:pPr>
    </w:p>
    <w:p w:rsidR="007C32B5" w:rsidRDefault="001503C0" w:rsidP="007C32B5">
      <w:pPr>
        <w:pStyle w:val="2"/>
      </w:pPr>
      <w:bookmarkStart w:id="266" w:name="_Toc324713636"/>
      <w:r>
        <w:rPr>
          <w:rFonts w:hint="eastAsia"/>
        </w:rPr>
        <w:t>其他</w:t>
      </w:r>
      <w:bookmarkEnd w:id="266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36"/>
        <w:gridCol w:w="8235"/>
      </w:tblGrid>
      <w:tr w:rsidR="007C32B5" w:rsidTr="00325DFB">
        <w:trPr>
          <w:cantSplit/>
        </w:trPr>
        <w:tc>
          <w:tcPr>
            <w:tcW w:w="1336" w:type="dxa"/>
            <w:shd w:val="clear" w:color="auto" w:fill="95B3D7"/>
          </w:tcPr>
          <w:p w:rsidR="007C32B5" w:rsidRDefault="001503C0" w:rsidP="002C1C75">
            <w:r>
              <w:rPr>
                <w:rFonts w:hint="eastAsia"/>
              </w:rPr>
              <w:t>编号</w:t>
            </w:r>
          </w:p>
        </w:tc>
        <w:tc>
          <w:tcPr>
            <w:tcW w:w="8235" w:type="dxa"/>
            <w:shd w:val="clear" w:color="auto" w:fill="95B3D7"/>
          </w:tcPr>
          <w:p w:rsidR="007C32B5" w:rsidRDefault="001503C0" w:rsidP="002C1C75">
            <w:r>
              <w:rPr>
                <w:rFonts w:hint="eastAsia"/>
              </w:rPr>
              <w:t>描述</w:t>
            </w:r>
          </w:p>
        </w:tc>
      </w:tr>
      <w:tr w:rsidR="007C32B5" w:rsidTr="00325DFB">
        <w:trPr>
          <w:cantSplit/>
        </w:trPr>
        <w:tc>
          <w:tcPr>
            <w:tcW w:w="1336" w:type="dxa"/>
            <w:shd w:val="clear" w:color="auto" w:fill="auto"/>
          </w:tcPr>
          <w:p w:rsidR="007C32B5" w:rsidRPr="004C31A9" w:rsidRDefault="007C32B5" w:rsidP="002C1C75"/>
        </w:tc>
        <w:tc>
          <w:tcPr>
            <w:tcW w:w="8235" w:type="dxa"/>
            <w:shd w:val="clear" w:color="auto" w:fill="auto"/>
          </w:tcPr>
          <w:p w:rsidR="007C32B5" w:rsidRPr="004C31A9" w:rsidRDefault="007C32B5" w:rsidP="002C1C75"/>
        </w:tc>
      </w:tr>
      <w:tr w:rsidR="007C32B5" w:rsidTr="00325DFB">
        <w:trPr>
          <w:cantSplit/>
        </w:trPr>
        <w:tc>
          <w:tcPr>
            <w:tcW w:w="1336" w:type="dxa"/>
            <w:shd w:val="clear" w:color="auto" w:fill="auto"/>
          </w:tcPr>
          <w:p w:rsidR="007C32B5" w:rsidRPr="00C5631B" w:rsidRDefault="007C32B5" w:rsidP="002C1C75"/>
        </w:tc>
        <w:tc>
          <w:tcPr>
            <w:tcW w:w="8235" w:type="dxa"/>
            <w:shd w:val="clear" w:color="auto" w:fill="auto"/>
          </w:tcPr>
          <w:p w:rsidR="007C32B5" w:rsidRPr="00C5631B" w:rsidRDefault="007C32B5" w:rsidP="002C1C75"/>
        </w:tc>
      </w:tr>
    </w:tbl>
    <w:p w:rsidR="007C32B5" w:rsidRPr="00815470" w:rsidRDefault="007C32B5" w:rsidP="007C32B5"/>
    <w:p w:rsidR="007C32B5" w:rsidRDefault="007C32B5" w:rsidP="007C32B5">
      <w:pPr>
        <w:spacing w:before="0" w:after="0"/>
        <w:rPr>
          <w:lang w:val="en-GB"/>
        </w:rPr>
      </w:pPr>
    </w:p>
    <w:p w:rsidR="007C32B5" w:rsidRDefault="007C32B5" w:rsidP="007C32B5">
      <w:pPr>
        <w:rPr>
          <w:lang w:val="en-GB"/>
        </w:rPr>
      </w:pPr>
    </w:p>
    <w:p w:rsidR="001503C0" w:rsidRDefault="001503C0" w:rsidP="007C32B5">
      <w:pPr>
        <w:rPr>
          <w:lang w:val="en-GB"/>
        </w:rPr>
      </w:pPr>
    </w:p>
    <w:p w:rsidR="001503C0" w:rsidRDefault="001503C0">
      <w:pPr>
        <w:spacing w:before="0" w:after="0"/>
        <w:rPr>
          <w:lang w:val="en-GB"/>
        </w:rPr>
      </w:pPr>
      <w:r>
        <w:rPr>
          <w:lang w:val="en-GB"/>
        </w:rPr>
        <w:br w:type="page"/>
      </w:r>
    </w:p>
    <w:p w:rsidR="001503C0" w:rsidRDefault="001503C0" w:rsidP="007C32B5">
      <w:pPr>
        <w:rPr>
          <w:lang w:val="en-GB"/>
        </w:rPr>
      </w:pPr>
    </w:p>
    <w:p w:rsidR="001503C0" w:rsidRDefault="001503C0" w:rsidP="007C32B5">
      <w:pPr>
        <w:rPr>
          <w:lang w:val="en-GB"/>
        </w:rPr>
      </w:pPr>
    </w:p>
    <w:p w:rsidR="001503C0" w:rsidRDefault="001503C0" w:rsidP="007C32B5">
      <w:pPr>
        <w:rPr>
          <w:lang w:val="en-GB"/>
        </w:rPr>
      </w:pPr>
    </w:p>
    <w:p w:rsidR="001503C0" w:rsidRDefault="001503C0" w:rsidP="007C32B5">
      <w:pPr>
        <w:rPr>
          <w:lang w:val="en-GB"/>
        </w:rPr>
      </w:pPr>
    </w:p>
    <w:p w:rsidR="001503C0" w:rsidRDefault="001503C0" w:rsidP="007C32B5">
      <w:pPr>
        <w:rPr>
          <w:lang w:val="en-GB"/>
        </w:rPr>
      </w:pPr>
    </w:p>
    <w:p w:rsidR="001503C0" w:rsidRDefault="001503C0" w:rsidP="007C32B5">
      <w:pPr>
        <w:rPr>
          <w:lang w:val="en-GB"/>
        </w:rPr>
      </w:pPr>
    </w:p>
    <w:p w:rsidR="001503C0" w:rsidRDefault="001503C0" w:rsidP="007C32B5">
      <w:pPr>
        <w:rPr>
          <w:lang w:val="en-GB"/>
        </w:rPr>
      </w:pPr>
    </w:p>
    <w:p w:rsidR="001503C0" w:rsidRDefault="001503C0" w:rsidP="007C32B5">
      <w:pPr>
        <w:rPr>
          <w:lang w:val="en-GB"/>
        </w:rPr>
      </w:pPr>
    </w:p>
    <w:p w:rsidR="001503C0" w:rsidRDefault="001503C0" w:rsidP="007C32B5">
      <w:pPr>
        <w:rPr>
          <w:lang w:val="en-GB"/>
        </w:rPr>
      </w:pPr>
    </w:p>
    <w:p w:rsidR="001503C0" w:rsidRDefault="001503C0" w:rsidP="007C32B5">
      <w:pPr>
        <w:rPr>
          <w:lang w:val="en-GB"/>
        </w:rPr>
      </w:pPr>
    </w:p>
    <w:p w:rsidR="001503C0" w:rsidRDefault="001503C0" w:rsidP="007C32B5">
      <w:pPr>
        <w:rPr>
          <w:lang w:val="en-GB"/>
        </w:rPr>
      </w:pPr>
    </w:p>
    <w:p w:rsidR="001503C0" w:rsidRDefault="001503C0" w:rsidP="007C32B5">
      <w:pPr>
        <w:rPr>
          <w:lang w:val="en-GB"/>
        </w:rPr>
      </w:pPr>
    </w:p>
    <w:p w:rsidR="001503C0" w:rsidRDefault="001503C0" w:rsidP="007C32B5">
      <w:pPr>
        <w:rPr>
          <w:lang w:val="en-GB"/>
        </w:rPr>
      </w:pPr>
    </w:p>
    <w:p w:rsidR="001503C0" w:rsidRDefault="001503C0" w:rsidP="007C32B5">
      <w:pPr>
        <w:rPr>
          <w:lang w:val="en-GB"/>
        </w:rPr>
      </w:pPr>
    </w:p>
    <w:p w:rsidR="001503C0" w:rsidRPr="00ED48EA" w:rsidRDefault="001503C0" w:rsidP="007C32B5">
      <w:pPr>
        <w:rPr>
          <w:lang w:val="en-GB"/>
        </w:rPr>
      </w:pPr>
    </w:p>
    <w:p w:rsidR="00186DDE" w:rsidRPr="005B2F7B" w:rsidRDefault="00186DDE" w:rsidP="00186DDE">
      <w:pPr>
        <w:jc w:val="both"/>
      </w:pPr>
      <w:r>
        <w:tab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1"/>
      </w:tblGrid>
      <w:tr w:rsidR="00186DDE" w:rsidRPr="009B51F8" w:rsidTr="00186DDE">
        <w:trPr>
          <w:cantSplit/>
          <w:tblHeader/>
        </w:trPr>
        <w:tc>
          <w:tcPr>
            <w:tcW w:w="100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E0E0E0"/>
          </w:tcPr>
          <w:p w:rsidR="00186DDE" w:rsidRPr="000831D5" w:rsidRDefault="001503C0" w:rsidP="00186DD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结束页</w:t>
            </w:r>
          </w:p>
        </w:tc>
      </w:tr>
      <w:bookmarkEnd w:id="113"/>
      <w:bookmarkEnd w:id="114"/>
      <w:bookmarkEnd w:id="115"/>
    </w:tbl>
    <w:p w:rsidR="00186DDE" w:rsidRPr="00064E4A" w:rsidRDefault="00186DDE" w:rsidP="00186DDE">
      <w:pPr>
        <w:jc w:val="both"/>
      </w:pPr>
    </w:p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p w:rsidR="003E542D" w:rsidRPr="00ED48EA" w:rsidRDefault="003E542D" w:rsidP="009E2665">
      <w:pPr>
        <w:pStyle w:val="10"/>
        <w:ind w:left="0" w:firstLine="0"/>
        <w:rPr>
          <w:noProof w:val="0"/>
          <w:lang w:val="en-GB"/>
        </w:rPr>
      </w:pPr>
    </w:p>
    <w:sectPr w:rsidR="003E542D" w:rsidRPr="00ED48EA" w:rsidSect="0001614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7" w:h="16840" w:code="9"/>
      <w:pgMar w:top="1077" w:right="1134" w:bottom="1077" w:left="1418" w:header="794" w:footer="0" w:gutter="0"/>
      <w:cols w:space="720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73" w:author="Harrison" w:date="2012-05-13T19:39:00Z" w:initials="H">
    <w:p w:rsidR="00770419" w:rsidRDefault="0077041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没有完成，后面再设计</w:t>
      </w:r>
    </w:p>
  </w:comment>
  <w:comment w:id="138" w:author="Harrison" w:date="2012-05-13T21:18:00Z" w:initials="H">
    <w:p w:rsidR="00770419" w:rsidRDefault="00770419" w:rsidP="00206A5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需要在数据库中添加此字段，但不需要在目前加入到系统。</w:t>
      </w:r>
    </w:p>
  </w:comment>
  <w:comment w:id="155" w:author="Harrison" w:date="2012-05-13T17:24:00Z" w:initials="H">
    <w:p w:rsidR="00770419" w:rsidRDefault="0077041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确定患者详细信息界面后，更新引用。</w:t>
      </w:r>
    </w:p>
  </w:comment>
  <w:comment w:id="177" w:author="Harrison" w:date="2012-05-13T17:37:00Z" w:initials="H">
    <w:p w:rsidR="00770419" w:rsidRDefault="00770419" w:rsidP="002F5C1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确定患者详细信息界面后，更新引用。</w:t>
      </w:r>
    </w:p>
  </w:comment>
  <w:comment w:id="201" w:author="Harrison" w:date="2012-05-13T19:22:00Z" w:initials="H">
    <w:p w:rsidR="00770419" w:rsidRDefault="0077041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需要在数据库中添加此字段，但不需要在目前加入到系统。</w:t>
      </w:r>
    </w:p>
  </w:comment>
  <w:comment w:id="238" w:author="Cong Huang" w:date="2012-05-14T20:16:00Z" w:initials="HCO">
    <w:p w:rsidR="00770419" w:rsidRDefault="0077041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暂时不暴露给客户</w:t>
      </w:r>
    </w:p>
  </w:comment>
  <w:comment w:id="247" w:author="Harrison" w:date="2012-05-14T19:41:00Z" w:initials="H">
    <w:p w:rsidR="00770419" w:rsidRDefault="00770419" w:rsidP="005B3848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最后更新引用</w:t>
      </w:r>
    </w:p>
  </w:comment>
</w:comment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</wne:keymaps>
  <wne:toolbars>
    <wne:acdManifest>
      <wne:acdEntry wne:acdName="acd0"/>
    </wne:acdManifest>
  </wne:toolbars>
  <wne:acds>
    <wne:acd wne:argValue="AgBVAEkAFV8odQ==" wne:acdName="acd0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7FBF" w:rsidRDefault="006D7FBF">
      <w:r>
        <w:separator/>
      </w:r>
    </w:p>
  </w:endnote>
  <w:endnote w:type="continuationSeparator" w:id="1">
    <w:p w:rsidR="006D7FBF" w:rsidRDefault="006D7F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U Albertin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abic Transparent">
    <w:charset w:val="00"/>
    <w:family w:val="swiss"/>
    <w:pitch w:val="variable"/>
    <w:sig w:usb0="E0002AFF" w:usb1="C0007843" w:usb2="00000009" w:usb3="00000000" w:csb0="000001FF" w:csb1="00000000"/>
  </w:font>
  <w:font w:name="Futura Heavy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ook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419" w:rsidRDefault="00FE6956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770419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770419">
      <w:rPr>
        <w:rStyle w:val="a8"/>
        <w:noProof/>
      </w:rPr>
      <w:t>66</w:t>
    </w:r>
    <w:r>
      <w:rPr>
        <w:rStyle w:val="a8"/>
      </w:rPr>
      <w:fldChar w:fldCharType="end"/>
    </w:r>
  </w:p>
  <w:p w:rsidR="00770419" w:rsidRDefault="00770419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78" w:type="dxa"/>
      <w:tblBorders>
        <w:top w:val="single" w:sz="12" w:space="0" w:color="548DD4" w:themeColor="text2" w:themeTint="99"/>
      </w:tblBorders>
      <w:tblLook w:val="04A0"/>
    </w:tblPr>
    <w:tblGrid>
      <w:gridCol w:w="3168"/>
      <w:gridCol w:w="3870"/>
      <w:gridCol w:w="2340"/>
    </w:tblGrid>
    <w:tr w:rsidR="00770419" w:rsidRPr="001503C0" w:rsidTr="001503C0">
      <w:trPr>
        <w:cantSplit/>
        <w:tblHeader/>
      </w:trPr>
      <w:tc>
        <w:tcPr>
          <w:tcW w:w="3168" w:type="dxa"/>
          <w:shd w:val="clear" w:color="auto" w:fill="auto"/>
        </w:tcPr>
        <w:p w:rsidR="00770419" w:rsidRPr="001503C0" w:rsidRDefault="00FE6956" w:rsidP="005C5D23">
          <w:pPr>
            <w:pStyle w:val="FSFooterFS"/>
            <w:rPr>
              <w:color w:val="548DD4" w:themeColor="text2" w:themeTint="99"/>
            </w:rPr>
          </w:pPr>
          <w:fldSimple w:instr=" FILENAME   \* MERGEFORMAT ">
            <w:r w:rsidR="00770419" w:rsidRPr="00125497">
              <w:rPr>
                <w:rFonts w:hint="eastAsia"/>
                <w:color w:val="548DD4" w:themeColor="text2" w:themeTint="99"/>
              </w:rPr>
              <w:t>惠康一号系统功能说明书</w:t>
            </w:r>
            <w:r w:rsidR="00770419" w:rsidRPr="00125497">
              <w:rPr>
                <w:rFonts w:hint="eastAsia"/>
                <w:color w:val="548DD4" w:themeColor="text2" w:themeTint="99"/>
              </w:rPr>
              <w:t>.docx</w:t>
            </w:r>
          </w:fldSimple>
        </w:p>
        <w:p w:rsidR="00770419" w:rsidRPr="001503C0" w:rsidRDefault="00FE6956" w:rsidP="00537C48">
          <w:pPr>
            <w:tabs>
              <w:tab w:val="center" w:pos="5103"/>
              <w:tab w:val="right" w:pos="10065"/>
            </w:tabs>
            <w:spacing w:before="0" w:after="0"/>
            <w:rPr>
              <w:b/>
              <w:color w:val="548DD4" w:themeColor="text2" w:themeTint="99"/>
              <w:sz w:val="16"/>
              <w:szCs w:val="16"/>
            </w:rPr>
          </w:pPr>
          <w:r>
            <w:rPr>
              <w:b/>
              <w:color w:val="548DD4" w:themeColor="text2" w:themeTint="99"/>
              <w:sz w:val="16"/>
              <w:szCs w:val="16"/>
            </w:rPr>
            <w:fldChar w:fldCharType="begin"/>
          </w:r>
          <w:r w:rsidR="00770419">
            <w:rPr>
              <w:b/>
              <w:color w:val="548DD4" w:themeColor="text2" w:themeTint="99"/>
              <w:sz w:val="16"/>
              <w:szCs w:val="16"/>
            </w:rPr>
            <w:instrText xml:space="preserve"> SAVEDATE  \@ "yyyy-MM-dd" </w:instrText>
          </w:r>
          <w:r>
            <w:rPr>
              <w:b/>
              <w:color w:val="548DD4" w:themeColor="text2" w:themeTint="99"/>
              <w:sz w:val="16"/>
              <w:szCs w:val="16"/>
            </w:rPr>
            <w:fldChar w:fldCharType="separate"/>
          </w:r>
          <w:r w:rsidR="00AE2D57">
            <w:rPr>
              <w:b/>
              <w:noProof/>
              <w:color w:val="548DD4" w:themeColor="text2" w:themeTint="99"/>
              <w:sz w:val="16"/>
              <w:szCs w:val="16"/>
            </w:rPr>
            <w:t>2012-05-17</w:t>
          </w:r>
          <w:r>
            <w:rPr>
              <w:b/>
              <w:color w:val="548DD4" w:themeColor="text2" w:themeTint="99"/>
              <w:sz w:val="16"/>
              <w:szCs w:val="16"/>
            </w:rPr>
            <w:fldChar w:fldCharType="end"/>
          </w:r>
        </w:p>
      </w:tc>
      <w:tc>
        <w:tcPr>
          <w:tcW w:w="3870" w:type="dxa"/>
          <w:shd w:val="clear" w:color="auto" w:fill="auto"/>
        </w:tcPr>
        <w:p w:rsidR="00770419" w:rsidRPr="001503C0" w:rsidRDefault="00770419" w:rsidP="005C5D23">
          <w:pPr>
            <w:pStyle w:val="FSFooterFS"/>
            <w:jc w:val="center"/>
            <w:rPr>
              <w:color w:val="548DD4" w:themeColor="text2" w:themeTint="99"/>
              <w:szCs w:val="18"/>
            </w:rPr>
          </w:pPr>
          <w:r w:rsidRPr="001503C0">
            <w:rPr>
              <w:rFonts w:hint="eastAsia"/>
              <w:color w:val="548DD4" w:themeColor="text2" w:themeTint="99"/>
            </w:rPr>
            <w:t>普之康家园科技</w:t>
          </w:r>
        </w:p>
      </w:tc>
      <w:tc>
        <w:tcPr>
          <w:tcW w:w="2340" w:type="dxa"/>
          <w:shd w:val="clear" w:color="auto" w:fill="auto"/>
        </w:tcPr>
        <w:p w:rsidR="00770419" w:rsidRPr="001503C0" w:rsidRDefault="00770419" w:rsidP="005C5D23">
          <w:pPr>
            <w:pStyle w:val="FSFooterFS"/>
            <w:jc w:val="right"/>
            <w:rPr>
              <w:color w:val="548DD4" w:themeColor="text2" w:themeTint="99"/>
              <w:szCs w:val="18"/>
            </w:rPr>
          </w:pPr>
          <w:r w:rsidRPr="001503C0">
            <w:rPr>
              <w:rFonts w:hint="eastAsia"/>
              <w:color w:val="548DD4" w:themeColor="text2" w:themeTint="99"/>
            </w:rPr>
            <w:t>页码</w:t>
          </w:r>
          <w:r w:rsidR="00FE6956" w:rsidRPr="001503C0">
            <w:rPr>
              <w:color w:val="548DD4" w:themeColor="text2" w:themeTint="99"/>
            </w:rPr>
            <w:fldChar w:fldCharType="begin"/>
          </w:r>
          <w:r w:rsidRPr="001503C0">
            <w:rPr>
              <w:color w:val="548DD4" w:themeColor="text2" w:themeTint="99"/>
              <w:lang w:val="de-DE"/>
            </w:rPr>
            <w:instrText xml:space="preserve"> PAGE  \* MERGEFORMAT </w:instrText>
          </w:r>
          <w:r w:rsidR="00FE6956" w:rsidRPr="001503C0">
            <w:rPr>
              <w:color w:val="548DD4" w:themeColor="text2" w:themeTint="99"/>
            </w:rPr>
            <w:fldChar w:fldCharType="separate"/>
          </w:r>
          <w:r w:rsidR="00AE2D57">
            <w:rPr>
              <w:color w:val="548DD4" w:themeColor="text2" w:themeTint="99"/>
              <w:lang w:val="de-DE"/>
            </w:rPr>
            <w:t>35</w:t>
          </w:r>
          <w:r w:rsidR="00FE6956" w:rsidRPr="001503C0">
            <w:rPr>
              <w:color w:val="548DD4" w:themeColor="text2" w:themeTint="99"/>
            </w:rPr>
            <w:fldChar w:fldCharType="end"/>
          </w:r>
          <w:r w:rsidRPr="001503C0">
            <w:rPr>
              <w:rFonts w:hint="eastAsia"/>
              <w:color w:val="548DD4" w:themeColor="text2" w:themeTint="99"/>
              <w:lang w:val="de-DE"/>
            </w:rPr>
            <w:t>/</w:t>
          </w:r>
          <w:fldSimple w:instr=" NUMPAGES  \* MERGEFORMAT ">
            <w:r w:rsidR="00AE2D57" w:rsidRPr="00AE2D57">
              <w:rPr>
                <w:color w:val="548DD4" w:themeColor="text2" w:themeTint="99"/>
                <w:lang w:val="de-DE"/>
              </w:rPr>
              <w:t>46</w:t>
            </w:r>
          </w:fldSimple>
        </w:p>
      </w:tc>
    </w:tr>
  </w:tbl>
  <w:p w:rsidR="00770419" w:rsidRPr="001503C0" w:rsidRDefault="00770419" w:rsidP="00CA7AA1">
    <w:pPr>
      <w:rPr>
        <w:color w:val="548DD4" w:themeColor="text2" w:themeTint="99"/>
        <w:szCs w:val="1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419" w:rsidRPr="005D3ACA" w:rsidRDefault="00770419" w:rsidP="001B28AD">
    <w:pPr>
      <w:pStyle w:val="CoverPagemisc"/>
      <w:rPr>
        <w:noProof/>
        <w:lang w:val="en-GB"/>
      </w:rPr>
    </w:pPr>
  </w:p>
  <w:p w:rsidR="00770419" w:rsidRDefault="0077041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7FBF" w:rsidRDefault="006D7FBF">
      <w:r>
        <w:separator/>
      </w:r>
    </w:p>
  </w:footnote>
  <w:footnote w:type="continuationSeparator" w:id="1">
    <w:p w:rsidR="006D7FBF" w:rsidRDefault="006D7F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419" w:rsidRDefault="00FE6956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90334" o:spid="_x0000_s2063" type="#_x0000_t136" style="position:absolute;left:0;text-align:left;margin-left:0;margin-top:0;width:527.55pt;height:131.8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A Spec- Draf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D57" w:rsidRDefault="00AE2D57" w:rsidP="00AE2D57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D57" w:rsidRDefault="00AE2D57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A6A93A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00001C"/>
    <w:multiLevelType w:val="singleLevel"/>
    <w:tmpl w:val="0000001C"/>
    <w:name w:val="WW8Num37"/>
    <w:lvl w:ilvl="0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OpenSymbol" w:hAnsi="OpenSymbol"/>
      </w:rPr>
    </w:lvl>
  </w:abstractNum>
  <w:abstractNum w:abstractNumId="2">
    <w:nsid w:val="03366270"/>
    <w:multiLevelType w:val="hybridMultilevel"/>
    <w:tmpl w:val="EE70D210"/>
    <w:lvl w:ilvl="0" w:tplc="268E9D3A">
      <w:start w:val="1"/>
      <w:numFmt w:val="decimalZero"/>
      <w:lvlText w:val="BR%1"/>
      <w:lvlJc w:val="left"/>
      <w:pPr>
        <w:ind w:left="420" w:hanging="420"/>
      </w:pPr>
      <w:rPr>
        <w:rFonts w:hint="eastAsia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274543"/>
    <w:multiLevelType w:val="hybridMultilevel"/>
    <w:tmpl w:val="7B027A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953815"/>
    <w:multiLevelType w:val="hybridMultilevel"/>
    <w:tmpl w:val="01127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612C74"/>
    <w:multiLevelType w:val="hybridMultilevel"/>
    <w:tmpl w:val="0B089C3E"/>
    <w:lvl w:ilvl="0" w:tplc="8B2C7806">
      <w:numFmt w:val="bullet"/>
      <w:lvlText w:val="-"/>
      <w:lvlJc w:val="left"/>
      <w:pPr>
        <w:ind w:left="720" w:hanging="360"/>
      </w:pPr>
      <w:rPr>
        <w:rFonts w:ascii="Calibri" w:eastAsia="宋体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C020B4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50866BE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54A33CB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7442136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F342BFA"/>
    <w:multiLevelType w:val="hybridMultilevel"/>
    <w:tmpl w:val="7B5E4ED8"/>
    <w:lvl w:ilvl="0" w:tplc="EE524E18">
      <w:start w:val="1"/>
      <w:numFmt w:val="decimalZero"/>
      <w:lvlText w:val="UR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4B0955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9400D17"/>
    <w:multiLevelType w:val="hybridMultilevel"/>
    <w:tmpl w:val="ADCAD350"/>
    <w:lvl w:ilvl="0" w:tplc="15F0F3C2">
      <w:start w:val="1"/>
      <w:numFmt w:val="decimalZero"/>
      <w:lvlText w:val="RD%1"/>
      <w:lvlJc w:val="left"/>
      <w:pPr>
        <w:ind w:left="36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9CB562A"/>
    <w:multiLevelType w:val="hybridMultilevel"/>
    <w:tmpl w:val="7B027A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A503BEB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CAF52F0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F887ACA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0715FB7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0CA5681"/>
    <w:multiLevelType w:val="hybridMultilevel"/>
    <w:tmpl w:val="7B027A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136700B"/>
    <w:multiLevelType w:val="hybridMultilevel"/>
    <w:tmpl w:val="7B027A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94C1A84"/>
    <w:multiLevelType w:val="hybridMultilevel"/>
    <w:tmpl w:val="9280D6C0"/>
    <w:lvl w:ilvl="0" w:tplc="DCA8C5CC">
      <w:start w:val="1"/>
      <w:numFmt w:val="decimal"/>
      <w:lvlText w:val="Q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CA516B1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6112340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C26565E"/>
    <w:multiLevelType w:val="hybridMultilevel"/>
    <w:tmpl w:val="7B027A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EA66191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01850D1"/>
    <w:multiLevelType w:val="hybridMultilevel"/>
    <w:tmpl w:val="A48E6AA0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35C0A11"/>
    <w:multiLevelType w:val="hybridMultilevel"/>
    <w:tmpl w:val="A48E6AA0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AA47618"/>
    <w:multiLevelType w:val="hybridMultilevel"/>
    <w:tmpl w:val="7B027A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B7B1484"/>
    <w:multiLevelType w:val="hybridMultilevel"/>
    <w:tmpl w:val="8DDE0ECE"/>
    <w:lvl w:ilvl="0" w:tplc="DCA8C5CC">
      <w:start w:val="1"/>
      <w:numFmt w:val="decimal"/>
      <w:lvlText w:val="Q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F613C82"/>
    <w:multiLevelType w:val="hybridMultilevel"/>
    <w:tmpl w:val="DDEAE5D8"/>
    <w:lvl w:ilvl="0" w:tplc="D272DDE6">
      <w:numFmt w:val="bullet"/>
      <w:pStyle w:val="Bullet1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124"/>
        </w:tabs>
        <w:ind w:left="112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544"/>
        </w:tabs>
        <w:ind w:left="1544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64"/>
        </w:tabs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84"/>
        </w:tabs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4"/>
        </w:tabs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24"/>
        </w:tabs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44"/>
        </w:tabs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64"/>
        </w:tabs>
        <w:ind w:left="4064" w:hanging="420"/>
      </w:pPr>
      <w:rPr>
        <w:rFonts w:ascii="Wingdings" w:hAnsi="Wingdings" w:hint="default"/>
      </w:rPr>
    </w:lvl>
  </w:abstractNum>
  <w:abstractNum w:abstractNumId="30">
    <w:nsid w:val="6F751AFE"/>
    <w:multiLevelType w:val="hybridMultilevel"/>
    <w:tmpl w:val="01127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0AB2E8A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A205DB7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0"/>
  </w:num>
  <w:num w:numId="3">
    <w:abstractNumId w:val="22"/>
  </w:num>
  <w:num w:numId="4">
    <w:abstractNumId w:val="12"/>
  </w:num>
  <w:num w:numId="5">
    <w:abstractNumId w:val="5"/>
  </w:num>
  <w:num w:numId="6">
    <w:abstractNumId w:val="1"/>
  </w:num>
  <w:num w:numId="7">
    <w:abstractNumId w:val="2"/>
  </w:num>
  <w:num w:numId="8">
    <w:abstractNumId w:val="14"/>
  </w:num>
  <w:num w:numId="9">
    <w:abstractNumId w:val="3"/>
  </w:num>
  <w:num w:numId="10">
    <w:abstractNumId w:val="28"/>
  </w:num>
  <w:num w:numId="11">
    <w:abstractNumId w:val="9"/>
  </w:num>
  <w:num w:numId="12">
    <w:abstractNumId w:val="31"/>
  </w:num>
  <w:num w:numId="13">
    <w:abstractNumId w:val="8"/>
  </w:num>
  <w:num w:numId="14">
    <w:abstractNumId w:val="17"/>
  </w:num>
  <w:num w:numId="15">
    <w:abstractNumId w:val="11"/>
  </w:num>
  <w:num w:numId="16">
    <w:abstractNumId w:val="24"/>
  </w:num>
  <w:num w:numId="17">
    <w:abstractNumId w:val="4"/>
  </w:num>
  <w:num w:numId="18">
    <w:abstractNumId w:val="21"/>
  </w:num>
  <w:num w:numId="19">
    <w:abstractNumId w:val="7"/>
  </w:num>
  <w:num w:numId="20">
    <w:abstractNumId w:val="6"/>
  </w:num>
  <w:num w:numId="21">
    <w:abstractNumId w:val="16"/>
  </w:num>
  <w:num w:numId="22">
    <w:abstractNumId w:val="20"/>
  </w:num>
  <w:num w:numId="23">
    <w:abstractNumId w:val="23"/>
  </w:num>
  <w:num w:numId="24">
    <w:abstractNumId w:val="18"/>
  </w:num>
  <w:num w:numId="25">
    <w:abstractNumId w:val="10"/>
  </w:num>
  <w:num w:numId="26">
    <w:abstractNumId w:val="27"/>
  </w:num>
  <w:num w:numId="27">
    <w:abstractNumId w:val="13"/>
  </w:num>
  <w:num w:numId="28">
    <w:abstractNumId w:val="19"/>
  </w:num>
  <w:num w:numId="29">
    <w:abstractNumId w:val="0"/>
  </w:num>
  <w:num w:numId="30">
    <w:abstractNumId w:val="0"/>
  </w:num>
  <w:num w:numId="31">
    <w:abstractNumId w:val="0"/>
  </w:num>
  <w:num w:numId="32">
    <w:abstractNumId w:val="32"/>
  </w:num>
  <w:num w:numId="33">
    <w:abstractNumId w:val="25"/>
  </w:num>
  <w:num w:numId="34">
    <w:abstractNumId w:val="0"/>
  </w:num>
  <w:num w:numId="35">
    <w:abstractNumId w:val="15"/>
  </w:num>
  <w:num w:numId="36">
    <w:abstractNumId w:val="26"/>
  </w:num>
  <w:num w:numId="37">
    <w:abstractNumId w:val="3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intFractionalCharacterWidth/>
  <w:embedSystemFonts/>
  <w:bordersDoNotSurroundHeader/>
  <w:bordersDoNotSurroundFooter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CA" w:vendorID="64" w:dllVersion="131078" w:nlCheck="1" w:checkStyle="1"/>
  <w:activeWritingStyle w:appName="MSWord" w:lang="zh-CN" w:vendorID="64" w:dllVersion="131077" w:nlCheck="1" w:checkStyle="1"/>
  <w:attachedTemplate r:id="rId1"/>
  <w:linkStyles/>
  <w:stylePaneFormatFilter w:val="3F04"/>
  <w:defaultTabStop w:val="708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3277" fill="f" fillcolor="white">
      <v:fill color="white" on="f"/>
      <v:stroke endarrow="block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A2D55"/>
    <w:rsid w:val="00001296"/>
    <w:rsid w:val="00001546"/>
    <w:rsid w:val="000016B1"/>
    <w:rsid w:val="00003AC9"/>
    <w:rsid w:val="00003EA4"/>
    <w:rsid w:val="00004755"/>
    <w:rsid w:val="00006939"/>
    <w:rsid w:val="00006A05"/>
    <w:rsid w:val="00007D25"/>
    <w:rsid w:val="000102AE"/>
    <w:rsid w:val="00010991"/>
    <w:rsid w:val="00010F02"/>
    <w:rsid w:val="000113C2"/>
    <w:rsid w:val="000121F7"/>
    <w:rsid w:val="00012934"/>
    <w:rsid w:val="00012C10"/>
    <w:rsid w:val="0001337C"/>
    <w:rsid w:val="00014C0B"/>
    <w:rsid w:val="00015205"/>
    <w:rsid w:val="000155B5"/>
    <w:rsid w:val="000157AE"/>
    <w:rsid w:val="00015993"/>
    <w:rsid w:val="00015CD7"/>
    <w:rsid w:val="0001614A"/>
    <w:rsid w:val="00016188"/>
    <w:rsid w:val="00016592"/>
    <w:rsid w:val="00017E62"/>
    <w:rsid w:val="000200D5"/>
    <w:rsid w:val="000218C8"/>
    <w:rsid w:val="000222D1"/>
    <w:rsid w:val="00022460"/>
    <w:rsid w:val="00022641"/>
    <w:rsid w:val="00022936"/>
    <w:rsid w:val="00023258"/>
    <w:rsid w:val="00023979"/>
    <w:rsid w:val="00023C6C"/>
    <w:rsid w:val="00023D8C"/>
    <w:rsid w:val="000252CB"/>
    <w:rsid w:val="00026268"/>
    <w:rsid w:val="00027054"/>
    <w:rsid w:val="000278DD"/>
    <w:rsid w:val="00027D1E"/>
    <w:rsid w:val="00031CDD"/>
    <w:rsid w:val="0003281C"/>
    <w:rsid w:val="0003348D"/>
    <w:rsid w:val="000336A8"/>
    <w:rsid w:val="00033783"/>
    <w:rsid w:val="00033F3C"/>
    <w:rsid w:val="0003400F"/>
    <w:rsid w:val="0003427C"/>
    <w:rsid w:val="00035AAF"/>
    <w:rsid w:val="00035E8A"/>
    <w:rsid w:val="0003642B"/>
    <w:rsid w:val="000366D6"/>
    <w:rsid w:val="000369A6"/>
    <w:rsid w:val="00037012"/>
    <w:rsid w:val="0003703D"/>
    <w:rsid w:val="00037F83"/>
    <w:rsid w:val="00040053"/>
    <w:rsid w:val="00040082"/>
    <w:rsid w:val="00040189"/>
    <w:rsid w:val="00040255"/>
    <w:rsid w:val="000407D2"/>
    <w:rsid w:val="00040F34"/>
    <w:rsid w:val="0004104D"/>
    <w:rsid w:val="0004123E"/>
    <w:rsid w:val="000418FA"/>
    <w:rsid w:val="00042260"/>
    <w:rsid w:val="000424AD"/>
    <w:rsid w:val="00042733"/>
    <w:rsid w:val="0004355A"/>
    <w:rsid w:val="00045181"/>
    <w:rsid w:val="00045DCA"/>
    <w:rsid w:val="00045FAB"/>
    <w:rsid w:val="0004606A"/>
    <w:rsid w:val="00046553"/>
    <w:rsid w:val="00046E79"/>
    <w:rsid w:val="000501D6"/>
    <w:rsid w:val="00050BBF"/>
    <w:rsid w:val="00050C32"/>
    <w:rsid w:val="000518E1"/>
    <w:rsid w:val="00051B41"/>
    <w:rsid w:val="00051EED"/>
    <w:rsid w:val="00052C67"/>
    <w:rsid w:val="00053343"/>
    <w:rsid w:val="000535A2"/>
    <w:rsid w:val="00053AB7"/>
    <w:rsid w:val="000543F6"/>
    <w:rsid w:val="00054989"/>
    <w:rsid w:val="00054CF0"/>
    <w:rsid w:val="0005520F"/>
    <w:rsid w:val="000556BE"/>
    <w:rsid w:val="0005583D"/>
    <w:rsid w:val="00055E27"/>
    <w:rsid w:val="00056C05"/>
    <w:rsid w:val="00057256"/>
    <w:rsid w:val="0005781E"/>
    <w:rsid w:val="0005790B"/>
    <w:rsid w:val="000602B5"/>
    <w:rsid w:val="000608F1"/>
    <w:rsid w:val="00060F9B"/>
    <w:rsid w:val="00061031"/>
    <w:rsid w:val="0006128C"/>
    <w:rsid w:val="00061F00"/>
    <w:rsid w:val="00063D53"/>
    <w:rsid w:val="00064AA9"/>
    <w:rsid w:val="00064BB2"/>
    <w:rsid w:val="00065100"/>
    <w:rsid w:val="0006598E"/>
    <w:rsid w:val="00066534"/>
    <w:rsid w:val="00066A29"/>
    <w:rsid w:val="000670FF"/>
    <w:rsid w:val="00067779"/>
    <w:rsid w:val="0006781E"/>
    <w:rsid w:val="00067BA2"/>
    <w:rsid w:val="0007005A"/>
    <w:rsid w:val="000701F1"/>
    <w:rsid w:val="0007080D"/>
    <w:rsid w:val="0007095A"/>
    <w:rsid w:val="0007116C"/>
    <w:rsid w:val="00071755"/>
    <w:rsid w:val="000717E7"/>
    <w:rsid w:val="00072D14"/>
    <w:rsid w:val="000730DF"/>
    <w:rsid w:val="0007408E"/>
    <w:rsid w:val="00074768"/>
    <w:rsid w:val="00075659"/>
    <w:rsid w:val="00075675"/>
    <w:rsid w:val="00075750"/>
    <w:rsid w:val="0007591A"/>
    <w:rsid w:val="00075A58"/>
    <w:rsid w:val="00076826"/>
    <w:rsid w:val="00077770"/>
    <w:rsid w:val="000806B7"/>
    <w:rsid w:val="00080957"/>
    <w:rsid w:val="00080FB5"/>
    <w:rsid w:val="00081687"/>
    <w:rsid w:val="000818C5"/>
    <w:rsid w:val="00082046"/>
    <w:rsid w:val="00082384"/>
    <w:rsid w:val="00082C33"/>
    <w:rsid w:val="00083901"/>
    <w:rsid w:val="00084401"/>
    <w:rsid w:val="000844AE"/>
    <w:rsid w:val="00084686"/>
    <w:rsid w:val="00086A62"/>
    <w:rsid w:val="00086F0C"/>
    <w:rsid w:val="00087E59"/>
    <w:rsid w:val="00087EEE"/>
    <w:rsid w:val="00090692"/>
    <w:rsid w:val="000914EA"/>
    <w:rsid w:val="00091721"/>
    <w:rsid w:val="0009263E"/>
    <w:rsid w:val="000930AA"/>
    <w:rsid w:val="0009332C"/>
    <w:rsid w:val="0009444D"/>
    <w:rsid w:val="000949DC"/>
    <w:rsid w:val="0009529E"/>
    <w:rsid w:val="00095C6D"/>
    <w:rsid w:val="00096D5D"/>
    <w:rsid w:val="00097E4B"/>
    <w:rsid w:val="000A0042"/>
    <w:rsid w:val="000A168B"/>
    <w:rsid w:val="000A1A7B"/>
    <w:rsid w:val="000A1F51"/>
    <w:rsid w:val="000A2E63"/>
    <w:rsid w:val="000A3E52"/>
    <w:rsid w:val="000A4E28"/>
    <w:rsid w:val="000A601D"/>
    <w:rsid w:val="000A66B7"/>
    <w:rsid w:val="000A6732"/>
    <w:rsid w:val="000A7050"/>
    <w:rsid w:val="000A706D"/>
    <w:rsid w:val="000A7469"/>
    <w:rsid w:val="000A77E9"/>
    <w:rsid w:val="000A7C1B"/>
    <w:rsid w:val="000A7FAE"/>
    <w:rsid w:val="000B0527"/>
    <w:rsid w:val="000B145C"/>
    <w:rsid w:val="000B183C"/>
    <w:rsid w:val="000B28E0"/>
    <w:rsid w:val="000B2F01"/>
    <w:rsid w:val="000B351B"/>
    <w:rsid w:val="000B412D"/>
    <w:rsid w:val="000B42C6"/>
    <w:rsid w:val="000B4324"/>
    <w:rsid w:val="000B45A9"/>
    <w:rsid w:val="000B46C4"/>
    <w:rsid w:val="000B4C3F"/>
    <w:rsid w:val="000B4E41"/>
    <w:rsid w:val="000B52DD"/>
    <w:rsid w:val="000B54C0"/>
    <w:rsid w:val="000B6311"/>
    <w:rsid w:val="000B6336"/>
    <w:rsid w:val="000B68CE"/>
    <w:rsid w:val="000B692A"/>
    <w:rsid w:val="000B712F"/>
    <w:rsid w:val="000B72DA"/>
    <w:rsid w:val="000B7369"/>
    <w:rsid w:val="000B7F01"/>
    <w:rsid w:val="000B7F89"/>
    <w:rsid w:val="000C0AA0"/>
    <w:rsid w:val="000C21F7"/>
    <w:rsid w:val="000C3060"/>
    <w:rsid w:val="000C342F"/>
    <w:rsid w:val="000C3F8E"/>
    <w:rsid w:val="000C4913"/>
    <w:rsid w:val="000C4BA4"/>
    <w:rsid w:val="000C5601"/>
    <w:rsid w:val="000C5EF9"/>
    <w:rsid w:val="000C6D3C"/>
    <w:rsid w:val="000C6DD1"/>
    <w:rsid w:val="000C7737"/>
    <w:rsid w:val="000C7B71"/>
    <w:rsid w:val="000D0466"/>
    <w:rsid w:val="000D0C81"/>
    <w:rsid w:val="000D0D02"/>
    <w:rsid w:val="000D1E3A"/>
    <w:rsid w:val="000D2015"/>
    <w:rsid w:val="000D2A5A"/>
    <w:rsid w:val="000D2B20"/>
    <w:rsid w:val="000D2E9D"/>
    <w:rsid w:val="000D3A93"/>
    <w:rsid w:val="000D459E"/>
    <w:rsid w:val="000D4E5E"/>
    <w:rsid w:val="000D5BE4"/>
    <w:rsid w:val="000D634A"/>
    <w:rsid w:val="000D6FD0"/>
    <w:rsid w:val="000D725D"/>
    <w:rsid w:val="000D75F2"/>
    <w:rsid w:val="000D7650"/>
    <w:rsid w:val="000D77D5"/>
    <w:rsid w:val="000E22A6"/>
    <w:rsid w:val="000E2741"/>
    <w:rsid w:val="000E3839"/>
    <w:rsid w:val="000E44C7"/>
    <w:rsid w:val="000E4652"/>
    <w:rsid w:val="000E4B70"/>
    <w:rsid w:val="000E4BF4"/>
    <w:rsid w:val="000E4F5B"/>
    <w:rsid w:val="000E5DE3"/>
    <w:rsid w:val="000E5E23"/>
    <w:rsid w:val="000E70E5"/>
    <w:rsid w:val="000F1151"/>
    <w:rsid w:val="000F2940"/>
    <w:rsid w:val="000F34D9"/>
    <w:rsid w:val="000F3FB0"/>
    <w:rsid w:val="000F3FD6"/>
    <w:rsid w:val="000F4B33"/>
    <w:rsid w:val="000F5EB3"/>
    <w:rsid w:val="000F6E3E"/>
    <w:rsid w:val="000F7061"/>
    <w:rsid w:val="000F721A"/>
    <w:rsid w:val="000F79F3"/>
    <w:rsid w:val="00100275"/>
    <w:rsid w:val="00100583"/>
    <w:rsid w:val="00100B7A"/>
    <w:rsid w:val="00100D6F"/>
    <w:rsid w:val="00101E16"/>
    <w:rsid w:val="00101EF5"/>
    <w:rsid w:val="0010226E"/>
    <w:rsid w:val="0010231F"/>
    <w:rsid w:val="00104A38"/>
    <w:rsid w:val="00104A3F"/>
    <w:rsid w:val="00105CEA"/>
    <w:rsid w:val="00105D98"/>
    <w:rsid w:val="00105F7E"/>
    <w:rsid w:val="0010661E"/>
    <w:rsid w:val="001073F5"/>
    <w:rsid w:val="00110399"/>
    <w:rsid w:val="00110E16"/>
    <w:rsid w:val="00110EDA"/>
    <w:rsid w:val="00111F5A"/>
    <w:rsid w:val="00112D23"/>
    <w:rsid w:val="00112D8A"/>
    <w:rsid w:val="0011341A"/>
    <w:rsid w:val="00113CAE"/>
    <w:rsid w:val="00113E8B"/>
    <w:rsid w:val="00114116"/>
    <w:rsid w:val="00114124"/>
    <w:rsid w:val="00115F20"/>
    <w:rsid w:val="00116076"/>
    <w:rsid w:val="0011663C"/>
    <w:rsid w:val="00116F65"/>
    <w:rsid w:val="00117C1C"/>
    <w:rsid w:val="001205BE"/>
    <w:rsid w:val="00120617"/>
    <w:rsid w:val="00120B3F"/>
    <w:rsid w:val="0012117C"/>
    <w:rsid w:val="001226FA"/>
    <w:rsid w:val="00123004"/>
    <w:rsid w:val="001238F5"/>
    <w:rsid w:val="00125497"/>
    <w:rsid w:val="0012641D"/>
    <w:rsid w:val="00126455"/>
    <w:rsid w:val="001275D4"/>
    <w:rsid w:val="00127895"/>
    <w:rsid w:val="001279A0"/>
    <w:rsid w:val="00127C35"/>
    <w:rsid w:val="001302D6"/>
    <w:rsid w:val="001309A3"/>
    <w:rsid w:val="00130B1D"/>
    <w:rsid w:val="00130CAA"/>
    <w:rsid w:val="00130FDA"/>
    <w:rsid w:val="00132A51"/>
    <w:rsid w:val="00133CFA"/>
    <w:rsid w:val="00134084"/>
    <w:rsid w:val="00134FA7"/>
    <w:rsid w:val="00135029"/>
    <w:rsid w:val="001358BA"/>
    <w:rsid w:val="0013606F"/>
    <w:rsid w:val="00136878"/>
    <w:rsid w:val="00136E0F"/>
    <w:rsid w:val="001370F2"/>
    <w:rsid w:val="00137503"/>
    <w:rsid w:val="00137510"/>
    <w:rsid w:val="001379C0"/>
    <w:rsid w:val="00137C1D"/>
    <w:rsid w:val="001401D3"/>
    <w:rsid w:val="001403DA"/>
    <w:rsid w:val="00140900"/>
    <w:rsid w:val="00140B19"/>
    <w:rsid w:val="00140B20"/>
    <w:rsid w:val="00140FFC"/>
    <w:rsid w:val="0014129A"/>
    <w:rsid w:val="001413EB"/>
    <w:rsid w:val="00141711"/>
    <w:rsid w:val="001417A4"/>
    <w:rsid w:val="001417F8"/>
    <w:rsid w:val="001422ED"/>
    <w:rsid w:val="00142463"/>
    <w:rsid w:val="00143EE2"/>
    <w:rsid w:val="0014428D"/>
    <w:rsid w:val="00144645"/>
    <w:rsid w:val="00144A36"/>
    <w:rsid w:val="00146366"/>
    <w:rsid w:val="001465B0"/>
    <w:rsid w:val="001467BF"/>
    <w:rsid w:val="00146E87"/>
    <w:rsid w:val="001472F1"/>
    <w:rsid w:val="0014758E"/>
    <w:rsid w:val="00150010"/>
    <w:rsid w:val="00150178"/>
    <w:rsid w:val="001503C0"/>
    <w:rsid w:val="001506BC"/>
    <w:rsid w:val="00150A17"/>
    <w:rsid w:val="001515B9"/>
    <w:rsid w:val="001519A6"/>
    <w:rsid w:val="00152194"/>
    <w:rsid w:val="00152DD1"/>
    <w:rsid w:val="001544C3"/>
    <w:rsid w:val="00154BEC"/>
    <w:rsid w:val="0015504F"/>
    <w:rsid w:val="001573D5"/>
    <w:rsid w:val="00157CD1"/>
    <w:rsid w:val="0016089A"/>
    <w:rsid w:val="00160B27"/>
    <w:rsid w:val="00160DE6"/>
    <w:rsid w:val="001613E1"/>
    <w:rsid w:val="001617AB"/>
    <w:rsid w:val="00161D03"/>
    <w:rsid w:val="001622ED"/>
    <w:rsid w:val="00162C36"/>
    <w:rsid w:val="00162D8D"/>
    <w:rsid w:val="00163268"/>
    <w:rsid w:val="001634F3"/>
    <w:rsid w:val="00163816"/>
    <w:rsid w:val="00163A29"/>
    <w:rsid w:val="00163FEF"/>
    <w:rsid w:val="00164171"/>
    <w:rsid w:val="0016425E"/>
    <w:rsid w:val="001642A2"/>
    <w:rsid w:val="001653AB"/>
    <w:rsid w:val="00165454"/>
    <w:rsid w:val="001656DC"/>
    <w:rsid w:val="001657CD"/>
    <w:rsid w:val="00165C72"/>
    <w:rsid w:val="00165D4D"/>
    <w:rsid w:val="001662B0"/>
    <w:rsid w:val="00166D63"/>
    <w:rsid w:val="00166EBC"/>
    <w:rsid w:val="00166F39"/>
    <w:rsid w:val="00170EDD"/>
    <w:rsid w:val="00171BF7"/>
    <w:rsid w:val="00171CEF"/>
    <w:rsid w:val="0017229C"/>
    <w:rsid w:val="001723DD"/>
    <w:rsid w:val="001725A3"/>
    <w:rsid w:val="00172778"/>
    <w:rsid w:val="00172897"/>
    <w:rsid w:val="00172C4B"/>
    <w:rsid w:val="00172DEC"/>
    <w:rsid w:val="001738CB"/>
    <w:rsid w:val="00173D99"/>
    <w:rsid w:val="001748A3"/>
    <w:rsid w:val="00174989"/>
    <w:rsid w:val="00174DE0"/>
    <w:rsid w:val="00177E43"/>
    <w:rsid w:val="00180127"/>
    <w:rsid w:val="00180E09"/>
    <w:rsid w:val="0018159B"/>
    <w:rsid w:val="00181AE4"/>
    <w:rsid w:val="001821AF"/>
    <w:rsid w:val="001822D0"/>
    <w:rsid w:val="00182512"/>
    <w:rsid w:val="00182B74"/>
    <w:rsid w:val="00182BE0"/>
    <w:rsid w:val="00184126"/>
    <w:rsid w:val="00184ACE"/>
    <w:rsid w:val="00185535"/>
    <w:rsid w:val="00185BE7"/>
    <w:rsid w:val="00185E55"/>
    <w:rsid w:val="00186A3D"/>
    <w:rsid w:val="00186DDE"/>
    <w:rsid w:val="0018760C"/>
    <w:rsid w:val="00187B4C"/>
    <w:rsid w:val="001909C8"/>
    <w:rsid w:val="00190C60"/>
    <w:rsid w:val="00190DDA"/>
    <w:rsid w:val="001926A1"/>
    <w:rsid w:val="00192847"/>
    <w:rsid w:val="00193058"/>
    <w:rsid w:val="00193225"/>
    <w:rsid w:val="00193622"/>
    <w:rsid w:val="001936DD"/>
    <w:rsid w:val="00194CDC"/>
    <w:rsid w:val="00194FF6"/>
    <w:rsid w:val="001953B8"/>
    <w:rsid w:val="0019717B"/>
    <w:rsid w:val="00197252"/>
    <w:rsid w:val="00197A60"/>
    <w:rsid w:val="00197F23"/>
    <w:rsid w:val="00197F95"/>
    <w:rsid w:val="00197FB4"/>
    <w:rsid w:val="00197FEF"/>
    <w:rsid w:val="001A0414"/>
    <w:rsid w:val="001A05CA"/>
    <w:rsid w:val="001A0D37"/>
    <w:rsid w:val="001A1243"/>
    <w:rsid w:val="001A16AA"/>
    <w:rsid w:val="001A1A16"/>
    <w:rsid w:val="001A1AE0"/>
    <w:rsid w:val="001A1C77"/>
    <w:rsid w:val="001A2414"/>
    <w:rsid w:val="001A36C7"/>
    <w:rsid w:val="001A44EC"/>
    <w:rsid w:val="001A4E3A"/>
    <w:rsid w:val="001A6E6D"/>
    <w:rsid w:val="001A7763"/>
    <w:rsid w:val="001A77C1"/>
    <w:rsid w:val="001A7B95"/>
    <w:rsid w:val="001B060F"/>
    <w:rsid w:val="001B1F85"/>
    <w:rsid w:val="001B2638"/>
    <w:rsid w:val="001B28AD"/>
    <w:rsid w:val="001B2A73"/>
    <w:rsid w:val="001B51EF"/>
    <w:rsid w:val="001B5D70"/>
    <w:rsid w:val="001B68BA"/>
    <w:rsid w:val="001B699C"/>
    <w:rsid w:val="001B6CEB"/>
    <w:rsid w:val="001C0F83"/>
    <w:rsid w:val="001C1042"/>
    <w:rsid w:val="001C16D7"/>
    <w:rsid w:val="001C2CD9"/>
    <w:rsid w:val="001C3718"/>
    <w:rsid w:val="001C3A30"/>
    <w:rsid w:val="001C3B32"/>
    <w:rsid w:val="001C4865"/>
    <w:rsid w:val="001C48C0"/>
    <w:rsid w:val="001C533B"/>
    <w:rsid w:val="001C54DB"/>
    <w:rsid w:val="001C5C56"/>
    <w:rsid w:val="001C6845"/>
    <w:rsid w:val="001C6A9B"/>
    <w:rsid w:val="001C737C"/>
    <w:rsid w:val="001D118B"/>
    <w:rsid w:val="001D170E"/>
    <w:rsid w:val="001D3412"/>
    <w:rsid w:val="001D4A42"/>
    <w:rsid w:val="001D4B4F"/>
    <w:rsid w:val="001D51ED"/>
    <w:rsid w:val="001D672F"/>
    <w:rsid w:val="001D68A8"/>
    <w:rsid w:val="001E02F8"/>
    <w:rsid w:val="001E07D0"/>
    <w:rsid w:val="001E14A5"/>
    <w:rsid w:val="001E185B"/>
    <w:rsid w:val="001E2A00"/>
    <w:rsid w:val="001E31EE"/>
    <w:rsid w:val="001E37B1"/>
    <w:rsid w:val="001E386E"/>
    <w:rsid w:val="001E4705"/>
    <w:rsid w:val="001E4F30"/>
    <w:rsid w:val="001E549B"/>
    <w:rsid w:val="001E56DF"/>
    <w:rsid w:val="001E5C25"/>
    <w:rsid w:val="001E657D"/>
    <w:rsid w:val="001E6911"/>
    <w:rsid w:val="001E6C8E"/>
    <w:rsid w:val="001E7716"/>
    <w:rsid w:val="001E7E44"/>
    <w:rsid w:val="001F100E"/>
    <w:rsid w:val="001F1599"/>
    <w:rsid w:val="001F163C"/>
    <w:rsid w:val="001F1A50"/>
    <w:rsid w:val="001F1D27"/>
    <w:rsid w:val="001F251A"/>
    <w:rsid w:val="001F36A4"/>
    <w:rsid w:val="001F39F0"/>
    <w:rsid w:val="001F3DB2"/>
    <w:rsid w:val="001F42A6"/>
    <w:rsid w:val="001F456A"/>
    <w:rsid w:val="001F4882"/>
    <w:rsid w:val="001F4B5B"/>
    <w:rsid w:val="001F4F9A"/>
    <w:rsid w:val="001F504E"/>
    <w:rsid w:val="001F50BF"/>
    <w:rsid w:val="001F5838"/>
    <w:rsid w:val="001F5AC0"/>
    <w:rsid w:val="001F5B17"/>
    <w:rsid w:val="001F68D9"/>
    <w:rsid w:val="001F7106"/>
    <w:rsid w:val="001F7EBB"/>
    <w:rsid w:val="002010AF"/>
    <w:rsid w:val="00201886"/>
    <w:rsid w:val="00201A6C"/>
    <w:rsid w:val="00201BD2"/>
    <w:rsid w:val="00201D0B"/>
    <w:rsid w:val="002021B5"/>
    <w:rsid w:val="00202404"/>
    <w:rsid w:val="00202603"/>
    <w:rsid w:val="00202996"/>
    <w:rsid w:val="00202A7F"/>
    <w:rsid w:val="00202E8E"/>
    <w:rsid w:val="00202EEF"/>
    <w:rsid w:val="00203FA2"/>
    <w:rsid w:val="00205A67"/>
    <w:rsid w:val="00206A5C"/>
    <w:rsid w:val="00206E73"/>
    <w:rsid w:val="00206EF2"/>
    <w:rsid w:val="002070B0"/>
    <w:rsid w:val="00210536"/>
    <w:rsid w:val="0021243E"/>
    <w:rsid w:val="00212460"/>
    <w:rsid w:val="0021327A"/>
    <w:rsid w:val="00214B0D"/>
    <w:rsid w:val="00214D5B"/>
    <w:rsid w:val="00214E75"/>
    <w:rsid w:val="002152EA"/>
    <w:rsid w:val="00215458"/>
    <w:rsid w:val="0021581A"/>
    <w:rsid w:val="00215A98"/>
    <w:rsid w:val="002163C9"/>
    <w:rsid w:val="002167C5"/>
    <w:rsid w:val="00216872"/>
    <w:rsid w:val="00216905"/>
    <w:rsid w:val="00220875"/>
    <w:rsid w:val="00221C3A"/>
    <w:rsid w:val="002224D4"/>
    <w:rsid w:val="0022302B"/>
    <w:rsid w:val="0022305C"/>
    <w:rsid w:val="002257CC"/>
    <w:rsid w:val="00226A28"/>
    <w:rsid w:val="00227367"/>
    <w:rsid w:val="00227DD2"/>
    <w:rsid w:val="00230121"/>
    <w:rsid w:val="0023070D"/>
    <w:rsid w:val="00231058"/>
    <w:rsid w:val="0023108D"/>
    <w:rsid w:val="0023147C"/>
    <w:rsid w:val="00231D9D"/>
    <w:rsid w:val="002326CA"/>
    <w:rsid w:val="002329A9"/>
    <w:rsid w:val="00233038"/>
    <w:rsid w:val="002332EC"/>
    <w:rsid w:val="00234BBA"/>
    <w:rsid w:val="00235907"/>
    <w:rsid w:val="00236C4D"/>
    <w:rsid w:val="0023701F"/>
    <w:rsid w:val="00240302"/>
    <w:rsid w:val="00240409"/>
    <w:rsid w:val="00240F68"/>
    <w:rsid w:val="00241B25"/>
    <w:rsid w:val="0024271D"/>
    <w:rsid w:val="00242AF5"/>
    <w:rsid w:val="0024333F"/>
    <w:rsid w:val="00243579"/>
    <w:rsid w:val="00243A21"/>
    <w:rsid w:val="00243C01"/>
    <w:rsid w:val="00244328"/>
    <w:rsid w:val="002443E5"/>
    <w:rsid w:val="00244F47"/>
    <w:rsid w:val="002450F6"/>
    <w:rsid w:val="00245470"/>
    <w:rsid w:val="00245569"/>
    <w:rsid w:val="00245877"/>
    <w:rsid w:val="00245FF7"/>
    <w:rsid w:val="00246FF1"/>
    <w:rsid w:val="00247D25"/>
    <w:rsid w:val="00250CDA"/>
    <w:rsid w:val="00251103"/>
    <w:rsid w:val="002518B1"/>
    <w:rsid w:val="00251984"/>
    <w:rsid w:val="00251F08"/>
    <w:rsid w:val="00252370"/>
    <w:rsid w:val="00252419"/>
    <w:rsid w:val="002525B7"/>
    <w:rsid w:val="00252C9B"/>
    <w:rsid w:val="002541EA"/>
    <w:rsid w:val="00254454"/>
    <w:rsid w:val="002545E8"/>
    <w:rsid w:val="00254791"/>
    <w:rsid w:val="00255078"/>
    <w:rsid w:val="002551EA"/>
    <w:rsid w:val="00255734"/>
    <w:rsid w:val="002600DB"/>
    <w:rsid w:val="00260201"/>
    <w:rsid w:val="00261382"/>
    <w:rsid w:val="00261FB1"/>
    <w:rsid w:val="002620B0"/>
    <w:rsid w:val="002620EE"/>
    <w:rsid w:val="002634B4"/>
    <w:rsid w:val="0026467D"/>
    <w:rsid w:val="002651D1"/>
    <w:rsid w:val="002656E7"/>
    <w:rsid w:val="00266FA1"/>
    <w:rsid w:val="00267F5E"/>
    <w:rsid w:val="00270DC7"/>
    <w:rsid w:val="00271428"/>
    <w:rsid w:val="00271471"/>
    <w:rsid w:val="00272B0E"/>
    <w:rsid w:val="00272B4F"/>
    <w:rsid w:val="00272E28"/>
    <w:rsid w:val="00272E2A"/>
    <w:rsid w:val="00272E89"/>
    <w:rsid w:val="002731E3"/>
    <w:rsid w:val="00275023"/>
    <w:rsid w:val="00275635"/>
    <w:rsid w:val="00276279"/>
    <w:rsid w:val="00276A77"/>
    <w:rsid w:val="00276AA6"/>
    <w:rsid w:val="00277615"/>
    <w:rsid w:val="00277695"/>
    <w:rsid w:val="0028145D"/>
    <w:rsid w:val="002817A1"/>
    <w:rsid w:val="0028255F"/>
    <w:rsid w:val="00282965"/>
    <w:rsid w:val="00282B59"/>
    <w:rsid w:val="00282FB7"/>
    <w:rsid w:val="002839A5"/>
    <w:rsid w:val="00284027"/>
    <w:rsid w:val="00284069"/>
    <w:rsid w:val="0028412D"/>
    <w:rsid w:val="002858DF"/>
    <w:rsid w:val="0028615C"/>
    <w:rsid w:val="00286538"/>
    <w:rsid w:val="002871F2"/>
    <w:rsid w:val="00290371"/>
    <w:rsid w:val="0029097E"/>
    <w:rsid w:val="00290B3B"/>
    <w:rsid w:val="00291D14"/>
    <w:rsid w:val="002924D1"/>
    <w:rsid w:val="0029252B"/>
    <w:rsid w:val="00293656"/>
    <w:rsid w:val="00293A83"/>
    <w:rsid w:val="00293E3C"/>
    <w:rsid w:val="0029407E"/>
    <w:rsid w:val="00294839"/>
    <w:rsid w:val="00294B1E"/>
    <w:rsid w:val="00294C6F"/>
    <w:rsid w:val="00295161"/>
    <w:rsid w:val="00295D4F"/>
    <w:rsid w:val="002963F6"/>
    <w:rsid w:val="00296B17"/>
    <w:rsid w:val="00296E30"/>
    <w:rsid w:val="002972E3"/>
    <w:rsid w:val="002975A7"/>
    <w:rsid w:val="002A0199"/>
    <w:rsid w:val="002A08F4"/>
    <w:rsid w:val="002A0C0A"/>
    <w:rsid w:val="002A234D"/>
    <w:rsid w:val="002A2B1F"/>
    <w:rsid w:val="002A348C"/>
    <w:rsid w:val="002A4C46"/>
    <w:rsid w:val="002A527B"/>
    <w:rsid w:val="002A5C00"/>
    <w:rsid w:val="002A6783"/>
    <w:rsid w:val="002A7560"/>
    <w:rsid w:val="002A7C28"/>
    <w:rsid w:val="002A7D0D"/>
    <w:rsid w:val="002B10EF"/>
    <w:rsid w:val="002B2026"/>
    <w:rsid w:val="002B29A8"/>
    <w:rsid w:val="002B32D5"/>
    <w:rsid w:val="002B3444"/>
    <w:rsid w:val="002B3BBD"/>
    <w:rsid w:val="002B4E41"/>
    <w:rsid w:val="002B4EEE"/>
    <w:rsid w:val="002B5703"/>
    <w:rsid w:val="002B5D30"/>
    <w:rsid w:val="002B609F"/>
    <w:rsid w:val="002B7131"/>
    <w:rsid w:val="002B7612"/>
    <w:rsid w:val="002B7BFB"/>
    <w:rsid w:val="002C141A"/>
    <w:rsid w:val="002C14BF"/>
    <w:rsid w:val="002C1C75"/>
    <w:rsid w:val="002C238F"/>
    <w:rsid w:val="002C23CB"/>
    <w:rsid w:val="002C29BC"/>
    <w:rsid w:val="002C3922"/>
    <w:rsid w:val="002C3B92"/>
    <w:rsid w:val="002C3BB2"/>
    <w:rsid w:val="002C4217"/>
    <w:rsid w:val="002C4DB5"/>
    <w:rsid w:val="002C526B"/>
    <w:rsid w:val="002C5681"/>
    <w:rsid w:val="002C631F"/>
    <w:rsid w:val="002C642D"/>
    <w:rsid w:val="002C68D3"/>
    <w:rsid w:val="002C7941"/>
    <w:rsid w:val="002C7B3A"/>
    <w:rsid w:val="002D0DD8"/>
    <w:rsid w:val="002D32D1"/>
    <w:rsid w:val="002D3497"/>
    <w:rsid w:val="002D3E61"/>
    <w:rsid w:val="002D539B"/>
    <w:rsid w:val="002D6012"/>
    <w:rsid w:val="002D67F9"/>
    <w:rsid w:val="002D760D"/>
    <w:rsid w:val="002D78A5"/>
    <w:rsid w:val="002E028D"/>
    <w:rsid w:val="002E0C4D"/>
    <w:rsid w:val="002E1FDD"/>
    <w:rsid w:val="002E233D"/>
    <w:rsid w:val="002E2549"/>
    <w:rsid w:val="002E2893"/>
    <w:rsid w:val="002E31D4"/>
    <w:rsid w:val="002E3DF7"/>
    <w:rsid w:val="002E4B2B"/>
    <w:rsid w:val="002E4CEF"/>
    <w:rsid w:val="002E76F2"/>
    <w:rsid w:val="002F10C0"/>
    <w:rsid w:val="002F2561"/>
    <w:rsid w:val="002F39DF"/>
    <w:rsid w:val="002F4A31"/>
    <w:rsid w:val="002F5C14"/>
    <w:rsid w:val="002F6CF6"/>
    <w:rsid w:val="002F7403"/>
    <w:rsid w:val="002F7753"/>
    <w:rsid w:val="002F78D7"/>
    <w:rsid w:val="003004D6"/>
    <w:rsid w:val="00301690"/>
    <w:rsid w:val="003017D2"/>
    <w:rsid w:val="003018BD"/>
    <w:rsid w:val="00301997"/>
    <w:rsid w:val="00301B21"/>
    <w:rsid w:val="00302FE7"/>
    <w:rsid w:val="003039F2"/>
    <w:rsid w:val="00304EF2"/>
    <w:rsid w:val="00305926"/>
    <w:rsid w:val="00305CA0"/>
    <w:rsid w:val="00306D41"/>
    <w:rsid w:val="00307253"/>
    <w:rsid w:val="00307316"/>
    <w:rsid w:val="00310C04"/>
    <w:rsid w:val="003112C0"/>
    <w:rsid w:val="00312041"/>
    <w:rsid w:val="00312C60"/>
    <w:rsid w:val="003132A3"/>
    <w:rsid w:val="003142E5"/>
    <w:rsid w:val="00315F53"/>
    <w:rsid w:val="00316D39"/>
    <w:rsid w:val="00316DB0"/>
    <w:rsid w:val="00316E43"/>
    <w:rsid w:val="00317BC6"/>
    <w:rsid w:val="003201AA"/>
    <w:rsid w:val="0032067E"/>
    <w:rsid w:val="00321E39"/>
    <w:rsid w:val="0032307F"/>
    <w:rsid w:val="003233C7"/>
    <w:rsid w:val="003234E7"/>
    <w:rsid w:val="00324B61"/>
    <w:rsid w:val="00325DFB"/>
    <w:rsid w:val="00326194"/>
    <w:rsid w:val="0032623F"/>
    <w:rsid w:val="00326D57"/>
    <w:rsid w:val="00327D6D"/>
    <w:rsid w:val="0033048D"/>
    <w:rsid w:val="0033068A"/>
    <w:rsid w:val="00330D9D"/>
    <w:rsid w:val="00330E76"/>
    <w:rsid w:val="00332329"/>
    <w:rsid w:val="00332E7A"/>
    <w:rsid w:val="0033369F"/>
    <w:rsid w:val="00333B66"/>
    <w:rsid w:val="00333F73"/>
    <w:rsid w:val="003343E6"/>
    <w:rsid w:val="00335927"/>
    <w:rsid w:val="00336097"/>
    <w:rsid w:val="00337C6A"/>
    <w:rsid w:val="0034013A"/>
    <w:rsid w:val="00340444"/>
    <w:rsid w:val="00340D24"/>
    <w:rsid w:val="00340D96"/>
    <w:rsid w:val="00340E4E"/>
    <w:rsid w:val="003413FE"/>
    <w:rsid w:val="00341410"/>
    <w:rsid w:val="0034196C"/>
    <w:rsid w:val="00342817"/>
    <w:rsid w:val="0034289C"/>
    <w:rsid w:val="00342FFF"/>
    <w:rsid w:val="00343382"/>
    <w:rsid w:val="0034409F"/>
    <w:rsid w:val="00344279"/>
    <w:rsid w:val="00344551"/>
    <w:rsid w:val="00345166"/>
    <w:rsid w:val="003457E5"/>
    <w:rsid w:val="00346613"/>
    <w:rsid w:val="00346831"/>
    <w:rsid w:val="003479CB"/>
    <w:rsid w:val="00347A62"/>
    <w:rsid w:val="00347B28"/>
    <w:rsid w:val="00350DC2"/>
    <w:rsid w:val="00351024"/>
    <w:rsid w:val="00351B3E"/>
    <w:rsid w:val="00351FE9"/>
    <w:rsid w:val="00352008"/>
    <w:rsid w:val="0035468D"/>
    <w:rsid w:val="0035480F"/>
    <w:rsid w:val="00355179"/>
    <w:rsid w:val="00355677"/>
    <w:rsid w:val="00355A31"/>
    <w:rsid w:val="00356025"/>
    <w:rsid w:val="003569D3"/>
    <w:rsid w:val="00356A6D"/>
    <w:rsid w:val="00356DF0"/>
    <w:rsid w:val="003575E6"/>
    <w:rsid w:val="00360BCC"/>
    <w:rsid w:val="00361178"/>
    <w:rsid w:val="0036181C"/>
    <w:rsid w:val="00361AD9"/>
    <w:rsid w:val="00362049"/>
    <w:rsid w:val="0036227B"/>
    <w:rsid w:val="0036257A"/>
    <w:rsid w:val="003627DB"/>
    <w:rsid w:val="0036288D"/>
    <w:rsid w:val="00362CEF"/>
    <w:rsid w:val="00363420"/>
    <w:rsid w:val="003637DF"/>
    <w:rsid w:val="00363B08"/>
    <w:rsid w:val="003641E6"/>
    <w:rsid w:val="00364395"/>
    <w:rsid w:val="003655F1"/>
    <w:rsid w:val="00365C5A"/>
    <w:rsid w:val="00366424"/>
    <w:rsid w:val="00366B06"/>
    <w:rsid w:val="00366E15"/>
    <w:rsid w:val="00366E76"/>
    <w:rsid w:val="00366EC2"/>
    <w:rsid w:val="003672FB"/>
    <w:rsid w:val="00367695"/>
    <w:rsid w:val="0036785D"/>
    <w:rsid w:val="003700B6"/>
    <w:rsid w:val="003708AF"/>
    <w:rsid w:val="00372D1F"/>
    <w:rsid w:val="00373233"/>
    <w:rsid w:val="00373848"/>
    <w:rsid w:val="00374514"/>
    <w:rsid w:val="0037619D"/>
    <w:rsid w:val="0037713D"/>
    <w:rsid w:val="003774CE"/>
    <w:rsid w:val="003807D3"/>
    <w:rsid w:val="00381837"/>
    <w:rsid w:val="00382068"/>
    <w:rsid w:val="003826D0"/>
    <w:rsid w:val="00383C7A"/>
    <w:rsid w:val="00384014"/>
    <w:rsid w:val="00384995"/>
    <w:rsid w:val="00384CB4"/>
    <w:rsid w:val="00384FDE"/>
    <w:rsid w:val="00385A5E"/>
    <w:rsid w:val="0038643D"/>
    <w:rsid w:val="00386797"/>
    <w:rsid w:val="003875DD"/>
    <w:rsid w:val="00390779"/>
    <w:rsid w:val="00390A31"/>
    <w:rsid w:val="00390DE5"/>
    <w:rsid w:val="003912F0"/>
    <w:rsid w:val="003917FC"/>
    <w:rsid w:val="00391F3F"/>
    <w:rsid w:val="0039366E"/>
    <w:rsid w:val="0039367D"/>
    <w:rsid w:val="003947CB"/>
    <w:rsid w:val="003954DE"/>
    <w:rsid w:val="00395CA9"/>
    <w:rsid w:val="00395D27"/>
    <w:rsid w:val="00395EBB"/>
    <w:rsid w:val="00396162"/>
    <w:rsid w:val="00396854"/>
    <w:rsid w:val="00396D20"/>
    <w:rsid w:val="00397308"/>
    <w:rsid w:val="00397ACC"/>
    <w:rsid w:val="00397B8B"/>
    <w:rsid w:val="00397EC0"/>
    <w:rsid w:val="003A01BD"/>
    <w:rsid w:val="003A1445"/>
    <w:rsid w:val="003A173E"/>
    <w:rsid w:val="003A1B00"/>
    <w:rsid w:val="003A1D5F"/>
    <w:rsid w:val="003A1FD2"/>
    <w:rsid w:val="003A2860"/>
    <w:rsid w:val="003A2E7B"/>
    <w:rsid w:val="003A33DC"/>
    <w:rsid w:val="003A3796"/>
    <w:rsid w:val="003A434C"/>
    <w:rsid w:val="003A4A36"/>
    <w:rsid w:val="003A4DD8"/>
    <w:rsid w:val="003A4F02"/>
    <w:rsid w:val="003A5768"/>
    <w:rsid w:val="003A5B9F"/>
    <w:rsid w:val="003A6CF1"/>
    <w:rsid w:val="003A766C"/>
    <w:rsid w:val="003A78DB"/>
    <w:rsid w:val="003B001C"/>
    <w:rsid w:val="003B0439"/>
    <w:rsid w:val="003B0ED8"/>
    <w:rsid w:val="003B173B"/>
    <w:rsid w:val="003B1BA2"/>
    <w:rsid w:val="003B1C04"/>
    <w:rsid w:val="003B2272"/>
    <w:rsid w:val="003B3058"/>
    <w:rsid w:val="003B31D5"/>
    <w:rsid w:val="003B4674"/>
    <w:rsid w:val="003B47FC"/>
    <w:rsid w:val="003B482F"/>
    <w:rsid w:val="003B5289"/>
    <w:rsid w:val="003B532D"/>
    <w:rsid w:val="003B561E"/>
    <w:rsid w:val="003B5974"/>
    <w:rsid w:val="003B5EF0"/>
    <w:rsid w:val="003B64FB"/>
    <w:rsid w:val="003B6DD4"/>
    <w:rsid w:val="003B78F1"/>
    <w:rsid w:val="003B7B3E"/>
    <w:rsid w:val="003B7F3A"/>
    <w:rsid w:val="003C015D"/>
    <w:rsid w:val="003C0C5A"/>
    <w:rsid w:val="003C0D89"/>
    <w:rsid w:val="003C12D5"/>
    <w:rsid w:val="003C1779"/>
    <w:rsid w:val="003C1B46"/>
    <w:rsid w:val="003C1EFE"/>
    <w:rsid w:val="003C2BE5"/>
    <w:rsid w:val="003C2CEF"/>
    <w:rsid w:val="003C2F5D"/>
    <w:rsid w:val="003C3B68"/>
    <w:rsid w:val="003C4703"/>
    <w:rsid w:val="003C4CF8"/>
    <w:rsid w:val="003C54F2"/>
    <w:rsid w:val="003C6468"/>
    <w:rsid w:val="003C6FA0"/>
    <w:rsid w:val="003D07DD"/>
    <w:rsid w:val="003D0C87"/>
    <w:rsid w:val="003D123A"/>
    <w:rsid w:val="003D19DC"/>
    <w:rsid w:val="003D2A29"/>
    <w:rsid w:val="003D2A46"/>
    <w:rsid w:val="003D2EA9"/>
    <w:rsid w:val="003D3136"/>
    <w:rsid w:val="003D343C"/>
    <w:rsid w:val="003D37F4"/>
    <w:rsid w:val="003D3DD9"/>
    <w:rsid w:val="003D43AB"/>
    <w:rsid w:val="003D5021"/>
    <w:rsid w:val="003D5165"/>
    <w:rsid w:val="003D562B"/>
    <w:rsid w:val="003D56A7"/>
    <w:rsid w:val="003D604C"/>
    <w:rsid w:val="003D6F7E"/>
    <w:rsid w:val="003D7268"/>
    <w:rsid w:val="003D72B7"/>
    <w:rsid w:val="003E0904"/>
    <w:rsid w:val="003E0FC2"/>
    <w:rsid w:val="003E12D3"/>
    <w:rsid w:val="003E160F"/>
    <w:rsid w:val="003E1DC2"/>
    <w:rsid w:val="003E247A"/>
    <w:rsid w:val="003E2A08"/>
    <w:rsid w:val="003E4EF8"/>
    <w:rsid w:val="003E542D"/>
    <w:rsid w:val="003E5608"/>
    <w:rsid w:val="003E5764"/>
    <w:rsid w:val="003E5CC3"/>
    <w:rsid w:val="003E5EFF"/>
    <w:rsid w:val="003E623C"/>
    <w:rsid w:val="003E65C7"/>
    <w:rsid w:val="003F109A"/>
    <w:rsid w:val="003F13D2"/>
    <w:rsid w:val="003F15E2"/>
    <w:rsid w:val="003F3B12"/>
    <w:rsid w:val="003F667A"/>
    <w:rsid w:val="003F6828"/>
    <w:rsid w:val="003F6868"/>
    <w:rsid w:val="003F7200"/>
    <w:rsid w:val="003F7E87"/>
    <w:rsid w:val="00400C85"/>
    <w:rsid w:val="00401BA3"/>
    <w:rsid w:val="00401E4A"/>
    <w:rsid w:val="0040243B"/>
    <w:rsid w:val="00402445"/>
    <w:rsid w:val="00402E36"/>
    <w:rsid w:val="00403384"/>
    <w:rsid w:val="00403C40"/>
    <w:rsid w:val="004047F1"/>
    <w:rsid w:val="004059A7"/>
    <w:rsid w:val="00406618"/>
    <w:rsid w:val="00407D3A"/>
    <w:rsid w:val="00407ED5"/>
    <w:rsid w:val="00410594"/>
    <w:rsid w:val="00411C41"/>
    <w:rsid w:val="0041243D"/>
    <w:rsid w:val="0041423A"/>
    <w:rsid w:val="00414255"/>
    <w:rsid w:val="00414FB8"/>
    <w:rsid w:val="0041550F"/>
    <w:rsid w:val="00415BC3"/>
    <w:rsid w:val="00415E24"/>
    <w:rsid w:val="0041673A"/>
    <w:rsid w:val="00416902"/>
    <w:rsid w:val="00417779"/>
    <w:rsid w:val="00417F97"/>
    <w:rsid w:val="00421281"/>
    <w:rsid w:val="00421910"/>
    <w:rsid w:val="00421F7B"/>
    <w:rsid w:val="00422397"/>
    <w:rsid w:val="004224D1"/>
    <w:rsid w:val="00423269"/>
    <w:rsid w:val="0042331D"/>
    <w:rsid w:val="00423A85"/>
    <w:rsid w:val="00424111"/>
    <w:rsid w:val="004249E1"/>
    <w:rsid w:val="00424D03"/>
    <w:rsid w:val="00425316"/>
    <w:rsid w:val="00425646"/>
    <w:rsid w:val="00425887"/>
    <w:rsid w:val="00427A0B"/>
    <w:rsid w:val="00427B12"/>
    <w:rsid w:val="00427EDA"/>
    <w:rsid w:val="00430E48"/>
    <w:rsid w:val="00430EC0"/>
    <w:rsid w:val="00430F2A"/>
    <w:rsid w:val="004329F8"/>
    <w:rsid w:val="004332FD"/>
    <w:rsid w:val="004337A3"/>
    <w:rsid w:val="0043398C"/>
    <w:rsid w:val="00433BE6"/>
    <w:rsid w:val="0043497D"/>
    <w:rsid w:val="00434B81"/>
    <w:rsid w:val="0043503C"/>
    <w:rsid w:val="00435FFC"/>
    <w:rsid w:val="00437009"/>
    <w:rsid w:val="004403E7"/>
    <w:rsid w:val="0044072C"/>
    <w:rsid w:val="00440963"/>
    <w:rsid w:val="00440D58"/>
    <w:rsid w:val="00441466"/>
    <w:rsid w:val="004419D9"/>
    <w:rsid w:val="00442B70"/>
    <w:rsid w:val="00442D46"/>
    <w:rsid w:val="00443333"/>
    <w:rsid w:val="00443884"/>
    <w:rsid w:val="004470DF"/>
    <w:rsid w:val="004479BE"/>
    <w:rsid w:val="00447D4A"/>
    <w:rsid w:val="00447D66"/>
    <w:rsid w:val="0045046F"/>
    <w:rsid w:val="00452C52"/>
    <w:rsid w:val="0045346B"/>
    <w:rsid w:val="00454342"/>
    <w:rsid w:val="004562DC"/>
    <w:rsid w:val="00456E1C"/>
    <w:rsid w:val="0045700B"/>
    <w:rsid w:val="0045738C"/>
    <w:rsid w:val="00457DBC"/>
    <w:rsid w:val="00457E50"/>
    <w:rsid w:val="00461347"/>
    <w:rsid w:val="00461C30"/>
    <w:rsid w:val="00462057"/>
    <w:rsid w:val="00462D38"/>
    <w:rsid w:val="00462D3F"/>
    <w:rsid w:val="00462F6A"/>
    <w:rsid w:val="00464F59"/>
    <w:rsid w:val="00465148"/>
    <w:rsid w:val="004653A1"/>
    <w:rsid w:val="00465BB4"/>
    <w:rsid w:val="00466F09"/>
    <w:rsid w:val="00466F12"/>
    <w:rsid w:val="00466FD9"/>
    <w:rsid w:val="00466FFC"/>
    <w:rsid w:val="00467967"/>
    <w:rsid w:val="00467991"/>
    <w:rsid w:val="00467AFB"/>
    <w:rsid w:val="00467EAF"/>
    <w:rsid w:val="00471A84"/>
    <w:rsid w:val="004726B9"/>
    <w:rsid w:val="0047277C"/>
    <w:rsid w:val="00472C85"/>
    <w:rsid w:val="00473A7A"/>
    <w:rsid w:val="00474BEB"/>
    <w:rsid w:val="004755A6"/>
    <w:rsid w:val="004756E5"/>
    <w:rsid w:val="004761CA"/>
    <w:rsid w:val="00476378"/>
    <w:rsid w:val="004767B4"/>
    <w:rsid w:val="00476927"/>
    <w:rsid w:val="004773B6"/>
    <w:rsid w:val="00477BD5"/>
    <w:rsid w:val="00477D57"/>
    <w:rsid w:val="0048025D"/>
    <w:rsid w:val="00480AAC"/>
    <w:rsid w:val="0048120C"/>
    <w:rsid w:val="00481D10"/>
    <w:rsid w:val="00481E3D"/>
    <w:rsid w:val="00482B41"/>
    <w:rsid w:val="00483C24"/>
    <w:rsid w:val="0048435E"/>
    <w:rsid w:val="00484528"/>
    <w:rsid w:val="0048491F"/>
    <w:rsid w:val="00484D2A"/>
    <w:rsid w:val="00484DF6"/>
    <w:rsid w:val="00485123"/>
    <w:rsid w:val="00485310"/>
    <w:rsid w:val="00485CAD"/>
    <w:rsid w:val="00486280"/>
    <w:rsid w:val="00487106"/>
    <w:rsid w:val="00487D5C"/>
    <w:rsid w:val="004906BC"/>
    <w:rsid w:val="00490B8E"/>
    <w:rsid w:val="00490C02"/>
    <w:rsid w:val="004915D3"/>
    <w:rsid w:val="00491AE7"/>
    <w:rsid w:val="00491C6B"/>
    <w:rsid w:val="00492500"/>
    <w:rsid w:val="00492EE6"/>
    <w:rsid w:val="00493D5C"/>
    <w:rsid w:val="00493F60"/>
    <w:rsid w:val="004940B1"/>
    <w:rsid w:val="004942BE"/>
    <w:rsid w:val="0049553E"/>
    <w:rsid w:val="00495834"/>
    <w:rsid w:val="004958BC"/>
    <w:rsid w:val="00495918"/>
    <w:rsid w:val="004961A7"/>
    <w:rsid w:val="004962EC"/>
    <w:rsid w:val="00496387"/>
    <w:rsid w:val="00496B2C"/>
    <w:rsid w:val="00496C5B"/>
    <w:rsid w:val="00497605"/>
    <w:rsid w:val="004A04BF"/>
    <w:rsid w:val="004A119E"/>
    <w:rsid w:val="004A2268"/>
    <w:rsid w:val="004A3CAE"/>
    <w:rsid w:val="004A3D1F"/>
    <w:rsid w:val="004A3F90"/>
    <w:rsid w:val="004A4337"/>
    <w:rsid w:val="004A5719"/>
    <w:rsid w:val="004A6382"/>
    <w:rsid w:val="004A7D42"/>
    <w:rsid w:val="004B08FC"/>
    <w:rsid w:val="004B090B"/>
    <w:rsid w:val="004B0F4F"/>
    <w:rsid w:val="004B18CA"/>
    <w:rsid w:val="004B23DB"/>
    <w:rsid w:val="004B2857"/>
    <w:rsid w:val="004B2EA9"/>
    <w:rsid w:val="004B3001"/>
    <w:rsid w:val="004B344E"/>
    <w:rsid w:val="004B3E55"/>
    <w:rsid w:val="004B4D14"/>
    <w:rsid w:val="004B525B"/>
    <w:rsid w:val="004B54E7"/>
    <w:rsid w:val="004B5A1A"/>
    <w:rsid w:val="004B65A8"/>
    <w:rsid w:val="004B6BB5"/>
    <w:rsid w:val="004B6F31"/>
    <w:rsid w:val="004B71F1"/>
    <w:rsid w:val="004B7AF7"/>
    <w:rsid w:val="004B7E9E"/>
    <w:rsid w:val="004C04B4"/>
    <w:rsid w:val="004C0E29"/>
    <w:rsid w:val="004C1063"/>
    <w:rsid w:val="004C15A3"/>
    <w:rsid w:val="004C1A25"/>
    <w:rsid w:val="004C2581"/>
    <w:rsid w:val="004C2636"/>
    <w:rsid w:val="004C2754"/>
    <w:rsid w:val="004C2868"/>
    <w:rsid w:val="004C2B24"/>
    <w:rsid w:val="004C2C41"/>
    <w:rsid w:val="004C3CA1"/>
    <w:rsid w:val="004C3CD7"/>
    <w:rsid w:val="004C4CFA"/>
    <w:rsid w:val="004C5BC0"/>
    <w:rsid w:val="004C605A"/>
    <w:rsid w:val="004C6E37"/>
    <w:rsid w:val="004C7C43"/>
    <w:rsid w:val="004C7EFB"/>
    <w:rsid w:val="004D0243"/>
    <w:rsid w:val="004D10B6"/>
    <w:rsid w:val="004D1635"/>
    <w:rsid w:val="004D2A16"/>
    <w:rsid w:val="004D2B3E"/>
    <w:rsid w:val="004D4293"/>
    <w:rsid w:val="004D4534"/>
    <w:rsid w:val="004D4811"/>
    <w:rsid w:val="004D4F61"/>
    <w:rsid w:val="004D5065"/>
    <w:rsid w:val="004D517D"/>
    <w:rsid w:val="004D5337"/>
    <w:rsid w:val="004D54AD"/>
    <w:rsid w:val="004D5ACA"/>
    <w:rsid w:val="004D5C2A"/>
    <w:rsid w:val="004D63C0"/>
    <w:rsid w:val="004D7585"/>
    <w:rsid w:val="004E075C"/>
    <w:rsid w:val="004E1CF1"/>
    <w:rsid w:val="004E1EEF"/>
    <w:rsid w:val="004E21EA"/>
    <w:rsid w:val="004E2878"/>
    <w:rsid w:val="004E2EEA"/>
    <w:rsid w:val="004E37CB"/>
    <w:rsid w:val="004E3C1D"/>
    <w:rsid w:val="004E3CA5"/>
    <w:rsid w:val="004E4277"/>
    <w:rsid w:val="004E481F"/>
    <w:rsid w:val="004E73C1"/>
    <w:rsid w:val="004E7FF0"/>
    <w:rsid w:val="004F009D"/>
    <w:rsid w:val="004F094A"/>
    <w:rsid w:val="004F2A6C"/>
    <w:rsid w:val="004F2AB0"/>
    <w:rsid w:val="004F38F3"/>
    <w:rsid w:val="004F3CC3"/>
    <w:rsid w:val="004F57AE"/>
    <w:rsid w:val="004F7CC1"/>
    <w:rsid w:val="005001F6"/>
    <w:rsid w:val="00500897"/>
    <w:rsid w:val="00500E7F"/>
    <w:rsid w:val="005016F7"/>
    <w:rsid w:val="00501A7D"/>
    <w:rsid w:val="00501AC7"/>
    <w:rsid w:val="005023FC"/>
    <w:rsid w:val="0050285D"/>
    <w:rsid w:val="005029F7"/>
    <w:rsid w:val="00502F91"/>
    <w:rsid w:val="005032E6"/>
    <w:rsid w:val="00503575"/>
    <w:rsid w:val="0050372B"/>
    <w:rsid w:val="00503885"/>
    <w:rsid w:val="00503CCC"/>
    <w:rsid w:val="00506671"/>
    <w:rsid w:val="00506EE4"/>
    <w:rsid w:val="0050728A"/>
    <w:rsid w:val="0050743F"/>
    <w:rsid w:val="00507761"/>
    <w:rsid w:val="00507F8A"/>
    <w:rsid w:val="00507F90"/>
    <w:rsid w:val="00510E9C"/>
    <w:rsid w:val="005110D9"/>
    <w:rsid w:val="005115FF"/>
    <w:rsid w:val="0051182D"/>
    <w:rsid w:val="00511ADA"/>
    <w:rsid w:val="005128FF"/>
    <w:rsid w:val="00512C73"/>
    <w:rsid w:val="00513236"/>
    <w:rsid w:val="005147DF"/>
    <w:rsid w:val="005164C6"/>
    <w:rsid w:val="00516505"/>
    <w:rsid w:val="005166CF"/>
    <w:rsid w:val="00516D0D"/>
    <w:rsid w:val="0051711E"/>
    <w:rsid w:val="005208D6"/>
    <w:rsid w:val="00520B9C"/>
    <w:rsid w:val="00520C20"/>
    <w:rsid w:val="00520E82"/>
    <w:rsid w:val="00523285"/>
    <w:rsid w:val="0052362C"/>
    <w:rsid w:val="00523920"/>
    <w:rsid w:val="00524380"/>
    <w:rsid w:val="005244A8"/>
    <w:rsid w:val="005261AC"/>
    <w:rsid w:val="005269D2"/>
    <w:rsid w:val="0052702A"/>
    <w:rsid w:val="0052772F"/>
    <w:rsid w:val="00527DCF"/>
    <w:rsid w:val="00530543"/>
    <w:rsid w:val="00530610"/>
    <w:rsid w:val="005312EF"/>
    <w:rsid w:val="005313D7"/>
    <w:rsid w:val="005325B5"/>
    <w:rsid w:val="00532951"/>
    <w:rsid w:val="0053336F"/>
    <w:rsid w:val="00533596"/>
    <w:rsid w:val="00533BB6"/>
    <w:rsid w:val="00533CBD"/>
    <w:rsid w:val="00534B88"/>
    <w:rsid w:val="00535621"/>
    <w:rsid w:val="005357C1"/>
    <w:rsid w:val="0053656E"/>
    <w:rsid w:val="00537AE8"/>
    <w:rsid w:val="00537C48"/>
    <w:rsid w:val="00537E65"/>
    <w:rsid w:val="00540644"/>
    <w:rsid w:val="005417E0"/>
    <w:rsid w:val="00541DB8"/>
    <w:rsid w:val="00542B9E"/>
    <w:rsid w:val="00543178"/>
    <w:rsid w:val="00544A44"/>
    <w:rsid w:val="00544B65"/>
    <w:rsid w:val="00544BF7"/>
    <w:rsid w:val="0054510A"/>
    <w:rsid w:val="005453C6"/>
    <w:rsid w:val="00546DEB"/>
    <w:rsid w:val="00546E5F"/>
    <w:rsid w:val="005529C9"/>
    <w:rsid w:val="005537E7"/>
    <w:rsid w:val="00554A39"/>
    <w:rsid w:val="00554EE7"/>
    <w:rsid w:val="0055510A"/>
    <w:rsid w:val="005563B4"/>
    <w:rsid w:val="00556742"/>
    <w:rsid w:val="00556D58"/>
    <w:rsid w:val="00556E68"/>
    <w:rsid w:val="005572E7"/>
    <w:rsid w:val="00557729"/>
    <w:rsid w:val="005608BD"/>
    <w:rsid w:val="00561878"/>
    <w:rsid w:val="00562074"/>
    <w:rsid w:val="00562FC9"/>
    <w:rsid w:val="00563294"/>
    <w:rsid w:val="00563A4A"/>
    <w:rsid w:val="005654C2"/>
    <w:rsid w:val="00565BA9"/>
    <w:rsid w:val="00566F9F"/>
    <w:rsid w:val="005670EE"/>
    <w:rsid w:val="0056713F"/>
    <w:rsid w:val="00567E3E"/>
    <w:rsid w:val="00570E10"/>
    <w:rsid w:val="0057135D"/>
    <w:rsid w:val="0057141D"/>
    <w:rsid w:val="005726EA"/>
    <w:rsid w:val="00572AB2"/>
    <w:rsid w:val="00576AE2"/>
    <w:rsid w:val="00576E2C"/>
    <w:rsid w:val="00576F14"/>
    <w:rsid w:val="005773A4"/>
    <w:rsid w:val="00580290"/>
    <w:rsid w:val="00580312"/>
    <w:rsid w:val="005803AF"/>
    <w:rsid w:val="00580FB0"/>
    <w:rsid w:val="005811A4"/>
    <w:rsid w:val="0058167D"/>
    <w:rsid w:val="00582449"/>
    <w:rsid w:val="005828C5"/>
    <w:rsid w:val="00583E19"/>
    <w:rsid w:val="00584B8B"/>
    <w:rsid w:val="00584D2B"/>
    <w:rsid w:val="0058523D"/>
    <w:rsid w:val="0058538B"/>
    <w:rsid w:val="005855D6"/>
    <w:rsid w:val="00585CD7"/>
    <w:rsid w:val="005864BF"/>
    <w:rsid w:val="005872A9"/>
    <w:rsid w:val="005873BB"/>
    <w:rsid w:val="0058789C"/>
    <w:rsid w:val="00587D07"/>
    <w:rsid w:val="00590485"/>
    <w:rsid w:val="00590D16"/>
    <w:rsid w:val="0059112D"/>
    <w:rsid w:val="00591153"/>
    <w:rsid w:val="0059182C"/>
    <w:rsid w:val="00591BA4"/>
    <w:rsid w:val="00592926"/>
    <w:rsid w:val="005941A1"/>
    <w:rsid w:val="00594B9E"/>
    <w:rsid w:val="00594BCF"/>
    <w:rsid w:val="00594C99"/>
    <w:rsid w:val="00596301"/>
    <w:rsid w:val="00596783"/>
    <w:rsid w:val="00596BC2"/>
    <w:rsid w:val="00596F8B"/>
    <w:rsid w:val="0059708D"/>
    <w:rsid w:val="005A02D4"/>
    <w:rsid w:val="005A0426"/>
    <w:rsid w:val="005A0F4A"/>
    <w:rsid w:val="005A1415"/>
    <w:rsid w:val="005A1483"/>
    <w:rsid w:val="005A14C3"/>
    <w:rsid w:val="005A19E3"/>
    <w:rsid w:val="005A2240"/>
    <w:rsid w:val="005A2881"/>
    <w:rsid w:val="005A335C"/>
    <w:rsid w:val="005A35D7"/>
    <w:rsid w:val="005A3E9C"/>
    <w:rsid w:val="005A3ED6"/>
    <w:rsid w:val="005A405F"/>
    <w:rsid w:val="005A4F11"/>
    <w:rsid w:val="005A547C"/>
    <w:rsid w:val="005A549D"/>
    <w:rsid w:val="005A54E9"/>
    <w:rsid w:val="005A5C51"/>
    <w:rsid w:val="005A63E3"/>
    <w:rsid w:val="005A684F"/>
    <w:rsid w:val="005A768D"/>
    <w:rsid w:val="005A778D"/>
    <w:rsid w:val="005A7D83"/>
    <w:rsid w:val="005A7F51"/>
    <w:rsid w:val="005B0BC8"/>
    <w:rsid w:val="005B11EA"/>
    <w:rsid w:val="005B2961"/>
    <w:rsid w:val="005B2D7F"/>
    <w:rsid w:val="005B2ED4"/>
    <w:rsid w:val="005B341E"/>
    <w:rsid w:val="005B3848"/>
    <w:rsid w:val="005B3F11"/>
    <w:rsid w:val="005B4927"/>
    <w:rsid w:val="005B49B3"/>
    <w:rsid w:val="005B4E12"/>
    <w:rsid w:val="005B57CE"/>
    <w:rsid w:val="005B5DC2"/>
    <w:rsid w:val="005B633E"/>
    <w:rsid w:val="005B6735"/>
    <w:rsid w:val="005B6B94"/>
    <w:rsid w:val="005B71AC"/>
    <w:rsid w:val="005B7889"/>
    <w:rsid w:val="005B7EED"/>
    <w:rsid w:val="005C01CC"/>
    <w:rsid w:val="005C136B"/>
    <w:rsid w:val="005C13FB"/>
    <w:rsid w:val="005C200B"/>
    <w:rsid w:val="005C2BA8"/>
    <w:rsid w:val="005C31A7"/>
    <w:rsid w:val="005C3CE6"/>
    <w:rsid w:val="005C3E18"/>
    <w:rsid w:val="005C4FBD"/>
    <w:rsid w:val="005C5D23"/>
    <w:rsid w:val="005C63F2"/>
    <w:rsid w:val="005C6CF0"/>
    <w:rsid w:val="005C76D0"/>
    <w:rsid w:val="005D0859"/>
    <w:rsid w:val="005D12F7"/>
    <w:rsid w:val="005D22C0"/>
    <w:rsid w:val="005D2CD7"/>
    <w:rsid w:val="005D3B5F"/>
    <w:rsid w:val="005D47D2"/>
    <w:rsid w:val="005D5372"/>
    <w:rsid w:val="005D6014"/>
    <w:rsid w:val="005D605E"/>
    <w:rsid w:val="005D638F"/>
    <w:rsid w:val="005D663E"/>
    <w:rsid w:val="005D68CC"/>
    <w:rsid w:val="005D699D"/>
    <w:rsid w:val="005D6E7B"/>
    <w:rsid w:val="005D7075"/>
    <w:rsid w:val="005D7839"/>
    <w:rsid w:val="005E0763"/>
    <w:rsid w:val="005E0DD4"/>
    <w:rsid w:val="005E0F99"/>
    <w:rsid w:val="005E12C7"/>
    <w:rsid w:val="005E1D06"/>
    <w:rsid w:val="005E1F28"/>
    <w:rsid w:val="005E2D45"/>
    <w:rsid w:val="005E3439"/>
    <w:rsid w:val="005E458D"/>
    <w:rsid w:val="005E4876"/>
    <w:rsid w:val="005E4C59"/>
    <w:rsid w:val="005E514B"/>
    <w:rsid w:val="005E68C1"/>
    <w:rsid w:val="005E6FF9"/>
    <w:rsid w:val="005E73B3"/>
    <w:rsid w:val="005F1D36"/>
    <w:rsid w:val="005F1EF4"/>
    <w:rsid w:val="005F4C8C"/>
    <w:rsid w:val="005F5C44"/>
    <w:rsid w:val="005F5D67"/>
    <w:rsid w:val="005F6A27"/>
    <w:rsid w:val="005F70A9"/>
    <w:rsid w:val="005F7367"/>
    <w:rsid w:val="0060073E"/>
    <w:rsid w:val="0060086F"/>
    <w:rsid w:val="00600A44"/>
    <w:rsid w:val="00600D8C"/>
    <w:rsid w:val="00600E98"/>
    <w:rsid w:val="00601BC9"/>
    <w:rsid w:val="00602122"/>
    <w:rsid w:val="0060280C"/>
    <w:rsid w:val="00602F94"/>
    <w:rsid w:val="00603156"/>
    <w:rsid w:val="0060366E"/>
    <w:rsid w:val="00604D72"/>
    <w:rsid w:val="00604EC7"/>
    <w:rsid w:val="00605897"/>
    <w:rsid w:val="00606234"/>
    <w:rsid w:val="006117FA"/>
    <w:rsid w:val="00611967"/>
    <w:rsid w:val="0061207D"/>
    <w:rsid w:val="00612F16"/>
    <w:rsid w:val="00613538"/>
    <w:rsid w:val="006135F0"/>
    <w:rsid w:val="0061386E"/>
    <w:rsid w:val="0061395A"/>
    <w:rsid w:val="00613F36"/>
    <w:rsid w:val="006149D5"/>
    <w:rsid w:val="0061516C"/>
    <w:rsid w:val="00615599"/>
    <w:rsid w:val="00616665"/>
    <w:rsid w:val="00616E7C"/>
    <w:rsid w:val="00617A4C"/>
    <w:rsid w:val="00617CE4"/>
    <w:rsid w:val="00617DA8"/>
    <w:rsid w:val="006202D7"/>
    <w:rsid w:val="006204D1"/>
    <w:rsid w:val="006206DE"/>
    <w:rsid w:val="00620C53"/>
    <w:rsid w:val="00620D42"/>
    <w:rsid w:val="00620F51"/>
    <w:rsid w:val="006211E1"/>
    <w:rsid w:val="00621905"/>
    <w:rsid w:val="00621CA8"/>
    <w:rsid w:val="00621FAC"/>
    <w:rsid w:val="0062319B"/>
    <w:rsid w:val="00623474"/>
    <w:rsid w:val="0062388B"/>
    <w:rsid w:val="00624133"/>
    <w:rsid w:val="00625CEB"/>
    <w:rsid w:val="0062688F"/>
    <w:rsid w:val="006270E7"/>
    <w:rsid w:val="00627334"/>
    <w:rsid w:val="00627A07"/>
    <w:rsid w:val="00630253"/>
    <w:rsid w:val="00630467"/>
    <w:rsid w:val="00630D23"/>
    <w:rsid w:val="00632B85"/>
    <w:rsid w:val="00632C4B"/>
    <w:rsid w:val="00632D5B"/>
    <w:rsid w:val="006333F4"/>
    <w:rsid w:val="00634F3D"/>
    <w:rsid w:val="00634F43"/>
    <w:rsid w:val="00634FDB"/>
    <w:rsid w:val="006358D7"/>
    <w:rsid w:val="00636334"/>
    <w:rsid w:val="00636445"/>
    <w:rsid w:val="006379DB"/>
    <w:rsid w:val="00640451"/>
    <w:rsid w:val="00640D1A"/>
    <w:rsid w:val="00640D40"/>
    <w:rsid w:val="00641507"/>
    <w:rsid w:val="00641D13"/>
    <w:rsid w:val="00642615"/>
    <w:rsid w:val="00643E08"/>
    <w:rsid w:val="00643E5C"/>
    <w:rsid w:val="00643FBF"/>
    <w:rsid w:val="00644BCC"/>
    <w:rsid w:val="00644DDC"/>
    <w:rsid w:val="006464C8"/>
    <w:rsid w:val="00646A97"/>
    <w:rsid w:val="006471E2"/>
    <w:rsid w:val="00647818"/>
    <w:rsid w:val="00647AFD"/>
    <w:rsid w:val="00647D19"/>
    <w:rsid w:val="00647D20"/>
    <w:rsid w:val="006505DB"/>
    <w:rsid w:val="00650876"/>
    <w:rsid w:val="00650C1D"/>
    <w:rsid w:val="0065108A"/>
    <w:rsid w:val="0065189E"/>
    <w:rsid w:val="00651EE0"/>
    <w:rsid w:val="006527E2"/>
    <w:rsid w:val="00652CB3"/>
    <w:rsid w:val="00653286"/>
    <w:rsid w:val="006535B3"/>
    <w:rsid w:val="006539F7"/>
    <w:rsid w:val="00654319"/>
    <w:rsid w:val="006545DD"/>
    <w:rsid w:val="00654725"/>
    <w:rsid w:val="00654A42"/>
    <w:rsid w:val="00655376"/>
    <w:rsid w:val="00655DCF"/>
    <w:rsid w:val="00655E87"/>
    <w:rsid w:val="00656A50"/>
    <w:rsid w:val="00657134"/>
    <w:rsid w:val="00657871"/>
    <w:rsid w:val="00657A4C"/>
    <w:rsid w:val="00657DAA"/>
    <w:rsid w:val="00660217"/>
    <w:rsid w:val="006609C0"/>
    <w:rsid w:val="00660EE6"/>
    <w:rsid w:val="00661D36"/>
    <w:rsid w:val="006627A9"/>
    <w:rsid w:val="00662AFE"/>
    <w:rsid w:val="00664152"/>
    <w:rsid w:val="00664C1A"/>
    <w:rsid w:val="0066511F"/>
    <w:rsid w:val="0066549D"/>
    <w:rsid w:val="006659DA"/>
    <w:rsid w:val="00665BBD"/>
    <w:rsid w:val="00665DA2"/>
    <w:rsid w:val="00666A15"/>
    <w:rsid w:val="00666F0C"/>
    <w:rsid w:val="0066759A"/>
    <w:rsid w:val="006676AE"/>
    <w:rsid w:val="00667860"/>
    <w:rsid w:val="00670354"/>
    <w:rsid w:val="0067072F"/>
    <w:rsid w:val="0067118B"/>
    <w:rsid w:val="006737C5"/>
    <w:rsid w:val="00674621"/>
    <w:rsid w:val="00674BCD"/>
    <w:rsid w:val="00674D9F"/>
    <w:rsid w:val="006753D8"/>
    <w:rsid w:val="006758B8"/>
    <w:rsid w:val="00675BF4"/>
    <w:rsid w:val="00675CAC"/>
    <w:rsid w:val="00675E63"/>
    <w:rsid w:val="00677085"/>
    <w:rsid w:val="00677B0E"/>
    <w:rsid w:val="00677EB9"/>
    <w:rsid w:val="00677FC6"/>
    <w:rsid w:val="0068039A"/>
    <w:rsid w:val="0068047F"/>
    <w:rsid w:val="0068063D"/>
    <w:rsid w:val="0068082C"/>
    <w:rsid w:val="00680A1D"/>
    <w:rsid w:val="00680FC4"/>
    <w:rsid w:val="006824AD"/>
    <w:rsid w:val="00683445"/>
    <w:rsid w:val="0068542B"/>
    <w:rsid w:val="00685613"/>
    <w:rsid w:val="006863B5"/>
    <w:rsid w:val="00686E9C"/>
    <w:rsid w:val="0069031C"/>
    <w:rsid w:val="0069137C"/>
    <w:rsid w:val="00691431"/>
    <w:rsid w:val="00692C24"/>
    <w:rsid w:val="00692C96"/>
    <w:rsid w:val="006930F5"/>
    <w:rsid w:val="006932EB"/>
    <w:rsid w:val="00693390"/>
    <w:rsid w:val="00694353"/>
    <w:rsid w:val="00695ED3"/>
    <w:rsid w:val="006960CC"/>
    <w:rsid w:val="006968D3"/>
    <w:rsid w:val="00696EF7"/>
    <w:rsid w:val="006A170D"/>
    <w:rsid w:val="006A1BF4"/>
    <w:rsid w:val="006A316D"/>
    <w:rsid w:val="006A3DDD"/>
    <w:rsid w:val="006A40AB"/>
    <w:rsid w:val="006A4A06"/>
    <w:rsid w:val="006A4C93"/>
    <w:rsid w:val="006A4F28"/>
    <w:rsid w:val="006A75A4"/>
    <w:rsid w:val="006A79C8"/>
    <w:rsid w:val="006A7B4D"/>
    <w:rsid w:val="006B02FD"/>
    <w:rsid w:val="006B0EEC"/>
    <w:rsid w:val="006B17F8"/>
    <w:rsid w:val="006B2556"/>
    <w:rsid w:val="006B2C3A"/>
    <w:rsid w:val="006B2CB0"/>
    <w:rsid w:val="006B2E96"/>
    <w:rsid w:val="006B2F7C"/>
    <w:rsid w:val="006B310B"/>
    <w:rsid w:val="006B3F44"/>
    <w:rsid w:val="006B3FB7"/>
    <w:rsid w:val="006B43F7"/>
    <w:rsid w:val="006B4453"/>
    <w:rsid w:val="006B50A7"/>
    <w:rsid w:val="006B5522"/>
    <w:rsid w:val="006B5FE7"/>
    <w:rsid w:val="006B6130"/>
    <w:rsid w:val="006B7D2E"/>
    <w:rsid w:val="006B7F07"/>
    <w:rsid w:val="006C09ED"/>
    <w:rsid w:val="006C0BD4"/>
    <w:rsid w:val="006C14AC"/>
    <w:rsid w:val="006C1597"/>
    <w:rsid w:val="006C2BDE"/>
    <w:rsid w:val="006C3EFC"/>
    <w:rsid w:val="006C4221"/>
    <w:rsid w:val="006C54D3"/>
    <w:rsid w:val="006C68EA"/>
    <w:rsid w:val="006C7047"/>
    <w:rsid w:val="006C7215"/>
    <w:rsid w:val="006C7A8E"/>
    <w:rsid w:val="006C7F37"/>
    <w:rsid w:val="006D01B5"/>
    <w:rsid w:val="006D177F"/>
    <w:rsid w:val="006D280E"/>
    <w:rsid w:val="006D29EE"/>
    <w:rsid w:val="006D2F43"/>
    <w:rsid w:val="006D3D81"/>
    <w:rsid w:val="006D42A5"/>
    <w:rsid w:val="006D5BAD"/>
    <w:rsid w:val="006D5D58"/>
    <w:rsid w:val="006D6907"/>
    <w:rsid w:val="006D7615"/>
    <w:rsid w:val="006D7FBF"/>
    <w:rsid w:val="006E09AD"/>
    <w:rsid w:val="006E13A3"/>
    <w:rsid w:val="006E34D6"/>
    <w:rsid w:val="006E3D14"/>
    <w:rsid w:val="006E4409"/>
    <w:rsid w:val="006E4C95"/>
    <w:rsid w:val="006E5243"/>
    <w:rsid w:val="006E5758"/>
    <w:rsid w:val="006E57B3"/>
    <w:rsid w:val="006E661B"/>
    <w:rsid w:val="006F052C"/>
    <w:rsid w:val="006F0758"/>
    <w:rsid w:val="006F0992"/>
    <w:rsid w:val="006F0C57"/>
    <w:rsid w:val="006F14AA"/>
    <w:rsid w:val="006F2BB7"/>
    <w:rsid w:val="006F329B"/>
    <w:rsid w:val="006F3D16"/>
    <w:rsid w:val="006F3E1F"/>
    <w:rsid w:val="006F51CB"/>
    <w:rsid w:val="006F5274"/>
    <w:rsid w:val="006F551D"/>
    <w:rsid w:val="006F6908"/>
    <w:rsid w:val="006F754D"/>
    <w:rsid w:val="006F7A54"/>
    <w:rsid w:val="006F7B85"/>
    <w:rsid w:val="006F7BDC"/>
    <w:rsid w:val="006F7D15"/>
    <w:rsid w:val="00700387"/>
    <w:rsid w:val="00700413"/>
    <w:rsid w:val="00700EE2"/>
    <w:rsid w:val="007021CD"/>
    <w:rsid w:val="00703A5D"/>
    <w:rsid w:val="00704913"/>
    <w:rsid w:val="00705E31"/>
    <w:rsid w:val="00705F20"/>
    <w:rsid w:val="00706478"/>
    <w:rsid w:val="00706736"/>
    <w:rsid w:val="00706CBC"/>
    <w:rsid w:val="007103C3"/>
    <w:rsid w:val="00711EEA"/>
    <w:rsid w:val="0071221F"/>
    <w:rsid w:val="00712510"/>
    <w:rsid w:val="0071274A"/>
    <w:rsid w:val="007130E5"/>
    <w:rsid w:val="007131A6"/>
    <w:rsid w:val="007140EA"/>
    <w:rsid w:val="00714765"/>
    <w:rsid w:val="00714ADD"/>
    <w:rsid w:val="00714B1A"/>
    <w:rsid w:val="0071515D"/>
    <w:rsid w:val="0071521A"/>
    <w:rsid w:val="00715339"/>
    <w:rsid w:val="00715DEB"/>
    <w:rsid w:val="00716263"/>
    <w:rsid w:val="00716C27"/>
    <w:rsid w:val="007170DD"/>
    <w:rsid w:val="0072006B"/>
    <w:rsid w:val="00720285"/>
    <w:rsid w:val="0072104C"/>
    <w:rsid w:val="00721EB4"/>
    <w:rsid w:val="007220C2"/>
    <w:rsid w:val="007220F6"/>
    <w:rsid w:val="007221CC"/>
    <w:rsid w:val="00722FD3"/>
    <w:rsid w:val="007238BF"/>
    <w:rsid w:val="00724272"/>
    <w:rsid w:val="00724622"/>
    <w:rsid w:val="00725431"/>
    <w:rsid w:val="00725605"/>
    <w:rsid w:val="00725AA8"/>
    <w:rsid w:val="0072606D"/>
    <w:rsid w:val="007264CF"/>
    <w:rsid w:val="00726973"/>
    <w:rsid w:val="00726D3E"/>
    <w:rsid w:val="0072705F"/>
    <w:rsid w:val="00727C44"/>
    <w:rsid w:val="00727C7B"/>
    <w:rsid w:val="00727CD2"/>
    <w:rsid w:val="00727DEB"/>
    <w:rsid w:val="00730E7F"/>
    <w:rsid w:val="007315DD"/>
    <w:rsid w:val="00732172"/>
    <w:rsid w:val="00732189"/>
    <w:rsid w:val="007322BC"/>
    <w:rsid w:val="0073240C"/>
    <w:rsid w:val="007328CA"/>
    <w:rsid w:val="0073298B"/>
    <w:rsid w:val="00732CB1"/>
    <w:rsid w:val="0073455C"/>
    <w:rsid w:val="0073490B"/>
    <w:rsid w:val="00735241"/>
    <w:rsid w:val="0073596F"/>
    <w:rsid w:val="00735C97"/>
    <w:rsid w:val="0073646F"/>
    <w:rsid w:val="007370F3"/>
    <w:rsid w:val="0074078B"/>
    <w:rsid w:val="0074091F"/>
    <w:rsid w:val="00740D53"/>
    <w:rsid w:val="00740EA6"/>
    <w:rsid w:val="007424C0"/>
    <w:rsid w:val="00742533"/>
    <w:rsid w:val="00742C26"/>
    <w:rsid w:val="0074308F"/>
    <w:rsid w:val="00743231"/>
    <w:rsid w:val="00743534"/>
    <w:rsid w:val="007448DA"/>
    <w:rsid w:val="00744AF2"/>
    <w:rsid w:val="00745C92"/>
    <w:rsid w:val="007469C4"/>
    <w:rsid w:val="0074708B"/>
    <w:rsid w:val="007471B5"/>
    <w:rsid w:val="00747594"/>
    <w:rsid w:val="007478BB"/>
    <w:rsid w:val="00747971"/>
    <w:rsid w:val="007502BF"/>
    <w:rsid w:val="007502F8"/>
    <w:rsid w:val="00750A45"/>
    <w:rsid w:val="0075103C"/>
    <w:rsid w:val="00751D2F"/>
    <w:rsid w:val="00752DF8"/>
    <w:rsid w:val="007534AD"/>
    <w:rsid w:val="00753703"/>
    <w:rsid w:val="00753883"/>
    <w:rsid w:val="0075403F"/>
    <w:rsid w:val="007544AC"/>
    <w:rsid w:val="00755412"/>
    <w:rsid w:val="007557E5"/>
    <w:rsid w:val="00755B42"/>
    <w:rsid w:val="00755C2E"/>
    <w:rsid w:val="00756D3A"/>
    <w:rsid w:val="007575EE"/>
    <w:rsid w:val="00760210"/>
    <w:rsid w:val="00760375"/>
    <w:rsid w:val="0076070C"/>
    <w:rsid w:val="007607E1"/>
    <w:rsid w:val="00760D92"/>
    <w:rsid w:val="0076107C"/>
    <w:rsid w:val="0076190F"/>
    <w:rsid w:val="00762A17"/>
    <w:rsid w:val="00763227"/>
    <w:rsid w:val="0076460B"/>
    <w:rsid w:val="007658B6"/>
    <w:rsid w:val="00765FA6"/>
    <w:rsid w:val="00767486"/>
    <w:rsid w:val="007674FF"/>
    <w:rsid w:val="00767588"/>
    <w:rsid w:val="00770419"/>
    <w:rsid w:val="00770EBB"/>
    <w:rsid w:val="00771FE7"/>
    <w:rsid w:val="007720AD"/>
    <w:rsid w:val="0077236F"/>
    <w:rsid w:val="00773282"/>
    <w:rsid w:val="00773752"/>
    <w:rsid w:val="007738C4"/>
    <w:rsid w:val="007738DC"/>
    <w:rsid w:val="00775CCE"/>
    <w:rsid w:val="00776343"/>
    <w:rsid w:val="0077635B"/>
    <w:rsid w:val="007764E4"/>
    <w:rsid w:val="00776ACE"/>
    <w:rsid w:val="0077707C"/>
    <w:rsid w:val="007776E3"/>
    <w:rsid w:val="00777B6B"/>
    <w:rsid w:val="0078056B"/>
    <w:rsid w:val="0078067C"/>
    <w:rsid w:val="00780C0A"/>
    <w:rsid w:val="00780EAE"/>
    <w:rsid w:val="007819C9"/>
    <w:rsid w:val="007819D8"/>
    <w:rsid w:val="00782308"/>
    <w:rsid w:val="007837FF"/>
    <w:rsid w:val="00783BAB"/>
    <w:rsid w:val="007851D3"/>
    <w:rsid w:val="00785EB3"/>
    <w:rsid w:val="00785F5F"/>
    <w:rsid w:val="0078737C"/>
    <w:rsid w:val="007908ED"/>
    <w:rsid w:val="00790ABA"/>
    <w:rsid w:val="007912DE"/>
    <w:rsid w:val="007914D3"/>
    <w:rsid w:val="0079153C"/>
    <w:rsid w:val="00791A5F"/>
    <w:rsid w:val="00792B31"/>
    <w:rsid w:val="00793141"/>
    <w:rsid w:val="00793434"/>
    <w:rsid w:val="00793D8F"/>
    <w:rsid w:val="007940AC"/>
    <w:rsid w:val="0079422E"/>
    <w:rsid w:val="007944B8"/>
    <w:rsid w:val="007946A1"/>
    <w:rsid w:val="00794D8E"/>
    <w:rsid w:val="00795C83"/>
    <w:rsid w:val="0079695D"/>
    <w:rsid w:val="00796C70"/>
    <w:rsid w:val="007972B4"/>
    <w:rsid w:val="007A0A45"/>
    <w:rsid w:val="007A15E4"/>
    <w:rsid w:val="007A1A52"/>
    <w:rsid w:val="007A4BCF"/>
    <w:rsid w:val="007A4F4F"/>
    <w:rsid w:val="007A555B"/>
    <w:rsid w:val="007A631E"/>
    <w:rsid w:val="007A65A1"/>
    <w:rsid w:val="007A77B6"/>
    <w:rsid w:val="007A796B"/>
    <w:rsid w:val="007A7D59"/>
    <w:rsid w:val="007A7EF3"/>
    <w:rsid w:val="007B1353"/>
    <w:rsid w:val="007B1DBC"/>
    <w:rsid w:val="007B39DB"/>
    <w:rsid w:val="007B47F3"/>
    <w:rsid w:val="007B49D8"/>
    <w:rsid w:val="007B4ABE"/>
    <w:rsid w:val="007B574D"/>
    <w:rsid w:val="007B613A"/>
    <w:rsid w:val="007B66DD"/>
    <w:rsid w:val="007B68F5"/>
    <w:rsid w:val="007C0117"/>
    <w:rsid w:val="007C0571"/>
    <w:rsid w:val="007C0DD8"/>
    <w:rsid w:val="007C0F64"/>
    <w:rsid w:val="007C20D1"/>
    <w:rsid w:val="007C3088"/>
    <w:rsid w:val="007C32B5"/>
    <w:rsid w:val="007C365C"/>
    <w:rsid w:val="007C4805"/>
    <w:rsid w:val="007C4CE7"/>
    <w:rsid w:val="007C4DA7"/>
    <w:rsid w:val="007C522B"/>
    <w:rsid w:val="007C53CB"/>
    <w:rsid w:val="007C59BC"/>
    <w:rsid w:val="007C5D9E"/>
    <w:rsid w:val="007C7714"/>
    <w:rsid w:val="007C7E4D"/>
    <w:rsid w:val="007D0B84"/>
    <w:rsid w:val="007D1E03"/>
    <w:rsid w:val="007D25A8"/>
    <w:rsid w:val="007D2F6D"/>
    <w:rsid w:val="007D326D"/>
    <w:rsid w:val="007D3AB5"/>
    <w:rsid w:val="007D3B40"/>
    <w:rsid w:val="007D3CAA"/>
    <w:rsid w:val="007D4173"/>
    <w:rsid w:val="007D4241"/>
    <w:rsid w:val="007D4C25"/>
    <w:rsid w:val="007D56FF"/>
    <w:rsid w:val="007D64D8"/>
    <w:rsid w:val="007D7EA1"/>
    <w:rsid w:val="007D7EC8"/>
    <w:rsid w:val="007E01D8"/>
    <w:rsid w:val="007E12E4"/>
    <w:rsid w:val="007E16B8"/>
    <w:rsid w:val="007E17B6"/>
    <w:rsid w:val="007E1D8A"/>
    <w:rsid w:val="007E1F19"/>
    <w:rsid w:val="007E1F82"/>
    <w:rsid w:val="007E24E3"/>
    <w:rsid w:val="007E2640"/>
    <w:rsid w:val="007E2768"/>
    <w:rsid w:val="007E358F"/>
    <w:rsid w:val="007E3BEF"/>
    <w:rsid w:val="007E45B1"/>
    <w:rsid w:val="007E45C9"/>
    <w:rsid w:val="007E4B40"/>
    <w:rsid w:val="007E4EC1"/>
    <w:rsid w:val="007E5008"/>
    <w:rsid w:val="007E562C"/>
    <w:rsid w:val="007E5804"/>
    <w:rsid w:val="007E651E"/>
    <w:rsid w:val="007E672C"/>
    <w:rsid w:val="007E6D33"/>
    <w:rsid w:val="007E6ED7"/>
    <w:rsid w:val="007E7266"/>
    <w:rsid w:val="007F0F4F"/>
    <w:rsid w:val="007F2800"/>
    <w:rsid w:val="007F2C4F"/>
    <w:rsid w:val="007F2C99"/>
    <w:rsid w:val="007F3419"/>
    <w:rsid w:val="007F3B71"/>
    <w:rsid w:val="007F4285"/>
    <w:rsid w:val="007F5201"/>
    <w:rsid w:val="007F54DC"/>
    <w:rsid w:val="007F5636"/>
    <w:rsid w:val="007F5D78"/>
    <w:rsid w:val="00800446"/>
    <w:rsid w:val="00800B85"/>
    <w:rsid w:val="00801412"/>
    <w:rsid w:val="0080179F"/>
    <w:rsid w:val="00801969"/>
    <w:rsid w:val="0080245C"/>
    <w:rsid w:val="00802758"/>
    <w:rsid w:val="00802DDB"/>
    <w:rsid w:val="00803637"/>
    <w:rsid w:val="0080372D"/>
    <w:rsid w:val="00803AAC"/>
    <w:rsid w:val="00804D94"/>
    <w:rsid w:val="00806025"/>
    <w:rsid w:val="0080646E"/>
    <w:rsid w:val="00806804"/>
    <w:rsid w:val="00806A43"/>
    <w:rsid w:val="00806B2C"/>
    <w:rsid w:val="00807536"/>
    <w:rsid w:val="00810058"/>
    <w:rsid w:val="008103C9"/>
    <w:rsid w:val="0081186E"/>
    <w:rsid w:val="00811CC3"/>
    <w:rsid w:val="00811CE8"/>
    <w:rsid w:val="00811FE9"/>
    <w:rsid w:val="0081233F"/>
    <w:rsid w:val="008126E4"/>
    <w:rsid w:val="00812E5D"/>
    <w:rsid w:val="008132D2"/>
    <w:rsid w:val="008138A2"/>
    <w:rsid w:val="00814404"/>
    <w:rsid w:val="00814842"/>
    <w:rsid w:val="00814B73"/>
    <w:rsid w:val="00814E1A"/>
    <w:rsid w:val="00816232"/>
    <w:rsid w:val="008163E2"/>
    <w:rsid w:val="0081665C"/>
    <w:rsid w:val="00816837"/>
    <w:rsid w:val="0081683A"/>
    <w:rsid w:val="00817DE6"/>
    <w:rsid w:val="00820046"/>
    <w:rsid w:val="008205DA"/>
    <w:rsid w:val="00820799"/>
    <w:rsid w:val="00822292"/>
    <w:rsid w:val="00822B5D"/>
    <w:rsid w:val="00822BB6"/>
    <w:rsid w:val="0082387B"/>
    <w:rsid w:val="008251B3"/>
    <w:rsid w:val="008259B0"/>
    <w:rsid w:val="0082639D"/>
    <w:rsid w:val="00826473"/>
    <w:rsid w:val="008265C7"/>
    <w:rsid w:val="00826C36"/>
    <w:rsid w:val="00827761"/>
    <w:rsid w:val="00827CFD"/>
    <w:rsid w:val="00827E51"/>
    <w:rsid w:val="0083005C"/>
    <w:rsid w:val="008304D6"/>
    <w:rsid w:val="0083066A"/>
    <w:rsid w:val="00830972"/>
    <w:rsid w:val="00831166"/>
    <w:rsid w:val="00831630"/>
    <w:rsid w:val="0083179E"/>
    <w:rsid w:val="00831AF8"/>
    <w:rsid w:val="00831BEF"/>
    <w:rsid w:val="008326FC"/>
    <w:rsid w:val="008327CD"/>
    <w:rsid w:val="00833140"/>
    <w:rsid w:val="00834BD3"/>
    <w:rsid w:val="00834DF1"/>
    <w:rsid w:val="00834E7F"/>
    <w:rsid w:val="00835E45"/>
    <w:rsid w:val="008364CB"/>
    <w:rsid w:val="008374DF"/>
    <w:rsid w:val="008377BB"/>
    <w:rsid w:val="0084141F"/>
    <w:rsid w:val="00841CDE"/>
    <w:rsid w:val="00842201"/>
    <w:rsid w:val="00842F72"/>
    <w:rsid w:val="008441DF"/>
    <w:rsid w:val="00844A33"/>
    <w:rsid w:val="00844BE5"/>
    <w:rsid w:val="00844DBE"/>
    <w:rsid w:val="008459D6"/>
    <w:rsid w:val="00845ED7"/>
    <w:rsid w:val="00845F62"/>
    <w:rsid w:val="00846E6B"/>
    <w:rsid w:val="00847091"/>
    <w:rsid w:val="00847115"/>
    <w:rsid w:val="0084740F"/>
    <w:rsid w:val="008479CA"/>
    <w:rsid w:val="00847DF0"/>
    <w:rsid w:val="00847E10"/>
    <w:rsid w:val="00850293"/>
    <w:rsid w:val="008504A2"/>
    <w:rsid w:val="008508C5"/>
    <w:rsid w:val="008511B0"/>
    <w:rsid w:val="00851427"/>
    <w:rsid w:val="00851BEB"/>
    <w:rsid w:val="00852339"/>
    <w:rsid w:val="0085313C"/>
    <w:rsid w:val="008535C0"/>
    <w:rsid w:val="008539E3"/>
    <w:rsid w:val="00853F01"/>
    <w:rsid w:val="008542C6"/>
    <w:rsid w:val="008545DC"/>
    <w:rsid w:val="00854B90"/>
    <w:rsid w:val="008556FD"/>
    <w:rsid w:val="00856775"/>
    <w:rsid w:val="008567D2"/>
    <w:rsid w:val="0085691A"/>
    <w:rsid w:val="00857239"/>
    <w:rsid w:val="00857B55"/>
    <w:rsid w:val="00861BD1"/>
    <w:rsid w:val="00862796"/>
    <w:rsid w:val="00862886"/>
    <w:rsid w:val="008636C7"/>
    <w:rsid w:val="00863C4E"/>
    <w:rsid w:val="00865E8E"/>
    <w:rsid w:val="0086645A"/>
    <w:rsid w:val="008664AB"/>
    <w:rsid w:val="00866F9D"/>
    <w:rsid w:val="008672B6"/>
    <w:rsid w:val="008672F3"/>
    <w:rsid w:val="008678D8"/>
    <w:rsid w:val="00867F08"/>
    <w:rsid w:val="0087000A"/>
    <w:rsid w:val="00870972"/>
    <w:rsid w:val="00870A29"/>
    <w:rsid w:val="00870D8F"/>
    <w:rsid w:val="00871CBB"/>
    <w:rsid w:val="00872BCD"/>
    <w:rsid w:val="008741B9"/>
    <w:rsid w:val="00875661"/>
    <w:rsid w:val="00875752"/>
    <w:rsid w:val="00875EB1"/>
    <w:rsid w:val="0087612E"/>
    <w:rsid w:val="008763E4"/>
    <w:rsid w:val="008769C7"/>
    <w:rsid w:val="008771C7"/>
    <w:rsid w:val="008779D5"/>
    <w:rsid w:val="00877A0D"/>
    <w:rsid w:val="00877E68"/>
    <w:rsid w:val="00880526"/>
    <w:rsid w:val="00880555"/>
    <w:rsid w:val="00880670"/>
    <w:rsid w:val="008807E2"/>
    <w:rsid w:val="00880DFE"/>
    <w:rsid w:val="008813B7"/>
    <w:rsid w:val="00881446"/>
    <w:rsid w:val="008816BF"/>
    <w:rsid w:val="0088276F"/>
    <w:rsid w:val="00883047"/>
    <w:rsid w:val="008834D6"/>
    <w:rsid w:val="00883A31"/>
    <w:rsid w:val="00884052"/>
    <w:rsid w:val="008848F9"/>
    <w:rsid w:val="00884956"/>
    <w:rsid w:val="008857FA"/>
    <w:rsid w:val="00885901"/>
    <w:rsid w:val="008868C1"/>
    <w:rsid w:val="008869D3"/>
    <w:rsid w:val="00887E3A"/>
    <w:rsid w:val="00887E50"/>
    <w:rsid w:val="00890229"/>
    <w:rsid w:val="00890B88"/>
    <w:rsid w:val="00890D47"/>
    <w:rsid w:val="00891476"/>
    <w:rsid w:val="0089193F"/>
    <w:rsid w:val="00892474"/>
    <w:rsid w:val="008924D4"/>
    <w:rsid w:val="00892B22"/>
    <w:rsid w:val="00892B6B"/>
    <w:rsid w:val="0089306F"/>
    <w:rsid w:val="00893526"/>
    <w:rsid w:val="00893A77"/>
    <w:rsid w:val="00893B57"/>
    <w:rsid w:val="00893BC8"/>
    <w:rsid w:val="00894356"/>
    <w:rsid w:val="00894C61"/>
    <w:rsid w:val="008950C0"/>
    <w:rsid w:val="00895720"/>
    <w:rsid w:val="0089720F"/>
    <w:rsid w:val="008A19FE"/>
    <w:rsid w:val="008A2D55"/>
    <w:rsid w:val="008A3205"/>
    <w:rsid w:val="008A362F"/>
    <w:rsid w:val="008A42EF"/>
    <w:rsid w:val="008A49D7"/>
    <w:rsid w:val="008A4A2A"/>
    <w:rsid w:val="008A5256"/>
    <w:rsid w:val="008A540E"/>
    <w:rsid w:val="008A570C"/>
    <w:rsid w:val="008A5870"/>
    <w:rsid w:val="008A6DAE"/>
    <w:rsid w:val="008A70A6"/>
    <w:rsid w:val="008A74C9"/>
    <w:rsid w:val="008A7A64"/>
    <w:rsid w:val="008B02B5"/>
    <w:rsid w:val="008B051F"/>
    <w:rsid w:val="008B1B03"/>
    <w:rsid w:val="008B24EB"/>
    <w:rsid w:val="008B2958"/>
    <w:rsid w:val="008B3A52"/>
    <w:rsid w:val="008B45A7"/>
    <w:rsid w:val="008B58EC"/>
    <w:rsid w:val="008B5BD0"/>
    <w:rsid w:val="008B6109"/>
    <w:rsid w:val="008B64FD"/>
    <w:rsid w:val="008B6EF6"/>
    <w:rsid w:val="008B77F0"/>
    <w:rsid w:val="008B78AD"/>
    <w:rsid w:val="008C06FA"/>
    <w:rsid w:val="008C0E37"/>
    <w:rsid w:val="008C1111"/>
    <w:rsid w:val="008C14E6"/>
    <w:rsid w:val="008C1EA2"/>
    <w:rsid w:val="008C3DA0"/>
    <w:rsid w:val="008C4722"/>
    <w:rsid w:val="008C5FAD"/>
    <w:rsid w:val="008C629C"/>
    <w:rsid w:val="008C6ACB"/>
    <w:rsid w:val="008C70DB"/>
    <w:rsid w:val="008C71C6"/>
    <w:rsid w:val="008D0C34"/>
    <w:rsid w:val="008D0C67"/>
    <w:rsid w:val="008D194B"/>
    <w:rsid w:val="008D1AB6"/>
    <w:rsid w:val="008D1C7F"/>
    <w:rsid w:val="008D1E7B"/>
    <w:rsid w:val="008D3378"/>
    <w:rsid w:val="008D3576"/>
    <w:rsid w:val="008D4146"/>
    <w:rsid w:val="008D4B83"/>
    <w:rsid w:val="008D4C90"/>
    <w:rsid w:val="008D545E"/>
    <w:rsid w:val="008D556E"/>
    <w:rsid w:val="008D5675"/>
    <w:rsid w:val="008D5AE0"/>
    <w:rsid w:val="008D5E94"/>
    <w:rsid w:val="008D6057"/>
    <w:rsid w:val="008D60DF"/>
    <w:rsid w:val="008D7570"/>
    <w:rsid w:val="008E093A"/>
    <w:rsid w:val="008E13E3"/>
    <w:rsid w:val="008E1896"/>
    <w:rsid w:val="008E18DD"/>
    <w:rsid w:val="008E2546"/>
    <w:rsid w:val="008E42F8"/>
    <w:rsid w:val="008E56A2"/>
    <w:rsid w:val="008E57F3"/>
    <w:rsid w:val="008E5AEC"/>
    <w:rsid w:val="008E7163"/>
    <w:rsid w:val="008F11F5"/>
    <w:rsid w:val="008F12BE"/>
    <w:rsid w:val="008F145E"/>
    <w:rsid w:val="008F3383"/>
    <w:rsid w:val="008F3D7F"/>
    <w:rsid w:val="008F46BE"/>
    <w:rsid w:val="008F57AD"/>
    <w:rsid w:val="008F5872"/>
    <w:rsid w:val="008F6614"/>
    <w:rsid w:val="008F7526"/>
    <w:rsid w:val="009000CD"/>
    <w:rsid w:val="00900E32"/>
    <w:rsid w:val="00900F02"/>
    <w:rsid w:val="009016EB"/>
    <w:rsid w:val="00902137"/>
    <w:rsid w:val="00902609"/>
    <w:rsid w:val="00902B76"/>
    <w:rsid w:val="00903579"/>
    <w:rsid w:val="0090368B"/>
    <w:rsid w:val="00903928"/>
    <w:rsid w:val="0090484D"/>
    <w:rsid w:val="00905DC9"/>
    <w:rsid w:val="00907121"/>
    <w:rsid w:val="00907B54"/>
    <w:rsid w:val="0091061D"/>
    <w:rsid w:val="00910643"/>
    <w:rsid w:val="00910906"/>
    <w:rsid w:val="00910CBC"/>
    <w:rsid w:val="00910E73"/>
    <w:rsid w:val="0091201E"/>
    <w:rsid w:val="00912098"/>
    <w:rsid w:val="009129F5"/>
    <w:rsid w:val="00912F44"/>
    <w:rsid w:val="00914008"/>
    <w:rsid w:val="0091444B"/>
    <w:rsid w:val="00914B9F"/>
    <w:rsid w:val="00914CFC"/>
    <w:rsid w:val="00914ED6"/>
    <w:rsid w:val="0091560C"/>
    <w:rsid w:val="009159BB"/>
    <w:rsid w:val="00915F3B"/>
    <w:rsid w:val="009164DF"/>
    <w:rsid w:val="009173AD"/>
    <w:rsid w:val="00917889"/>
    <w:rsid w:val="00917AE7"/>
    <w:rsid w:val="00920097"/>
    <w:rsid w:val="009212C7"/>
    <w:rsid w:val="00921320"/>
    <w:rsid w:val="009216C9"/>
    <w:rsid w:val="00922526"/>
    <w:rsid w:val="0092269F"/>
    <w:rsid w:val="0092275A"/>
    <w:rsid w:val="00922B0B"/>
    <w:rsid w:val="00923CC0"/>
    <w:rsid w:val="009241B9"/>
    <w:rsid w:val="00924214"/>
    <w:rsid w:val="00924CB5"/>
    <w:rsid w:val="00927B49"/>
    <w:rsid w:val="00927BC8"/>
    <w:rsid w:val="009304D5"/>
    <w:rsid w:val="00930E49"/>
    <w:rsid w:val="00931043"/>
    <w:rsid w:val="00931624"/>
    <w:rsid w:val="00931A3D"/>
    <w:rsid w:val="00932E7C"/>
    <w:rsid w:val="00935C56"/>
    <w:rsid w:val="00935E4C"/>
    <w:rsid w:val="0093603A"/>
    <w:rsid w:val="00936148"/>
    <w:rsid w:val="009363FF"/>
    <w:rsid w:val="0093688D"/>
    <w:rsid w:val="00936AED"/>
    <w:rsid w:val="00937A26"/>
    <w:rsid w:val="00937EA5"/>
    <w:rsid w:val="00940849"/>
    <w:rsid w:val="009411E5"/>
    <w:rsid w:val="00941324"/>
    <w:rsid w:val="00942C2C"/>
    <w:rsid w:val="00943305"/>
    <w:rsid w:val="009437E5"/>
    <w:rsid w:val="00943B9E"/>
    <w:rsid w:val="00943E0D"/>
    <w:rsid w:val="009472B6"/>
    <w:rsid w:val="0094783B"/>
    <w:rsid w:val="009509D4"/>
    <w:rsid w:val="009509DC"/>
    <w:rsid w:val="00950F71"/>
    <w:rsid w:val="0095105A"/>
    <w:rsid w:val="00951534"/>
    <w:rsid w:val="0095293D"/>
    <w:rsid w:val="00952A03"/>
    <w:rsid w:val="00953149"/>
    <w:rsid w:val="009534C1"/>
    <w:rsid w:val="00953CA1"/>
    <w:rsid w:val="00953D21"/>
    <w:rsid w:val="00954CF1"/>
    <w:rsid w:val="009551AD"/>
    <w:rsid w:val="0095522C"/>
    <w:rsid w:val="00955482"/>
    <w:rsid w:val="00956678"/>
    <w:rsid w:val="00957A7F"/>
    <w:rsid w:val="009606CE"/>
    <w:rsid w:val="00960BD5"/>
    <w:rsid w:val="009632B4"/>
    <w:rsid w:val="009634FD"/>
    <w:rsid w:val="009644DA"/>
    <w:rsid w:val="00964D17"/>
    <w:rsid w:val="0096519A"/>
    <w:rsid w:val="00965B1F"/>
    <w:rsid w:val="00965DFF"/>
    <w:rsid w:val="00965EE9"/>
    <w:rsid w:val="0096665B"/>
    <w:rsid w:val="00966788"/>
    <w:rsid w:val="00966895"/>
    <w:rsid w:val="00967230"/>
    <w:rsid w:val="0097047A"/>
    <w:rsid w:val="009706A5"/>
    <w:rsid w:val="00970EA6"/>
    <w:rsid w:val="00971003"/>
    <w:rsid w:val="00971ADB"/>
    <w:rsid w:val="00971CCC"/>
    <w:rsid w:val="009723E0"/>
    <w:rsid w:val="009730F5"/>
    <w:rsid w:val="009732EA"/>
    <w:rsid w:val="00973328"/>
    <w:rsid w:val="00973898"/>
    <w:rsid w:val="00973F6D"/>
    <w:rsid w:val="00975E36"/>
    <w:rsid w:val="009770A8"/>
    <w:rsid w:val="00977767"/>
    <w:rsid w:val="00977835"/>
    <w:rsid w:val="009778BF"/>
    <w:rsid w:val="00977BFF"/>
    <w:rsid w:val="00977D45"/>
    <w:rsid w:val="00980200"/>
    <w:rsid w:val="009804D6"/>
    <w:rsid w:val="009808F3"/>
    <w:rsid w:val="00980CF4"/>
    <w:rsid w:val="009811F0"/>
    <w:rsid w:val="00981C9B"/>
    <w:rsid w:val="00981D3C"/>
    <w:rsid w:val="00982F8F"/>
    <w:rsid w:val="00982FB7"/>
    <w:rsid w:val="00983313"/>
    <w:rsid w:val="009836E1"/>
    <w:rsid w:val="0098454E"/>
    <w:rsid w:val="00984BFD"/>
    <w:rsid w:val="0098510E"/>
    <w:rsid w:val="009852C6"/>
    <w:rsid w:val="00985637"/>
    <w:rsid w:val="00986134"/>
    <w:rsid w:val="00987297"/>
    <w:rsid w:val="00987462"/>
    <w:rsid w:val="009876FC"/>
    <w:rsid w:val="00990DE3"/>
    <w:rsid w:val="0099105F"/>
    <w:rsid w:val="00991C0E"/>
    <w:rsid w:val="0099245A"/>
    <w:rsid w:val="009929CD"/>
    <w:rsid w:val="00992D6C"/>
    <w:rsid w:val="00993ACA"/>
    <w:rsid w:val="009942A7"/>
    <w:rsid w:val="0099465D"/>
    <w:rsid w:val="00994BAB"/>
    <w:rsid w:val="00994D3E"/>
    <w:rsid w:val="00995AF0"/>
    <w:rsid w:val="00996507"/>
    <w:rsid w:val="009968D6"/>
    <w:rsid w:val="00996BF1"/>
    <w:rsid w:val="00996D12"/>
    <w:rsid w:val="009A09A6"/>
    <w:rsid w:val="009A14F9"/>
    <w:rsid w:val="009A1D06"/>
    <w:rsid w:val="009A2582"/>
    <w:rsid w:val="009A298B"/>
    <w:rsid w:val="009A3BA8"/>
    <w:rsid w:val="009A3BCF"/>
    <w:rsid w:val="009A3F45"/>
    <w:rsid w:val="009A417D"/>
    <w:rsid w:val="009A551F"/>
    <w:rsid w:val="009A6183"/>
    <w:rsid w:val="009A707B"/>
    <w:rsid w:val="009A73E5"/>
    <w:rsid w:val="009B0787"/>
    <w:rsid w:val="009B1199"/>
    <w:rsid w:val="009B1267"/>
    <w:rsid w:val="009B1369"/>
    <w:rsid w:val="009B2777"/>
    <w:rsid w:val="009B2A41"/>
    <w:rsid w:val="009B4049"/>
    <w:rsid w:val="009B5814"/>
    <w:rsid w:val="009B581B"/>
    <w:rsid w:val="009B5A92"/>
    <w:rsid w:val="009B607F"/>
    <w:rsid w:val="009B668C"/>
    <w:rsid w:val="009B6E68"/>
    <w:rsid w:val="009B6EC5"/>
    <w:rsid w:val="009B7E72"/>
    <w:rsid w:val="009C0D60"/>
    <w:rsid w:val="009C2509"/>
    <w:rsid w:val="009C2541"/>
    <w:rsid w:val="009C3C30"/>
    <w:rsid w:val="009C44CD"/>
    <w:rsid w:val="009C5A67"/>
    <w:rsid w:val="009C6415"/>
    <w:rsid w:val="009C6739"/>
    <w:rsid w:val="009C683F"/>
    <w:rsid w:val="009C759A"/>
    <w:rsid w:val="009D0169"/>
    <w:rsid w:val="009D105F"/>
    <w:rsid w:val="009D262E"/>
    <w:rsid w:val="009D2773"/>
    <w:rsid w:val="009D284B"/>
    <w:rsid w:val="009D2920"/>
    <w:rsid w:val="009D61C5"/>
    <w:rsid w:val="009E017F"/>
    <w:rsid w:val="009E133D"/>
    <w:rsid w:val="009E15E1"/>
    <w:rsid w:val="009E1847"/>
    <w:rsid w:val="009E1CD4"/>
    <w:rsid w:val="009E2665"/>
    <w:rsid w:val="009E2BBA"/>
    <w:rsid w:val="009E4100"/>
    <w:rsid w:val="009E481E"/>
    <w:rsid w:val="009E4BE5"/>
    <w:rsid w:val="009E516D"/>
    <w:rsid w:val="009E634C"/>
    <w:rsid w:val="009E7A02"/>
    <w:rsid w:val="009E7B47"/>
    <w:rsid w:val="009F0479"/>
    <w:rsid w:val="009F07E2"/>
    <w:rsid w:val="009F08B0"/>
    <w:rsid w:val="009F0C7F"/>
    <w:rsid w:val="009F0F71"/>
    <w:rsid w:val="009F1118"/>
    <w:rsid w:val="009F2B68"/>
    <w:rsid w:val="009F4419"/>
    <w:rsid w:val="009F4719"/>
    <w:rsid w:val="009F6CD9"/>
    <w:rsid w:val="009F706E"/>
    <w:rsid w:val="009F7352"/>
    <w:rsid w:val="009F74ED"/>
    <w:rsid w:val="00A00747"/>
    <w:rsid w:val="00A007E7"/>
    <w:rsid w:val="00A01254"/>
    <w:rsid w:val="00A01884"/>
    <w:rsid w:val="00A01BFA"/>
    <w:rsid w:val="00A01D32"/>
    <w:rsid w:val="00A01F16"/>
    <w:rsid w:val="00A02323"/>
    <w:rsid w:val="00A025C9"/>
    <w:rsid w:val="00A02BFA"/>
    <w:rsid w:val="00A0326C"/>
    <w:rsid w:val="00A039F2"/>
    <w:rsid w:val="00A03D24"/>
    <w:rsid w:val="00A04241"/>
    <w:rsid w:val="00A057A5"/>
    <w:rsid w:val="00A05967"/>
    <w:rsid w:val="00A05E03"/>
    <w:rsid w:val="00A061B1"/>
    <w:rsid w:val="00A06790"/>
    <w:rsid w:val="00A07D8C"/>
    <w:rsid w:val="00A07FC1"/>
    <w:rsid w:val="00A07FF1"/>
    <w:rsid w:val="00A11348"/>
    <w:rsid w:val="00A11C96"/>
    <w:rsid w:val="00A13237"/>
    <w:rsid w:val="00A13EDD"/>
    <w:rsid w:val="00A142BD"/>
    <w:rsid w:val="00A14FA4"/>
    <w:rsid w:val="00A153AE"/>
    <w:rsid w:val="00A156D6"/>
    <w:rsid w:val="00A15E50"/>
    <w:rsid w:val="00A16906"/>
    <w:rsid w:val="00A16C08"/>
    <w:rsid w:val="00A178F6"/>
    <w:rsid w:val="00A17DCC"/>
    <w:rsid w:val="00A208B0"/>
    <w:rsid w:val="00A20A6E"/>
    <w:rsid w:val="00A21850"/>
    <w:rsid w:val="00A21ED2"/>
    <w:rsid w:val="00A21F99"/>
    <w:rsid w:val="00A22815"/>
    <w:rsid w:val="00A23BA3"/>
    <w:rsid w:val="00A2433F"/>
    <w:rsid w:val="00A248B5"/>
    <w:rsid w:val="00A24B3B"/>
    <w:rsid w:val="00A25F43"/>
    <w:rsid w:val="00A26BF7"/>
    <w:rsid w:val="00A27713"/>
    <w:rsid w:val="00A27813"/>
    <w:rsid w:val="00A27AC9"/>
    <w:rsid w:val="00A304DB"/>
    <w:rsid w:val="00A30717"/>
    <w:rsid w:val="00A30C2C"/>
    <w:rsid w:val="00A31D81"/>
    <w:rsid w:val="00A31D8E"/>
    <w:rsid w:val="00A32017"/>
    <w:rsid w:val="00A32314"/>
    <w:rsid w:val="00A32749"/>
    <w:rsid w:val="00A32CCE"/>
    <w:rsid w:val="00A33231"/>
    <w:rsid w:val="00A3373F"/>
    <w:rsid w:val="00A338CF"/>
    <w:rsid w:val="00A3488A"/>
    <w:rsid w:val="00A357A8"/>
    <w:rsid w:val="00A35CE0"/>
    <w:rsid w:val="00A35DAD"/>
    <w:rsid w:val="00A3662A"/>
    <w:rsid w:val="00A366E6"/>
    <w:rsid w:val="00A3681E"/>
    <w:rsid w:val="00A36FCF"/>
    <w:rsid w:val="00A37091"/>
    <w:rsid w:val="00A41676"/>
    <w:rsid w:val="00A41AAE"/>
    <w:rsid w:val="00A41C6C"/>
    <w:rsid w:val="00A42CD3"/>
    <w:rsid w:val="00A43527"/>
    <w:rsid w:val="00A44769"/>
    <w:rsid w:val="00A44B29"/>
    <w:rsid w:val="00A454BD"/>
    <w:rsid w:val="00A456FF"/>
    <w:rsid w:val="00A45E53"/>
    <w:rsid w:val="00A47412"/>
    <w:rsid w:val="00A5031A"/>
    <w:rsid w:val="00A5067B"/>
    <w:rsid w:val="00A50C42"/>
    <w:rsid w:val="00A50F04"/>
    <w:rsid w:val="00A51A6F"/>
    <w:rsid w:val="00A51EE8"/>
    <w:rsid w:val="00A52055"/>
    <w:rsid w:val="00A521E6"/>
    <w:rsid w:val="00A527CF"/>
    <w:rsid w:val="00A5316A"/>
    <w:rsid w:val="00A53D1E"/>
    <w:rsid w:val="00A55939"/>
    <w:rsid w:val="00A56692"/>
    <w:rsid w:val="00A56EAF"/>
    <w:rsid w:val="00A572E1"/>
    <w:rsid w:val="00A5776B"/>
    <w:rsid w:val="00A60506"/>
    <w:rsid w:val="00A60677"/>
    <w:rsid w:val="00A60AC5"/>
    <w:rsid w:val="00A60B2A"/>
    <w:rsid w:val="00A60D9B"/>
    <w:rsid w:val="00A62D30"/>
    <w:rsid w:val="00A637A4"/>
    <w:rsid w:val="00A639CB"/>
    <w:rsid w:val="00A63E26"/>
    <w:rsid w:val="00A642C6"/>
    <w:rsid w:val="00A642CE"/>
    <w:rsid w:val="00A6437E"/>
    <w:rsid w:val="00A6561E"/>
    <w:rsid w:val="00A66C0D"/>
    <w:rsid w:val="00A677B8"/>
    <w:rsid w:val="00A706D8"/>
    <w:rsid w:val="00A711FB"/>
    <w:rsid w:val="00A712ED"/>
    <w:rsid w:val="00A71510"/>
    <w:rsid w:val="00A717F8"/>
    <w:rsid w:val="00A71EEF"/>
    <w:rsid w:val="00A7208B"/>
    <w:rsid w:val="00A72329"/>
    <w:rsid w:val="00A728B3"/>
    <w:rsid w:val="00A73436"/>
    <w:rsid w:val="00A73B6A"/>
    <w:rsid w:val="00A75BE9"/>
    <w:rsid w:val="00A7728C"/>
    <w:rsid w:val="00A77FE1"/>
    <w:rsid w:val="00A804AB"/>
    <w:rsid w:val="00A8193D"/>
    <w:rsid w:val="00A8393E"/>
    <w:rsid w:val="00A83C25"/>
    <w:rsid w:val="00A83DB2"/>
    <w:rsid w:val="00A8424F"/>
    <w:rsid w:val="00A854D5"/>
    <w:rsid w:val="00A85C99"/>
    <w:rsid w:val="00A85EC1"/>
    <w:rsid w:val="00A86226"/>
    <w:rsid w:val="00A8623D"/>
    <w:rsid w:val="00A863E7"/>
    <w:rsid w:val="00A86A55"/>
    <w:rsid w:val="00A878FC"/>
    <w:rsid w:val="00A90239"/>
    <w:rsid w:val="00A903A1"/>
    <w:rsid w:val="00A90C18"/>
    <w:rsid w:val="00A9105B"/>
    <w:rsid w:val="00A91786"/>
    <w:rsid w:val="00A92064"/>
    <w:rsid w:val="00A924A7"/>
    <w:rsid w:val="00A92519"/>
    <w:rsid w:val="00A93168"/>
    <w:rsid w:val="00A93B6F"/>
    <w:rsid w:val="00A9445B"/>
    <w:rsid w:val="00A949B2"/>
    <w:rsid w:val="00A94A5E"/>
    <w:rsid w:val="00A94C5F"/>
    <w:rsid w:val="00A94D51"/>
    <w:rsid w:val="00A94F27"/>
    <w:rsid w:val="00A95674"/>
    <w:rsid w:val="00A95AD0"/>
    <w:rsid w:val="00A95B4F"/>
    <w:rsid w:val="00A96BFC"/>
    <w:rsid w:val="00A96E33"/>
    <w:rsid w:val="00A96ED0"/>
    <w:rsid w:val="00A974B1"/>
    <w:rsid w:val="00AA0C3A"/>
    <w:rsid w:val="00AA1836"/>
    <w:rsid w:val="00AA1D34"/>
    <w:rsid w:val="00AA1DEC"/>
    <w:rsid w:val="00AA2E15"/>
    <w:rsid w:val="00AA3673"/>
    <w:rsid w:val="00AA4158"/>
    <w:rsid w:val="00AA4CD1"/>
    <w:rsid w:val="00AA515C"/>
    <w:rsid w:val="00AA5162"/>
    <w:rsid w:val="00AA5698"/>
    <w:rsid w:val="00AA5B14"/>
    <w:rsid w:val="00AA5F9C"/>
    <w:rsid w:val="00AA6539"/>
    <w:rsid w:val="00AA7219"/>
    <w:rsid w:val="00AA7500"/>
    <w:rsid w:val="00AA7BB6"/>
    <w:rsid w:val="00AB00D4"/>
    <w:rsid w:val="00AB02FB"/>
    <w:rsid w:val="00AB091F"/>
    <w:rsid w:val="00AB0C92"/>
    <w:rsid w:val="00AB0DF1"/>
    <w:rsid w:val="00AB11AB"/>
    <w:rsid w:val="00AB12FB"/>
    <w:rsid w:val="00AB1837"/>
    <w:rsid w:val="00AB2084"/>
    <w:rsid w:val="00AB3790"/>
    <w:rsid w:val="00AB48A1"/>
    <w:rsid w:val="00AB4E34"/>
    <w:rsid w:val="00AB55CF"/>
    <w:rsid w:val="00AB5BB7"/>
    <w:rsid w:val="00AB768D"/>
    <w:rsid w:val="00AC11CE"/>
    <w:rsid w:val="00AC1E93"/>
    <w:rsid w:val="00AC2466"/>
    <w:rsid w:val="00AC25C6"/>
    <w:rsid w:val="00AC38A3"/>
    <w:rsid w:val="00AC41BD"/>
    <w:rsid w:val="00AC4B23"/>
    <w:rsid w:val="00AC59DF"/>
    <w:rsid w:val="00AC5E36"/>
    <w:rsid w:val="00AC5FFC"/>
    <w:rsid w:val="00AC602B"/>
    <w:rsid w:val="00AC618A"/>
    <w:rsid w:val="00AC70EE"/>
    <w:rsid w:val="00AC7D6E"/>
    <w:rsid w:val="00AC7D6F"/>
    <w:rsid w:val="00AD1881"/>
    <w:rsid w:val="00AD1AF7"/>
    <w:rsid w:val="00AD2643"/>
    <w:rsid w:val="00AD267E"/>
    <w:rsid w:val="00AD2853"/>
    <w:rsid w:val="00AD3FD5"/>
    <w:rsid w:val="00AD5144"/>
    <w:rsid w:val="00AD5234"/>
    <w:rsid w:val="00AD5326"/>
    <w:rsid w:val="00AD6060"/>
    <w:rsid w:val="00AD769E"/>
    <w:rsid w:val="00AD7B58"/>
    <w:rsid w:val="00AD7B74"/>
    <w:rsid w:val="00AE0D7C"/>
    <w:rsid w:val="00AE130D"/>
    <w:rsid w:val="00AE1557"/>
    <w:rsid w:val="00AE1A2B"/>
    <w:rsid w:val="00AE1A6A"/>
    <w:rsid w:val="00AE1AD3"/>
    <w:rsid w:val="00AE2D57"/>
    <w:rsid w:val="00AE3262"/>
    <w:rsid w:val="00AE36F6"/>
    <w:rsid w:val="00AE3C50"/>
    <w:rsid w:val="00AE4314"/>
    <w:rsid w:val="00AE53F7"/>
    <w:rsid w:val="00AE7365"/>
    <w:rsid w:val="00AE7480"/>
    <w:rsid w:val="00AE783A"/>
    <w:rsid w:val="00AE79DE"/>
    <w:rsid w:val="00AF016B"/>
    <w:rsid w:val="00AF0363"/>
    <w:rsid w:val="00AF0688"/>
    <w:rsid w:val="00AF06DC"/>
    <w:rsid w:val="00AF0B7F"/>
    <w:rsid w:val="00AF0CEA"/>
    <w:rsid w:val="00AF13D2"/>
    <w:rsid w:val="00AF1412"/>
    <w:rsid w:val="00AF1538"/>
    <w:rsid w:val="00AF207C"/>
    <w:rsid w:val="00AF2941"/>
    <w:rsid w:val="00AF302A"/>
    <w:rsid w:val="00AF3C02"/>
    <w:rsid w:val="00AF3D07"/>
    <w:rsid w:val="00AF4B8D"/>
    <w:rsid w:val="00AF5C6D"/>
    <w:rsid w:val="00AF5F6C"/>
    <w:rsid w:val="00AF78F2"/>
    <w:rsid w:val="00AF7F15"/>
    <w:rsid w:val="00B000A4"/>
    <w:rsid w:val="00B0103C"/>
    <w:rsid w:val="00B0106E"/>
    <w:rsid w:val="00B01103"/>
    <w:rsid w:val="00B01412"/>
    <w:rsid w:val="00B0151C"/>
    <w:rsid w:val="00B02606"/>
    <w:rsid w:val="00B02B18"/>
    <w:rsid w:val="00B02DD0"/>
    <w:rsid w:val="00B03332"/>
    <w:rsid w:val="00B058A1"/>
    <w:rsid w:val="00B05BA8"/>
    <w:rsid w:val="00B0625F"/>
    <w:rsid w:val="00B06DE0"/>
    <w:rsid w:val="00B06E44"/>
    <w:rsid w:val="00B0724B"/>
    <w:rsid w:val="00B07BFE"/>
    <w:rsid w:val="00B07F20"/>
    <w:rsid w:val="00B1038A"/>
    <w:rsid w:val="00B1084C"/>
    <w:rsid w:val="00B10D92"/>
    <w:rsid w:val="00B119A7"/>
    <w:rsid w:val="00B11A6C"/>
    <w:rsid w:val="00B11F65"/>
    <w:rsid w:val="00B1223D"/>
    <w:rsid w:val="00B12917"/>
    <w:rsid w:val="00B13692"/>
    <w:rsid w:val="00B13A1C"/>
    <w:rsid w:val="00B14462"/>
    <w:rsid w:val="00B154D4"/>
    <w:rsid w:val="00B15723"/>
    <w:rsid w:val="00B15763"/>
    <w:rsid w:val="00B168D6"/>
    <w:rsid w:val="00B174A3"/>
    <w:rsid w:val="00B1789D"/>
    <w:rsid w:val="00B178C5"/>
    <w:rsid w:val="00B17983"/>
    <w:rsid w:val="00B22360"/>
    <w:rsid w:val="00B23044"/>
    <w:rsid w:val="00B2490C"/>
    <w:rsid w:val="00B251E9"/>
    <w:rsid w:val="00B25326"/>
    <w:rsid w:val="00B25A0B"/>
    <w:rsid w:val="00B25B6E"/>
    <w:rsid w:val="00B26ECB"/>
    <w:rsid w:val="00B2782F"/>
    <w:rsid w:val="00B27EAE"/>
    <w:rsid w:val="00B3056F"/>
    <w:rsid w:val="00B30D45"/>
    <w:rsid w:val="00B316CF"/>
    <w:rsid w:val="00B32330"/>
    <w:rsid w:val="00B331D0"/>
    <w:rsid w:val="00B3388D"/>
    <w:rsid w:val="00B34E7E"/>
    <w:rsid w:val="00B34FF4"/>
    <w:rsid w:val="00B354B2"/>
    <w:rsid w:val="00B357F1"/>
    <w:rsid w:val="00B358B9"/>
    <w:rsid w:val="00B36666"/>
    <w:rsid w:val="00B36DAE"/>
    <w:rsid w:val="00B375BE"/>
    <w:rsid w:val="00B40891"/>
    <w:rsid w:val="00B411F0"/>
    <w:rsid w:val="00B41EE4"/>
    <w:rsid w:val="00B41F72"/>
    <w:rsid w:val="00B42637"/>
    <w:rsid w:val="00B42749"/>
    <w:rsid w:val="00B42C37"/>
    <w:rsid w:val="00B4324D"/>
    <w:rsid w:val="00B43807"/>
    <w:rsid w:val="00B43D81"/>
    <w:rsid w:val="00B44123"/>
    <w:rsid w:val="00B442B8"/>
    <w:rsid w:val="00B44543"/>
    <w:rsid w:val="00B4456C"/>
    <w:rsid w:val="00B44BE1"/>
    <w:rsid w:val="00B45560"/>
    <w:rsid w:val="00B45A3D"/>
    <w:rsid w:val="00B4648A"/>
    <w:rsid w:val="00B50D32"/>
    <w:rsid w:val="00B52485"/>
    <w:rsid w:val="00B535E5"/>
    <w:rsid w:val="00B536BB"/>
    <w:rsid w:val="00B53E6B"/>
    <w:rsid w:val="00B54446"/>
    <w:rsid w:val="00B545F2"/>
    <w:rsid w:val="00B55140"/>
    <w:rsid w:val="00B559D6"/>
    <w:rsid w:val="00B55C32"/>
    <w:rsid w:val="00B55D6C"/>
    <w:rsid w:val="00B5618D"/>
    <w:rsid w:val="00B56215"/>
    <w:rsid w:val="00B56652"/>
    <w:rsid w:val="00B56ED2"/>
    <w:rsid w:val="00B57110"/>
    <w:rsid w:val="00B57260"/>
    <w:rsid w:val="00B5730C"/>
    <w:rsid w:val="00B5737F"/>
    <w:rsid w:val="00B57635"/>
    <w:rsid w:val="00B601B6"/>
    <w:rsid w:val="00B602B7"/>
    <w:rsid w:val="00B61B49"/>
    <w:rsid w:val="00B6273A"/>
    <w:rsid w:val="00B632A9"/>
    <w:rsid w:val="00B6450C"/>
    <w:rsid w:val="00B64658"/>
    <w:rsid w:val="00B67159"/>
    <w:rsid w:val="00B70865"/>
    <w:rsid w:val="00B70AFA"/>
    <w:rsid w:val="00B70D9E"/>
    <w:rsid w:val="00B70F87"/>
    <w:rsid w:val="00B71885"/>
    <w:rsid w:val="00B7273B"/>
    <w:rsid w:val="00B72787"/>
    <w:rsid w:val="00B727BD"/>
    <w:rsid w:val="00B72C0D"/>
    <w:rsid w:val="00B730AA"/>
    <w:rsid w:val="00B73EE8"/>
    <w:rsid w:val="00B75CDF"/>
    <w:rsid w:val="00B763E4"/>
    <w:rsid w:val="00B76B35"/>
    <w:rsid w:val="00B77B7B"/>
    <w:rsid w:val="00B804B0"/>
    <w:rsid w:val="00B81AF7"/>
    <w:rsid w:val="00B83466"/>
    <w:rsid w:val="00B83962"/>
    <w:rsid w:val="00B84946"/>
    <w:rsid w:val="00B84F88"/>
    <w:rsid w:val="00B85AD7"/>
    <w:rsid w:val="00B8697E"/>
    <w:rsid w:val="00B86A89"/>
    <w:rsid w:val="00B86E91"/>
    <w:rsid w:val="00B903B8"/>
    <w:rsid w:val="00B90D72"/>
    <w:rsid w:val="00B91C10"/>
    <w:rsid w:val="00B91DFA"/>
    <w:rsid w:val="00B920D7"/>
    <w:rsid w:val="00B92AB6"/>
    <w:rsid w:val="00B92C69"/>
    <w:rsid w:val="00B9353E"/>
    <w:rsid w:val="00B935EE"/>
    <w:rsid w:val="00B93E8C"/>
    <w:rsid w:val="00B955BD"/>
    <w:rsid w:val="00B968D3"/>
    <w:rsid w:val="00B972AA"/>
    <w:rsid w:val="00B97508"/>
    <w:rsid w:val="00BA0B26"/>
    <w:rsid w:val="00BA0F78"/>
    <w:rsid w:val="00BA1D71"/>
    <w:rsid w:val="00BA27EC"/>
    <w:rsid w:val="00BA2C64"/>
    <w:rsid w:val="00BA2E9E"/>
    <w:rsid w:val="00BA3624"/>
    <w:rsid w:val="00BA3BAA"/>
    <w:rsid w:val="00BA3E2B"/>
    <w:rsid w:val="00BA4E17"/>
    <w:rsid w:val="00BA50C0"/>
    <w:rsid w:val="00BA661A"/>
    <w:rsid w:val="00BA69DE"/>
    <w:rsid w:val="00BA6B7C"/>
    <w:rsid w:val="00BA75E5"/>
    <w:rsid w:val="00BA7721"/>
    <w:rsid w:val="00BB095F"/>
    <w:rsid w:val="00BB1B3B"/>
    <w:rsid w:val="00BB2C30"/>
    <w:rsid w:val="00BB2F7F"/>
    <w:rsid w:val="00BB3230"/>
    <w:rsid w:val="00BB340C"/>
    <w:rsid w:val="00BB3AB2"/>
    <w:rsid w:val="00BB4660"/>
    <w:rsid w:val="00BB479B"/>
    <w:rsid w:val="00BB4B68"/>
    <w:rsid w:val="00BB4DD0"/>
    <w:rsid w:val="00BB4FAC"/>
    <w:rsid w:val="00BB651A"/>
    <w:rsid w:val="00BB6EDD"/>
    <w:rsid w:val="00BB7733"/>
    <w:rsid w:val="00BB7869"/>
    <w:rsid w:val="00BB7D8A"/>
    <w:rsid w:val="00BB7E51"/>
    <w:rsid w:val="00BB7F62"/>
    <w:rsid w:val="00BC0376"/>
    <w:rsid w:val="00BC0A78"/>
    <w:rsid w:val="00BC0C3E"/>
    <w:rsid w:val="00BC106C"/>
    <w:rsid w:val="00BC135B"/>
    <w:rsid w:val="00BC155B"/>
    <w:rsid w:val="00BC2033"/>
    <w:rsid w:val="00BC28B6"/>
    <w:rsid w:val="00BC2F2D"/>
    <w:rsid w:val="00BC3C2B"/>
    <w:rsid w:val="00BC402E"/>
    <w:rsid w:val="00BC4773"/>
    <w:rsid w:val="00BC6039"/>
    <w:rsid w:val="00BC7378"/>
    <w:rsid w:val="00BC77CF"/>
    <w:rsid w:val="00BD062F"/>
    <w:rsid w:val="00BD065B"/>
    <w:rsid w:val="00BD0C23"/>
    <w:rsid w:val="00BD0DA9"/>
    <w:rsid w:val="00BD1192"/>
    <w:rsid w:val="00BD122D"/>
    <w:rsid w:val="00BD1C25"/>
    <w:rsid w:val="00BD20EC"/>
    <w:rsid w:val="00BD2244"/>
    <w:rsid w:val="00BD2E69"/>
    <w:rsid w:val="00BD39FC"/>
    <w:rsid w:val="00BD4B7A"/>
    <w:rsid w:val="00BD5742"/>
    <w:rsid w:val="00BD73AB"/>
    <w:rsid w:val="00BD7AD1"/>
    <w:rsid w:val="00BD7DA0"/>
    <w:rsid w:val="00BE04E8"/>
    <w:rsid w:val="00BE0942"/>
    <w:rsid w:val="00BE0A1A"/>
    <w:rsid w:val="00BE1138"/>
    <w:rsid w:val="00BE38A7"/>
    <w:rsid w:val="00BE41A5"/>
    <w:rsid w:val="00BE42D0"/>
    <w:rsid w:val="00BE4D5F"/>
    <w:rsid w:val="00BE60E3"/>
    <w:rsid w:val="00BE6191"/>
    <w:rsid w:val="00BE6615"/>
    <w:rsid w:val="00BE6BED"/>
    <w:rsid w:val="00BE7305"/>
    <w:rsid w:val="00BE73BF"/>
    <w:rsid w:val="00BE78E2"/>
    <w:rsid w:val="00BE7EF0"/>
    <w:rsid w:val="00BF0114"/>
    <w:rsid w:val="00BF01A0"/>
    <w:rsid w:val="00BF0E86"/>
    <w:rsid w:val="00BF1067"/>
    <w:rsid w:val="00BF1E3A"/>
    <w:rsid w:val="00BF25E6"/>
    <w:rsid w:val="00BF2C0F"/>
    <w:rsid w:val="00BF30DA"/>
    <w:rsid w:val="00BF3105"/>
    <w:rsid w:val="00BF3A5F"/>
    <w:rsid w:val="00BF3B81"/>
    <w:rsid w:val="00BF3E9F"/>
    <w:rsid w:val="00BF40D3"/>
    <w:rsid w:val="00BF415C"/>
    <w:rsid w:val="00BF4561"/>
    <w:rsid w:val="00BF6330"/>
    <w:rsid w:val="00BF6ADF"/>
    <w:rsid w:val="00BF6C93"/>
    <w:rsid w:val="00C00949"/>
    <w:rsid w:val="00C00C62"/>
    <w:rsid w:val="00C010C4"/>
    <w:rsid w:val="00C01511"/>
    <w:rsid w:val="00C01A62"/>
    <w:rsid w:val="00C0231C"/>
    <w:rsid w:val="00C025C9"/>
    <w:rsid w:val="00C02BC2"/>
    <w:rsid w:val="00C02E1A"/>
    <w:rsid w:val="00C0314C"/>
    <w:rsid w:val="00C03254"/>
    <w:rsid w:val="00C03F9C"/>
    <w:rsid w:val="00C04217"/>
    <w:rsid w:val="00C04653"/>
    <w:rsid w:val="00C047C1"/>
    <w:rsid w:val="00C04B06"/>
    <w:rsid w:val="00C04D16"/>
    <w:rsid w:val="00C04F8A"/>
    <w:rsid w:val="00C06A42"/>
    <w:rsid w:val="00C06CDA"/>
    <w:rsid w:val="00C0756B"/>
    <w:rsid w:val="00C07AED"/>
    <w:rsid w:val="00C07E75"/>
    <w:rsid w:val="00C10705"/>
    <w:rsid w:val="00C114ED"/>
    <w:rsid w:val="00C1256F"/>
    <w:rsid w:val="00C12A56"/>
    <w:rsid w:val="00C13DE0"/>
    <w:rsid w:val="00C14DD3"/>
    <w:rsid w:val="00C15823"/>
    <w:rsid w:val="00C15BA9"/>
    <w:rsid w:val="00C15FFD"/>
    <w:rsid w:val="00C16400"/>
    <w:rsid w:val="00C16907"/>
    <w:rsid w:val="00C16AB0"/>
    <w:rsid w:val="00C1704C"/>
    <w:rsid w:val="00C17239"/>
    <w:rsid w:val="00C17464"/>
    <w:rsid w:val="00C2081F"/>
    <w:rsid w:val="00C2090C"/>
    <w:rsid w:val="00C211EC"/>
    <w:rsid w:val="00C21247"/>
    <w:rsid w:val="00C21D15"/>
    <w:rsid w:val="00C22C61"/>
    <w:rsid w:val="00C230BF"/>
    <w:rsid w:val="00C23317"/>
    <w:rsid w:val="00C2384E"/>
    <w:rsid w:val="00C23F53"/>
    <w:rsid w:val="00C23FA4"/>
    <w:rsid w:val="00C2452B"/>
    <w:rsid w:val="00C2465D"/>
    <w:rsid w:val="00C253ED"/>
    <w:rsid w:val="00C26E0B"/>
    <w:rsid w:val="00C27A2C"/>
    <w:rsid w:val="00C27C21"/>
    <w:rsid w:val="00C30C06"/>
    <w:rsid w:val="00C30C6B"/>
    <w:rsid w:val="00C31844"/>
    <w:rsid w:val="00C31A76"/>
    <w:rsid w:val="00C31B0E"/>
    <w:rsid w:val="00C3276F"/>
    <w:rsid w:val="00C36D7E"/>
    <w:rsid w:val="00C373FE"/>
    <w:rsid w:val="00C376B2"/>
    <w:rsid w:val="00C40364"/>
    <w:rsid w:val="00C406F6"/>
    <w:rsid w:val="00C40DE5"/>
    <w:rsid w:val="00C4232D"/>
    <w:rsid w:val="00C42991"/>
    <w:rsid w:val="00C42CA8"/>
    <w:rsid w:val="00C45974"/>
    <w:rsid w:val="00C46285"/>
    <w:rsid w:val="00C477E0"/>
    <w:rsid w:val="00C47C39"/>
    <w:rsid w:val="00C50391"/>
    <w:rsid w:val="00C50F3F"/>
    <w:rsid w:val="00C51ACD"/>
    <w:rsid w:val="00C5210E"/>
    <w:rsid w:val="00C523A7"/>
    <w:rsid w:val="00C52C3C"/>
    <w:rsid w:val="00C533B0"/>
    <w:rsid w:val="00C534F4"/>
    <w:rsid w:val="00C53762"/>
    <w:rsid w:val="00C541AA"/>
    <w:rsid w:val="00C54BCC"/>
    <w:rsid w:val="00C54C2C"/>
    <w:rsid w:val="00C54D41"/>
    <w:rsid w:val="00C552E6"/>
    <w:rsid w:val="00C55DAA"/>
    <w:rsid w:val="00C5631E"/>
    <w:rsid w:val="00C56364"/>
    <w:rsid w:val="00C57827"/>
    <w:rsid w:val="00C579D0"/>
    <w:rsid w:val="00C609A1"/>
    <w:rsid w:val="00C609CD"/>
    <w:rsid w:val="00C6143D"/>
    <w:rsid w:val="00C6190E"/>
    <w:rsid w:val="00C61DE6"/>
    <w:rsid w:val="00C62227"/>
    <w:rsid w:val="00C62243"/>
    <w:rsid w:val="00C63A60"/>
    <w:rsid w:val="00C6643F"/>
    <w:rsid w:val="00C6702D"/>
    <w:rsid w:val="00C67304"/>
    <w:rsid w:val="00C6772A"/>
    <w:rsid w:val="00C70A1B"/>
    <w:rsid w:val="00C70BFE"/>
    <w:rsid w:val="00C71666"/>
    <w:rsid w:val="00C74D11"/>
    <w:rsid w:val="00C75656"/>
    <w:rsid w:val="00C75A76"/>
    <w:rsid w:val="00C75C5D"/>
    <w:rsid w:val="00C76398"/>
    <w:rsid w:val="00C76B1B"/>
    <w:rsid w:val="00C76B7D"/>
    <w:rsid w:val="00C772DD"/>
    <w:rsid w:val="00C77519"/>
    <w:rsid w:val="00C775C5"/>
    <w:rsid w:val="00C81C36"/>
    <w:rsid w:val="00C8237E"/>
    <w:rsid w:val="00C829DD"/>
    <w:rsid w:val="00C82BA3"/>
    <w:rsid w:val="00C83238"/>
    <w:rsid w:val="00C834D8"/>
    <w:rsid w:val="00C8354B"/>
    <w:rsid w:val="00C840BD"/>
    <w:rsid w:val="00C8593F"/>
    <w:rsid w:val="00C86023"/>
    <w:rsid w:val="00C86CB3"/>
    <w:rsid w:val="00C872D8"/>
    <w:rsid w:val="00C876B6"/>
    <w:rsid w:val="00C87FD1"/>
    <w:rsid w:val="00C90A5A"/>
    <w:rsid w:val="00C90AD3"/>
    <w:rsid w:val="00C9118D"/>
    <w:rsid w:val="00C9178B"/>
    <w:rsid w:val="00C92209"/>
    <w:rsid w:val="00C925E7"/>
    <w:rsid w:val="00C926E2"/>
    <w:rsid w:val="00C936BE"/>
    <w:rsid w:val="00C938DA"/>
    <w:rsid w:val="00C946EC"/>
    <w:rsid w:val="00C94856"/>
    <w:rsid w:val="00C9542B"/>
    <w:rsid w:val="00C95AF5"/>
    <w:rsid w:val="00C95D6C"/>
    <w:rsid w:val="00C966FA"/>
    <w:rsid w:val="00C96CC3"/>
    <w:rsid w:val="00C978B0"/>
    <w:rsid w:val="00C97EA2"/>
    <w:rsid w:val="00CA010F"/>
    <w:rsid w:val="00CA01C9"/>
    <w:rsid w:val="00CA0CB4"/>
    <w:rsid w:val="00CA13E2"/>
    <w:rsid w:val="00CA1495"/>
    <w:rsid w:val="00CA16A4"/>
    <w:rsid w:val="00CA172C"/>
    <w:rsid w:val="00CA18AD"/>
    <w:rsid w:val="00CA1E4D"/>
    <w:rsid w:val="00CA22EB"/>
    <w:rsid w:val="00CA25BD"/>
    <w:rsid w:val="00CA2D77"/>
    <w:rsid w:val="00CA4F9F"/>
    <w:rsid w:val="00CA503E"/>
    <w:rsid w:val="00CA53AE"/>
    <w:rsid w:val="00CA6437"/>
    <w:rsid w:val="00CA799A"/>
    <w:rsid w:val="00CA7AA1"/>
    <w:rsid w:val="00CB0131"/>
    <w:rsid w:val="00CB04FF"/>
    <w:rsid w:val="00CB1030"/>
    <w:rsid w:val="00CB1C4A"/>
    <w:rsid w:val="00CB2580"/>
    <w:rsid w:val="00CB2E33"/>
    <w:rsid w:val="00CB2F47"/>
    <w:rsid w:val="00CB5031"/>
    <w:rsid w:val="00CB6BF0"/>
    <w:rsid w:val="00CB7994"/>
    <w:rsid w:val="00CB7BC9"/>
    <w:rsid w:val="00CC030A"/>
    <w:rsid w:val="00CC0B65"/>
    <w:rsid w:val="00CC0BBB"/>
    <w:rsid w:val="00CC186C"/>
    <w:rsid w:val="00CC1A85"/>
    <w:rsid w:val="00CC2116"/>
    <w:rsid w:val="00CC24D8"/>
    <w:rsid w:val="00CC261A"/>
    <w:rsid w:val="00CC2C47"/>
    <w:rsid w:val="00CC2CD2"/>
    <w:rsid w:val="00CC2E28"/>
    <w:rsid w:val="00CC3C9E"/>
    <w:rsid w:val="00CC46FC"/>
    <w:rsid w:val="00CC4F7D"/>
    <w:rsid w:val="00CC5009"/>
    <w:rsid w:val="00CC6738"/>
    <w:rsid w:val="00CC68B5"/>
    <w:rsid w:val="00CC6B91"/>
    <w:rsid w:val="00CC6DE4"/>
    <w:rsid w:val="00CC7DF9"/>
    <w:rsid w:val="00CC7FB0"/>
    <w:rsid w:val="00CC7FE5"/>
    <w:rsid w:val="00CD106F"/>
    <w:rsid w:val="00CD13BF"/>
    <w:rsid w:val="00CD2D16"/>
    <w:rsid w:val="00CD30DB"/>
    <w:rsid w:val="00CD3DB6"/>
    <w:rsid w:val="00CD4315"/>
    <w:rsid w:val="00CD4646"/>
    <w:rsid w:val="00CD4C62"/>
    <w:rsid w:val="00CD4CA1"/>
    <w:rsid w:val="00CD51C8"/>
    <w:rsid w:val="00CD5296"/>
    <w:rsid w:val="00CD57A2"/>
    <w:rsid w:val="00CD6408"/>
    <w:rsid w:val="00CE00EF"/>
    <w:rsid w:val="00CE04AF"/>
    <w:rsid w:val="00CE0FAF"/>
    <w:rsid w:val="00CE141B"/>
    <w:rsid w:val="00CE14FB"/>
    <w:rsid w:val="00CE1737"/>
    <w:rsid w:val="00CE2E93"/>
    <w:rsid w:val="00CE3136"/>
    <w:rsid w:val="00CE33DF"/>
    <w:rsid w:val="00CE3756"/>
    <w:rsid w:val="00CE47B3"/>
    <w:rsid w:val="00CE481F"/>
    <w:rsid w:val="00CE504B"/>
    <w:rsid w:val="00CE5292"/>
    <w:rsid w:val="00CE56B1"/>
    <w:rsid w:val="00CE5CD7"/>
    <w:rsid w:val="00CE67D9"/>
    <w:rsid w:val="00CE7BCA"/>
    <w:rsid w:val="00CE7C7E"/>
    <w:rsid w:val="00CF08C2"/>
    <w:rsid w:val="00CF0F1A"/>
    <w:rsid w:val="00CF1148"/>
    <w:rsid w:val="00CF16B4"/>
    <w:rsid w:val="00CF18EB"/>
    <w:rsid w:val="00CF2171"/>
    <w:rsid w:val="00CF26F7"/>
    <w:rsid w:val="00CF2880"/>
    <w:rsid w:val="00CF2CEC"/>
    <w:rsid w:val="00CF3E85"/>
    <w:rsid w:val="00CF43EA"/>
    <w:rsid w:val="00CF488C"/>
    <w:rsid w:val="00CF50CA"/>
    <w:rsid w:val="00CF57FD"/>
    <w:rsid w:val="00CF5A71"/>
    <w:rsid w:val="00CF5D03"/>
    <w:rsid w:val="00CF6219"/>
    <w:rsid w:val="00CF65AB"/>
    <w:rsid w:val="00CF6750"/>
    <w:rsid w:val="00CF771A"/>
    <w:rsid w:val="00CF782D"/>
    <w:rsid w:val="00D00628"/>
    <w:rsid w:val="00D00CA4"/>
    <w:rsid w:val="00D01D41"/>
    <w:rsid w:val="00D01DE8"/>
    <w:rsid w:val="00D0258C"/>
    <w:rsid w:val="00D02596"/>
    <w:rsid w:val="00D02B61"/>
    <w:rsid w:val="00D02C34"/>
    <w:rsid w:val="00D03039"/>
    <w:rsid w:val="00D034E5"/>
    <w:rsid w:val="00D03CFE"/>
    <w:rsid w:val="00D04E9E"/>
    <w:rsid w:val="00D05938"/>
    <w:rsid w:val="00D06EA6"/>
    <w:rsid w:val="00D07923"/>
    <w:rsid w:val="00D07BBF"/>
    <w:rsid w:val="00D1049A"/>
    <w:rsid w:val="00D110D8"/>
    <w:rsid w:val="00D11CA6"/>
    <w:rsid w:val="00D121DD"/>
    <w:rsid w:val="00D12F09"/>
    <w:rsid w:val="00D1364C"/>
    <w:rsid w:val="00D147A7"/>
    <w:rsid w:val="00D15A4E"/>
    <w:rsid w:val="00D15FDB"/>
    <w:rsid w:val="00D166A0"/>
    <w:rsid w:val="00D1679C"/>
    <w:rsid w:val="00D16CE6"/>
    <w:rsid w:val="00D17233"/>
    <w:rsid w:val="00D17507"/>
    <w:rsid w:val="00D17E62"/>
    <w:rsid w:val="00D2017E"/>
    <w:rsid w:val="00D207D1"/>
    <w:rsid w:val="00D21396"/>
    <w:rsid w:val="00D216C5"/>
    <w:rsid w:val="00D22943"/>
    <w:rsid w:val="00D22E19"/>
    <w:rsid w:val="00D23F82"/>
    <w:rsid w:val="00D24535"/>
    <w:rsid w:val="00D24A15"/>
    <w:rsid w:val="00D24D34"/>
    <w:rsid w:val="00D2508C"/>
    <w:rsid w:val="00D25256"/>
    <w:rsid w:val="00D253A1"/>
    <w:rsid w:val="00D2552E"/>
    <w:rsid w:val="00D25B3E"/>
    <w:rsid w:val="00D26613"/>
    <w:rsid w:val="00D27A2A"/>
    <w:rsid w:val="00D3043E"/>
    <w:rsid w:val="00D308A9"/>
    <w:rsid w:val="00D32515"/>
    <w:rsid w:val="00D33935"/>
    <w:rsid w:val="00D33992"/>
    <w:rsid w:val="00D33B41"/>
    <w:rsid w:val="00D33E42"/>
    <w:rsid w:val="00D348CD"/>
    <w:rsid w:val="00D34BC4"/>
    <w:rsid w:val="00D34EFD"/>
    <w:rsid w:val="00D35D51"/>
    <w:rsid w:val="00D363F2"/>
    <w:rsid w:val="00D36DCF"/>
    <w:rsid w:val="00D36EE9"/>
    <w:rsid w:val="00D37920"/>
    <w:rsid w:val="00D41F45"/>
    <w:rsid w:val="00D42214"/>
    <w:rsid w:val="00D446CA"/>
    <w:rsid w:val="00D463D3"/>
    <w:rsid w:val="00D467CE"/>
    <w:rsid w:val="00D4769A"/>
    <w:rsid w:val="00D47A85"/>
    <w:rsid w:val="00D47D4E"/>
    <w:rsid w:val="00D514F3"/>
    <w:rsid w:val="00D520F2"/>
    <w:rsid w:val="00D52665"/>
    <w:rsid w:val="00D52A68"/>
    <w:rsid w:val="00D52F11"/>
    <w:rsid w:val="00D52F42"/>
    <w:rsid w:val="00D53045"/>
    <w:rsid w:val="00D54FE2"/>
    <w:rsid w:val="00D55097"/>
    <w:rsid w:val="00D55BE1"/>
    <w:rsid w:val="00D55EC2"/>
    <w:rsid w:val="00D56BDA"/>
    <w:rsid w:val="00D6017B"/>
    <w:rsid w:val="00D60985"/>
    <w:rsid w:val="00D61195"/>
    <w:rsid w:val="00D62ABB"/>
    <w:rsid w:val="00D636BC"/>
    <w:rsid w:val="00D6388F"/>
    <w:rsid w:val="00D638A2"/>
    <w:rsid w:val="00D63B46"/>
    <w:rsid w:val="00D63F02"/>
    <w:rsid w:val="00D64199"/>
    <w:rsid w:val="00D64226"/>
    <w:rsid w:val="00D64B76"/>
    <w:rsid w:val="00D65FF6"/>
    <w:rsid w:val="00D66245"/>
    <w:rsid w:val="00D663A1"/>
    <w:rsid w:val="00D675FA"/>
    <w:rsid w:val="00D67F24"/>
    <w:rsid w:val="00D7070E"/>
    <w:rsid w:val="00D70EE3"/>
    <w:rsid w:val="00D70FE9"/>
    <w:rsid w:val="00D710A3"/>
    <w:rsid w:val="00D71D3D"/>
    <w:rsid w:val="00D721DA"/>
    <w:rsid w:val="00D727FB"/>
    <w:rsid w:val="00D728E8"/>
    <w:rsid w:val="00D7300E"/>
    <w:rsid w:val="00D73EFD"/>
    <w:rsid w:val="00D740E6"/>
    <w:rsid w:val="00D745D4"/>
    <w:rsid w:val="00D74BCF"/>
    <w:rsid w:val="00D74D52"/>
    <w:rsid w:val="00D75B3B"/>
    <w:rsid w:val="00D75CDA"/>
    <w:rsid w:val="00D77218"/>
    <w:rsid w:val="00D774BC"/>
    <w:rsid w:val="00D77E9D"/>
    <w:rsid w:val="00D80923"/>
    <w:rsid w:val="00D80946"/>
    <w:rsid w:val="00D8097F"/>
    <w:rsid w:val="00D82261"/>
    <w:rsid w:val="00D82432"/>
    <w:rsid w:val="00D82601"/>
    <w:rsid w:val="00D840BC"/>
    <w:rsid w:val="00D849E2"/>
    <w:rsid w:val="00D84A18"/>
    <w:rsid w:val="00D85BDC"/>
    <w:rsid w:val="00D87AE6"/>
    <w:rsid w:val="00D87E44"/>
    <w:rsid w:val="00D90189"/>
    <w:rsid w:val="00D911CD"/>
    <w:rsid w:val="00D91317"/>
    <w:rsid w:val="00D921C3"/>
    <w:rsid w:val="00D928FB"/>
    <w:rsid w:val="00D929C9"/>
    <w:rsid w:val="00D92BD1"/>
    <w:rsid w:val="00D92C88"/>
    <w:rsid w:val="00D92D93"/>
    <w:rsid w:val="00D92E75"/>
    <w:rsid w:val="00D930DE"/>
    <w:rsid w:val="00D93E5D"/>
    <w:rsid w:val="00D946B5"/>
    <w:rsid w:val="00D94B72"/>
    <w:rsid w:val="00D95133"/>
    <w:rsid w:val="00D951C8"/>
    <w:rsid w:val="00D96799"/>
    <w:rsid w:val="00D968EC"/>
    <w:rsid w:val="00D974C8"/>
    <w:rsid w:val="00D975EE"/>
    <w:rsid w:val="00DA01DE"/>
    <w:rsid w:val="00DA06E7"/>
    <w:rsid w:val="00DA09C7"/>
    <w:rsid w:val="00DA15CD"/>
    <w:rsid w:val="00DA1F10"/>
    <w:rsid w:val="00DA1FA9"/>
    <w:rsid w:val="00DA262E"/>
    <w:rsid w:val="00DA275D"/>
    <w:rsid w:val="00DA3C3C"/>
    <w:rsid w:val="00DA439A"/>
    <w:rsid w:val="00DA55CE"/>
    <w:rsid w:val="00DA56EF"/>
    <w:rsid w:val="00DB0411"/>
    <w:rsid w:val="00DB062F"/>
    <w:rsid w:val="00DB1480"/>
    <w:rsid w:val="00DB1BD4"/>
    <w:rsid w:val="00DB2929"/>
    <w:rsid w:val="00DB3F46"/>
    <w:rsid w:val="00DB487A"/>
    <w:rsid w:val="00DB49F0"/>
    <w:rsid w:val="00DB4A60"/>
    <w:rsid w:val="00DB4BEF"/>
    <w:rsid w:val="00DB5606"/>
    <w:rsid w:val="00DB5654"/>
    <w:rsid w:val="00DB5CAC"/>
    <w:rsid w:val="00DB70C4"/>
    <w:rsid w:val="00DB7B63"/>
    <w:rsid w:val="00DC0428"/>
    <w:rsid w:val="00DC08F7"/>
    <w:rsid w:val="00DC0D21"/>
    <w:rsid w:val="00DC1FE9"/>
    <w:rsid w:val="00DC2A3A"/>
    <w:rsid w:val="00DC4E58"/>
    <w:rsid w:val="00DC513B"/>
    <w:rsid w:val="00DC5E06"/>
    <w:rsid w:val="00DC60D5"/>
    <w:rsid w:val="00DD0465"/>
    <w:rsid w:val="00DD272E"/>
    <w:rsid w:val="00DD2D2B"/>
    <w:rsid w:val="00DD3624"/>
    <w:rsid w:val="00DD380E"/>
    <w:rsid w:val="00DD419F"/>
    <w:rsid w:val="00DD4293"/>
    <w:rsid w:val="00DD5604"/>
    <w:rsid w:val="00DD5E7D"/>
    <w:rsid w:val="00DD69C7"/>
    <w:rsid w:val="00DD6A7F"/>
    <w:rsid w:val="00DD6C42"/>
    <w:rsid w:val="00DD70CC"/>
    <w:rsid w:val="00DD7389"/>
    <w:rsid w:val="00DD7451"/>
    <w:rsid w:val="00DE0121"/>
    <w:rsid w:val="00DE074D"/>
    <w:rsid w:val="00DE15E8"/>
    <w:rsid w:val="00DE2612"/>
    <w:rsid w:val="00DE2B4A"/>
    <w:rsid w:val="00DE45B9"/>
    <w:rsid w:val="00DE5180"/>
    <w:rsid w:val="00DE586D"/>
    <w:rsid w:val="00DE591E"/>
    <w:rsid w:val="00DE5A03"/>
    <w:rsid w:val="00DE5B01"/>
    <w:rsid w:val="00DE5F77"/>
    <w:rsid w:val="00DE6C00"/>
    <w:rsid w:val="00DE7A90"/>
    <w:rsid w:val="00DF066C"/>
    <w:rsid w:val="00DF089D"/>
    <w:rsid w:val="00DF0FB0"/>
    <w:rsid w:val="00DF151A"/>
    <w:rsid w:val="00DF1F39"/>
    <w:rsid w:val="00DF1FF9"/>
    <w:rsid w:val="00DF21A4"/>
    <w:rsid w:val="00DF3E3E"/>
    <w:rsid w:val="00DF423E"/>
    <w:rsid w:val="00DF55A1"/>
    <w:rsid w:val="00DF58EB"/>
    <w:rsid w:val="00DF6805"/>
    <w:rsid w:val="00DF7562"/>
    <w:rsid w:val="00E004F8"/>
    <w:rsid w:val="00E0074F"/>
    <w:rsid w:val="00E00A90"/>
    <w:rsid w:val="00E019D8"/>
    <w:rsid w:val="00E01C99"/>
    <w:rsid w:val="00E02B99"/>
    <w:rsid w:val="00E0396D"/>
    <w:rsid w:val="00E03AA0"/>
    <w:rsid w:val="00E0439E"/>
    <w:rsid w:val="00E04711"/>
    <w:rsid w:val="00E055BA"/>
    <w:rsid w:val="00E05B58"/>
    <w:rsid w:val="00E05DF9"/>
    <w:rsid w:val="00E060E6"/>
    <w:rsid w:val="00E06217"/>
    <w:rsid w:val="00E06266"/>
    <w:rsid w:val="00E0697F"/>
    <w:rsid w:val="00E07E7F"/>
    <w:rsid w:val="00E07F9B"/>
    <w:rsid w:val="00E10470"/>
    <w:rsid w:val="00E12677"/>
    <w:rsid w:val="00E1359F"/>
    <w:rsid w:val="00E14626"/>
    <w:rsid w:val="00E14F18"/>
    <w:rsid w:val="00E1502F"/>
    <w:rsid w:val="00E152C8"/>
    <w:rsid w:val="00E15BCB"/>
    <w:rsid w:val="00E15C9D"/>
    <w:rsid w:val="00E20068"/>
    <w:rsid w:val="00E206EA"/>
    <w:rsid w:val="00E20890"/>
    <w:rsid w:val="00E211AC"/>
    <w:rsid w:val="00E21201"/>
    <w:rsid w:val="00E21DAF"/>
    <w:rsid w:val="00E2258F"/>
    <w:rsid w:val="00E231F2"/>
    <w:rsid w:val="00E23360"/>
    <w:rsid w:val="00E235F6"/>
    <w:rsid w:val="00E247D4"/>
    <w:rsid w:val="00E24EF1"/>
    <w:rsid w:val="00E252D2"/>
    <w:rsid w:val="00E2585C"/>
    <w:rsid w:val="00E25F2B"/>
    <w:rsid w:val="00E26810"/>
    <w:rsid w:val="00E2695B"/>
    <w:rsid w:val="00E276AA"/>
    <w:rsid w:val="00E301FB"/>
    <w:rsid w:val="00E316DC"/>
    <w:rsid w:val="00E31809"/>
    <w:rsid w:val="00E31A1E"/>
    <w:rsid w:val="00E322B9"/>
    <w:rsid w:val="00E32B67"/>
    <w:rsid w:val="00E32C83"/>
    <w:rsid w:val="00E3449E"/>
    <w:rsid w:val="00E35B59"/>
    <w:rsid w:val="00E36A0E"/>
    <w:rsid w:val="00E37B54"/>
    <w:rsid w:val="00E4091F"/>
    <w:rsid w:val="00E40DB3"/>
    <w:rsid w:val="00E40DE7"/>
    <w:rsid w:val="00E411DD"/>
    <w:rsid w:val="00E41ABE"/>
    <w:rsid w:val="00E4237C"/>
    <w:rsid w:val="00E425AF"/>
    <w:rsid w:val="00E427B6"/>
    <w:rsid w:val="00E43472"/>
    <w:rsid w:val="00E44330"/>
    <w:rsid w:val="00E44713"/>
    <w:rsid w:val="00E44FAC"/>
    <w:rsid w:val="00E45298"/>
    <w:rsid w:val="00E45599"/>
    <w:rsid w:val="00E45920"/>
    <w:rsid w:val="00E45944"/>
    <w:rsid w:val="00E459D5"/>
    <w:rsid w:val="00E45E66"/>
    <w:rsid w:val="00E46D69"/>
    <w:rsid w:val="00E46E4F"/>
    <w:rsid w:val="00E4717F"/>
    <w:rsid w:val="00E474C0"/>
    <w:rsid w:val="00E475AF"/>
    <w:rsid w:val="00E52DCE"/>
    <w:rsid w:val="00E5343D"/>
    <w:rsid w:val="00E5385E"/>
    <w:rsid w:val="00E53BF2"/>
    <w:rsid w:val="00E54732"/>
    <w:rsid w:val="00E54CD2"/>
    <w:rsid w:val="00E55135"/>
    <w:rsid w:val="00E55875"/>
    <w:rsid w:val="00E56C55"/>
    <w:rsid w:val="00E602FB"/>
    <w:rsid w:val="00E60C60"/>
    <w:rsid w:val="00E612FC"/>
    <w:rsid w:val="00E6178C"/>
    <w:rsid w:val="00E61E36"/>
    <w:rsid w:val="00E62C5B"/>
    <w:rsid w:val="00E63143"/>
    <w:rsid w:val="00E632C1"/>
    <w:rsid w:val="00E63FB3"/>
    <w:rsid w:val="00E64355"/>
    <w:rsid w:val="00E64A94"/>
    <w:rsid w:val="00E6566B"/>
    <w:rsid w:val="00E66D31"/>
    <w:rsid w:val="00E6718A"/>
    <w:rsid w:val="00E673FA"/>
    <w:rsid w:val="00E67690"/>
    <w:rsid w:val="00E6789B"/>
    <w:rsid w:val="00E703D4"/>
    <w:rsid w:val="00E70591"/>
    <w:rsid w:val="00E70855"/>
    <w:rsid w:val="00E70891"/>
    <w:rsid w:val="00E7109E"/>
    <w:rsid w:val="00E71109"/>
    <w:rsid w:val="00E71F8B"/>
    <w:rsid w:val="00E73FBF"/>
    <w:rsid w:val="00E7440D"/>
    <w:rsid w:val="00E75179"/>
    <w:rsid w:val="00E76A30"/>
    <w:rsid w:val="00E76A96"/>
    <w:rsid w:val="00E7722B"/>
    <w:rsid w:val="00E776F8"/>
    <w:rsid w:val="00E77ABC"/>
    <w:rsid w:val="00E81D58"/>
    <w:rsid w:val="00E82C8E"/>
    <w:rsid w:val="00E83A25"/>
    <w:rsid w:val="00E83D88"/>
    <w:rsid w:val="00E83F73"/>
    <w:rsid w:val="00E847F2"/>
    <w:rsid w:val="00E849E9"/>
    <w:rsid w:val="00E85A88"/>
    <w:rsid w:val="00E85D9E"/>
    <w:rsid w:val="00E87701"/>
    <w:rsid w:val="00E87ECB"/>
    <w:rsid w:val="00E90182"/>
    <w:rsid w:val="00E905D8"/>
    <w:rsid w:val="00E90696"/>
    <w:rsid w:val="00E90AC8"/>
    <w:rsid w:val="00E90E23"/>
    <w:rsid w:val="00E92E3E"/>
    <w:rsid w:val="00E9346A"/>
    <w:rsid w:val="00E959C2"/>
    <w:rsid w:val="00E95A73"/>
    <w:rsid w:val="00E962DB"/>
    <w:rsid w:val="00E97749"/>
    <w:rsid w:val="00E97C38"/>
    <w:rsid w:val="00EA1365"/>
    <w:rsid w:val="00EA2B41"/>
    <w:rsid w:val="00EA3037"/>
    <w:rsid w:val="00EA3096"/>
    <w:rsid w:val="00EA4536"/>
    <w:rsid w:val="00EA4CB8"/>
    <w:rsid w:val="00EA4E7C"/>
    <w:rsid w:val="00EA5A38"/>
    <w:rsid w:val="00EA5DD7"/>
    <w:rsid w:val="00EA617E"/>
    <w:rsid w:val="00EA6961"/>
    <w:rsid w:val="00EB0BD7"/>
    <w:rsid w:val="00EB1EBC"/>
    <w:rsid w:val="00EB2AF8"/>
    <w:rsid w:val="00EB3D22"/>
    <w:rsid w:val="00EB4CB2"/>
    <w:rsid w:val="00EB509E"/>
    <w:rsid w:val="00EB53E9"/>
    <w:rsid w:val="00EB5448"/>
    <w:rsid w:val="00EB57BF"/>
    <w:rsid w:val="00EB6040"/>
    <w:rsid w:val="00EB6361"/>
    <w:rsid w:val="00EB6460"/>
    <w:rsid w:val="00EB74EC"/>
    <w:rsid w:val="00EC084E"/>
    <w:rsid w:val="00EC0972"/>
    <w:rsid w:val="00EC107C"/>
    <w:rsid w:val="00EC176A"/>
    <w:rsid w:val="00EC2147"/>
    <w:rsid w:val="00EC5E6D"/>
    <w:rsid w:val="00EC6B90"/>
    <w:rsid w:val="00ED09A8"/>
    <w:rsid w:val="00ED0D98"/>
    <w:rsid w:val="00ED2A04"/>
    <w:rsid w:val="00ED2E97"/>
    <w:rsid w:val="00ED3116"/>
    <w:rsid w:val="00ED3CEA"/>
    <w:rsid w:val="00ED3D39"/>
    <w:rsid w:val="00ED4162"/>
    <w:rsid w:val="00ED4768"/>
    <w:rsid w:val="00ED48EA"/>
    <w:rsid w:val="00ED4CD8"/>
    <w:rsid w:val="00ED55B4"/>
    <w:rsid w:val="00ED586B"/>
    <w:rsid w:val="00ED6161"/>
    <w:rsid w:val="00ED61BD"/>
    <w:rsid w:val="00ED67FE"/>
    <w:rsid w:val="00ED6C27"/>
    <w:rsid w:val="00ED6D8B"/>
    <w:rsid w:val="00ED7AF3"/>
    <w:rsid w:val="00ED7C74"/>
    <w:rsid w:val="00EE0846"/>
    <w:rsid w:val="00EE08BD"/>
    <w:rsid w:val="00EE09A9"/>
    <w:rsid w:val="00EE0C51"/>
    <w:rsid w:val="00EE1708"/>
    <w:rsid w:val="00EE1B39"/>
    <w:rsid w:val="00EE2774"/>
    <w:rsid w:val="00EE2B39"/>
    <w:rsid w:val="00EE360E"/>
    <w:rsid w:val="00EE4454"/>
    <w:rsid w:val="00EE44E2"/>
    <w:rsid w:val="00EE47E5"/>
    <w:rsid w:val="00EE49AD"/>
    <w:rsid w:val="00EE5C91"/>
    <w:rsid w:val="00EE5F76"/>
    <w:rsid w:val="00EE6F46"/>
    <w:rsid w:val="00EE73B7"/>
    <w:rsid w:val="00EF00C8"/>
    <w:rsid w:val="00EF12A8"/>
    <w:rsid w:val="00EF1342"/>
    <w:rsid w:val="00EF14DB"/>
    <w:rsid w:val="00EF1586"/>
    <w:rsid w:val="00EF1E36"/>
    <w:rsid w:val="00EF1EB7"/>
    <w:rsid w:val="00EF1F3E"/>
    <w:rsid w:val="00EF2629"/>
    <w:rsid w:val="00EF26BD"/>
    <w:rsid w:val="00EF2F53"/>
    <w:rsid w:val="00EF304D"/>
    <w:rsid w:val="00EF38B8"/>
    <w:rsid w:val="00EF3B41"/>
    <w:rsid w:val="00EF4383"/>
    <w:rsid w:val="00EF56CD"/>
    <w:rsid w:val="00EF6533"/>
    <w:rsid w:val="00EF66D1"/>
    <w:rsid w:val="00EF68C5"/>
    <w:rsid w:val="00EF72E8"/>
    <w:rsid w:val="00EF755E"/>
    <w:rsid w:val="00EF7A09"/>
    <w:rsid w:val="00F017F2"/>
    <w:rsid w:val="00F01C52"/>
    <w:rsid w:val="00F03670"/>
    <w:rsid w:val="00F03A84"/>
    <w:rsid w:val="00F040B4"/>
    <w:rsid w:val="00F053BC"/>
    <w:rsid w:val="00F058CB"/>
    <w:rsid w:val="00F05E69"/>
    <w:rsid w:val="00F06BE8"/>
    <w:rsid w:val="00F06FEC"/>
    <w:rsid w:val="00F07438"/>
    <w:rsid w:val="00F1005E"/>
    <w:rsid w:val="00F1032E"/>
    <w:rsid w:val="00F10408"/>
    <w:rsid w:val="00F10473"/>
    <w:rsid w:val="00F10B9F"/>
    <w:rsid w:val="00F10C5E"/>
    <w:rsid w:val="00F10DD1"/>
    <w:rsid w:val="00F1228C"/>
    <w:rsid w:val="00F129F4"/>
    <w:rsid w:val="00F12CD7"/>
    <w:rsid w:val="00F13859"/>
    <w:rsid w:val="00F13D3B"/>
    <w:rsid w:val="00F143A2"/>
    <w:rsid w:val="00F1535D"/>
    <w:rsid w:val="00F155F6"/>
    <w:rsid w:val="00F161A2"/>
    <w:rsid w:val="00F16781"/>
    <w:rsid w:val="00F16D8B"/>
    <w:rsid w:val="00F17072"/>
    <w:rsid w:val="00F17110"/>
    <w:rsid w:val="00F17D41"/>
    <w:rsid w:val="00F20957"/>
    <w:rsid w:val="00F218D1"/>
    <w:rsid w:val="00F21F8F"/>
    <w:rsid w:val="00F23345"/>
    <w:rsid w:val="00F23508"/>
    <w:rsid w:val="00F236CE"/>
    <w:rsid w:val="00F237B8"/>
    <w:rsid w:val="00F238F9"/>
    <w:rsid w:val="00F243B5"/>
    <w:rsid w:val="00F244BB"/>
    <w:rsid w:val="00F24C24"/>
    <w:rsid w:val="00F269EB"/>
    <w:rsid w:val="00F26D7F"/>
    <w:rsid w:val="00F275F4"/>
    <w:rsid w:val="00F27D63"/>
    <w:rsid w:val="00F27FCD"/>
    <w:rsid w:val="00F30006"/>
    <w:rsid w:val="00F3331A"/>
    <w:rsid w:val="00F33C4A"/>
    <w:rsid w:val="00F33CD5"/>
    <w:rsid w:val="00F344C5"/>
    <w:rsid w:val="00F36BED"/>
    <w:rsid w:val="00F36C7B"/>
    <w:rsid w:val="00F378D9"/>
    <w:rsid w:val="00F37B7B"/>
    <w:rsid w:val="00F40438"/>
    <w:rsid w:val="00F409FF"/>
    <w:rsid w:val="00F41085"/>
    <w:rsid w:val="00F4128C"/>
    <w:rsid w:val="00F42313"/>
    <w:rsid w:val="00F425AB"/>
    <w:rsid w:val="00F42E76"/>
    <w:rsid w:val="00F43110"/>
    <w:rsid w:val="00F433CB"/>
    <w:rsid w:val="00F43584"/>
    <w:rsid w:val="00F43DD6"/>
    <w:rsid w:val="00F44013"/>
    <w:rsid w:val="00F44092"/>
    <w:rsid w:val="00F4448E"/>
    <w:rsid w:val="00F44FFC"/>
    <w:rsid w:val="00F45231"/>
    <w:rsid w:val="00F45483"/>
    <w:rsid w:val="00F45E6B"/>
    <w:rsid w:val="00F45FD9"/>
    <w:rsid w:val="00F464A1"/>
    <w:rsid w:val="00F47108"/>
    <w:rsid w:val="00F47997"/>
    <w:rsid w:val="00F47D9F"/>
    <w:rsid w:val="00F50356"/>
    <w:rsid w:val="00F50B2F"/>
    <w:rsid w:val="00F50E9E"/>
    <w:rsid w:val="00F517AD"/>
    <w:rsid w:val="00F51A78"/>
    <w:rsid w:val="00F52257"/>
    <w:rsid w:val="00F523BD"/>
    <w:rsid w:val="00F523DC"/>
    <w:rsid w:val="00F525A0"/>
    <w:rsid w:val="00F532E8"/>
    <w:rsid w:val="00F53538"/>
    <w:rsid w:val="00F53B3A"/>
    <w:rsid w:val="00F54475"/>
    <w:rsid w:val="00F54BA4"/>
    <w:rsid w:val="00F54BDF"/>
    <w:rsid w:val="00F54CB5"/>
    <w:rsid w:val="00F553EB"/>
    <w:rsid w:val="00F55560"/>
    <w:rsid w:val="00F5561A"/>
    <w:rsid w:val="00F55D26"/>
    <w:rsid w:val="00F56FC4"/>
    <w:rsid w:val="00F57068"/>
    <w:rsid w:val="00F601CD"/>
    <w:rsid w:val="00F61B89"/>
    <w:rsid w:val="00F624EA"/>
    <w:rsid w:val="00F62D5F"/>
    <w:rsid w:val="00F63742"/>
    <w:rsid w:val="00F63BA0"/>
    <w:rsid w:val="00F63C94"/>
    <w:rsid w:val="00F63DC6"/>
    <w:rsid w:val="00F65983"/>
    <w:rsid w:val="00F70520"/>
    <w:rsid w:val="00F705FB"/>
    <w:rsid w:val="00F729A7"/>
    <w:rsid w:val="00F72BC3"/>
    <w:rsid w:val="00F72D4E"/>
    <w:rsid w:val="00F73051"/>
    <w:rsid w:val="00F732DE"/>
    <w:rsid w:val="00F738A2"/>
    <w:rsid w:val="00F746E5"/>
    <w:rsid w:val="00F7475B"/>
    <w:rsid w:val="00F74A5C"/>
    <w:rsid w:val="00F754AD"/>
    <w:rsid w:val="00F76AA9"/>
    <w:rsid w:val="00F76DC6"/>
    <w:rsid w:val="00F77529"/>
    <w:rsid w:val="00F77BCD"/>
    <w:rsid w:val="00F77F47"/>
    <w:rsid w:val="00F802D0"/>
    <w:rsid w:val="00F80E2F"/>
    <w:rsid w:val="00F812C4"/>
    <w:rsid w:val="00F82138"/>
    <w:rsid w:val="00F8223F"/>
    <w:rsid w:val="00F82FB0"/>
    <w:rsid w:val="00F836E7"/>
    <w:rsid w:val="00F8391E"/>
    <w:rsid w:val="00F850B8"/>
    <w:rsid w:val="00F8511F"/>
    <w:rsid w:val="00F85454"/>
    <w:rsid w:val="00F857CC"/>
    <w:rsid w:val="00F8623D"/>
    <w:rsid w:val="00F86BA2"/>
    <w:rsid w:val="00F86FF7"/>
    <w:rsid w:val="00F87CF1"/>
    <w:rsid w:val="00F90B57"/>
    <w:rsid w:val="00F90B99"/>
    <w:rsid w:val="00F916C9"/>
    <w:rsid w:val="00F933FF"/>
    <w:rsid w:val="00F93D7F"/>
    <w:rsid w:val="00F93FB9"/>
    <w:rsid w:val="00F9405D"/>
    <w:rsid w:val="00F945EF"/>
    <w:rsid w:val="00F94B6B"/>
    <w:rsid w:val="00F952AF"/>
    <w:rsid w:val="00F95508"/>
    <w:rsid w:val="00F95890"/>
    <w:rsid w:val="00F95A8E"/>
    <w:rsid w:val="00F95ACD"/>
    <w:rsid w:val="00F95B14"/>
    <w:rsid w:val="00F95EE7"/>
    <w:rsid w:val="00F96047"/>
    <w:rsid w:val="00F96B02"/>
    <w:rsid w:val="00F96D8F"/>
    <w:rsid w:val="00F974E7"/>
    <w:rsid w:val="00F978C6"/>
    <w:rsid w:val="00F97A8E"/>
    <w:rsid w:val="00F97D84"/>
    <w:rsid w:val="00FA013E"/>
    <w:rsid w:val="00FA0209"/>
    <w:rsid w:val="00FA0A39"/>
    <w:rsid w:val="00FA1749"/>
    <w:rsid w:val="00FA1853"/>
    <w:rsid w:val="00FA1C4C"/>
    <w:rsid w:val="00FA226C"/>
    <w:rsid w:val="00FA2301"/>
    <w:rsid w:val="00FA2504"/>
    <w:rsid w:val="00FA2587"/>
    <w:rsid w:val="00FA323F"/>
    <w:rsid w:val="00FA34D9"/>
    <w:rsid w:val="00FA4CAD"/>
    <w:rsid w:val="00FA4DD7"/>
    <w:rsid w:val="00FA5AA7"/>
    <w:rsid w:val="00FA5B91"/>
    <w:rsid w:val="00FA6670"/>
    <w:rsid w:val="00FA6E02"/>
    <w:rsid w:val="00FA7D1D"/>
    <w:rsid w:val="00FA7EB1"/>
    <w:rsid w:val="00FB083D"/>
    <w:rsid w:val="00FB0C1A"/>
    <w:rsid w:val="00FB0C64"/>
    <w:rsid w:val="00FB0EB2"/>
    <w:rsid w:val="00FB15A3"/>
    <w:rsid w:val="00FB16B4"/>
    <w:rsid w:val="00FB2A92"/>
    <w:rsid w:val="00FB3230"/>
    <w:rsid w:val="00FB34FF"/>
    <w:rsid w:val="00FB3515"/>
    <w:rsid w:val="00FB3EE8"/>
    <w:rsid w:val="00FB5009"/>
    <w:rsid w:val="00FB51EF"/>
    <w:rsid w:val="00FB529E"/>
    <w:rsid w:val="00FB5519"/>
    <w:rsid w:val="00FB5A84"/>
    <w:rsid w:val="00FB5BD6"/>
    <w:rsid w:val="00FB5C42"/>
    <w:rsid w:val="00FB714C"/>
    <w:rsid w:val="00FB7D58"/>
    <w:rsid w:val="00FC019E"/>
    <w:rsid w:val="00FC01E1"/>
    <w:rsid w:val="00FC0441"/>
    <w:rsid w:val="00FC19EC"/>
    <w:rsid w:val="00FC253C"/>
    <w:rsid w:val="00FC25FB"/>
    <w:rsid w:val="00FC2CE8"/>
    <w:rsid w:val="00FC2D9A"/>
    <w:rsid w:val="00FC3475"/>
    <w:rsid w:val="00FC3671"/>
    <w:rsid w:val="00FC37EF"/>
    <w:rsid w:val="00FC44E3"/>
    <w:rsid w:val="00FC4F7A"/>
    <w:rsid w:val="00FC4F9D"/>
    <w:rsid w:val="00FC5439"/>
    <w:rsid w:val="00FC5D6D"/>
    <w:rsid w:val="00FC6327"/>
    <w:rsid w:val="00FC7203"/>
    <w:rsid w:val="00FC7363"/>
    <w:rsid w:val="00FD12FB"/>
    <w:rsid w:val="00FD136F"/>
    <w:rsid w:val="00FD209C"/>
    <w:rsid w:val="00FD2396"/>
    <w:rsid w:val="00FD2DB4"/>
    <w:rsid w:val="00FD33F8"/>
    <w:rsid w:val="00FD4072"/>
    <w:rsid w:val="00FD61F4"/>
    <w:rsid w:val="00FD647E"/>
    <w:rsid w:val="00FD69DD"/>
    <w:rsid w:val="00FD7143"/>
    <w:rsid w:val="00FD7429"/>
    <w:rsid w:val="00FD7FD8"/>
    <w:rsid w:val="00FE035F"/>
    <w:rsid w:val="00FE069F"/>
    <w:rsid w:val="00FE0A12"/>
    <w:rsid w:val="00FE1098"/>
    <w:rsid w:val="00FE30DE"/>
    <w:rsid w:val="00FE3326"/>
    <w:rsid w:val="00FE4602"/>
    <w:rsid w:val="00FE46D0"/>
    <w:rsid w:val="00FE4A8C"/>
    <w:rsid w:val="00FE51B0"/>
    <w:rsid w:val="00FE5F97"/>
    <w:rsid w:val="00FE6956"/>
    <w:rsid w:val="00FE6A30"/>
    <w:rsid w:val="00FE6F9E"/>
    <w:rsid w:val="00FE6FF5"/>
    <w:rsid w:val="00FE71B5"/>
    <w:rsid w:val="00FE76CC"/>
    <w:rsid w:val="00FE7DC0"/>
    <w:rsid w:val="00FF2E8F"/>
    <w:rsid w:val="00FF300C"/>
    <w:rsid w:val="00FF4DF8"/>
    <w:rsid w:val="00FF4E61"/>
    <w:rsid w:val="00FF5F48"/>
    <w:rsid w:val="00FF63E0"/>
    <w:rsid w:val="00FF64C9"/>
    <w:rsid w:val="00FF6A47"/>
    <w:rsid w:val="00FF78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7" fill="f" fillcolor="white">
      <v:fill color="white" on="f"/>
      <v:stroke endarrow="block"/>
    </o:shapedefaults>
    <o:shapelayout v:ext="edit">
      <o:idmap v:ext="edit" data="1,3"/>
      <o:rules v:ext="edit">
        <o:r id="V:Rule3" type="connector" idref="#Straight Arrow Connector 26"/>
        <o:r id="V:Rule4" type="connector" idref="#Straight Arrow Connector 26"/>
        <o:r id="V:Rule5" type="connector" idref="#Straight Arrow Connector 26"/>
        <o:r id="V:Rule14" type="connector" idref="#Straight Arrow Connector 26"/>
        <o:r id="V:Rule15" type="connector" idref="#Straight Arrow Connector 11"/>
        <o:r id="V:Rule16" type="connector" idref="#Straight Arrow Connector 12"/>
        <o:r id="V:Rule17" type="connector" idref="#Straight Arrow Connector 26"/>
        <o:r id="V:Rule19" type="connector" idref="#Straight Arrow Connector 29"/>
        <o:r id="V:Rule22" type="connector" idref="#Straight Arrow Connector 17"/>
        <o:r id="V:Rule24" type="connector" idref="#Straight Arrow Connector 13"/>
        <o:r id="V:Rule26" type="connector" idref="#Straight Arrow Connector 29"/>
        <o:r id="V:Rule27" type="connector" idref="#Straight Arrow Connector 18"/>
        <o:r id="V:Rule31" type="connector" idref="#Straight Arrow Connector 24"/>
        <o:r id="V:Rule32" type="connector" idref="#_x0000_s3264">
          <o:proxy start="" idref="#Rounded Rectangle 28" connectloc="3"/>
          <o:proxy end="" idref="#Rounded Rectangle 28" connectloc="2"/>
        </o:r>
        <o:r id="V:Rule34" type="connector" idref="#_x0000_s3262">
          <o:proxy start="" idref="#Rounded Rectangle 28" connectloc="0"/>
          <o:proxy end="" idref="#Rounded Rectangle 28" connectloc="2"/>
        </o:r>
        <o:r id="V:Rule35" type="connector" idref="#Straight Arrow Connector 19">
          <o:proxy start="" idref="#Oval 8" connectloc="6"/>
        </o:r>
        <o:r id="V:Rule36" type="connector" idref="#Straight Arrow Connector 21">
          <o:proxy start="" idref="#Oval 8" connectloc="6"/>
          <o:proxy end="" idref="#Oval 16" connectloc="4"/>
        </o:r>
        <o:r id="V:Rule38" type="connector" idref="#Straight Arrow Connector 12"/>
        <o:r id="V:Rule40" type="connector" idref="#Straight Arrow Connector 22">
          <o:proxy start="" idref="#Oval 8" connectloc="6"/>
          <o:proxy end="" idref="#Oval 16" connectloc="4"/>
        </o:r>
        <o:r id="V:Rule41" type="connector" idref="#Straight Arrow Connector 11"/>
        <o:r id="V:Rule42" type="connector" idref="#Straight Arrow Connector 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 w:qFormat="1"/>
    <w:lsdException w:name="Title" w:uiPriority="10" w:qFormat="1"/>
    <w:lsdException w:name="Default Paragraph Font" w:uiPriority="1"/>
    <w:lsdException w:name="Body Text" w:uiPriority="99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99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63B5"/>
    <w:pPr>
      <w:spacing w:before="120" w:after="120"/>
    </w:pPr>
    <w:rPr>
      <w:rFonts w:ascii="Calibri" w:hAnsi="Calibri" w:cs="Calibri"/>
      <w:sz w:val="22"/>
      <w:szCs w:val="22"/>
      <w:lang w:val="en-US" w:eastAsia="zh-CN"/>
    </w:rPr>
  </w:style>
  <w:style w:type="paragraph" w:styleId="1">
    <w:name w:val="heading 1"/>
    <w:aliases w:val="_FSHeading 1"/>
    <w:basedOn w:val="a"/>
    <w:next w:val="a"/>
    <w:link w:val="1Char"/>
    <w:qFormat/>
    <w:rsid w:val="00D034E5"/>
    <w:pPr>
      <w:keepNext/>
      <w:pageBreakBefore/>
      <w:numPr>
        <w:numId w:val="2"/>
      </w:numPr>
      <w:tabs>
        <w:tab w:val="left" w:pos="851"/>
      </w:tabs>
      <w:spacing w:before="240"/>
      <w:outlineLvl w:val="0"/>
    </w:pPr>
    <w:rPr>
      <w:b/>
      <w:sz w:val="28"/>
      <w:lang w:val="en-GB"/>
    </w:rPr>
  </w:style>
  <w:style w:type="paragraph" w:styleId="2">
    <w:name w:val="heading 2"/>
    <w:aliases w:val="_FSHeading 2"/>
    <w:basedOn w:val="a"/>
    <w:next w:val="a"/>
    <w:link w:val="2Char"/>
    <w:qFormat/>
    <w:rsid w:val="00D034E5"/>
    <w:pPr>
      <w:keepNext/>
      <w:numPr>
        <w:ilvl w:val="1"/>
        <w:numId w:val="2"/>
      </w:numPr>
      <w:tabs>
        <w:tab w:val="left" w:pos="851"/>
      </w:tabs>
      <w:spacing w:before="240"/>
      <w:outlineLvl w:val="1"/>
    </w:pPr>
    <w:rPr>
      <w:b/>
      <w:sz w:val="24"/>
    </w:rPr>
  </w:style>
  <w:style w:type="paragraph" w:styleId="3">
    <w:name w:val="heading 3"/>
    <w:aliases w:val="_FSHeading 3"/>
    <w:basedOn w:val="a"/>
    <w:next w:val="a"/>
    <w:link w:val="3Char"/>
    <w:qFormat/>
    <w:rsid w:val="00D034E5"/>
    <w:pPr>
      <w:keepNext/>
      <w:numPr>
        <w:ilvl w:val="2"/>
        <w:numId w:val="2"/>
      </w:numPr>
      <w:tabs>
        <w:tab w:val="left" w:pos="851"/>
      </w:tabs>
      <w:spacing w:before="240"/>
      <w:outlineLvl w:val="2"/>
    </w:pPr>
    <w:rPr>
      <w:b/>
      <w:i/>
      <w:iCs/>
      <w:szCs w:val="18"/>
    </w:rPr>
  </w:style>
  <w:style w:type="paragraph" w:styleId="4">
    <w:name w:val="heading 4"/>
    <w:aliases w:val="_FSHeading 4"/>
    <w:basedOn w:val="a"/>
    <w:next w:val="a"/>
    <w:link w:val="4Char"/>
    <w:qFormat/>
    <w:rsid w:val="00D034E5"/>
    <w:pPr>
      <w:keepNext/>
      <w:numPr>
        <w:ilvl w:val="3"/>
        <w:numId w:val="2"/>
      </w:numPr>
      <w:tabs>
        <w:tab w:val="left" w:pos="851"/>
      </w:tabs>
      <w:spacing w:before="168" w:after="168"/>
      <w:outlineLvl w:val="3"/>
    </w:pPr>
    <w:rPr>
      <w:bCs/>
      <w:i/>
      <w:iCs/>
      <w:szCs w:val="20"/>
      <w:u w:val="single"/>
    </w:rPr>
  </w:style>
  <w:style w:type="paragraph" w:styleId="5">
    <w:name w:val="heading 5"/>
    <w:basedOn w:val="a"/>
    <w:next w:val="a"/>
    <w:link w:val="5Char"/>
    <w:qFormat/>
    <w:rsid w:val="007B574D"/>
    <w:pPr>
      <w:numPr>
        <w:ilvl w:val="4"/>
        <w:numId w:val="2"/>
      </w:numPr>
      <w:spacing w:before="168" w:after="168"/>
      <w:outlineLvl w:val="4"/>
    </w:pPr>
    <w:rPr>
      <w:bCs/>
      <w:i/>
      <w:iCs/>
      <w:szCs w:val="20"/>
    </w:rPr>
  </w:style>
  <w:style w:type="paragraph" w:styleId="6">
    <w:name w:val="heading 6"/>
    <w:basedOn w:val="a"/>
    <w:next w:val="a"/>
    <w:link w:val="6Char"/>
    <w:qFormat/>
    <w:rsid w:val="00087EEE"/>
    <w:pPr>
      <w:numPr>
        <w:ilvl w:val="5"/>
        <w:numId w:val="2"/>
      </w:numPr>
      <w:spacing w:before="168" w:after="168" w:line="240" w:lineRule="atLeast"/>
      <w:outlineLvl w:val="5"/>
    </w:pPr>
    <w:rPr>
      <w:bCs/>
    </w:rPr>
  </w:style>
  <w:style w:type="paragraph" w:styleId="7">
    <w:name w:val="heading 7"/>
    <w:basedOn w:val="a"/>
    <w:next w:val="a"/>
    <w:link w:val="7Char"/>
    <w:qFormat/>
    <w:rsid w:val="00D034E5"/>
    <w:pPr>
      <w:numPr>
        <w:ilvl w:val="6"/>
        <w:numId w:val="2"/>
      </w:numPr>
      <w:spacing w:before="240" w:after="60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qFormat/>
    <w:rsid w:val="00D034E5"/>
    <w:pPr>
      <w:numPr>
        <w:ilvl w:val="7"/>
        <w:numId w:val="2"/>
      </w:numPr>
      <w:spacing w:before="240" w:after="60"/>
      <w:outlineLvl w:val="7"/>
    </w:pPr>
    <w:rPr>
      <w:b/>
      <w:sz w:val="24"/>
    </w:rPr>
  </w:style>
  <w:style w:type="paragraph" w:styleId="9">
    <w:name w:val="heading 9"/>
    <w:basedOn w:val="a"/>
    <w:next w:val="a"/>
    <w:link w:val="9Char"/>
    <w:qFormat/>
    <w:rsid w:val="00D034E5"/>
    <w:pPr>
      <w:numPr>
        <w:ilvl w:val="8"/>
        <w:numId w:val="2"/>
      </w:numPr>
      <w:spacing w:before="240" w:after="60"/>
      <w:outlineLvl w:val="8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_FSHeading 1 Char"/>
    <w:link w:val="1"/>
    <w:rsid w:val="00186DDE"/>
    <w:rPr>
      <w:rFonts w:ascii="Calibri" w:hAnsi="Calibri" w:cs="Calibri"/>
      <w:b/>
      <w:sz w:val="28"/>
      <w:szCs w:val="22"/>
      <w:lang w:eastAsia="zh-CN"/>
    </w:rPr>
  </w:style>
  <w:style w:type="character" w:customStyle="1" w:styleId="2Char">
    <w:name w:val="标题 2 Char"/>
    <w:aliases w:val="_FSHeading 2 Char"/>
    <w:link w:val="2"/>
    <w:rsid w:val="00186DDE"/>
    <w:rPr>
      <w:rFonts w:ascii="Calibri" w:hAnsi="Calibri" w:cs="Calibri"/>
      <w:b/>
      <w:sz w:val="24"/>
      <w:szCs w:val="22"/>
      <w:lang w:val="en-US" w:eastAsia="zh-CN"/>
    </w:rPr>
  </w:style>
  <w:style w:type="character" w:customStyle="1" w:styleId="3Char">
    <w:name w:val="标题 3 Char"/>
    <w:aliases w:val="_FSHeading 3 Char"/>
    <w:link w:val="3"/>
    <w:rsid w:val="00186DDE"/>
    <w:rPr>
      <w:rFonts w:ascii="Calibri" w:hAnsi="Calibri" w:cs="Calibri"/>
      <w:b/>
      <w:i/>
      <w:iCs/>
      <w:sz w:val="22"/>
      <w:szCs w:val="18"/>
      <w:lang w:val="en-US" w:eastAsia="zh-CN"/>
    </w:rPr>
  </w:style>
  <w:style w:type="character" w:customStyle="1" w:styleId="4Char">
    <w:name w:val="标题 4 Char"/>
    <w:aliases w:val="_FSHeading 4 Char"/>
    <w:link w:val="4"/>
    <w:rsid w:val="00186DDE"/>
    <w:rPr>
      <w:rFonts w:ascii="Calibri" w:hAnsi="Calibri" w:cs="Calibri"/>
      <w:bCs/>
      <w:i/>
      <w:iCs/>
      <w:sz w:val="22"/>
      <w:u w:val="single"/>
      <w:lang w:val="en-US" w:eastAsia="zh-CN"/>
    </w:rPr>
  </w:style>
  <w:style w:type="character" w:customStyle="1" w:styleId="5Char">
    <w:name w:val="标题 5 Char"/>
    <w:link w:val="5"/>
    <w:rsid w:val="00186DDE"/>
    <w:rPr>
      <w:rFonts w:ascii="Calibri" w:hAnsi="Calibri" w:cs="Calibri"/>
      <w:bCs/>
      <w:i/>
      <w:iCs/>
      <w:sz w:val="22"/>
      <w:lang w:val="en-US" w:eastAsia="zh-CN"/>
    </w:rPr>
  </w:style>
  <w:style w:type="character" w:customStyle="1" w:styleId="6Char">
    <w:name w:val="标题 6 Char"/>
    <w:link w:val="6"/>
    <w:rsid w:val="00186DDE"/>
    <w:rPr>
      <w:rFonts w:ascii="Calibri" w:hAnsi="Calibri" w:cs="Calibri"/>
      <w:bCs/>
      <w:sz w:val="22"/>
      <w:szCs w:val="22"/>
      <w:lang w:val="en-US" w:eastAsia="zh-CN"/>
    </w:rPr>
  </w:style>
  <w:style w:type="character" w:customStyle="1" w:styleId="7Char">
    <w:name w:val="标题 7 Char"/>
    <w:link w:val="7"/>
    <w:rsid w:val="00186DDE"/>
    <w:rPr>
      <w:rFonts w:ascii="Calibri" w:hAnsi="Calibri" w:cs="Calibri"/>
      <w:b/>
      <w:sz w:val="24"/>
      <w:szCs w:val="22"/>
      <w:lang w:val="en-US" w:eastAsia="zh-CN"/>
    </w:rPr>
  </w:style>
  <w:style w:type="character" w:customStyle="1" w:styleId="8Char">
    <w:name w:val="标题 8 Char"/>
    <w:link w:val="8"/>
    <w:rsid w:val="00186DDE"/>
    <w:rPr>
      <w:rFonts w:ascii="Calibri" w:hAnsi="Calibri" w:cs="Calibri"/>
      <w:b/>
      <w:sz w:val="24"/>
      <w:szCs w:val="22"/>
      <w:lang w:val="en-US" w:eastAsia="zh-CN"/>
    </w:rPr>
  </w:style>
  <w:style w:type="character" w:customStyle="1" w:styleId="9Char">
    <w:name w:val="标题 9 Char"/>
    <w:link w:val="9"/>
    <w:rsid w:val="00186DDE"/>
    <w:rPr>
      <w:rFonts w:ascii="Calibri" w:hAnsi="Calibri" w:cs="Calibri"/>
      <w:b/>
      <w:sz w:val="24"/>
      <w:szCs w:val="22"/>
      <w:lang w:val="en-US" w:eastAsia="zh-CN"/>
    </w:rPr>
  </w:style>
  <w:style w:type="paragraph" w:styleId="a3">
    <w:name w:val="Normal Indent"/>
    <w:basedOn w:val="a"/>
    <w:rsid w:val="00D034E5"/>
    <w:pPr>
      <w:ind w:left="708"/>
    </w:pPr>
  </w:style>
  <w:style w:type="paragraph" w:styleId="50">
    <w:name w:val="toc 5"/>
    <w:basedOn w:val="a"/>
    <w:next w:val="a"/>
    <w:uiPriority w:val="39"/>
    <w:rsid w:val="00D034E5"/>
    <w:pPr>
      <w:ind w:left="800"/>
    </w:pPr>
  </w:style>
  <w:style w:type="paragraph" w:styleId="40">
    <w:name w:val="toc 4"/>
    <w:basedOn w:val="a"/>
    <w:next w:val="a"/>
    <w:uiPriority w:val="39"/>
    <w:rsid w:val="00D034E5"/>
    <w:pPr>
      <w:ind w:left="600"/>
    </w:pPr>
  </w:style>
  <w:style w:type="paragraph" w:styleId="30">
    <w:name w:val="toc 3"/>
    <w:uiPriority w:val="39"/>
    <w:qFormat/>
    <w:rsid w:val="00D034E5"/>
    <w:pPr>
      <w:tabs>
        <w:tab w:val="right" w:leader="dot" w:pos="9293"/>
        <w:tab w:val="right" w:leader="dot" w:pos="9850"/>
      </w:tabs>
      <w:spacing w:before="80"/>
      <w:ind w:left="2160" w:hanging="720"/>
    </w:pPr>
    <w:rPr>
      <w:noProof/>
      <w:sz w:val="18"/>
      <w:szCs w:val="16"/>
      <w:lang w:eastAsia="zh-CN"/>
    </w:rPr>
  </w:style>
  <w:style w:type="paragraph" w:styleId="20">
    <w:name w:val="toc 2"/>
    <w:uiPriority w:val="39"/>
    <w:qFormat/>
    <w:rsid w:val="00D034E5"/>
    <w:pPr>
      <w:tabs>
        <w:tab w:val="right" w:leader="dot" w:pos="9293"/>
        <w:tab w:val="right" w:leader="dot" w:pos="9850"/>
      </w:tabs>
      <w:spacing w:before="80"/>
      <w:ind w:left="1440" w:hanging="540"/>
    </w:pPr>
    <w:rPr>
      <w:rFonts w:ascii="Calibri" w:hAnsi="Calibri" w:cs="Calibri"/>
      <w:noProof/>
      <w:sz w:val="22"/>
      <w:szCs w:val="22"/>
      <w:lang w:val="fr-FR" w:eastAsia="zh-CN"/>
    </w:rPr>
  </w:style>
  <w:style w:type="paragraph" w:styleId="10">
    <w:name w:val="toc 1"/>
    <w:basedOn w:val="FSBullet1"/>
    <w:next w:val="a4"/>
    <w:uiPriority w:val="39"/>
    <w:qFormat/>
    <w:rsid w:val="00D034E5"/>
    <w:pPr>
      <w:tabs>
        <w:tab w:val="right" w:leader="dot" w:pos="9293"/>
        <w:tab w:val="right" w:leader="dot" w:pos="9850"/>
      </w:tabs>
      <w:ind w:left="900" w:hanging="540"/>
    </w:pPr>
    <w:rPr>
      <w:bCs/>
      <w:caps/>
      <w:noProof/>
      <w:sz w:val="26"/>
      <w:szCs w:val="26"/>
      <w:lang w:val="fr-FR"/>
    </w:rPr>
  </w:style>
  <w:style w:type="paragraph" w:styleId="a5">
    <w:name w:val="footer"/>
    <w:basedOn w:val="a"/>
    <w:link w:val="Char"/>
    <w:rsid w:val="00D034E5"/>
    <w:pPr>
      <w:tabs>
        <w:tab w:val="center" w:pos="4536"/>
        <w:tab w:val="right" w:pos="9072"/>
      </w:tabs>
    </w:pPr>
  </w:style>
  <w:style w:type="character" w:customStyle="1" w:styleId="Char">
    <w:name w:val="页脚 Char"/>
    <w:link w:val="a5"/>
    <w:rsid w:val="00186DDE"/>
    <w:rPr>
      <w:rFonts w:ascii="Calibri" w:hAnsi="Calibri" w:cs="Calibri"/>
      <w:sz w:val="22"/>
      <w:szCs w:val="22"/>
      <w:lang w:val="en-US" w:eastAsia="zh-CN"/>
    </w:rPr>
  </w:style>
  <w:style w:type="paragraph" w:styleId="a6">
    <w:name w:val="header"/>
    <w:basedOn w:val="a"/>
    <w:link w:val="Char0"/>
    <w:rsid w:val="00D034E5"/>
    <w:pPr>
      <w:tabs>
        <w:tab w:val="center" w:pos="4536"/>
        <w:tab w:val="right" w:pos="9072"/>
      </w:tabs>
      <w:spacing w:before="60" w:after="60"/>
      <w:jc w:val="center"/>
    </w:pPr>
    <w:rPr>
      <w:sz w:val="18"/>
    </w:rPr>
  </w:style>
  <w:style w:type="character" w:customStyle="1" w:styleId="Char0">
    <w:name w:val="页眉 Char"/>
    <w:link w:val="a6"/>
    <w:rsid w:val="00186DDE"/>
    <w:rPr>
      <w:rFonts w:ascii="Calibri" w:hAnsi="Calibri" w:cs="Calibri"/>
      <w:sz w:val="18"/>
      <w:szCs w:val="22"/>
      <w:lang w:val="en-US" w:eastAsia="zh-CN"/>
    </w:rPr>
  </w:style>
  <w:style w:type="paragraph" w:styleId="60">
    <w:name w:val="toc 6"/>
    <w:basedOn w:val="a"/>
    <w:next w:val="a"/>
    <w:uiPriority w:val="39"/>
    <w:rsid w:val="00D034E5"/>
    <w:pPr>
      <w:ind w:left="1000"/>
    </w:pPr>
  </w:style>
  <w:style w:type="paragraph" w:styleId="70">
    <w:name w:val="toc 7"/>
    <w:basedOn w:val="a"/>
    <w:next w:val="a"/>
    <w:uiPriority w:val="39"/>
    <w:rsid w:val="00D034E5"/>
    <w:pPr>
      <w:ind w:left="1200"/>
    </w:pPr>
  </w:style>
  <w:style w:type="paragraph" w:styleId="80">
    <w:name w:val="toc 8"/>
    <w:basedOn w:val="a"/>
    <w:next w:val="a"/>
    <w:uiPriority w:val="39"/>
    <w:rsid w:val="00D034E5"/>
    <w:pPr>
      <w:ind w:left="1400"/>
    </w:pPr>
  </w:style>
  <w:style w:type="paragraph" w:styleId="90">
    <w:name w:val="toc 9"/>
    <w:basedOn w:val="a"/>
    <w:next w:val="a"/>
    <w:uiPriority w:val="39"/>
    <w:rsid w:val="00D034E5"/>
    <w:pPr>
      <w:ind w:left="1600"/>
    </w:pPr>
  </w:style>
  <w:style w:type="paragraph" w:customStyle="1" w:styleId="R1">
    <w:name w:val="R1"/>
    <w:basedOn w:val="a"/>
    <w:rsid w:val="00D034E5"/>
    <w:pPr>
      <w:spacing w:after="168"/>
      <w:ind w:left="624" w:hanging="624"/>
    </w:pPr>
  </w:style>
  <w:style w:type="paragraph" w:customStyle="1" w:styleId="R2">
    <w:name w:val="R2"/>
    <w:basedOn w:val="a"/>
    <w:rsid w:val="00D034E5"/>
    <w:pPr>
      <w:ind w:left="1134"/>
    </w:pPr>
  </w:style>
  <w:style w:type="paragraph" w:customStyle="1" w:styleId="E1">
    <w:name w:val="E1"/>
    <w:basedOn w:val="a"/>
    <w:rsid w:val="00D034E5"/>
    <w:pPr>
      <w:tabs>
        <w:tab w:val="left" w:pos="454"/>
      </w:tabs>
      <w:spacing w:after="80"/>
      <w:ind w:left="454" w:hanging="284"/>
    </w:pPr>
  </w:style>
  <w:style w:type="paragraph" w:customStyle="1" w:styleId="E2">
    <w:name w:val="E2"/>
    <w:basedOn w:val="a"/>
    <w:rsid w:val="00D034E5"/>
    <w:pPr>
      <w:tabs>
        <w:tab w:val="left" w:pos="907"/>
      </w:tabs>
      <w:ind w:left="908" w:hanging="284"/>
    </w:pPr>
  </w:style>
  <w:style w:type="paragraph" w:customStyle="1" w:styleId="Sous-retraitE1">
    <w:name w:val="Sous-retrait E1"/>
    <w:basedOn w:val="E1"/>
    <w:rsid w:val="00D034E5"/>
    <w:pPr>
      <w:spacing w:after="160"/>
      <w:ind w:firstLine="0"/>
    </w:pPr>
  </w:style>
  <w:style w:type="paragraph" w:customStyle="1" w:styleId="l1pus">
    <w:name w:val="l1pus"/>
    <w:basedOn w:val="a"/>
    <w:rsid w:val="00D034E5"/>
    <w:pPr>
      <w:keepLines/>
      <w:ind w:left="1163" w:hanging="454"/>
    </w:pPr>
    <w:rPr>
      <w:color w:val="000000"/>
    </w:rPr>
  </w:style>
  <w:style w:type="paragraph" w:customStyle="1" w:styleId="Listepuces1">
    <w:name w:val="Liste à puces1"/>
    <w:basedOn w:val="a"/>
    <w:rsid w:val="00D034E5"/>
    <w:pPr>
      <w:ind w:left="1418" w:hanging="284"/>
    </w:pPr>
  </w:style>
  <w:style w:type="paragraph" w:customStyle="1" w:styleId="Finliste">
    <w:name w:val="Finliste"/>
    <w:basedOn w:val="Listepuces1"/>
    <w:rsid w:val="00D034E5"/>
    <w:pPr>
      <w:spacing w:after="240"/>
    </w:pPr>
  </w:style>
  <w:style w:type="paragraph" w:styleId="a7">
    <w:name w:val="footnote text"/>
    <w:link w:val="Char1"/>
    <w:semiHidden/>
    <w:rsid w:val="00D034E5"/>
    <w:pPr>
      <w:spacing w:after="192" w:line="200" w:lineRule="atLeast"/>
      <w:jc w:val="both"/>
    </w:pPr>
    <w:rPr>
      <w:sz w:val="16"/>
      <w:lang w:val="fr-FR"/>
    </w:rPr>
  </w:style>
  <w:style w:type="character" w:customStyle="1" w:styleId="Char1">
    <w:name w:val="脚注文本 Char"/>
    <w:link w:val="a7"/>
    <w:semiHidden/>
    <w:rsid w:val="00186DDE"/>
    <w:rPr>
      <w:sz w:val="16"/>
      <w:lang w:val="fr-FR"/>
    </w:rPr>
  </w:style>
  <w:style w:type="paragraph" w:customStyle="1" w:styleId="Sous-retraitE2">
    <w:name w:val="Sous-retrait E2"/>
    <w:basedOn w:val="E2"/>
    <w:rsid w:val="00D034E5"/>
    <w:pPr>
      <w:spacing w:after="160"/>
      <w:ind w:left="907" w:firstLine="0"/>
    </w:pPr>
  </w:style>
  <w:style w:type="paragraph" w:customStyle="1" w:styleId="Sous-retraitE3">
    <w:name w:val="Sous-retrait E3"/>
    <w:basedOn w:val="E3"/>
    <w:rsid w:val="00D034E5"/>
    <w:pPr>
      <w:spacing w:after="160"/>
      <w:ind w:left="1247" w:firstLine="0"/>
    </w:pPr>
  </w:style>
  <w:style w:type="paragraph" w:customStyle="1" w:styleId="E3">
    <w:name w:val="E3"/>
    <w:basedOn w:val="a"/>
    <w:rsid w:val="00D034E5"/>
    <w:pPr>
      <w:ind w:left="1248" w:hanging="284"/>
    </w:pPr>
  </w:style>
  <w:style w:type="paragraph" w:customStyle="1" w:styleId="Trait">
    <w:name w:val="Trait"/>
    <w:basedOn w:val="a"/>
    <w:rsid w:val="00D034E5"/>
    <w:pPr>
      <w:spacing w:after="480"/>
      <w:jc w:val="center"/>
    </w:pPr>
    <w:rPr>
      <w:b/>
      <w:sz w:val="28"/>
    </w:rPr>
  </w:style>
  <w:style w:type="paragraph" w:customStyle="1" w:styleId="Piedpage">
    <w:name w:val="Pied page"/>
    <w:basedOn w:val="a6"/>
    <w:rsid w:val="00D034E5"/>
    <w:pPr>
      <w:spacing w:line="240" w:lineRule="atLeast"/>
      <w:ind w:left="-1134" w:right="-1134"/>
    </w:pPr>
  </w:style>
  <w:style w:type="paragraph" w:customStyle="1" w:styleId="TITRESOMMAIRE">
    <w:name w:val="TITRE SOMMAIRE"/>
    <w:basedOn w:val="a6"/>
    <w:rsid w:val="00D034E5"/>
    <w:pPr>
      <w:tabs>
        <w:tab w:val="clear" w:pos="4536"/>
        <w:tab w:val="clear" w:pos="9072"/>
      </w:tabs>
      <w:spacing w:before="960" w:after="480"/>
    </w:pPr>
    <w:rPr>
      <w:b/>
      <w:sz w:val="28"/>
    </w:rPr>
  </w:style>
  <w:style w:type="paragraph" w:customStyle="1" w:styleId="CHAPITRE">
    <w:name w:val="CHAPITRE"/>
    <w:basedOn w:val="a6"/>
    <w:rsid w:val="00D034E5"/>
    <w:pPr>
      <w:tabs>
        <w:tab w:val="clear" w:pos="4536"/>
        <w:tab w:val="clear" w:pos="9072"/>
      </w:tabs>
      <w:spacing w:before="240" w:after="720"/>
    </w:pPr>
    <w:rPr>
      <w:b/>
      <w:caps/>
      <w:sz w:val="36"/>
    </w:rPr>
  </w:style>
  <w:style w:type="paragraph" w:customStyle="1" w:styleId="TITRECHAPITRE">
    <w:name w:val="TITRE CHAPITRE"/>
    <w:basedOn w:val="a6"/>
    <w:rsid w:val="00D034E5"/>
    <w:pPr>
      <w:tabs>
        <w:tab w:val="clear" w:pos="4536"/>
        <w:tab w:val="clear" w:pos="9072"/>
      </w:tabs>
      <w:spacing w:before="240" w:after="480"/>
    </w:pPr>
    <w:rPr>
      <w:b/>
      <w:sz w:val="28"/>
    </w:rPr>
  </w:style>
  <w:style w:type="paragraph" w:styleId="a4">
    <w:name w:val="caption"/>
    <w:basedOn w:val="a"/>
    <w:next w:val="a"/>
    <w:uiPriority w:val="35"/>
    <w:unhideWhenUsed/>
    <w:qFormat/>
    <w:rsid w:val="00D034E5"/>
    <w:pPr>
      <w:spacing w:before="0" w:after="200"/>
    </w:pPr>
    <w:rPr>
      <w:b/>
      <w:bCs/>
      <w:color w:val="4F81BD"/>
      <w:sz w:val="18"/>
      <w:szCs w:val="18"/>
    </w:rPr>
  </w:style>
  <w:style w:type="paragraph" w:customStyle="1" w:styleId="para1">
    <w:name w:val="para1"/>
    <w:basedOn w:val="a"/>
    <w:rsid w:val="00D034E5"/>
    <w:pPr>
      <w:ind w:firstLine="567"/>
      <w:jc w:val="both"/>
    </w:pPr>
    <w:rPr>
      <w:sz w:val="24"/>
    </w:rPr>
  </w:style>
  <w:style w:type="character" w:styleId="a8">
    <w:name w:val="page number"/>
    <w:basedOn w:val="a0"/>
    <w:rsid w:val="00D034E5"/>
  </w:style>
  <w:style w:type="character" w:styleId="a9">
    <w:name w:val="annotation reference"/>
    <w:semiHidden/>
    <w:rsid w:val="00D034E5"/>
    <w:rPr>
      <w:sz w:val="16"/>
    </w:rPr>
  </w:style>
  <w:style w:type="paragraph" w:styleId="aa">
    <w:name w:val="annotation text"/>
    <w:basedOn w:val="a"/>
    <w:link w:val="Char2"/>
    <w:semiHidden/>
    <w:rsid w:val="00D034E5"/>
    <w:rPr>
      <w:rFonts w:cs="Times New Roman"/>
    </w:rPr>
  </w:style>
  <w:style w:type="character" w:customStyle="1" w:styleId="Char2">
    <w:name w:val="批注文字 Char"/>
    <w:link w:val="aa"/>
    <w:semiHidden/>
    <w:rsid w:val="00E45920"/>
    <w:rPr>
      <w:rFonts w:ascii="Calibri" w:hAnsi="Calibri" w:cs="Calibri"/>
      <w:sz w:val="22"/>
      <w:szCs w:val="22"/>
      <w:lang w:eastAsia="zh-CN"/>
    </w:rPr>
  </w:style>
  <w:style w:type="character" w:styleId="ab">
    <w:name w:val="footnote reference"/>
    <w:semiHidden/>
    <w:rsid w:val="00D034E5"/>
    <w:rPr>
      <w:vertAlign w:val="superscript"/>
    </w:rPr>
  </w:style>
  <w:style w:type="paragraph" w:customStyle="1" w:styleId="Norm-0-c">
    <w:name w:val="Norm-0-c"/>
    <w:basedOn w:val="a"/>
    <w:rsid w:val="00D034E5"/>
    <w:pPr>
      <w:jc w:val="center"/>
    </w:pPr>
  </w:style>
  <w:style w:type="paragraph" w:customStyle="1" w:styleId="Norm-0-g">
    <w:name w:val="Norm-0-g"/>
    <w:basedOn w:val="a"/>
    <w:rsid w:val="00D034E5"/>
  </w:style>
  <w:style w:type="paragraph" w:customStyle="1" w:styleId="norm">
    <w:name w:val="norm"/>
    <w:basedOn w:val="a"/>
    <w:rsid w:val="00D034E5"/>
    <w:pPr>
      <w:spacing w:before="60" w:after="60"/>
      <w:ind w:left="709"/>
      <w:jc w:val="both"/>
    </w:pPr>
  </w:style>
  <w:style w:type="paragraph" w:customStyle="1" w:styleId="Soustitre5">
    <w:name w:val="Sous titre 5"/>
    <w:basedOn w:val="a"/>
    <w:rsid w:val="00D034E5"/>
    <w:pPr>
      <w:tabs>
        <w:tab w:val="num" w:pos="360"/>
      </w:tabs>
      <w:ind w:left="360" w:hanging="360"/>
    </w:pPr>
    <w:rPr>
      <w:lang w:eastAsia="fr-FR"/>
    </w:rPr>
  </w:style>
  <w:style w:type="paragraph" w:customStyle="1" w:styleId="Specificationbody">
    <w:name w:val="Specification body"/>
    <w:basedOn w:val="a"/>
    <w:qFormat/>
    <w:rsid w:val="00D034E5"/>
    <w:pPr>
      <w:widowControl w:val="0"/>
      <w:adjustRightInd w:val="0"/>
      <w:ind w:left="397"/>
      <w:jc w:val="both"/>
      <w:textAlignment w:val="baseline"/>
    </w:pPr>
    <w:rPr>
      <w:lang w:eastAsia="fr-FR"/>
    </w:rPr>
  </w:style>
  <w:style w:type="paragraph" w:customStyle="1" w:styleId="CList">
    <w:name w:val="CList"/>
    <w:basedOn w:val="a"/>
    <w:rsid w:val="00D034E5"/>
    <w:pPr>
      <w:tabs>
        <w:tab w:val="num" w:pos="405"/>
      </w:tabs>
      <w:ind w:left="405" w:hanging="360"/>
      <w:jc w:val="both"/>
    </w:pPr>
    <w:rPr>
      <w:lang w:eastAsia="fr-FR"/>
    </w:rPr>
  </w:style>
  <w:style w:type="paragraph" w:styleId="ac">
    <w:name w:val="Body Text"/>
    <w:aliases w:val="_FSBody Text"/>
    <w:basedOn w:val="FSBodyText"/>
    <w:next w:val="a"/>
    <w:link w:val="Char3"/>
    <w:uiPriority w:val="99"/>
    <w:qFormat/>
    <w:rsid w:val="00D034E5"/>
    <w:rPr>
      <w:rFonts w:cs="Times New Roman"/>
    </w:rPr>
  </w:style>
  <w:style w:type="paragraph" w:customStyle="1" w:styleId="FSBodyText">
    <w:name w:val="_FSBodyText"/>
    <w:basedOn w:val="a"/>
    <w:link w:val="FSBodyTextChar"/>
    <w:qFormat/>
    <w:rsid w:val="00D66245"/>
    <w:rPr>
      <w:sz w:val="16"/>
      <w:u w:val="words"/>
    </w:rPr>
  </w:style>
  <w:style w:type="character" w:customStyle="1" w:styleId="FSBodyTextChar">
    <w:name w:val="_FSBodyText Char"/>
    <w:link w:val="FSBodyText"/>
    <w:rsid w:val="00D66245"/>
    <w:rPr>
      <w:rFonts w:ascii="Calibri" w:hAnsi="Calibri" w:cs="Calibri"/>
      <w:sz w:val="16"/>
      <w:szCs w:val="22"/>
      <w:u w:val="words"/>
      <w:lang w:val="en-US" w:eastAsia="zh-CN"/>
    </w:rPr>
  </w:style>
  <w:style w:type="character" w:customStyle="1" w:styleId="Char3">
    <w:name w:val="正文文本 Char"/>
    <w:aliases w:val="_FSBody Text Char"/>
    <w:link w:val="ac"/>
    <w:uiPriority w:val="99"/>
    <w:rsid w:val="00CA7AA1"/>
    <w:rPr>
      <w:rFonts w:ascii="Calibri" w:hAnsi="Calibri" w:cs="Calibri"/>
      <w:sz w:val="22"/>
      <w:szCs w:val="22"/>
      <w:lang w:eastAsia="zh-CN"/>
    </w:rPr>
  </w:style>
  <w:style w:type="paragraph" w:styleId="21">
    <w:name w:val="Body Text 2"/>
    <w:basedOn w:val="a"/>
    <w:link w:val="2Char0"/>
    <w:rsid w:val="00D034E5"/>
    <w:pPr>
      <w:jc w:val="center"/>
    </w:pPr>
    <w:rPr>
      <w:i/>
      <w:iCs/>
      <w:sz w:val="16"/>
    </w:rPr>
  </w:style>
  <w:style w:type="character" w:customStyle="1" w:styleId="2Char0">
    <w:name w:val="正文文本 2 Char"/>
    <w:link w:val="21"/>
    <w:rsid w:val="00186DDE"/>
    <w:rPr>
      <w:rFonts w:ascii="Calibri" w:hAnsi="Calibri" w:cs="Calibri"/>
      <w:i/>
      <w:iCs/>
      <w:sz w:val="16"/>
      <w:szCs w:val="22"/>
      <w:lang w:val="en-US" w:eastAsia="zh-CN"/>
    </w:rPr>
  </w:style>
  <w:style w:type="paragraph" w:styleId="ad">
    <w:name w:val="Balloon Text"/>
    <w:basedOn w:val="a"/>
    <w:link w:val="Char4"/>
    <w:semiHidden/>
    <w:rsid w:val="00D034E5"/>
    <w:rPr>
      <w:rFonts w:ascii="Tahoma" w:hAnsi="Tahoma" w:cs="Tahoma"/>
      <w:sz w:val="16"/>
      <w:szCs w:val="16"/>
    </w:rPr>
  </w:style>
  <w:style w:type="character" w:customStyle="1" w:styleId="Char4">
    <w:name w:val="批注框文本 Char"/>
    <w:link w:val="ad"/>
    <w:semiHidden/>
    <w:rsid w:val="00186DDE"/>
    <w:rPr>
      <w:rFonts w:ascii="Tahoma" w:hAnsi="Tahoma" w:cs="Tahoma"/>
      <w:sz w:val="16"/>
      <w:szCs w:val="16"/>
      <w:lang w:val="en-US" w:eastAsia="zh-CN"/>
    </w:rPr>
  </w:style>
  <w:style w:type="table" w:styleId="ae">
    <w:name w:val="Table Grid"/>
    <w:basedOn w:val="a1"/>
    <w:rsid w:val="00D034E5"/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rFonts w:ascii="Symbol" w:hAnsi="Symbol"/>
        <w:b/>
      </w:rPr>
      <w:tblPr/>
      <w:trPr>
        <w:tblHeader/>
      </w:trPr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0E0E0"/>
      </w:tcPr>
    </w:tblStylePr>
  </w:style>
  <w:style w:type="paragraph" w:styleId="af">
    <w:name w:val="Document Map"/>
    <w:basedOn w:val="a"/>
    <w:link w:val="Char5"/>
    <w:semiHidden/>
    <w:rsid w:val="00D034E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文档结构图 Char"/>
    <w:link w:val="af"/>
    <w:semiHidden/>
    <w:rsid w:val="00186DDE"/>
    <w:rPr>
      <w:rFonts w:ascii="Tahoma" w:hAnsi="Tahoma" w:cs="Tahoma"/>
      <w:sz w:val="22"/>
      <w:szCs w:val="22"/>
      <w:shd w:val="clear" w:color="auto" w:fill="000080"/>
      <w:lang w:val="en-US" w:eastAsia="zh-CN"/>
    </w:rPr>
  </w:style>
  <w:style w:type="paragraph" w:customStyle="1" w:styleId="Default">
    <w:name w:val="Default"/>
    <w:rsid w:val="00D034E5"/>
    <w:pPr>
      <w:autoSpaceDE w:val="0"/>
      <w:autoSpaceDN w:val="0"/>
      <w:adjustRightInd w:val="0"/>
    </w:pPr>
    <w:rPr>
      <w:rFonts w:ascii="EU Albertina" w:hAnsi="EU Albertina" w:cs="EU Albertina"/>
      <w:color w:val="000000"/>
      <w:sz w:val="24"/>
      <w:szCs w:val="24"/>
      <w:lang w:val="en-US" w:eastAsia="zh-CN"/>
    </w:rPr>
  </w:style>
  <w:style w:type="paragraph" w:styleId="af0">
    <w:name w:val="annotation subject"/>
    <w:basedOn w:val="aa"/>
    <w:next w:val="aa"/>
    <w:link w:val="Char6"/>
    <w:semiHidden/>
    <w:rsid w:val="00D034E5"/>
    <w:rPr>
      <w:b/>
      <w:bCs/>
    </w:rPr>
  </w:style>
  <w:style w:type="character" w:customStyle="1" w:styleId="Char6">
    <w:name w:val="批注主题 Char"/>
    <w:link w:val="af0"/>
    <w:semiHidden/>
    <w:rsid w:val="00186DDE"/>
    <w:rPr>
      <w:rFonts w:ascii="Calibri" w:hAnsi="Calibri"/>
      <w:b/>
      <w:bCs/>
      <w:sz w:val="22"/>
      <w:szCs w:val="22"/>
      <w:lang w:eastAsia="zh-CN"/>
    </w:rPr>
  </w:style>
  <w:style w:type="paragraph" w:customStyle="1" w:styleId="NormalBold">
    <w:name w:val="Normal + Bold"/>
    <w:basedOn w:val="4"/>
    <w:rsid w:val="00D034E5"/>
    <w:pPr>
      <w:keepNext w:val="0"/>
      <w:numPr>
        <w:numId w:val="0"/>
      </w:numPr>
      <w:tabs>
        <w:tab w:val="num" w:pos="-31614"/>
      </w:tabs>
      <w:spacing w:before="240" w:after="0"/>
    </w:pPr>
  </w:style>
  <w:style w:type="paragraph" w:customStyle="1" w:styleId="Heading1Number">
    <w:name w:val="Heading 1 Number"/>
    <w:basedOn w:val="a"/>
    <w:rsid w:val="00D034E5"/>
  </w:style>
  <w:style w:type="paragraph" w:customStyle="1" w:styleId="BodyText1">
    <w:name w:val="Body Text 1"/>
    <w:basedOn w:val="a"/>
    <w:rsid w:val="00D034E5"/>
    <w:pPr>
      <w:ind w:left="851"/>
      <w:jc w:val="both"/>
    </w:pPr>
  </w:style>
  <w:style w:type="character" w:styleId="af1">
    <w:name w:val="Strong"/>
    <w:uiPriority w:val="22"/>
    <w:qFormat/>
    <w:rsid w:val="00D034E5"/>
    <w:rPr>
      <w:b/>
      <w:bCs/>
    </w:rPr>
  </w:style>
  <w:style w:type="paragraph" w:customStyle="1" w:styleId="Tablenormal">
    <w:name w:val="Table normal"/>
    <w:basedOn w:val="a"/>
    <w:link w:val="TablenormalChar"/>
    <w:rsid w:val="00D034E5"/>
    <w:pPr>
      <w:spacing w:before="60" w:after="60"/>
    </w:pPr>
    <w:rPr>
      <w:rFonts w:cs="Arabic Transparent"/>
      <w:bCs/>
      <w:sz w:val="18"/>
      <w:lang w:bidi="ar-EG"/>
    </w:rPr>
  </w:style>
  <w:style w:type="character" w:customStyle="1" w:styleId="TablenormalChar">
    <w:name w:val="Table normal Char"/>
    <w:link w:val="Tablenormal"/>
    <w:rsid w:val="00A677B8"/>
    <w:rPr>
      <w:rFonts w:ascii="Calibri" w:hAnsi="Calibri" w:cs="Arabic Transparent"/>
      <w:bCs/>
      <w:sz w:val="18"/>
      <w:szCs w:val="22"/>
      <w:lang w:eastAsia="zh-CN" w:bidi="ar-EG"/>
    </w:rPr>
  </w:style>
  <w:style w:type="paragraph" w:customStyle="1" w:styleId="Tableheading">
    <w:name w:val="Table heading"/>
    <w:basedOn w:val="a"/>
    <w:rsid w:val="00D034E5"/>
    <w:pPr>
      <w:spacing w:before="60" w:after="60"/>
      <w:ind w:left="49"/>
      <w:jc w:val="center"/>
    </w:pPr>
    <w:rPr>
      <w:rFonts w:cs="Arial"/>
      <w:b/>
      <w:bCs/>
      <w:lang w:bidi="ar-EG"/>
    </w:rPr>
  </w:style>
  <w:style w:type="character" w:styleId="af2">
    <w:name w:val="Hyperlink"/>
    <w:uiPriority w:val="99"/>
    <w:rsid w:val="00D034E5"/>
    <w:rPr>
      <w:color w:val="0000FF"/>
      <w:u w:val="single"/>
    </w:rPr>
  </w:style>
  <w:style w:type="character" w:styleId="af3">
    <w:name w:val="FollowedHyperlink"/>
    <w:rsid w:val="00D034E5"/>
    <w:rPr>
      <w:color w:val="800080"/>
      <w:u w:val="single"/>
    </w:rPr>
  </w:style>
  <w:style w:type="paragraph" w:customStyle="1" w:styleId="CoverPageside">
    <w:name w:val="Cover Page side"/>
    <w:basedOn w:val="a"/>
    <w:rsid w:val="00D034E5"/>
    <w:pPr>
      <w:jc w:val="right"/>
    </w:pPr>
    <w:rPr>
      <w:rFonts w:ascii="Futura Heavy" w:hAnsi="Futura Heavy" w:cs="Futura Book"/>
      <w:b/>
      <w:caps/>
      <w:noProof/>
      <w:sz w:val="56"/>
      <w:szCs w:val="56"/>
      <w:lang w:eastAsia="fr-FR"/>
    </w:rPr>
  </w:style>
  <w:style w:type="paragraph" w:customStyle="1" w:styleId="CopyrightSection">
    <w:name w:val="CopyrightSection"/>
    <w:autoRedefine/>
    <w:rsid w:val="00D034E5"/>
    <w:pPr>
      <w:tabs>
        <w:tab w:val="center" w:pos="4500"/>
        <w:tab w:val="right" w:pos="9071"/>
      </w:tabs>
      <w:spacing w:before="40" w:after="20"/>
      <w:jc w:val="center"/>
    </w:pPr>
    <w:rPr>
      <w:rFonts w:ascii="Futura Lt BT" w:hAnsi="Futura Lt BT"/>
      <w:sz w:val="16"/>
      <w:szCs w:val="18"/>
      <w:lang w:eastAsia="ar-SA"/>
    </w:rPr>
  </w:style>
  <w:style w:type="paragraph" w:customStyle="1" w:styleId="HeaderF">
    <w:name w:val="Header F"/>
    <w:basedOn w:val="a"/>
    <w:rsid w:val="00D034E5"/>
    <w:pPr>
      <w:tabs>
        <w:tab w:val="center" w:pos="4536"/>
        <w:tab w:val="right" w:pos="9072"/>
      </w:tabs>
      <w:jc w:val="center"/>
    </w:pPr>
    <w:rPr>
      <w:rFonts w:ascii="Futura Book" w:hAnsi="Futura Book" w:cs="Arial"/>
      <w:smallCaps/>
      <w:noProof/>
      <w:sz w:val="24"/>
      <w:szCs w:val="24"/>
      <w:lang w:eastAsia="fr-FR"/>
    </w:rPr>
  </w:style>
  <w:style w:type="paragraph" w:customStyle="1" w:styleId="HeaderFootermedium">
    <w:name w:val="Header/Footer medium"/>
    <w:basedOn w:val="a"/>
    <w:rsid w:val="00D034E5"/>
    <w:pPr>
      <w:tabs>
        <w:tab w:val="center" w:pos="4536"/>
        <w:tab w:val="right" w:pos="9072"/>
      </w:tabs>
      <w:jc w:val="center"/>
    </w:pPr>
    <w:rPr>
      <w:rFonts w:ascii="Futura Book" w:hAnsi="Futura Book" w:cs="Arial"/>
      <w:noProof/>
      <w:szCs w:val="18"/>
      <w:lang w:val="en-CA" w:eastAsia="fr-FR"/>
    </w:rPr>
  </w:style>
  <w:style w:type="paragraph" w:styleId="af4">
    <w:name w:val="Title"/>
    <w:basedOn w:val="a"/>
    <w:next w:val="a"/>
    <w:link w:val="Char7"/>
    <w:uiPriority w:val="10"/>
    <w:qFormat/>
    <w:rsid w:val="00D034E5"/>
    <w:pPr>
      <w:spacing w:before="240" w:after="60"/>
      <w:outlineLvl w:val="0"/>
    </w:pPr>
    <w:rPr>
      <w:rFonts w:ascii="Arial" w:hAnsi="Arial" w:cs="Times New Roman"/>
      <w:b/>
      <w:bCs/>
      <w:kern w:val="28"/>
      <w:sz w:val="48"/>
      <w:szCs w:val="32"/>
      <w:lang w:val="en-GB" w:eastAsia="en-GB"/>
    </w:rPr>
  </w:style>
  <w:style w:type="character" w:customStyle="1" w:styleId="Char7">
    <w:name w:val="标题 Char"/>
    <w:link w:val="af4"/>
    <w:uiPriority w:val="10"/>
    <w:rsid w:val="00CA7AA1"/>
    <w:rPr>
      <w:rFonts w:cs="Arial"/>
      <w:b/>
      <w:bCs/>
      <w:kern w:val="28"/>
      <w:sz w:val="48"/>
      <w:szCs w:val="32"/>
      <w:lang w:val="en-GB" w:eastAsia="en-GB"/>
    </w:rPr>
  </w:style>
  <w:style w:type="paragraph" w:customStyle="1" w:styleId="mytable">
    <w:name w:val="mytable"/>
    <w:basedOn w:val="a"/>
    <w:rsid w:val="00D034E5"/>
    <w:pPr>
      <w:jc w:val="center"/>
    </w:pPr>
    <w:rPr>
      <w:b/>
      <w:bCs/>
    </w:rPr>
  </w:style>
  <w:style w:type="paragraph" w:styleId="11">
    <w:name w:val="index 1"/>
    <w:basedOn w:val="a"/>
    <w:next w:val="a"/>
    <w:autoRedefine/>
    <w:semiHidden/>
    <w:rsid w:val="00D034E5"/>
  </w:style>
  <w:style w:type="paragraph" w:customStyle="1" w:styleId="CoverAddress">
    <w:name w:val="Cover Address"/>
    <w:rsid w:val="00D034E5"/>
    <w:rPr>
      <w:rFonts w:ascii="Futura Book" w:hAnsi="Futura Book" w:cs="Futura Book"/>
      <w:sz w:val="24"/>
      <w:szCs w:val="24"/>
      <w:lang w:eastAsia="fr-FR"/>
    </w:rPr>
  </w:style>
  <w:style w:type="paragraph" w:customStyle="1" w:styleId="FooterF">
    <w:name w:val="Footer F"/>
    <w:basedOn w:val="a"/>
    <w:rsid w:val="00D034E5"/>
    <w:pPr>
      <w:jc w:val="center"/>
    </w:pPr>
    <w:rPr>
      <w:rFonts w:ascii="Futura Book" w:hAnsi="Futura Book" w:cs="Arial"/>
      <w:noProof/>
      <w:sz w:val="16"/>
      <w:szCs w:val="16"/>
      <w:lang w:eastAsia="fr-FR"/>
    </w:rPr>
  </w:style>
  <w:style w:type="paragraph" w:customStyle="1" w:styleId="CoverPagemisc">
    <w:name w:val="Cover Page misc"/>
    <w:basedOn w:val="a"/>
    <w:rsid w:val="00D034E5"/>
    <w:rPr>
      <w:rFonts w:ascii="Futura Heavy" w:hAnsi="Futura Heavy" w:cs="Arial"/>
      <w:sz w:val="32"/>
      <w:szCs w:val="32"/>
      <w:lang w:eastAsia="fr-FR"/>
    </w:rPr>
  </w:style>
  <w:style w:type="character" w:customStyle="1" w:styleId="CoverPageChar">
    <w:name w:val="Cover Page Char"/>
    <w:rsid w:val="00D034E5"/>
    <w:rPr>
      <w:rFonts w:ascii="Tahoma" w:hAnsi="Tahoma"/>
      <w:b/>
      <w:sz w:val="40"/>
      <w:lang w:val="en-GB" w:eastAsia="en-US" w:bidi="ar-SA"/>
    </w:rPr>
  </w:style>
  <w:style w:type="paragraph" w:customStyle="1" w:styleId="Bullet1">
    <w:name w:val="Bullet 1"/>
    <w:basedOn w:val="a"/>
    <w:qFormat/>
    <w:rsid w:val="00CA7AA1"/>
    <w:pPr>
      <w:numPr>
        <w:numId w:val="1"/>
      </w:numPr>
      <w:jc w:val="both"/>
    </w:pPr>
  </w:style>
  <w:style w:type="paragraph" w:customStyle="1" w:styleId="SpecificationbodyHeading">
    <w:name w:val="Specification body Heading"/>
    <w:basedOn w:val="Specificationbody"/>
    <w:next w:val="Specificationbody"/>
    <w:qFormat/>
    <w:rsid w:val="00D034E5"/>
    <w:pPr>
      <w:ind w:left="0"/>
    </w:pPr>
    <w:rPr>
      <w:rFonts w:eastAsia="Times New Roman"/>
      <w:b/>
      <w:bCs/>
    </w:rPr>
  </w:style>
  <w:style w:type="paragraph" w:customStyle="1" w:styleId="Interface-SEC">
    <w:name w:val="Interface-SEC"/>
    <w:basedOn w:val="a"/>
    <w:next w:val="a"/>
    <w:rsid w:val="00D034E5"/>
    <w:pPr>
      <w:tabs>
        <w:tab w:val="num" w:pos="0"/>
      </w:tabs>
      <w:ind w:left="1080" w:hanging="360"/>
    </w:pPr>
    <w:rPr>
      <w:b/>
    </w:rPr>
  </w:style>
  <w:style w:type="paragraph" w:customStyle="1" w:styleId="Interface-CFG">
    <w:name w:val="Interface-CFG"/>
    <w:basedOn w:val="a"/>
    <w:next w:val="a"/>
    <w:rsid w:val="00D034E5"/>
    <w:pPr>
      <w:ind w:left="1080" w:hanging="360"/>
    </w:pPr>
    <w:rPr>
      <w:b/>
    </w:rPr>
  </w:style>
  <w:style w:type="paragraph" w:styleId="af5">
    <w:name w:val="List Paragraph"/>
    <w:basedOn w:val="FSBodyText"/>
    <w:link w:val="Char8"/>
    <w:uiPriority w:val="34"/>
    <w:qFormat/>
    <w:rsid w:val="00D034E5"/>
    <w:pPr>
      <w:ind w:hanging="284"/>
    </w:pPr>
    <w:rPr>
      <w:rFonts w:cs="Times New Roman"/>
    </w:rPr>
  </w:style>
  <w:style w:type="character" w:customStyle="1" w:styleId="Char8">
    <w:name w:val="列出段落 Char"/>
    <w:link w:val="af5"/>
    <w:uiPriority w:val="34"/>
    <w:rsid w:val="00193058"/>
    <w:rPr>
      <w:rFonts w:ascii="Calibri" w:hAnsi="Calibri" w:cs="Calibri"/>
      <w:sz w:val="22"/>
      <w:szCs w:val="22"/>
      <w:lang w:eastAsia="zh-CN"/>
    </w:rPr>
  </w:style>
  <w:style w:type="table" w:styleId="12">
    <w:name w:val="Table Classic 1"/>
    <w:basedOn w:val="a1"/>
    <w:rsid w:val="006B3FB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3">
    <w:name w:val="Medium Grid 3 Accent 3"/>
    <w:basedOn w:val="a1"/>
    <w:uiPriority w:val="69"/>
    <w:rsid w:val="006B3FB7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22">
    <w:name w:val="Table Simple 2"/>
    <w:basedOn w:val="a1"/>
    <w:rsid w:val="006B3FB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Revision"/>
    <w:hidden/>
    <w:uiPriority w:val="99"/>
    <w:semiHidden/>
    <w:rsid w:val="004942BE"/>
  </w:style>
  <w:style w:type="paragraph" w:styleId="TOC">
    <w:name w:val="TOC Heading"/>
    <w:basedOn w:val="1"/>
    <w:next w:val="a"/>
    <w:uiPriority w:val="39"/>
    <w:semiHidden/>
    <w:unhideWhenUsed/>
    <w:qFormat/>
    <w:rsid w:val="00D034E5"/>
    <w:pPr>
      <w:keepLines/>
      <w:numPr>
        <w:numId w:val="0"/>
      </w:numPr>
      <w:tabs>
        <w:tab w:val="clear" w:pos="851"/>
      </w:tabs>
      <w:spacing w:before="480" w:after="0" w:line="276" w:lineRule="auto"/>
      <w:outlineLvl w:val="9"/>
    </w:pPr>
    <w:rPr>
      <w:rFonts w:ascii="Cambria" w:eastAsia="MS Gothic" w:hAnsi="Cambria" w:cs="Times New Roman"/>
      <w:bCs/>
      <w:color w:val="365F91"/>
      <w:szCs w:val="28"/>
      <w:lang w:val="en-US" w:eastAsia="ja-JP"/>
    </w:rPr>
  </w:style>
  <w:style w:type="paragraph" w:customStyle="1" w:styleId="StyleJustifi">
    <w:name w:val="Style Justifié"/>
    <w:basedOn w:val="a"/>
    <w:rsid w:val="00086F0C"/>
    <w:pPr>
      <w:tabs>
        <w:tab w:val="num" w:pos="284"/>
      </w:tabs>
      <w:jc w:val="both"/>
    </w:pPr>
    <w:rPr>
      <w:rFonts w:eastAsia="Times New Roman" w:cs="Arabic Transparent"/>
      <w:bCs/>
      <w:lang w:bidi="ar-EG"/>
    </w:rPr>
  </w:style>
  <w:style w:type="paragraph" w:customStyle="1" w:styleId="ErrorMessage">
    <w:name w:val="Error Message"/>
    <w:basedOn w:val="a"/>
    <w:qFormat/>
    <w:rsid w:val="00D034E5"/>
    <w:pPr>
      <w:ind w:left="720" w:hanging="360"/>
    </w:pPr>
  </w:style>
  <w:style w:type="paragraph" w:customStyle="1" w:styleId="Bullet2">
    <w:name w:val="Bullet 2"/>
    <w:basedOn w:val="Bullet1"/>
    <w:qFormat/>
    <w:rsid w:val="00CA7AA1"/>
    <w:pPr>
      <w:numPr>
        <w:numId w:val="0"/>
      </w:numPr>
    </w:pPr>
  </w:style>
  <w:style w:type="paragraph" w:customStyle="1" w:styleId="Specificationheader">
    <w:name w:val="Specification header"/>
    <w:basedOn w:val="Specificationbody"/>
    <w:next w:val="Specificationbody"/>
    <w:qFormat/>
    <w:rsid w:val="00D034E5"/>
    <w:pPr>
      <w:ind w:left="0"/>
    </w:pPr>
    <w:rPr>
      <w:b/>
    </w:rPr>
  </w:style>
  <w:style w:type="paragraph" w:customStyle="1" w:styleId="FooterFS">
    <w:name w:val="FooterFS"/>
    <w:basedOn w:val="a"/>
    <w:link w:val="FooterFSChar"/>
    <w:qFormat/>
    <w:rsid w:val="00CA7AA1"/>
    <w:pPr>
      <w:jc w:val="center"/>
    </w:pPr>
    <w:rPr>
      <w:rFonts w:cs="Times New Roman"/>
      <w:sz w:val="20"/>
      <w:szCs w:val="20"/>
    </w:rPr>
  </w:style>
  <w:style w:type="character" w:customStyle="1" w:styleId="FooterFSChar">
    <w:name w:val="FooterFS Char"/>
    <w:link w:val="FooterFS"/>
    <w:rsid w:val="00CA7AA1"/>
    <w:rPr>
      <w:rFonts w:ascii="Calibri" w:hAnsi="Calibri" w:cs="Calibri"/>
      <w:lang w:val="en-US" w:eastAsia="zh-CN"/>
    </w:rPr>
  </w:style>
  <w:style w:type="paragraph" w:customStyle="1" w:styleId="HeaderFS">
    <w:name w:val="HeaderFS"/>
    <w:basedOn w:val="HeaderF"/>
    <w:link w:val="HeaderFSChar"/>
    <w:qFormat/>
    <w:rsid w:val="00CA7AA1"/>
    <w:rPr>
      <w:rFonts w:ascii="Calibri" w:hAnsi="Calibri" w:cs="Times New Roman"/>
      <w:noProof w:val="0"/>
    </w:rPr>
  </w:style>
  <w:style w:type="character" w:customStyle="1" w:styleId="HeaderFSChar">
    <w:name w:val="HeaderFS Char"/>
    <w:link w:val="HeaderFS"/>
    <w:rsid w:val="00CA7AA1"/>
    <w:rPr>
      <w:rFonts w:ascii="Calibri" w:hAnsi="Calibri" w:cs="Calibri"/>
      <w:smallCaps/>
      <w:sz w:val="24"/>
      <w:szCs w:val="24"/>
      <w:lang w:val="en-US"/>
    </w:rPr>
  </w:style>
  <w:style w:type="paragraph" w:customStyle="1" w:styleId="FSTableText">
    <w:name w:val="FSTableText"/>
    <w:basedOn w:val="a"/>
    <w:link w:val="FSTableTextChar"/>
    <w:qFormat/>
    <w:rsid w:val="00CA7AA1"/>
    <w:pPr>
      <w:spacing w:before="60" w:after="60"/>
    </w:pPr>
    <w:rPr>
      <w:rFonts w:cs="Times New Roman"/>
      <w:noProof/>
    </w:rPr>
  </w:style>
  <w:style w:type="character" w:customStyle="1" w:styleId="FSTableTextChar">
    <w:name w:val="FSTableText Char"/>
    <w:link w:val="FSTableText"/>
    <w:rsid w:val="00CA7AA1"/>
    <w:rPr>
      <w:rFonts w:ascii="Calibri" w:hAnsi="Calibri" w:cs="Calibri"/>
      <w:noProof/>
      <w:sz w:val="22"/>
      <w:szCs w:val="22"/>
      <w:lang w:val="en-US" w:eastAsia="zh-CN"/>
    </w:rPr>
  </w:style>
  <w:style w:type="paragraph" w:customStyle="1" w:styleId="FSBulletList">
    <w:name w:val="FSBulletList"/>
    <w:basedOn w:val="af5"/>
    <w:link w:val="FSBulletListChar"/>
    <w:qFormat/>
    <w:rsid w:val="00CA7AA1"/>
    <w:pPr>
      <w:tabs>
        <w:tab w:val="left" w:pos="1134"/>
      </w:tabs>
      <w:spacing w:before="60" w:after="60"/>
      <w:ind w:left="1135"/>
    </w:pPr>
  </w:style>
  <w:style w:type="character" w:customStyle="1" w:styleId="FSBulletListChar">
    <w:name w:val="FSBulletList Char"/>
    <w:link w:val="FSBulletList"/>
    <w:rsid w:val="00CA7AA1"/>
    <w:rPr>
      <w:rFonts w:ascii="Calibri" w:hAnsi="Calibri" w:cs="Calibri"/>
      <w:sz w:val="22"/>
      <w:szCs w:val="22"/>
      <w:lang w:val="en-US" w:eastAsia="zh-CN"/>
    </w:rPr>
  </w:style>
  <w:style w:type="paragraph" w:customStyle="1" w:styleId="FSBodyText0">
    <w:name w:val="FSBodyText"/>
    <w:basedOn w:val="a"/>
    <w:link w:val="FSBodyTextChar0"/>
    <w:qFormat/>
    <w:rsid w:val="00CA7AA1"/>
    <w:pPr>
      <w:ind w:left="851"/>
    </w:pPr>
    <w:rPr>
      <w:rFonts w:cs="Times New Roman"/>
    </w:rPr>
  </w:style>
  <w:style w:type="character" w:customStyle="1" w:styleId="FSBodyTextChar0">
    <w:name w:val="FSBodyText Char"/>
    <w:link w:val="FSBodyText0"/>
    <w:rsid w:val="00CA7AA1"/>
    <w:rPr>
      <w:rFonts w:ascii="Calibri" w:hAnsi="Calibri" w:cs="Calibri"/>
      <w:sz w:val="22"/>
      <w:szCs w:val="22"/>
      <w:lang w:val="en-US" w:eastAsia="zh-CN"/>
    </w:rPr>
  </w:style>
  <w:style w:type="paragraph" w:customStyle="1" w:styleId="HeadingBar">
    <w:name w:val="Heading Bar"/>
    <w:basedOn w:val="a"/>
    <w:next w:val="a"/>
    <w:qFormat/>
    <w:rsid w:val="00D034E5"/>
    <w:pPr>
      <w:keepNext/>
      <w:keepLines/>
      <w:shd w:val="solid" w:color="006600" w:fill="auto"/>
      <w:spacing w:before="240" w:after="0"/>
      <w:ind w:right="8389"/>
    </w:pPr>
    <w:rPr>
      <w:rFonts w:ascii="Times New Roman" w:hAnsi="Times New Roman"/>
      <w:color w:val="FFFFFF"/>
      <w:sz w:val="8"/>
      <w:szCs w:val="20"/>
      <w:lang w:val="en-GB" w:eastAsia="en-GB"/>
    </w:rPr>
  </w:style>
  <w:style w:type="paragraph" w:customStyle="1" w:styleId="Changerecordstyle">
    <w:name w:val="Change record style"/>
    <w:basedOn w:val="3"/>
    <w:next w:val="a"/>
    <w:link w:val="contentsChar"/>
    <w:qFormat/>
    <w:rsid w:val="00D034E5"/>
    <w:pPr>
      <w:keepNext w:val="0"/>
      <w:widowControl w:val="0"/>
      <w:numPr>
        <w:ilvl w:val="0"/>
        <w:numId w:val="0"/>
      </w:numPr>
      <w:tabs>
        <w:tab w:val="clear" w:pos="851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Times New Roman" w:hAnsi="Times New Roman" w:cs="Times New Roman"/>
      <w:bCs/>
      <w:color w:val="006600"/>
      <w:sz w:val="28"/>
      <w:szCs w:val="28"/>
      <w:lang w:val="en-GB" w:eastAsia="nl-NL"/>
    </w:rPr>
  </w:style>
  <w:style w:type="character" w:customStyle="1" w:styleId="contentsChar">
    <w:name w:val="contents Char"/>
    <w:link w:val="Changerecordstyle"/>
    <w:locked/>
    <w:rsid w:val="00CA7AA1"/>
    <w:rPr>
      <w:rFonts w:ascii="Times New Roman" w:hAnsi="Times New Roman" w:cs="Calibri"/>
      <w:b/>
      <w:bCs/>
      <w:i/>
      <w:iCs/>
      <w:color w:val="006600"/>
      <w:sz w:val="28"/>
      <w:szCs w:val="28"/>
      <w:lang w:val="en-GB" w:eastAsia="nl-NL"/>
    </w:rPr>
  </w:style>
  <w:style w:type="paragraph" w:customStyle="1" w:styleId="FSTitle">
    <w:name w:val="FS Title"/>
    <w:basedOn w:val="a"/>
    <w:link w:val="FSTitleChar"/>
    <w:qFormat/>
    <w:rsid w:val="00CA7AA1"/>
    <w:pPr>
      <w:jc w:val="center"/>
    </w:pPr>
    <w:rPr>
      <w:rFonts w:ascii="Futura Md BT" w:hAnsi="Futura Md BT" w:cs="Times New Roman"/>
      <w:b/>
      <w:caps/>
      <w:noProof/>
      <w:sz w:val="56"/>
      <w:szCs w:val="56"/>
    </w:rPr>
  </w:style>
  <w:style w:type="character" w:customStyle="1" w:styleId="FSTitleChar">
    <w:name w:val="FS Title Char"/>
    <w:link w:val="FSTitle"/>
    <w:rsid w:val="00CA7AA1"/>
    <w:rPr>
      <w:rFonts w:ascii="Futura Md BT" w:hAnsi="Futura Md BT"/>
      <w:b/>
      <w:caps/>
      <w:noProof/>
      <w:sz w:val="56"/>
      <w:szCs w:val="56"/>
      <w:lang w:val="en-US" w:eastAsia="zh-CN"/>
    </w:rPr>
  </w:style>
  <w:style w:type="paragraph" w:styleId="af7">
    <w:name w:val="Intense Quote"/>
    <w:basedOn w:val="a"/>
    <w:next w:val="a"/>
    <w:link w:val="Char9"/>
    <w:uiPriority w:val="30"/>
    <w:qFormat/>
    <w:rsid w:val="00D034E5"/>
    <w:pPr>
      <w:pBdr>
        <w:bottom w:val="single" w:sz="4" w:space="4" w:color="4F81BD"/>
      </w:pBdr>
      <w:spacing w:before="200" w:after="280"/>
      <w:ind w:left="936" w:right="936"/>
    </w:pPr>
    <w:rPr>
      <w:rFonts w:cs="Times New Roman"/>
      <w:b/>
      <w:bCs/>
      <w:i/>
      <w:iCs/>
      <w:color w:val="4F81BD"/>
    </w:rPr>
  </w:style>
  <w:style w:type="character" w:customStyle="1" w:styleId="Char9">
    <w:name w:val="明显引用 Char"/>
    <w:link w:val="af7"/>
    <w:uiPriority w:val="30"/>
    <w:rsid w:val="00F1005E"/>
    <w:rPr>
      <w:rFonts w:ascii="Calibri" w:hAnsi="Calibri" w:cs="Calibri"/>
      <w:b/>
      <w:bCs/>
      <w:i/>
      <w:iCs/>
      <w:color w:val="4F81BD"/>
      <w:sz w:val="22"/>
      <w:szCs w:val="22"/>
      <w:lang w:eastAsia="zh-CN"/>
    </w:rPr>
  </w:style>
  <w:style w:type="paragraph" w:customStyle="1" w:styleId="NotCustomisable">
    <w:name w:val="NotCustomisable"/>
    <w:basedOn w:val="a"/>
    <w:link w:val="NotCustomisableChar"/>
    <w:qFormat/>
    <w:rsid w:val="005D0859"/>
    <w:pPr>
      <w:shd w:val="clear" w:color="auto" w:fill="BFBFBF"/>
      <w:jc w:val="center"/>
    </w:pPr>
    <w:rPr>
      <w:rFonts w:cs="Times New Roman"/>
      <w:i/>
      <w:iCs/>
    </w:rPr>
  </w:style>
  <w:style w:type="character" w:customStyle="1" w:styleId="NotCustomisableChar">
    <w:name w:val="NotCustomisable Char"/>
    <w:link w:val="NotCustomisable"/>
    <w:rsid w:val="005D0859"/>
    <w:rPr>
      <w:rFonts w:ascii="Calibri" w:hAnsi="Calibri" w:cs="Calibri"/>
      <w:i/>
      <w:iCs/>
      <w:sz w:val="22"/>
      <w:szCs w:val="22"/>
      <w:shd w:val="clear" w:color="auto" w:fill="BFBFBF"/>
      <w:lang w:val="en-US" w:eastAsia="zh-CN"/>
    </w:rPr>
  </w:style>
  <w:style w:type="paragraph" w:styleId="af8">
    <w:name w:val="List Bullet"/>
    <w:basedOn w:val="a"/>
    <w:link w:val="Chara"/>
    <w:rsid w:val="00D034E5"/>
    <w:pPr>
      <w:ind w:left="1440" w:hanging="360"/>
    </w:pPr>
  </w:style>
  <w:style w:type="character" w:customStyle="1" w:styleId="Chara">
    <w:name w:val="列表项目符号 Char"/>
    <w:link w:val="af8"/>
    <w:rsid w:val="00186DDE"/>
    <w:rPr>
      <w:rFonts w:ascii="Calibri" w:hAnsi="Calibri" w:cs="Calibri"/>
      <w:sz w:val="22"/>
      <w:szCs w:val="22"/>
      <w:lang w:val="en-US" w:eastAsia="zh-CN"/>
    </w:rPr>
  </w:style>
  <w:style w:type="paragraph" w:customStyle="1" w:styleId="FSBullet1">
    <w:name w:val="_FSBullet 1"/>
    <w:basedOn w:val="af8"/>
    <w:qFormat/>
    <w:rsid w:val="00D034E5"/>
    <w:pPr>
      <w:ind w:left="720"/>
    </w:pPr>
  </w:style>
  <w:style w:type="paragraph" w:customStyle="1" w:styleId="FSBullet2">
    <w:name w:val="_FSBullet2"/>
    <w:basedOn w:val="FSBullet1"/>
    <w:link w:val="FSBullet2Char"/>
    <w:qFormat/>
    <w:rsid w:val="00D034E5"/>
    <w:pPr>
      <w:ind w:left="1424"/>
    </w:pPr>
  </w:style>
  <w:style w:type="character" w:customStyle="1" w:styleId="FSBullet2Char">
    <w:name w:val="_FSBullet2 Char"/>
    <w:link w:val="FSBullet2"/>
    <w:rsid w:val="00186DDE"/>
    <w:rPr>
      <w:rFonts w:ascii="Calibri" w:hAnsi="Calibri" w:cs="Calibri"/>
      <w:sz w:val="22"/>
      <w:szCs w:val="22"/>
      <w:lang w:val="en-US" w:eastAsia="zh-CN"/>
    </w:rPr>
  </w:style>
  <w:style w:type="paragraph" w:customStyle="1" w:styleId="FSBulletList0">
    <w:name w:val="_FSBulletList"/>
    <w:basedOn w:val="af5"/>
    <w:link w:val="FSBulletListChar0"/>
    <w:rsid w:val="00D034E5"/>
    <w:pPr>
      <w:tabs>
        <w:tab w:val="left" w:pos="567"/>
      </w:tabs>
      <w:spacing w:before="60" w:after="60"/>
      <w:ind w:left="1571" w:hanging="360"/>
    </w:pPr>
  </w:style>
  <w:style w:type="character" w:customStyle="1" w:styleId="FSBulletListChar0">
    <w:name w:val="_FSBulletList Char"/>
    <w:link w:val="FSBulletList0"/>
    <w:rsid w:val="00186DDE"/>
    <w:rPr>
      <w:rFonts w:ascii="Calibri" w:hAnsi="Calibri"/>
      <w:sz w:val="22"/>
      <w:szCs w:val="22"/>
      <w:lang w:eastAsia="zh-CN"/>
    </w:rPr>
  </w:style>
  <w:style w:type="paragraph" w:customStyle="1" w:styleId="FSDocTitle">
    <w:name w:val="_FSDocTitle"/>
    <w:basedOn w:val="a"/>
    <w:link w:val="FSDocTitleChar"/>
    <w:qFormat/>
    <w:rsid w:val="00D034E5"/>
    <w:pPr>
      <w:ind w:right="2543"/>
    </w:pPr>
    <w:rPr>
      <w:i/>
      <w:sz w:val="64"/>
      <w:szCs w:val="64"/>
    </w:rPr>
  </w:style>
  <w:style w:type="character" w:customStyle="1" w:styleId="FSDocTitleChar">
    <w:name w:val="_FSDocTitle Char"/>
    <w:link w:val="FSDocTitle"/>
    <w:rsid w:val="00186DDE"/>
    <w:rPr>
      <w:rFonts w:ascii="Calibri" w:hAnsi="Calibri" w:cs="Calibri"/>
      <w:i/>
      <w:sz w:val="64"/>
      <w:szCs w:val="64"/>
      <w:lang w:val="en-US" w:eastAsia="zh-CN"/>
    </w:rPr>
  </w:style>
  <w:style w:type="paragraph" w:customStyle="1" w:styleId="FSDocTitle2">
    <w:name w:val="_FSDocTitle2"/>
    <w:basedOn w:val="a"/>
    <w:link w:val="FSDocTitle2Char"/>
    <w:qFormat/>
    <w:rsid w:val="00D034E5"/>
  </w:style>
  <w:style w:type="character" w:customStyle="1" w:styleId="FSDocTitle2Char">
    <w:name w:val="_FSDocTitle2 Char"/>
    <w:link w:val="FSDocTitle2"/>
    <w:rsid w:val="00186DDE"/>
    <w:rPr>
      <w:rFonts w:ascii="Calibri" w:hAnsi="Calibri" w:cs="Calibri"/>
      <w:sz w:val="22"/>
      <w:szCs w:val="22"/>
      <w:lang w:val="en-US" w:eastAsia="zh-CN"/>
    </w:rPr>
  </w:style>
  <w:style w:type="paragraph" w:customStyle="1" w:styleId="FSFooterFS">
    <w:name w:val="_FSFooterFS"/>
    <w:basedOn w:val="a"/>
    <w:link w:val="FSFooterFSChar"/>
    <w:qFormat/>
    <w:rsid w:val="00A86226"/>
    <w:pPr>
      <w:spacing w:before="0" w:after="0"/>
    </w:pPr>
    <w:rPr>
      <w:b/>
      <w:noProof/>
      <w:color w:val="006600"/>
      <w:sz w:val="16"/>
      <w:szCs w:val="16"/>
      <w:lang w:val="en-GB"/>
    </w:rPr>
  </w:style>
  <w:style w:type="character" w:customStyle="1" w:styleId="FSFooterFSChar">
    <w:name w:val="_FSFooterFS Char"/>
    <w:link w:val="FSFooterFS"/>
    <w:rsid w:val="00186DDE"/>
    <w:rPr>
      <w:rFonts w:ascii="Calibri" w:hAnsi="Calibri" w:cs="Calibri"/>
      <w:b/>
      <w:noProof/>
      <w:color w:val="006600"/>
      <w:sz w:val="16"/>
      <w:szCs w:val="16"/>
      <w:lang w:eastAsia="zh-CN"/>
    </w:rPr>
  </w:style>
  <w:style w:type="paragraph" w:customStyle="1" w:styleId="FSHeader">
    <w:name w:val="_FSHeader"/>
    <w:basedOn w:val="HeaderF"/>
    <w:link w:val="FSHeaderChar"/>
    <w:qFormat/>
    <w:rsid w:val="00D034E5"/>
    <w:rPr>
      <w:rFonts w:ascii="Calibri" w:hAnsi="Calibri" w:cs="Calibri"/>
      <w:noProof w:val="0"/>
      <w:sz w:val="20"/>
      <w:szCs w:val="20"/>
      <w:lang w:eastAsia="en-GB"/>
    </w:rPr>
  </w:style>
  <w:style w:type="character" w:customStyle="1" w:styleId="FSHeaderChar">
    <w:name w:val="_FSHeader Char"/>
    <w:link w:val="FSHeader"/>
    <w:rsid w:val="00186DDE"/>
    <w:rPr>
      <w:rFonts w:ascii="Calibri" w:hAnsi="Calibri" w:cs="Calibri"/>
      <w:smallCaps/>
      <w:lang w:val="en-US" w:eastAsia="en-GB"/>
    </w:rPr>
  </w:style>
  <w:style w:type="paragraph" w:customStyle="1" w:styleId="FSTableLink">
    <w:name w:val="_FSTableLink"/>
    <w:basedOn w:val="a"/>
    <w:link w:val="FSTableLinkChar"/>
    <w:qFormat/>
    <w:rsid w:val="00D034E5"/>
    <w:pPr>
      <w:spacing w:before="60" w:after="60"/>
    </w:pPr>
    <w:rPr>
      <w:rFonts w:cs="Times New Roman"/>
      <w:noProof/>
      <w:sz w:val="20"/>
    </w:rPr>
  </w:style>
  <w:style w:type="character" w:customStyle="1" w:styleId="FSTableLinkChar">
    <w:name w:val="_FSTableLink Char"/>
    <w:link w:val="FSTableLink"/>
    <w:rsid w:val="008A6DAE"/>
    <w:rPr>
      <w:rFonts w:ascii="Calibri" w:hAnsi="Calibri" w:cs="Calibri"/>
      <w:noProof/>
      <w:szCs w:val="22"/>
      <w:lang w:val="en-US" w:eastAsia="zh-CN"/>
    </w:rPr>
  </w:style>
  <w:style w:type="paragraph" w:customStyle="1" w:styleId="FSTableTitle">
    <w:name w:val="_FSTableTitle"/>
    <w:basedOn w:val="a"/>
    <w:link w:val="FSTableTitleChar"/>
    <w:qFormat/>
    <w:rsid w:val="00D034E5"/>
    <w:pPr>
      <w:spacing w:before="60" w:after="60"/>
    </w:pPr>
    <w:rPr>
      <w:rFonts w:cs="Times New Roman"/>
      <w:b/>
      <w:sz w:val="20"/>
    </w:rPr>
  </w:style>
  <w:style w:type="character" w:customStyle="1" w:styleId="FSTableTitleChar">
    <w:name w:val="_FSTableTitle Char"/>
    <w:link w:val="FSTableTitle"/>
    <w:rsid w:val="008A6DAE"/>
    <w:rPr>
      <w:rFonts w:ascii="Calibri" w:hAnsi="Calibri" w:cs="Calibri"/>
      <w:b/>
      <w:szCs w:val="22"/>
      <w:lang w:val="en-US" w:eastAsia="zh-CN"/>
    </w:rPr>
  </w:style>
  <w:style w:type="paragraph" w:customStyle="1" w:styleId="FSTitle0">
    <w:name w:val="_FSTitle"/>
    <w:basedOn w:val="af4"/>
    <w:link w:val="FSTitleChar0"/>
    <w:qFormat/>
    <w:rsid w:val="00D034E5"/>
    <w:pPr>
      <w:spacing w:after="120"/>
      <w:jc w:val="center"/>
    </w:pPr>
    <w:rPr>
      <w:rFonts w:ascii="Calibri" w:hAnsi="Calibri"/>
      <w:sz w:val="32"/>
    </w:rPr>
  </w:style>
  <w:style w:type="character" w:customStyle="1" w:styleId="FSTitleChar0">
    <w:name w:val="_FSTitle Char"/>
    <w:link w:val="FSTitle0"/>
    <w:rsid w:val="008138A2"/>
    <w:rPr>
      <w:rFonts w:ascii="Calibri" w:hAnsi="Calibri" w:cs="Calibri"/>
      <w:b/>
      <w:bCs/>
      <w:kern w:val="28"/>
      <w:sz w:val="32"/>
      <w:szCs w:val="32"/>
      <w:lang w:val="en-GB" w:eastAsia="en-GB"/>
    </w:rPr>
  </w:style>
  <w:style w:type="paragraph" w:customStyle="1" w:styleId="FSTitle2">
    <w:name w:val="_FSTitle2"/>
    <w:basedOn w:val="a"/>
    <w:link w:val="FSTitle2Char"/>
    <w:qFormat/>
    <w:rsid w:val="00D034E5"/>
    <w:rPr>
      <w:b/>
      <w:bCs/>
      <w:sz w:val="28"/>
      <w:szCs w:val="28"/>
    </w:rPr>
  </w:style>
  <w:style w:type="character" w:customStyle="1" w:styleId="FSTitle2Char">
    <w:name w:val="_FSTitle2 Char"/>
    <w:link w:val="FSTitle2"/>
    <w:rsid w:val="00186DDE"/>
    <w:rPr>
      <w:rFonts w:ascii="Calibri" w:hAnsi="Calibri" w:cs="Calibri"/>
      <w:b/>
      <w:bCs/>
      <w:sz w:val="28"/>
      <w:szCs w:val="28"/>
      <w:lang w:val="en-US" w:eastAsia="zh-CN"/>
    </w:rPr>
  </w:style>
  <w:style w:type="character" w:customStyle="1" w:styleId="b1">
    <w:name w:val="b1"/>
    <w:rsid w:val="00D034E5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styleId="af9">
    <w:name w:val="Book Title"/>
    <w:uiPriority w:val="33"/>
    <w:qFormat/>
    <w:rsid w:val="00D034E5"/>
    <w:rPr>
      <w:b/>
      <w:bCs/>
      <w:smallCaps/>
      <w:spacing w:val="5"/>
    </w:rPr>
  </w:style>
  <w:style w:type="character" w:styleId="afa">
    <w:name w:val="Emphasis"/>
    <w:uiPriority w:val="20"/>
    <w:qFormat/>
    <w:rsid w:val="00D034E5"/>
    <w:rPr>
      <w:i/>
      <w:iCs/>
    </w:rPr>
  </w:style>
  <w:style w:type="paragraph" w:customStyle="1" w:styleId="En-ttedetabledesmatires1">
    <w:name w:val="En-tête de table des matières1"/>
    <w:basedOn w:val="1"/>
    <w:next w:val="a"/>
    <w:uiPriority w:val="39"/>
    <w:unhideWhenUsed/>
    <w:qFormat/>
    <w:rsid w:val="00D034E5"/>
    <w:pPr>
      <w:numPr>
        <w:numId w:val="0"/>
      </w:numPr>
      <w:spacing w:after="60" w:line="480" w:lineRule="auto"/>
      <w:jc w:val="center"/>
      <w:outlineLvl w:val="9"/>
    </w:pPr>
    <w:rPr>
      <w:bCs/>
      <w:caps/>
      <w:kern w:val="32"/>
      <w:sz w:val="32"/>
      <w:szCs w:val="32"/>
    </w:rPr>
  </w:style>
  <w:style w:type="paragraph" w:customStyle="1" w:styleId="Heading31">
    <w:name w:val="Heading 31"/>
    <w:basedOn w:val="a"/>
    <w:next w:val="a"/>
    <w:rsid w:val="00D034E5"/>
    <w:pPr>
      <w:keepNext/>
      <w:widowControl w:val="0"/>
      <w:tabs>
        <w:tab w:val="left" w:pos="720"/>
      </w:tabs>
      <w:suppressAutoHyphens/>
      <w:spacing w:before="240" w:after="60"/>
      <w:outlineLvl w:val="2"/>
    </w:pPr>
    <w:rPr>
      <w:rFonts w:cs="Arial"/>
      <w:i/>
      <w:iCs/>
      <w:sz w:val="28"/>
      <w:szCs w:val="28"/>
      <w:lang w:eastAsia="ar-SA"/>
    </w:rPr>
  </w:style>
  <w:style w:type="character" w:styleId="afb">
    <w:name w:val="Intense Emphasis"/>
    <w:uiPriority w:val="21"/>
    <w:qFormat/>
    <w:rsid w:val="00D034E5"/>
    <w:rPr>
      <w:b/>
      <w:bCs/>
      <w:i/>
      <w:iCs/>
      <w:color w:val="4F81BD"/>
    </w:rPr>
  </w:style>
  <w:style w:type="character" w:styleId="afc">
    <w:name w:val="Intense Reference"/>
    <w:uiPriority w:val="32"/>
    <w:qFormat/>
    <w:rsid w:val="00D034E5"/>
    <w:rPr>
      <w:b/>
      <w:bCs/>
      <w:smallCaps/>
      <w:color w:val="C0504D"/>
      <w:spacing w:val="5"/>
      <w:u w:val="single"/>
    </w:rPr>
  </w:style>
  <w:style w:type="paragraph" w:customStyle="1" w:styleId="Interface">
    <w:name w:val="Interface"/>
    <w:basedOn w:val="a"/>
    <w:rsid w:val="00D034E5"/>
    <w:pPr>
      <w:tabs>
        <w:tab w:val="num" w:pos="349"/>
      </w:tabs>
      <w:ind w:left="1069" w:hanging="360"/>
    </w:pPr>
    <w:rPr>
      <w:b/>
    </w:rPr>
  </w:style>
  <w:style w:type="paragraph" w:customStyle="1" w:styleId="LastPage">
    <w:name w:val="Last Page"/>
    <w:basedOn w:val="a"/>
    <w:rsid w:val="00D034E5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clear" w:color="auto" w:fill="D7E0DF"/>
      <w:jc w:val="center"/>
    </w:pPr>
    <w:rPr>
      <w:rFonts w:ascii="Futura Heavy" w:hAnsi="Futura Heavy"/>
      <w:sz w:val="40"/>
    </w:rPr>
  </w:style>
  <w:style w:type="paragraph" w:styleId="afd">
    <w:name w:val="List"/>
    <w:basedOn w:val="a"/>
    <w:rsid w:val="00D034E5"/>
    <w:pPr>
      <w:ind w:left="283" w:hanging="283"/>
    </w:pPr>
  </w:style>
  <w:style w:type="paragraph" w:styleId="23">
    <w:name w:val="List 2"/>
    <w:basedOn w:val="a"/>
    <w:rsid w:val="00D034E5"/>
    <w:pPr>
      <w:ind w:left="566" w:hanging="283"/>
    </w:pPr>
  </w:style>
  <w:style w:type="paragraph" w:styleId="31">
    <w:name w:val="List 3"/>
    <w:basedOn w:val="a"/>
    <w:rsid w:val="00D034E5"/>
    <w:pPr>
      <w:ind w:left="849" w:hanging="283"/>
    </w:pPr>
  </w:style>
  <w:style w:type="paragraph" w:styleId="24">
    <w:name w:val="List Bullet 2"/>
    <w:basedOn w:val="a"/>
    <w:link w:val="2Char1"/>
    <w:rsid w:val="00D034E5"/>
  </w:style>
  <w:style w:type="character" w:customStyle="1" w:styleId="2Char1">
    <w:name w:val="列表项目符号 2 Char"/>
    <w:link w:val="24"/>
    <w:rsid w:val="00186DDE"/>
    <w:rPr>
      <w:rFonts w:ascii="Calibri" w:hAnsi="Calibri" w:cs="Calibri"/>
      <w:sz w:val="22"/>
      <w:szCs w:val="22"/>
      <w:lang w:val="en-US" w:eastAsia="zh-CN"/>
    </w:rPr>
  </w:style>
  <w:style w:type="paragraph" w:styleId="32">
    <w:name w:val="List Bullet 3"/>
    <w:basedOn w:val="a"/>
    <w:link w:val="3Char0"/>
    <w:rsid w:val="00D034E5"/>
    <w:pPr>
      <w:tabs>
        <w:tab w:val="num" w:pos="630"/>
      </w:tabs>
      <w:ind w:left="630" w:hanging="360"/>
    </w:pPr>
  </w:style>
  <w:style w:type="character" w:customStyle="1" w:styleId="3Char0">
    <w:name w:val="列表项目符号 3 Char"/>
    <w:link w:val="32"/>
    <w:rsid w:val="00186DDE"/>
    <w:rPr>
      <w:rFonts w:ascii="Calibri" w:hAnsi="Calibri" w:cs="Calibri"/>
      <w:sz w:val="22"/>
      <w:szCs w:val="22"/>
      <w:lang w:val="en-US" w:eastAsia="zh-CN"/>
    </w:rPr>
  </w:style>
  <w:style w:type="paragraph" w:styleId="33">
    <w:name w:val="List Continue 3"/>
    <w:basedOn w:val="a"/>
    <w:rsid w:val="00D034E5"/>
    <w:pPr>
      <w:ind w:left="849"/>
    </w:pPr>
  </w:style>
  <w:style w:type="paragraph" w:styleId="afe">
    <w:name w:val="List Number"/>
    <w:basedOn w:val="a"/>
    <w:rsid w:val="00D034E5"/>
    <w:pPr>
      <w:tabs>
        <w:tab w:val="num" w:pos="360"/>
      </w:tabs>
      <w:ind w:left="360" w:hanging="360"/>
    </w:pPr>
  </w:style>
  <w:style w:type="paragraph" w:styleId="25">
    <w:name w:val="List Number 2"/>
    <w:basedOn w:val="a"/>
    <w:rsid w:val="00D034E5"/>
    <w:pPr>
      <w:tabs>
        <w:tab w:val="num" w:pos="643"/>
      </w:tabs>
      <w:ind w:left="643" w:hanging="360"/>
    </w:pPr>
  </w:style>
  <w:style w:type="character" w:customStyle="1" w:styleId="m1">
    <w:name w:val="m1"/>
    <w:rsid w:val="00D034E5"/>
    <w:rPr>
      <w:color w:val="0000FF"/>
    </w:rPr>
  </w:style>
  <w:style w:type="paragraph" w:styleId="aff">
    <w:name w:val="No Spacing"/>
    <w:basedOn w:val="a"/>
    <w:uiPriority w:val="1"/>
    <w:qFormat/>
    <w:rsid w:val="00D034E5"/>
    <w:pPr>
      <w:spacing w:before="0" w:after="0"/>
    </w:pPr>
  </w:style>
  <w:style w:type="paragraph" w:styleId="aff0">
    <w:name w:val="Normal (Web)"/>
    <w:basedOn w:val="a"/>
    <w:rsid w:val="00D034E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fr-FR" w:eastAsia="fr-FR"/>
    </w:rPr>
  </w:style>
  <w:style w:type="paragraph" w:customStyle="1" w:styleId="Paragraphedeliste1">
    <w:name w:val="Paragraphe de liste1"/>
    <w:basedOn w:val="a"/>
    <w:uiPriority w:val="34"/>
    <w:qFormat/>
    <w:rsid w:val="00D034E5"/>
    <w:pPr>
      <w:ind w:left="720"/>
      <w:contextualSpacing/>
    </w:pPr>
  </w:style>
  <w:style w:type="character" w:customStyle="1" w:styleId="pi1">
    <w:name w:val="pi1"/>
    <w:rsid w:val="00D034E5"/>
    <w:rPr>
      <w:color w:val="0000FF"/>
    </w:rPr>
  </w:style>
  <w:style w:type="paragraph" w:styleId="aff1">
    <w:name w:val="Quote"/>
    <w:basedOn w:val="a"/>
    <w:next w:val="a"/>
    <w:link w:val="Charb"/>
    <w:uiPriority w:val="29"/>
    <w:qFormat/>
    <w:rsid w:val="00D034E5"/>
    <w:rPr>
      <w:rFonts w:cs="Times New Roman"/>
      <w:i/>
      <w:iCs/>
      <w:color w:val="000000"/>
    </w:rPr>
  </w:style>
  <w:style w:type="character" w:customStyle="1" w:styleId="Charb">
    <w:name w:val="引用 Char"/>
    <w:link w:val="aff1"/>
    <w:uiPriority w:val="29"/>
    <w:rsid w:val="00D034E5"/>
    <w:rPr>
      <w:rFonts w:ascii="Calibri" w:hAnsi="Calibri" w:cs="Calibri"/>
      <w:i/>
      <w:iCs/>
      <w:color w:val="000000"/>
      <w:sz w:val="22"/>
      <w:szCs w:val="22"/>
      <w:lang w:eastAsia="zh-CN"/>
    </w:rPr>
  </w:style>
  <w:style w:type="paragraph" w:styleId="aff2">
    <w:name w:val="Subtitle"/>
    <w:basedOn w:val="a"/>
    <w:next w:val="a"/>
    <w:link w:val="Charc"/>
    <w:uiPriority w:val="11"/>
    <w:qFormat/>
    <w:rsid w:val="00D034E5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Charc">
    <w:name w:val="副标题 Char"/>
    <w:link w:val="aff2"/>
    <w:uiPriority w:val="11"/>
    <w:rsid w:val="00D034E5"/>
    <w:rPr>
      <w:rFonts w:ascii="Cambria" w:eastAsia="Times New Roman" w:hAnsi="Cambria"/>
      <w:sz w:val="24"/>
      <w:szCs w:val="24"/>
      <w:lang w:eastAsia="zh-CN"/>
    </w:rPr>
  </w:style>
  <w:style w:type="character" w:styleId="aff3">
    <w:name w:val="Subtle Emphasis"/>
    <w:uiPriority w:val="19"/>
    <w:qFormat/>
    <w:rsid w:val="00D034E5"/>
    <w:rPr>
      <w:i/>
      <w:iCs/>
      <w:color w:val="808080"/>
    </w:rPr>
  </w:style>
  <w:style w:type="character" w:styleId="aff4">
    <w:name w:val="Subtle Reference"/>
    <w:uiPriority w:val="31"/>
    <w:qFormat/>
    <w:rsid w:val="00D034E5"/>
    <w:rPr>
      <w:smallCaps/>
      <w:color w:val="C0504D"/>
      <w:u w:val="single"/>
    </w:rPr>
  </w:style>
  <w:style w:type="character" w:customStyle="1" w:styleId="t1">
    <w:name w:val="t1"/>
    <w:rsid w:val="00D034E5"/>
    <w:rPr>
      <w:color w:val="990000"/>
    </w:rPr>
  </w:style>
  <w:style w:type="table" w:styleId="34">
    <w:name w:val="Table Classic 3"/>
    <w:basedOn w:val="a1"/>
    <w:rsid w:val="00D034E5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x1">
    <w:name w:val="tx1"/>
    <w:rsid w:val="00D034E5"/>
    <w:rPr>
      <w:b/>
      <w:bCs/>
    </w:rPr>
  </w:style>
  <w:style w:type="paragraph" w:customStyle="1" w:styleId="ControlBox">
    <w:name w:val="Control Box"/>
    <w:basedOn w:val="ac"/>
    <w:rsid w:val="0077635B"/>
    <w:pPr>
      <w:spacing w:before="0" w:after="0"/>
      <w:ind w:left="113"/>
    </w:pPr>
    <w:rPr>
      <w:rFonts w:ascii="Times New Roman" w:eastAsia="Times New Roman" w:hAnsi="Times New Roman"/>
      <w:sz w:val="20"/>
      <w:szCs w:val="20"/>
      <w:lang w:val="en-GB" w:eastAsia="en-GB"/>
    </w:rPr>
  </w:style>
  <w:style w:type="paragraph" w:customStyle="1" w:styleId="FSBullet3">
    <w:name w:val="_FSBullet3"/>
    <w:basedOn w:val="FSBullet2"/>
    <w:link w:val="FSBullet3Char"/>
    <w:qFormat/>
    <w:rsid w:val="00186DDE"/>
    <w:pPr>
      <w:numPr>
        <w:ilvl w:val="2"/>
      </w:numPr>
      <w:spacing w:before="60" w:after="60"/>
      <w:ind w:left="1440" w:hanging="283"/>
    </w:pPr>
    <w:rPr>
      <w:rFonts w:cs="Times New Roman"/>
    </w:rPr>
  </w:style>
  <w:style w:type="character" w:customStyle="1" w:styleId="FSBullet3Char">
    <w:name w:val="_FSBullet3 Char"/>
    <w:link w:val="FSBullet3"/>
    <w:rsid w:val="00186DDE"/>
    <w:rPr>
      <w:rFonts w:ascii="Calibri" w:hAnsi="Calibri"/>
      <w:sz w:val="22"/>
      <w:szCs w:val="22"/>
      <w:lang w:val="en-US" w:eastAsia="zh-CN"/>
    </w:rPr>
  </w:style>
  <w:style w:type="paragraph" w:customStyle="1" w:styleId="Interface-LTR">
    <w:name w:val="Interface-LTR"/>
    <w:basedOn w:val="a"/>
    <w:next w:val="a"/>
    <w:rsid w:val="00186DDE"/>
    <w:pPr>
      <w:tabs>
        <w:tab w:val="num" w:pos="349"/>
      </w:tabs>
      <w:ind w:left="1080" w:hanging="360"/>
    </w:pPr>
    <w:rPr>
      <w:b/>
    </w:rPr>
  </w:style>
  <w:style w:type="paragraph" w:customStyle="1" w:styleId="Interface-CAM">
    <w:name w:val="Interface-CAM"/>
    <w:basedOn w:val="a"/>
    <w:next w:val="a"/>
    <w:rsid w:val="00186DDE"/>
    <w:pPr>
      <w:ind w:left="644" w:hanging="360"/>
    </w:pPr>
    <w:rPr>
      <w:b/>
    </w:rPr>
  </w:style>
  <w:style w:type="paragraph" w:customStyle="1" w:styleId="IndenttoNumber">
    <w:name w:val="Indent to Number"/>
    <w:basedOn w:val="a"/>
    <w:autoRedefine/>
    <w:rsid w:val="00186DDE"/>
    <w:pPr>
      <w:ind w:left="811"/>
    </w:pPr>
    <w:rPr>
      <w:lang w:eastAsia="es-ES"/>
    </w:rPr>
  </w:style>
  <w:style w:type="paragraph" w:customStyle="1" w:styleId="MediumGrid1-Accent21">
    <w:name w:val="Medium Grid 1 - Accent 21"/>
    <w:basedOn w:val="FSBodyText"/>
    <w:link w:val="MediumGrid1-Accent2Char"/>
    <w:uiPriority w:val="34"/>
    <w:qFormat/>
    <w:rsid w:val="00186DDE"/>
    <w:pPr>
      <w:ind w:hanging="284"/>
    </w:pPr>
    <w:rPr>
      <w:rFonts w:cs="Times New Roman"/>
    </w:rPr>
  </w:style>
  <w:style w:type="character" w:customStyle="1" w:styleId="MediumGrid1-Accent2Char">
    <w:name w:val="Medium Grid 1 - Accent 2 Char"/>
    <w:link w:val="MediumGrid1-Accent21"/>
    <w:uiPriority w:val="34"/>
    <w:rsid w:val="00186DDE"/>
    <w:rPr>
      <w:rFonts w:ascii="Calibri" w:hAnsi="Calibri"/>
      <w:sz w:val="22"/>
      <w:szCs w:val="22"/>
      <w:lang w:val="en-US" w:eastAsia="zh-CN"/>
    </w:rPr>
  </w:style>
  <w:style w:type="character" w:customStyle="1" w:styleId="BookTitle1">
    <w:name w:val="Book Title1"/>
    <w:uiPriority w:val="33"/>
    <w:qFormat/>
    <w:rsid w:val="00186DDE"/>
    <w:rPr>
      <w:b/>
      <w:bCs/>
      <w:smallCaps/>
      <w:spacing w:val="5"/>
    </w:rPr>
  </w:style>
  <w:style w:type="paragraph" w:customStyle="1" w:styleId="Heading311">
    <w:name w:val="Heading 311"/>
    <w:basedOn w:val="a"/>
    <w:next w:val="a"/>
    <w:rsid w:val="00186DDE"/>
    <w:pPr>
      <w:keepNext/>
      <w:widowControl w:val="0"/>
      <w:tabs>
        <w:tab w:val="left" w:pos="720"/>
      </w:tabs>
      <w:suppressAutoHyphens/>
      <w:spacing w:before="240" w:after="60"/>
      <w:outlineLvl w:val="2"/>
    </w:pPr>
    <w:rPr>
      <w:rFonts w:cs="Arial"/>
      <w:i/>
      <w:iCs/>
      <w:sz w:val="28"/>
      <w:szCs w:val="28"/>
      <w:lang w:eastAsia="ar-SA"/>
    </w:rPr>
  </w:style>
  <w:style w:type="character" w:customStyle="1" w:styleId="IntenseEmphasis1">
    <w:name w:val="Intense Emphasis1"/>
    <w:uiPriority w:val="21"/>
    <w:qFormat/>
    <w:rsid w:val="00186DDE"/>
    <w:rPr>
      <w:b/>
      <w:bCs/>
      <w:i/>
      <w:iCs/>
      <w:color w:val="4F81BD"/>
    </w:rPr>
  </w:style>
  <w:style w:type="paragraph" w:customStyle="1" w:styleId="MediumGrid3-Accent21">
    <w:name w:val="Medium Grid 3 - Accent 21"/>
    <w:basedOn w:val="a"/>
    <w:next w:val="a"/>
    <w:link w:val="MediumGrid3-Accent2Char"/>
    <w:uiPriority w:val="30"/>
    <w:qFormat/>
    <w:rsid w:val="00186DDE"/>
    <w:pPr>
      <w:pBdr>
        <w:bottom w:val="single" w:sz="4" w:space="4" w:color="4F81BD"/>
      </w:pBdr>
      <w:spacing w:before="200" w:after="280"/>
      <w:ind w:left="936" w:right="936"/>
    </w:pPr>
    <w:rPr>
      <w:rFonts w:cs="Times New Roman"/>
      <w:b/>
      <w:bCs/>
      <w:i/>
      <w:iCs/>
      <w:color w:val="4F81BD"/>
    </w:rPr>
  </w:style>
  <w:style w:type="character" w:customStyle="1" w:styleId="MediumGrid3-Accent2Char">
    <w:name w:val="Medium Grid 3 - Accent 2 Char"/>
    <w:link w:val="MediumGrid3-Accent21"/>
    <w:uiPriority w:val="30"/>
    <w:rsid w:val="00186DDE"/>
    <w:rPr>
      <w:rFonts w:ascii="Calibri" w:hAnsi="Calibri"/>
      <w:b/>
      <w:bCs/>
      <w:i/>
      <w:iCs/>
      <w:color w:val="4F81BD"/>
      <w:sz w:val="22"/>
      <w:szCs w:val="22"/>
      <w:lang w:val="en-US" w:eastAsia="zh-CN"/>
    </w:rPr>
  </w:style>
  <w:style w:type="character" w:customStyle="1" w:styleId="IntenseReference1">
    <w:name w:val="Intense Reference1"/>
    <w:uiPriority w:val="32"/>
    <w:qFormat/>
    <w:rsid w:val="00186DDE"/>
    <w:rPr>
      <w:b/>
      <w:bCs/>
      <w:smallCaps/>
      <w:color w:val="C0504D"/>
      <w:spacing w:val="5"/>
      <w:u w:val="single"/>
    </w:rPr>
  </w:style>
  <w:style w:type="paragraph" w:customStyle="1" w:styleId="MediumGrid21">
    <w:name w:val="Medium Grid 21"/>
    <w:basedOn w:val="a"/>
    <w:uiPriority w:val="1"/>
    <w:qFormat/>
    <w:rsid w:val="00186DDE"/>
    <w:pPr>
      <w:spacing w:before="0" w:after="0"/>
    </w:pPr>
  </w:style>
  <w:style w:type="paragraph" w:customStyle="1" w:styleId="MediumGrid2-Accent21">
    <w:name w:val="Medium Grid 2 - Accent 21"/>
    <w:basedOn w:val="a"/>
    <w:next w:val="a"/>
    <w:link w:val="MediumGrid2-Accent2Char"/>
    <w:uiPriority w:val="29"/>
    <w:qFormat/>
    <w:rsid w:val="00186DDE"/>
    <w:rPr>
      <w:rFonts w:cs="Times New Roman"/>
      <w:i/>
      <w:iCs/>
      <w:color w:val="000000"/>
    </w:rPr>
  </w:style>
  <w:style w:type="character" w:customStyle="1" w:styleId="MediumGrid2-Accent2Char">
    <w:name w:val="Medium Grid 2 - Accent 2 Char"/>
    <w:link w:val="MediumGrid2-Accent21"/>
    <w:uiPriority w:val="29"/>
    <w:rsid w:val="00186DDE"/>
    <w:rPr>
      <w:rFonts w:ascii="Calibri" w:hAnsi="Calibri"/>
      <w:i/>
      <w:iCs/>
      <w:color w:val="000000"/>
      <w:sz w:val="22"/>
      <w:szCs w:val="22"/>
      <w:lang w:val="en-US" w:eastAsia="zh-CN"/>
    </w:rPr>
  </w:style>
  <w:style w:type="character" w:customStyle="1" w:styleId="SubtleEmphasis1">
    <w:name w:val="Subtle Emphasis1"/>
    <w:uiPriority w:val="19"/>
    <w:qFormat/>
    <w:rsid w:val="00186DDE"/>
    <w:rPr>
      <w:i/>
      <w:iCs/>
      <w:color w:val="808080"/>
    </w:rPr>
  </w:style>
  <w:style w:type="character" w:customStyle="1" w:styleId="SubtleReference1">
    <w:name w:val="Subtle Reference1"/>
    <w:uiPriority w:val="31"/>
    <w:qFormat/>
    <w:rsid w:val="00186DDE"/>
    <w:rPr>
      <w:smallCaps/>
      <w:color w:val="C0504D"/>
      <w:u w:val="single"/>
    </w:rPr>
  </w:style>
  <w:style w:type="paragraph" w:customStyle="1" w:styleId="FSHeading5">
    <w:name w:val="_FSHeading5"/>
    <w:basedOn w:val="5"/>
    <w:link w:val="FSHeading5Char"/>
    <w:qFormat/>
    <w:rsid w:val="00186DDE"/>
    <w:pPr>
      <w:numPr>
        <w:ilvl w:val="0"/>
        <w:numId w:val="0"/>
      </w:numPr>
      <w:tabs>
        <w:tab w:val="num" w:pos="630"/>
      </w:tabs>
    </w:pPr>
    <w:rPr>
      <w:rFonts w:cs="Times New Roman"/>
      <w:i w:val="0"/>
      <w:iCs w:val="0"/>
      <w:sz w:val="24"/>
      <w:szCs w:val="18"/>
    </w:rPr>
  </w:style>
  <w:style w:type="character" w:customStyle="1" w:styleId="FSHeading5Char">
    <w:name w:val="_FSHeading5 Char"/>
    <w:link w:val="FSHeading5"/>
    <w:rsid w:val="00186DDE"/>
    <w:rPr>
      <w:rFonts w:ascii="Calibri" w:hAnsi="Calibri"/>
      <w:bCs/>
      <w:sz w:val="24"/>
      <w:szCs w:val="18"/>
      <w:lang w:val="en-US" w:eastAsia="zh-CN"/>
    </w:rPr>
  </w:style>
  <w:style w:type="paragraph" w:customStyle="1" w:styleId="ColorfulList-Accent11">
    <w:name w:val="Colorful List - Accent 11"/>
    <w:basedOn w:val="FSBodyText"/>
    <w:link w:val="ColorfulList-Accent1Char"/>
    <w:uiPriority w:val="34"/>
    <w:qFormat/>
    <w:rsid w:val="00186DDE"/>
    <w:pPr>
      <w:ind w:hanging="284"/>
    </w:pPr>
    <w:rPr>
      <w:rFonts w:cs="Times New Roman"/>
    </w:rPr>
  </w:style>
  <w:style w:type="character" w:customStyle="1" w:styleId="ColorfulList-Accent1Char">
    <w:name w:val="Colorful List - Accent 1 Char"/>
    <w:link w:val="ColorfulList-Accent11"/>
    <w:uiPriority w:val="34"/>
    <w:rsid w:val="00186DDE"/>
    <w:rPr>
      <w:rFonts w:ascii="Calibri" w:hAnsi="Calibri"/>
      <w:sz w:val="22"/>
      <w:szCs w:val="22"/>
      <w:lang w:val="en-US" w:eastAsia="zh-CN"/>
    </w:rPr>
  </w:style>
  <w:style w:type="paragraph" w:customStyle="1" w:styleId="UI">
    <w:name w:val="UI引用"/>
    <w:basedOn w:val="FSTableText"/>
    <w:link w:val="UIChar"/>
    <w:qFormat/>
    <w:rsid w:val="00C95D6C"/>
    <w:pPr>
      <w:jc w:val="center"/>
    </w:pPr>
    <w:rPr>
      <w:sz w:val="16"/>
      <w:szCs w:val="16"/>
      <w:u w:val="single"/>
    </w:rPr>
  </w:style>
  <w:style w:type="character" w:customStyle="1" w:styleId="UIChar">
    <w:name w:val="UI引用 Char"/>
    <w:basedOn w:val="FSTableTextChar"/>
    <w:link w:val="UI"/>
    <w:rsid w:val="00C95D6C"/>
    <w:rPr>
      <w:rFonts w:ascii="Calibri" w:hAnsi="Calibri" w:cs="Calibri"/>
      <w:noProof/>
      <w:sz w:val="16"/>
      <w:szCs w:val="16"/>
      <w:u w:val="single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31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MODELES\stydimo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26EC2-15BF-4C43-AD59-F19DFE85A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stydimo6.dot</Template>
  <TotalTime>4631</TotalTime>
  <Pages>46</Pages>
  <Words>11286</Words>
  <Characters>15587</Characters>
  <Application>Microsoft Office Word</Application>
  <DocSecurity>0</DocSecurity>
  <Lines>129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惠康一号</vt:lpstr>
    </vt:vector>
  </TitlesOfParts>
  <Company>Group BULL</Company>
  <LinksUpToDate>false</LinksUpToDate>
  <CharactersWithSpaces>26820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惠康一号</dc:title>
  <dc:subject>Functional Specification</dc:subject>
  <dc:creator>Bull SAS</dc:creator>
  <cp:keywords>需求说明书</cp:keywords>
  <dc:description>0.2</dc:description>
  <cp:lastModifiedBy>User</cp:lastModifiedBy>
  <cp:revision>67</cp:revision>
  <cp:lastPrinted>2011-12-16T19:31:00Z</cp:lastPrinted>
  <dcterms:created xsi:type="dcterms:W3CDTF">2012-05-03T12:19:00Z</dcterms:created>
  <dcterms:modified xsi:type="dcterms:W3CDTF">2012-05-21T03:18:00Z</dcterms:modified>
  <cp:category>System Administration and User Management (ADM)</cp:category>
  <cp:contentStatus>Draft</cp:contentStatus>
</cp:coreProperties>
</file>